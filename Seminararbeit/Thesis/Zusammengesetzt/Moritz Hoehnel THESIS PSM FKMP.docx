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91BA7" w14:textId="77777777" w:rsidR="00E93CCC" w:rsidRPr="00B66F66" w:rsidRDefault="00B66F66" w:rsidP="00AC4CC2">
      <w:pPr>
        <w:jc w:val="center"/>
        <w:rPr>
          <w:b/>
          <w:lang w:val="ms-MY"/>
        </w:rPr>
      </w:pPr>
      <w:bookmarkStart w:id="0" w:name="_Hlk137721702"/>
      <w:bookmarkEnd w:id="0"/>
      <w:r w:rsidRPr="00B66F66">
        <w:rPr>
          <w:b/>
          <w:lang w:val="ms-MY"/>
        </w:rPr>
        <w:t>UNIVERSITI TUN HUSSEIN ONN MALAYSIA</w:t>
      </w:r>
    </w:p>
    <w:p w14:paraId="0366AD57" w14:textId="77777777" w:rsidR="00B66F66" w:rsidRPr="00B66F66" w:rsidRDefault="00B66F66" w:rsidP="00B66F66">
      <w:pPr>
        <w:jc w:val="center"/>
        <w:rPr>
          <w:b/>
        </w:rPr>
      </w:pPr>
      <w:r w:rsidRPr="00B66F66">
        <w:rPr>
          <w:b/>
        </w:rPr>
        <w:t>STATUS CONFIRMATION FOR UNDERGRADUATE</w:t>
      </w:r>
      <w:r w:rsidR="00AC4CC2">
        <w:rPr>
          <w:b/>
        </w:rPr>
        <w:t xml:space="preserve"> PROJECT REPORT</w:t>
      </w:r>
    </w:p>
    <w:p w14:paraId="20040574" w14:textId="77777777" w:rsidR="00152F73" w:rsidRPr="00152F73" w:rsidRDefault="00152F73" w:rsidP="00152F73">
      <w:pPr>
        <w:jc w:val="center"/>
        <w:rPr>
          <w:b/>
          <w:bCs/>
          <w:caps/>
        </w:rPr>
      </w:pPr>
      <w:r w:rsidRPr="00152F73">
        <w:rPr>
          <w:b/>
          <w:bCs/>
          <w:caps/>
        </w:rPr>
        <w:t>Investigation of a Neuronal Network Application for a Learning Factory</w:t>
      </w:r>
    </w:p>
    <w:p w14:paraId="4F0B551D" w14:textId="3D1033EF" w:rsidR="00B66F66" w:rsidRPr="00B66F66" w:rsidRDefault="00B66F66" w:rsidP="00B66F66">
      <w:pPr>
        <w:jc w:val="center"/>
        <w:rPr>
          <w:b/>
        </w:rPr>
      </w:pPr>
      <w:r w:rsidRPr="00B66F66">
        <w:rPr>
          <w:b/>
        </w:rPr>
        <w:t xml:space="preserve">ACADEMIC SESSION: </w:t>
      </w:r>
      <w:r w:rsidR="00AA31A8">
        <w:rPr>
          <w:b/>
        </w:rPr>
        <w:t>2022/</w:t>
      </w:r>
      <w:r w:rsidR="005C77B1">
        <w:rPr>
          <w:b/>
        </w:rPr>
        <w:t>2023</w:t>
      </w:r>
    </w:p>
    <w:p w14:paraId="00CD2343" w14:textId="0C863A20" w:rsidR="00B66F66" w:rsidRPr="00966142" w:rsidRDefault="00966142" w:rsidP="007A0A28">
      <w:r>
        <w:t>I</w:t>
      </w:r>
      <w:r w:rsidR="005C77B1" w:rsidRPr="00966142">
        <w:t xml:space="preserve">, </w:t>
      </w:r>
      <w:r w:rsidR="005C77B1" w:rsidRPr="00AA31A8">
        <w:rPr>
          <w:b/>
          <w:bCs/>
          <w:caps/>
        </w:rPr>
        <w:t>Moritz Hoehnel</w:t>
      </w:r>
      <w:r w:rsidR="00AA31A8">
        <w:t xml:space="preserve">, </w:t>
      </w:r>
      <w:r w:rsidR="007A0A28" w:rsidRPr="00966142">
        <w:t xml:space="preserve">agree to allow this </w:t>
      </w:r>
      <w:r w:rsidR="008C02DA" w:rsidRPr="00966142">
        <w:t>Undergraduate</w:t>
      </w:r>
      <w:r w:rsidR="007A0A28" w:rsidRPr="00966142">
        <w:t xml:space="preserve"> Project Report to be kept at the Library under the following terms:</w:t>
      </w:r>
    </w:p>
    <w:p w14:paraId="58CE8021" w14:textId="77777777" w:rsidR="007A0A28" w:rsidRDefault="007A0A28" w:rsidP="007A0A28">
      <w:pPr>
        <w:tabs>
          <w:tab w:val="left" w:pos="567"/>
        </w:tabs>
        <w:spacing w:line="276" w:lineRule="auto"/>
        <w:ind w:left="567" w:hanging="567"/>
      </w:pPr>
      <w:r>
        <w:t>1.</w:t>
      </w:r>
      <w:r>
        <w:tab/>
        <w:t>This Undergraduate Project</w:t>
      </w:r>
      <w:r w:rsidRPr="007A0A28">
        <w:t xml:space="preserve"> Report is the property of the </w:t>
      </w:r>
      <w:r w:rsidRPr="007A0A28">
        <w:rPr>
          <w:lang w:val="ms-MY"/>
        </w:rPr>
        <w:t>Universiti</w:t>
      </w:r>
      <w:r w:rsidRPr="007A0A28">
        <w:t xml:space="preserve"> </w:t>
      </w:r>
      <w:r w:rsidRPr="007A0A28">
        <w:rPr>
          <w:lang w:val="ms-MY"/>
        </w:rPr>
        <w:t>Tun</w:t>
      </w:r>
      <w:r w:rsidRPr="007A0A28">
        <w:t xml:space="preserve"> Hussein Onn Malaysia.</w:t>
      </w:r>
    </w:p>
    <w:p w14:paraId="05165413" w14:textId="77777777" w:rsidR="007A0A28" w:rsidRDefault="007A0A28" w:rsidP="007A0A28">
      <w:pPr>
        <w:tabs>
          <w:tab w:val="left" w:pos="567"/>
        </w:tabs>
        <w:spacing w:line="276" w:lineRule="auto"/>
        <w:ind w:left="567" w:hanging="567"/>
      </w:pPr>
      <w:r>
        <w:t>2.</w:t>
      </w:r>
      <w:r>
        <w:tab/>
      </w:r>
      <w:r w:rsidRPr="007A0A28">
        <w:t>The library has the right to make copies for educational purposes only.</w:t>
      </w:r>
    </w:p>
    <w:p w14:paraId="44A412ED" w14:textId="77777777" w:rsidR="007A0A28" w:rsidRDefault="007A0A28" w:rsidP="007A0A28">
      <w:pPr>
        <w:tabs>
          <w:tab w:val="left" w:pos="567"/>
        </w:tabs>
        <w:spacing w:line="276" w:lineRule="auto"/>
        <w:ind w:left="567" w:hanging="567"/>
      </w:pPr>
      <w:r>
        <w:t>3.</w:t>
      </w:r>
      <w:r>
        <w:tab/>
        <w:t>The library is allowed to make copies of this report for educational exchange between higher educational institutions.</w:t>
      </w:r>
    </w:p>
    <w:p w14:paraId="6576E683" w14:textId="77777777" w:rsidR="007A0A28" w:rsidRDefault="007A0A28" w:rsidP="007A0A28">
      <w:pPr>
        <w:tabs>
          <w:tab w:val="left" w:pos="567"/>
        </w:tabs>
        <w:spacing w:line="276" w:lineRule="auto"/>
        <w:ind w:left="567" w:hanging="567"/>
      </w:pPr>
      <w:r>
        <w:t>4.</w:t>
      </w:r>
      <w:r>
        <w:tab/>
      </w:r>
      <w:r w:rsidRPr="007A0A28">
        <w:t>** Please Mark (√)</w:t>
      </w:r>
    </w:p>
    <w:p w14:paraId="1D761652" w14:textId="77777777" w:rsidR="007A0A28" w:rsidRDefault="00000000" w:rsidP="007A0A28">
      <w:r>
        <w:rPr>
          <w:noProof/>
        </w:rPr>
        <w:pict w14:anchorId="5FE97D89">
          <v:shapetype id="_x0000_t202" coordsize="21600,21600" o:spt="202" path="m,l,21600r21600,l21600,xe">
            <v:stroke joinstyle="miter"/>
            <v:path gradientshapeok="t" o:connecttype="rect"/>
          </v:shapetype>
          <v:shape id="Text Box 3" o:spid="_x0000_s2050" type="#_x0000_t202" style="position:absolute;left:0;text-align:left;margin-left:27pt;margin-top:110.35pt;width:33.75pt;height:25.5pt;z-index:2516654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" fillcolor="white [3201]" strokeweight="4.5pt">
            <v:stroke linestyle="thickThin"/>
            <v:textbox>
              <w:txbxContent>
                <w:p w14:paraId="5A65F17F" w14:textId="77777777" w:rsidR="009F2412" w:rsidRPr="00A62B8F" w:rsidRDefault="009F2412" w:rsidP="00A62B8F">
                  <w:pPr>
                    <w:jc w:val="center"/>
                    <w:rPr>
                      <w:lang w:val="en-US"/>
                    </w:rPr>
                  </w:pPr>
                  <w:r>
                    <w:t>√</w:t>
                  </w:r>
                </w:p>
              </w:txbxContent>
            </v:textbox>
          </v:shape>
        </w:pict>
      </w:r>
      <w:r>
        <w:rPr>
          <w:noProof/>
        </w:rPr>
        <w:pict w14:anchorId="1B81E6B6">
          <v:shape id="Text Box 1" o:spid="_x0000_s2051" type="#_x0000_t202" style="position:absolute;left:0;text-align:left;margin-left:28.35pt;margin-top:16pt;width:33.75pt;height:25.5pt;z-index:251663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" fillcolor="white [3201]" strokeweight="4.5pt">
            <v:stroke linestyle="thickThin"/>
            <v:textbox>
              <w:txbxContent>
                <w:p w14:paraId="3F23E779" w14:textId="77777777" w:rsidR="009F2412" w:rsidRPr="00A62B8F" w:rsidRDefault="009F2412" w:rsidP="00A62B8F">
                  <w:pPr>
                    <w:jc w:val="center"/>
                    <w:rPr>
                      <w:lang w:val="en-US"/>
                    </w:rPr>
                  </w:pPr>
                </w:p>
              </w:txbxContent>
            </v:textbox>
          </v:shape>
        </w:pict>
      </w:r>
      <w:r>
        <w:rPr>
          <w:noProof/>
        </w:rPr>
        <w:pict w14:anchorId="617C83D8">
          <v:shape id="Text Box 2" o:spid="_x0000_s2052" type="#_x0000_t202" style="position:absolute;left:0;text-align:left;margin-left:27.75pt;margin-top:61.9pt;width:33.75pt;height:25.5pt;z-index:2516643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" fillcolor="white [3201]" strokeweight="4.5pt">
            <v:stroke linestyle="thickThin"/>
            <v:textbox>
              <w:txbxContent>
                <w:p w14:paraId="7BA67A92" w14:textId="77777777" w:rsidR="009F2412" w:rsidRPr="00A62B8F" w:rsidRDefault="009F2412" w:rsidP="00A62B8F">
                  <w:pPr>
                    <w:jc w:val="center"/>
                    <w:rPr>
                      <w:lang w:val="en-US"/>
                    </w:rPr>
                  </w:pPr>
                </w:p>
              </w:txbxContent>
            </v:textbox>
          </v:shape>
        </w:pict>
      </w:r>
    </w:p>
    <w:tbl>
      <w:tblPr>
        <w:tblStyle w:val="Tabellenraster"/>
        <w:tblW w:w="0" w:type="auto"/>
        <w:tblInd w:w="12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4808"/>
      </w:tblGrid>
      <w:tr w:rsidR="00A62B8F" w14:paraId="45C93DA0" w14:textId="77777777" w:rsidTr="00A62B8F">
        <w:tc>
          <w:tcPr>
            <w:tcW w:w="2126" w:type="dxa"/>
          </w:tcPr>
          <w:p w14:paraId="5642FC63" w14:textId="77777777" w:rsidR="00A62B8F" w:rsidRDefault="00A62B8F" w:rsidP="00A62B8F">
            <w:r>
              <w:t>CONFIDENTIAL</w:t>
            </w:r>
          </w:p>
        </w:tc>
        <w:tc>
          <w:tcPr>
            <w:tcW w:w="4808" w:type="dxa"/>
          </w:tcPr>
          <w:p w14:paraId="62D94F6F" w14:textId="77777777" w:rsidR="00A62B8F" w:rsidRDefault="00A62B8F" w:rsidP="00A62B8F">
            <w:pPr>
              <w:spacing w:line="276" w:lineRule="auto"/>
            </w:pPr>
            <w:r>
              <w:t>(Contains information of high security or of great importance to Malaysia as STIPULATED under the OFFICIAL SECRET ACT 1972)</w:t>
            </w:r>
          </w:p>
        </w:tc>
      </w:tr>
      <w:tr w:rsidR="00A62B8F" w14:paraId="341A6E8E" w14:textId="77777777" w:rsidTr="00A62B8F">
        <w:tc>
          <w:tcPr>
            <w:tcW w:w="2126" w:type="dxa"/>
          </w:tcPr>
          <w:p w14:paraId="544DF6F8" w14:textId="77777777" w:rsidR="00A62B8F" w:rsidRDefault="00A62B8F" w:rsidP="00A62B8F">
            <w:r w:rsidRPr="00A62B8F">
              <w:t>RESTRICTED</w:t>
            </w:r>
          </w:p>
        </w:tc>
        <w:tc>
          <w:tcPr>
            <w:tcW w:w="4808" w:type="dxa"/>
          </w:tcPr>
          <w:p w14:paraId="4E086BBF" w14:textId="77777777" w:rsidR="00A62B8F" w:rsidRDefault="00A62B8F" w:rsidP="00A62B8F">
            <w:pPr>
              <w:spacing w:line="276" w:lineRule="auto"/>
            </w:pPr>
            <w:r>
              <w:t>(Contains restricted information as determined by the Organization/institution where research was conducted)</w:t>
            </w:r>
          </w:p>
        </w:tc>
      </w:tr>
      <w:tr w:rsidR="00A62B8F" w14:paraId="3641A13C" w14:textId="77777777" w:rsidTr="00A62B8F">
        <w:tc>
          <w:tcPr>
            <w:tcW w:w="2126" w:type="dxa"/>
          </w:tcPr>
          <w:p w14:paraId="75101433" w14:textId="77777777" w:rsidR="00A62B8F" w:rsidRPr="00A62B8F" w:rsidRDefault="00A62B8F" w:rsidP="00A62B8F">
            <w:r w:rsidRPr="00A62B8F">
              <w:t>FREE ACCESS</w:t>
            </w:r>
          </w:p>
        </w:tc>
        <w:tc>
          <w:tcPr>
            <w:tcW w:w="4808" w:type="dxa"/>
          </w:tcPr>
          <w:p w14:paraId="04E3E7D6" w14:textId="77777777" w:rsidR="00A62B8F" w:rsidRDefault="00A62B8F" w:rsidP="00A62B8F">
            <w:pPr>
              <w:spacing w:line="276" w:lineRule="auto"/>
            </w:pPr>
          </w:p>
        </w:tc>
      </w:tr>
    </w:tbl>
    <w:p w14:paraId="0ED33FE2" w14:textId="77777777" w:rsidR="007A0A28" w:rsidRDefault="007A0A28" w:rsidP="00324141"/>
    <w:p w14:paraId="594686B5" w14:textId="77777777" w:rsidR="00324141" w:rsidRDefault="00324141" w:rsidP="00324141">
      <w:pPr>
        <w:ind w:left="5812"/>
      </w:pPr>
      <w:r>
        <w:t>Approved by</w:t>
      </w:r>
    </w:p>
    <w:p w14:paraId="01AAC425" w14:textId="77777777" w:rsidR="00324141" w:rsidRDefault="00324141" w:rsidP="00324141"/>
    <w:p w14:paraId="0F33729F" w14:textId="395189CA" w:rsidR="00160E08" w:rsidRDefault="00160E08" w:rsidP="00324141"/>
    <w:p w14:paraId="43C0F390" w14:textId="248BCF46" w:rsidR="00324141" w:rsidRDefault="00152F73" w:rsidP="00324141">
      <w:r>
        <w:t>Moritz Hoehnel</w:t>
      </w:r>
      <w:r w:rsidR="00324141">
        <w:t xml:space="preserve"> </w:t>
      </w:r>
      <w:r w:rsidR="00324141">
        <w:tab/>
      </w:r>
      <w:r w:rsidR="00324141">
        <w:tab/>
      </w:r>
      <w:r w:rsidR="00324141">
        <w:tab/>
        <w:t xml:space="preserve"> </w:t>
      </w:r>
      <w:r>
        <w:t xml:space="preserve">        </w:t>
      </w:r>
      <w:r w:rsidR="00324141">
        <w:t xml:space="preserve">         </w:t>
      </w:r>
      <w:r>
        <w:t>Prof. Madya Ir. Dr. Low Cheng Yee</w:t>
      </w:r>
    </w:p>
    <w:p w14:paraId="5C4CB5D3" w14:textId="77777777" w:rsidR="00324141" w:rsidRPr="005C77B1" w:rsidRDefault="00324141" w:rsidP="00324141">
      <w:r w:rsidRPr="005C77B1">
        <w:t>Permanent Address:</w:t>
      </w:r>
    </w:p>
    <w:p w14:paraId="05E849AE" w14:textId="6572AE12" w:rsidR="00324141" w:rsidRPr="005C77B1" w:rsidRDefault="005C77B1" w:rsidP="00324141">
      <w:r w:rsidRPr="005C77B1">
        <w:t>19</w:t>
      </w:r>
      <w:r w:rsidR="00324141" w:rsidRPr="005C77B1">
        <w:t xml:space="preserve">, </w:t>
      </w:r>
      <w:r w:rsidRPr="005C77B1">
        <w:t>Jalan Kencana</w:t>
      </w:r>
      <w:r w:rsidR="00152F73">
        <w:t xml:space="preserve"> 1A/26</w:t>
      </w:r>
      <w:r w:rsidR="00324141" w:rsidRPr="005C77B1">
        <w:t>,</w:t>
      </w:r>
    </w:p>
    <w:p w14:paraId="3B5F4C83" w14:textId="041585B8" w:rsidR="00324141" w:rsidRPr="005C77B1" w:rsidRDefault="005C77B1" w:rsidP="00324141">
      <w:r w:rsidRPr="005C77B1">
        <w:t>83300 Pura Kencana</w:t>
      </w:r>
    </w:p>
    <w:p w14:paraId="52070F30" w14:textId="77777777" w:rsidR="00324141" w:rsidRPr="005C77B1" w:rsidRDefault="00324141" w:rsidP="00324141">
      <w:r w:rsidRPr="005C77B1">
        <w:t xml:space="preserve">BATU PAHAT, </w:t>
      </w:r>
    </w:p>
    <w:p w14:paraId="73DE76DB" w14:textId="77777777" w:rsidR="00324141" w:rsidRDefault="00324141" w:rsidP="00324141">
      <w:r w:rsidRPr="005C77B1">
        <w:t>JOHOR</w:t>
      </w:r>
    </w:p>
    <w:p w14:paraId="3882A845" w14:textId="23E98599" w:rsidR="00324141" w:rsidRDefault="00324141" w:rsidP="00324141">
      <w:r>
        <w:t xml:space="preserve">Date: </w:t>
      </w:r>
      <w:r w:rsidR="00152F73" w:rsidRPr="00152F73">
        <w:t>04.07.2023</w:t>
      </w:r>
      <w:r w:rsidR="00152F73">
        <w:tab/>
      </w:r>
      <w:r w:rsidR="00152F73">
        <w:tab/>
      </w:r>
      <w:r>
        <w:tab/>
      </w:r>
      <w:r>
        <w:tab/>
        <w:t xml:space="preserve">          Date: ______________________</w:t>
      </w:r>
    </w:p>
    <w:p w14:paraId="077E2A86" w14:textId="77777777" w:rsidR="00324141" w:rsidRDefault="00324141" w:rsidP="00324141">
      <w:r>
        <w:t xml:space="preserve">NOTE: </w:t>
      </w:r>
    </w:p>
    <w:p w14:paraId="0E3206C9" w14:textId="77777777" w:rsidR="00CD2657" w:rsidRDefault="00324141" w:rsidP="001E576F">
      <w:pPr>
        <w:tabs>
          <w:tab w:val="left" w:pos="1134"/>
        </w:tabs>
        <w:spacing w:line="240" w:lineRule="auto"/>
        <w:ind w:left="1134" w:hanging="1134"/>
        <w:sectPr w:rsidR="00CD2657" w:rsidSect="000D0AA3">
          <w:headerReference w:type="default" r:id="rId8"/>
          <w:pgSz w:w="11906" w:h="16838" w:code="9"/>
          <w:pgMar w:top="1418" w:right="1418" w:bottom="1418" w:left="2268" w:header="720" w:footer="720" w:gutter="0"/>
          <w:cols w:space="720"/>
          <w:docGrid w:linePitch="360"/>
        </w:sectPr>
      </w:pPr>
      <w:r>
        <w:tab/>
        <w:t>**</w:t>
      </w:r>
      <w:r>
        <w:tab/>
      </w:r>
      <w:r w:rsidR="00160E08">
        <w:t xml:space="preserve">If this Undergraduate </w:t>
      </w:r>
      <w:r>
        <w:t>Project Report is classified as CONFIDENTIAL or RESTRICTED, please attach the letter from the relevant authority/organization stating reasons and duration for such classifications.</w:t>
      </w:r>
    </w:p>
    <w:p w14:paraId="6FD89A5F" w14:textId="394BE1C5" w:rsidR="005C77B1" w:rsidRPr="00152F73" w:rsidRDefault="00152F73" w:rsidP="005C77B1">
      <w:pPr>
        <w:jc w:val="center"/>
        <w:rPr>
          <w:caps/>
        </w:rPr>
      </w:pPr>
      <w:r w:rsidRPr="00152F73">
        <w:rPr>
          <w:caps/>
        </w:rPr>
        <w:lastRenderedPageBreak/>
        <w:t>Investigation of a Neuronal Network Application for a Learning Factory</w:t>
      </w:r>
    </w:p>
    <w:p w14:paraId="66157133" w14:textId="77777777" w:rsidR="00CD2657" w:rsidRDefault="00CD2657" w:rsidP="00060968">
      <w:pPr>
        <w:spacing w:line="240" w:lineRule="auto"/>
        <w:jc w:val="center"/>
      </w:pPr>
    </w:p>
    <w:p w14:paraId="5FA49541" w14:textId="77777777" w:rsidR="00060968" w:rsidRDefault="00060968" w:rsidP="00060968">
      <w:pPr>
        <w:spacing w:line="240" w:lineRule="auto"/>
        <w:jc w:val="center"/>
      </w:pPr>
    </w:p>
    <w:p w14:paraId="47FED5C0" w14:textId="77777777" w:rsidR="00060968" w:rsidRDefault="00060968" w:rsidP="00060968">
      <w:pPr>
        <w:spacing w:line="240" w:lineRule="auto"/>
        <w:jc w:val="center"/>
      </w:pPr>
    </w:p>
    <w:p w14:paraId="165AF940" w14:textId="77777777" w:rsidR="008C02DA" w:rsidRDefault="008C02DA" w:rsidP="00060968">
      <w:pPr>
        <w:spacing w:line="240" w:lineRule="auto"/>
        <w:jc w:val="center"/>
      </w:pPr>
    </w:p>
    <w:p w14:paraId="3B18BF34" w14:textId="77777777" w:rsidR="00060968" w:rsidRDefault="00060968" w:rsidP="00060968">
      <w:pPr>
        <w:spacing w:line="240" w:lineRule="auto"/>
        <w:jc w:val="center"/>
      </w:pPr>
    </w:p>
    <w:p w14:paraId="3F6BF526" w14:textId="77777777" w:rsidR="00060968" w:rsidRDefault="00060968" w:rsidP="00060968">
      <w:pPr>
        <w:spacing w:line="240" w:lineRule="auto"/>
        <w:jc w:val="center"/>
      </w:pPr>
    </w:p>
    <w:p w14:paraId="2BA882AE" w14:textId="77777777" w:rsidR="00CD2657" w:rsidRDefault="00CD2657" w:rsidP="00060968">
      <w:pPr>
        <w:spacing w:line="240" w:lineRule="auto"/>
        <w:jc w:val="center"/>
      </w:pPr>
    </w:p>
    <w:p w14:paraId="7AAA18CF" w14:textId="278F56CA" w:rsidR="00CD2657" w:rsidRPr="00152F73" w:rsidRDefault="005C77B1" w:rsidP="00060968">
      <w:pPr>
        <w:spacing w:line="240" w:lineRule="auto"/>
        <w:jc w:val="center"/>
        <w:rPr>
          <w:caps/>
        </w:rPr>
      </w:pPr>
      <w:r w:rsidRPr="00152F73">
        <w:rPr>
          <w:caps/>
        </w:rPr>
        <w:t>Moritz Hoehnel</w:t>
      </w:r>
    </w:p>
    <w:p w14:paraId="5553B7DB" w14:textId="57B1BE31" w:rsidR="005C77B1" w:rsidRDefault="005C77B1" w:rsidP="00060968">
      <w:pPr>
        <w:spacing w:line="240" w:lineRule="auto"/>
        <w:jc w:val="center"/>
      </w:pPr>
    </w:p>
    <w:p w14:paraId="6A86C7F7" w14:textId="77777777" w:rsidR="00CD2657" w:rsidRDefault="00CD2657" w:rsidP="00060968">
      <w:pPr>
        <w:spacing w:line="240" w:lineRule="auto"/>
        <w:jc w:val="center"/>
      </w:pPr>
    </w:p>
    <w:p w14:paraId="4FB237DB" w14:textId="77777777" w:rsidR="00060968" w:rsidRDefault="00060968" w:rsidP="00060968">
      <w:pPr>
        <w:spacing w:line="240" w:lineRule="auto"/>
        <w:jc w:val="center"/>
      </w:pPr>
    </w:p>
    <w:p w14:paraId="0315A055" w14:textId="77777777" w:rsidR="008C02DA" w:rsidRDefault="008C02DA" w:rsidP="00060968">
      <w:pPr>
        <w:spacing w:line="240" w:lineRule="auto"/>
        <w:jc w:val="center"/>
      </w:pPr>
    </w:p>
    <w:p w14:paraId="6FB49333" w14:textId="77777777" w:rsidR="00060968" w:rsidRDefault="00060968" w:rsidP="00060968">
      <w:pPr>
        <w:spacing w:line="240" w:lineRule="auto"/>
        <w:jc w:val="center"/>
      </w:pPr>
    </w:p>
    <w:p w14:paraId="7D7FFFD1" w14:textId="77777777" w:rsidR="00060968" w:rsidRDefault="00060968" w:rsidP="00060968">
      <w:pPr>
        <w:spacing w:line="240" w:lineRule="auto"/>
        <w:jc w:val="center"/>
      </w:pPr>
    </w:p>
    <w:p w14:paraId="3285E23F" w14:textId="77777777" w:rsidR="00060968" w:rsidRDefault="00060968" w:rsidP="00060968">
      <w:pPr>
        <w:spacing w:line="240" w:lineRule="auto"/>
        <w:jc w:val="center"/>
      </w:pPr>
    </w:p>
    <w:p w14:paraId="55456553" w14:textId="77777777" w:rsidR="00CD2657" w:rsidRDefault="00CD2657" w:rsidP="00060968">
      <w:pPr>
        <w:spacing w:line="240" w:lineRule="auto"/>
        <w:jc w:val="center"/>
      </w:pPr>
    </w:p>
    <w:p w14:paraId="624D0435" w14:textId="77777777" w:rsidR="00CD2657" w:rsidRDefault="00CD2657" w:rsidP="00CD2657">
      <w:pPr>
        <w:jc w:val="center"/>
      </w:pPr>
      <w:r>
        <w:t xml:space="preserve">A thesis submitted in </w:t>
      </w:r>
      <w:r w:rsidR="00070D0B">
        <w:t>partial</w:t>
      </w:r>
    </w:p>
    <w:p w14:paraId="3FA7440A" w14:textId="5CB5868F" w:rsidR="00CD2657" w:rsidRDefault="00966142" w:rsidP="00CD2657">
      <w:pPr>
        <w:jc w:val="center"/>
      </w:pPr>
      <w:r>
        <w:t>fulfilment</w:t>
      </w:r>
      <w:r w:rsidR="00CD2657">
        <w:t xml:space="preserve"> </w:t>
      </w:r>
      <w:r w:rsidR="008C73FA" w:rsidRPr="008C73FA">
        <w:t>of the requirement for the award of the</w:t>
      </w:r>
    </w:p>
    <w:p w14:paraId="0EEA04DC" w14:textId="77777777" w:rsidR="008C73FA" w:rsidRDefault="0018561C" w:rsidP="00CD2657">
      <w:pPr>
        <w:jc w:val="center"/>
      </w:pPr>
      <w:r w:rsidRPr="00966142">
        <w:t xml:space="preserve">Bachelor’s Degree </w:t>
      </w:r>
      <w:r w:rsidR="008C73FA" w:rsidRPr="00966142">
        <w:t xml:space="preserve">of </w:t>
      </w:r>
      <w:r w:rsidRPr="00966142">
        <w:t xml:space="preserve">Mechanical </w:t>
      </w:r>
      <w:r w:rsidR="008C73FA" w:rsidRPr="00966142">
        <w:t>Engineering with Honours</w:t>
      </w:r>
      <w:r w:rsidR="008C73FA">
        <w:t xml:space="preserve"> </w:t>
      </w:r>
    </w:p>
    <w:p w14:paraId="42C91B80" w14:textId="77777777" w:rsidR="00060968" w:rsidRDefault="00060968" w:rsidP="00060968">
      <w:pPr>
        <w:spacing w:line="240" w:lineRule="auto"/>
        <w:jc w:val="center"/>
      </w:pPr>
    </w:p>
    <w:p w14:paraId="3830E474" w14:textId="77777777" w:rsidR="00060968" w:rsidRDefault="00060968" w:rsidP="00060968">
      <w:pPr>
        <w:spacing w:line="240" w:lineRule="auto"/>
        <w:jc w:val="center"/>
      </w:pPr>
    </w:p>
    <w:p w14:paraId="46B8FFA5" w14:textId="77777777" w:rsidR="00060968" w:rsidRDefault="00060968" w:rsidP="00CA1472">
      <w:pPr>
        <w:spacing w:line="240" w:lineRule="auto"/>
      </w:pPr>
    </w:p>
    <w:p w14:paraId="42343E0C" w14:textId="77777777" w:rsidR="00060968" w:rsidRDefault="00060968" w:rsidP="00060968">
      <w:pPr>
        <w:spacing w:line="240" w:lineRule="auto"/>
        <w:jc w:val="center"/>
      </w:pPr>
    </w:p>
    <w:p w14:paraId="693D3BC8" w14:textId="77777777" w:rsidR="00060968" w:rsidRDefault="00060968" w:rsidP="00060968">
      <w:pPr>
        <w:spacing w:line="240" w:lineRule="auto"/>
        <w:jc w:val="center"/>
      </w:pPr>
    </w:p>
    <w:p w14:paraId="6D2B574C" w14:textId="77777777" w:rsidR="00060968" w:rsidRDefault="00060968" w:rsidP="00060968">
      <w:pPr>
        <w:spacing w:line="240" w:lineRule="auto"/>
        <w:jc w:val="center"/>
      </w:pPr>
    </w:p>
    <w:p w14:paraId="32C0F12D" w14:textId="77777777" w:rsidR="00060968" w:rsidRDefault="00060968" w:rsidP="00060968">
      <w:pPr>
        <w:spacing w:line="240" w:lineRule="auto"/>
        <w:jc w:val="center"/>
      </w:pPr>
    </w:p>
    <w:p w14:paraId="2EF11AD9" w14:textId="77777777" w:rsidR="00060968" w:rsidRDefault="00060968" w:rsidP="00CD2657">
      <w:pPr>
        <w:jc w:val="center"/>
      </w:pPr>
      <w:r w:rsidRPr="00060968">
        <w:t>Faculty of Mechanical and Manufacturing Engineering</w:t>
      </w:r>
    </w:p>
    <w:p w14:paraId="729FC5F4" w14:textId="77777777" w:rsidR="00060968" w:rsidRPr="008C02DA" w:rsidRDefault="00060968" w:rsidP="00CD2657">
      <w:pPr>
        <w:jc w:val="center"/>
        <w:rPr>
          <w:lang w:val="ms-MY"/>
        </w:rPr>
      </w:pPr>
      <w:r w:rsidRPr="008C02DA">
        <w:rPr>
          <w:lang w:val="ms-MY"/>
        </w:rPr>
        <w:t>Universiti Tun Hussein Onn Malaysia</w:t>
      </w:r>
    </w:p>
    <w:p w14:paraId="767A1AA6" w14:textId="77777777" w:rsidR="00060968" w:rsidRDefault="00060968" w:rsidP="00060968">
      <w:pPr>
        <w:spacing w:line="240" w:lineRule="auto"/>
        <w:jc w:val="center"/>
      </w:pPr>
    </w:p>
    <w:p w14:paraId="455D39A1" w14:textId="77777777" w:rsidR="00060968" w:rsidRDefault="00060968" w:rsidP="00060968">
      <w:pPr>
        <w:spacing w:line="240" w:lineRule="auto"/>
        <w:jc w:val="center"/>
      </w:pPr>
    </w:p>
    <w:p w14:paraId="2478C1E9" w14:textId="77777777" w:rsidR="00060968" w:rsidRDefault="00060968" w:rsidP="00060968">
      <w:pPr>
        <w:spacing w:line="240" w:lineRule="auto"/>
        <w:jc w:val="center"/>
      </w:pPr>
    </w:p>
    <w:p w14:paraId="47B3DB1D" w14:textId="77777777" w:rsidR="00060968" w:rsidRDefault="00060968" w:rsidP="00060968">
      <w:pPr>
        <w:spacing w:line="240" w:lineRule="auto"/>
        <w:jc w:val="center"/>
      </w:pPr>
    </w:p>
    <w:p w14:paraId="59E9CEB6" w14:textId="77777777" w:rsidR="00060968" w:rsidRDefault="00060968" w:rsidP="00060968">
      <w:pPr>
        <w:spacing w:line="240" w:lineRule="auto"/>
        <w:jc w:val="center"/>
      </w:pPr>
    </w:p>
    <w:p w14:paraId="79ABFA86" w14:textId="77777777" w:rsidR="00060968" w:rsidRDefault="00060968" w:rsidP="00060968">
      <w:pPr>
        <w:spacing w:line="240" w:lineRule="auto"/>
        <w:jc w:val="center"/>
      </w:pPr>
    </w:p>
    <w:p w14:paraId="55B6E1C9" w14:textId="77777777" w:rsidR="00060968" w:rsidRDefault="00060968" w:rsidP="00060968">
      <w:pPr>
        <w:spacing w:line="240" w:lineRule="auto"/>
        <w:jc w:val="center"/>
      </w:pPr>
    </w:p>
    <w:p w14:paraId="6400C6A4" w14:textId="31758072" w:rsidR="00060968" w:rsidRPr="005C77B1" w:rsidRDefault="005C77B1" w:rsidP="00060968">
      <w:pPr>
        <w:spacing w:after="1418"/>
        <w:jc w:val="center"/>
        <w:sectPr w:rsidR="00060968" w:rsidRPr="005C77B1" w:rsidSect="00F65786">
          <w:headerReference w:type="default" r:id="rId9"/>
          <w:pgSz w:w="11906" w:h="16838" w:code="9"/>
          <w:pgMar w:top="1418" w:right="1418" w:bottom="1418" w:left="2268" w:header="720" w:footer="720" w:gutter="0"/>
          <w:pgNumType w:fmt="lowerRoman" w:start="1"/>
          <w:cols w:space="720"/>
          <w:docGrid w:linePitch="360"/>
        </w:sectPr>
      </w:pPr>
      <w:r w:rsidRPr="00152F73">
        <w:rPr>
          <w:caps/>
        </w:rPr>
        <w:t>August</w:t>
      </w:r>
      <w:r w:rsidR="00E95A95" w:rsidRPr="00152F73">
        <w:rPr>
          <w:caps/>
        </w:rPr>
        <w:t xml:space="preserve"> </w:t>
      </w:r>
      <w:r w:rsidR="00E95A95" w:rsidRPr="005C77B1">
        <w:t>20</w:t>
      </w:r>
      <w:r w:rsidRPr="005C77B1">
        <w:t>23</w:t>
      </w:r>
    </w:p>
    <w:p w14:paraId="0CD16DA1" w14:textId="77777777" w:rsidR="005E21D0" w:rsidRPr="005E21D0" w:rsidRDefault="005E21D0" w:rsidP="005E21D0">
      <w:pPr>
        <w:spacing w:line="240" w:lineRule="auto"/>
        <w:jc w:val="center"/>
        <w:rPr>
          <w:sz w:val="2"/>
          <w:szCs w:val="2"/>
          <w:highlight w:val="yellow"/>
        </w:rPr>
      </w:pPr>
    </w:p>
    <w:p w14:paraId="59676A1E" w14:textId="77777777" w:rsidR="00D679C4" w:rsidRDefault="001D6F4B" w:rsidP="001D6F4B">
      <w:pPr>
        <w:spacing w:before="1418"/>
        <w:jc w:val="center"/>
      </w:pPr>
      <w:r>
        <w:t>I hereby declare that the work in this project report is my own except for quotations and summaries which have been duly acknowledged</w:t>
      </w:r>
    </w:p>
    <w:p w14:paraId="6F5ED650" w14:textId="77777777" w:rsidR="001D6F4B" w:rsidRDefault="001D6F4B" w:rsidP="001D6F4B">
      <w:pPr>
        <w:spacing w:line="240" w:lineRule="auto"/>
        <w:jc w:val="center"/>
      </w:pPr>
    </w:p>
    <w:p w14:paraId="2450BDF7" w14:textId="77777777" w:rsidR="001D6F4B" w:rsidRDefault="001D6F4B" w:rsidP="001D6F4B">
      <w:pPr>
        <w:spacing w:line="240" w:lineRule="auto"/>
        <w:jc w:val="center"/>
      </w:pPr>
    </w:p>
    <w:p w14:paraId="48946CCB" w14:textId="77777777" w:rsidR="001D6F4B" w:rsidRDefault="001D6F4B" w:rsidP="001D6F4B">
      <w:pPr>
        <w:spacing w:line="240" w:lineRule="auto"/>
        <w:jc w:val="center"/>
      </w:pPr>
    </w:p>
    <w:p w14:paraId="011E8D34" w14:textId="77777777" w:rsidR="001D6F4B" w:rsidRDefault="001D6F4B" w:rsidP="001D6F4B">
      <w:pPr>
        <w:tabs>
          <w:tab w:val="left" w:pos="2835"/>
          <w:tab w:val="left" w:pos="3402"/>
        </w:tabs>
        <w:ind w:left="1418"/>
      </w:pPr>
      <w:r>
        <w:t>Student</w:t>
      </w:r>
      <w:r>
        <w:tab/>
        <w:t>:</w:t>
      </w:r>
      <w:r>
        <w:tab/>
        <w:t>……………………………………………………</w:t>
      </w:r>
    </w:p>
    <w:p w14:paraId="0C1BB51F" w14:textId="4759ACA4" w:rsidR="001D6F4B" w:rsidRDefault="00161204" w:rsidP="001D6F4B">
      <w:pPr>
        <w:tabs>
          <w:tab w:val="left" w:pos="3402"/>
        </w:tabs>
        <w:ind w:left="3402"/>
      </w:pPr>
      <w:r>
        <w:t>Moritz Hoehnel</w:t>
      </w:r>
    </w:p>
    <w:p w14:paraId="1E0026B4" w14:textId="438F4E3B" w:rsidR="001D6F4B" w:rsidRDefault="001D6F4B" w:rsidP="001D6F4B">
      <w:pPr>
        <w:tabs>
          <w:tab w:val="left" w:pos="2835"/>
          <w:tab w:val="left" w:pos="3402"/>
        </w:tabs>
        <w:spacing w:line="240" w:lineRule="auto"/>
        <w:ind w:left="1418"/>
      </w:pPr>
      <w:r>
        <w:t>Date</w:t>
      </w:r>
      <w:r>
        <w:tab/>
        <w:t>:</w:t>
      </w:r>
      <w:r>
        <w:tab/>
      </w:r>
      <w:r w:rsidR="00AA31A8">
        <w:t>04.07.2023</w:t>
      </w:r>
      <w:r>
        <w:t>……………………</w:t>
      </w:r>
    </w:p>
    <w:p w14:paraId="06D98E77" w14:textId="77777777" w:rsidR="001D6F4B" w:rsidRDefault="001D6F4B" w:rsidP="001D6F4B">
      <w:pPr>
        <w:tabs>
          <w:tab w:val="left" w:pos="2835"/>
          <w:tab w:val="left" w:pos="3402"/>
        </w:tabs>
        <w:spacing w:line="240" w:lineRule="auto"/>
        <w:ind w:left="1418"/>
      </w:pPr>
    </w:p>
    <w:p w14:paraId="633B1680" w14:textId="77777777" w:rsidR="001D6F4B" w:rsidRDefault="001D6F4B" w:rsidP="001D6F4B">
      <w:pPr>
        <w:tabs>
          <w:tab w:val="left" w:pos="2835"/>
          <w:tab w:val="left" w:pos="3402"/>
        </w:tabs>
        <w:spacing w:line="240" w:lineRule="auto"/>
        <w:ind w:left="1418"/>
      </w:pPr>
    </w:p>
    <w:p w14:paraId="6CDB1596" w14:textId="77777777" w:rsidR="001D6F4B" w:rsidRDefault="001D6F4B" w:rsidP="001D6F4B">
      <w:pPr>
        <w:tabs>
          <w:tab w:val="left" w:pos="2835"/>
          <w:tab w:val="left" w:pos="3402"/>
        </w:tabs>
        <w:spacing w:line="240" w:lineRule="auto"/>
        <w:ind w:left="1418"/>
      </w:pPr>
    </w:p>
    <w:p w14:paraId="2BD7FF00" w14:textId="77777777" w:rsidR="001D6F4B" w:rsidRDefault="001D6F4B" w:rsidP="001D6F4B">
      <w:pPr>
        <w:tabs>
          <w:tab w:val="left" w:pos="2835"/>
          <w:tab w:val="left" w:pos="3402"/>
        </w:tabs>
        <w:spacing w:line="240" w:lineRule="auto"/>
        <w:ind w:left="1418"/>
      </w:pPr>
    </w:p>
    <w:p w14:paraId="185E5EDF" w14:textId="77777777" w:rsidR="001D6F4B" w:rsidRDefault="001D6F4B" w:rsidP="001D6F4B">
      <w:pPr>
        <w:tabs>
          <w:tab w:val="left" w:pos="2835"/>
          <w:tab w:val="left" w:pos="3402"/>
        </w:tabs>
        <w:spacing w:line="240" w:lineRule="auto"/>
        <w:ind w:left="1418"/>
      </w:pPr>
    </w:p>
    <w:p w14:paraId="776A4981" w14:textId="77777777" w:rsidR="001D6F4B" w:rsidRDefault="001D6F4B" w:rsidP="001D6F4B">
      <w:pPr>
        <w:tabs>
          <w:tab w:val="left" w:pos="2835"/>
          <w:tab w:val="left" w:pos="3402"/>
        </w:tabs>
        <w:spacing w:line="240" w:lineRule="auto"/>
        <w:ind w:left="1418"/>
      </w:pPr>
    </w:p>
    <w:p w14:paraId="4392D86B" w14:textId="77777777" w:rsidR="001D6F4B" w:rsidRDefault="001D6F4B" w:rsidP="001D6F4B">
      <w:pPr>
        <w:tabs>
          <w:tab w:val="left" w:pos="2835"/>
          <w:tab w:val="left" w:pos="3402"/>
        </w:tabs>
        <w:spacing w:line="240" w:lineRule="auto"/>
        <w:ind w:left="1418"/>
      </w:pPr>
    </w:p>
    <w:p w14:paraId="738552C4" w14:textId="77777777" w:rsidR="001D6F4B" w:rsidRDefault="001D6F4B" w:rsidP="001D6F4B">
      <w:pPr>
        <w:tabs>
          <w:tab w:val="left" w:pos="2835"/>
          <w:tab w:val="left" w:pos="3402"/>
        </w:tabs>
        <w:ind w:left="1418"/>
      </w:pPr>
      <w:r>
        <w:t>Supervisor</w:t>
      </w:r>
      <w:r>
        <w:tab/>
        <w:t>:</w:t>
      </w:r>
      <w:r>
        <w:tab/>
        <w:t>……………………………………………………</w:t>
      </w:r>
    </w:p>
    <w:p w14:paraId="67612E7C" w14:textId="73FE1258" w:rsidR="004F65E1" w:rsidRDefault="001D6F4B" w:rsidP="00EC0DA4">
      <w:pPr>
        <w:tabs>
          <w:tab w:val="left" w:pos="2835"/>
          <w:tab w:val="left" w:pos="3402"/>
        </w:tabs>
        <w:spacing w:line="240" w:lineRule="auto"/>
        <w:ind w:left="1418"/>
      </w:pPr>
      <w:r>
        <w:tab/>
      </w:r>
      <w:r>
        <w:tab/>
      </w:r>
      <w:r w:rsidR="00161204">
        <w:t>Prof. Madya Ir. Dr. Low Cheng Yee</w:t>
      </w:r>
    </w:p>
    <w:p w14:paraId="16413A78" w14:textId="77777777" w:rsidR="001D6F4B" w:rsidRDefault="001D6F4B" w:rsidP="001D6F4B">
      <w:pPr>
        <w:tabs>
          <w:tab w:val="left" w:pos="2835"/>
          <w:tab w:val="left" w:pos="3402"/>
        </w:tabs>
        <w:spacing w:line="240" w:lineRule="auto"/>
        <w:ind w:left="1418"/>
      </w:pPr>
    </w:p>
    <w:p w14:paraId="5F6CC4E4" w14:textId="77777777" w:rsidR="004F65E1" w:rsidRDefault="004F65E1" w:rsidP="004F65E1"/>
    <w:p w14:paraId="6ACA3A9D" w14:textId="77777777" w:rsidR="004F65E1" w:rsidRDefault="004F65E1" w:rsidP="004F65E1"/>
    <w:p w14:paraId="6B37866E" w14:textId="77777777" w:rsidR="004F65E1" w:rsidRDefault="004F65E1" w:rsidP="004F65E1"/>
    <w:p w14:paraId="4C2D0B4B" w14:textId="77777777" w:rsidR="004F65E1" w:rsidRDefault="004F65E1" w:rsidP="004F65E1"/>
    <w:p w14:paraId="77171449" w14:textId="77777777" w:rsidR="004F65E1" w:rsidRDefault="004F65E1" w:rsidP="004F65E1">
      <w:pPr>
        <w:sectPr w:rsidR="004F65E1" w:rsidSect="0072539E">
          <w:pgSz w:w="11906" w:h="16838" w:code="9"/>
          <w:pgMar w:top="1418" w:right="1418" w:bottom="1418" w:left="2268" w:header="720" w:footer="720" w:gutter="0"/>
          <w:pgNumType w:fmt="lowerRoman"/>
          <w:cols w:space="720"/>
          <w:docGrid w:linePitch="360"/>
        </w:sectPr>
      </w:pPr>
    </w:p>
    <w:p w14:paraId="4B721EC4" w14:textId="77777777" w:rsidR="001D6F4B" w:rsidRDefault="004F65E1" w:rsidP="00C32DA7">
      <w:pPr>
        <w:pStyle w:val="Acknowledgement"/>
      </w:pPr>
      <w:r w:rsidRPr="004F65E1">
        <w:lastRenderedPageBreak/>
        <w:t>ACKNOWLEDGEMENT</w:t>
      </w:r>
    </w:p>
    <w:p w14:paraId="741334EB" w14:textId="5F1B7100" w:rsidR="005E39A8" w:rsidRDefault="00EC0DA4" w:rsidP="004F65E1">
      <w:r>
        <w:t>I</w:t>
      </w:r>
      <w:r w:rsidR="009B4950">
        <w:t xml:space="preserve"> would like to use this space to give a special acknowledgment for Dr. Low Cheng Yee, who always supported </w:t>
      </w:r>
      <w:r>
        <w:t>me</w:t>
      </w:r>
      <w:r w:rsidR="009B4950">
        <w:t xml:space="preserve"> in every matter.</w:t>
      </w:r>
    </w:p>
    <w:p w14:paraId="1FE214E8" w14:textId="61B2D35D" w:rsidR="00474C0C" w:rsidRDefault="00EC0DA4" w:rsidP="0055624A">
      <w:r>
        <w:t>I</w:t>
      </w:r>
      <w:r w:rsidR="009B4950">
        <w:t xml:space="preserve"> would like to also thank all the persons working in the UTHM-Frauenhofer IEM Innovation Lab. It was great working together with very helping people. It was a great experience being part of the project learning factory.</w:t>
      </w:r>
      <w:r w:rsidR="00411503">
        <w:t xml:space="preserve"> Especially one person I like to thank, Mattis Tom Ritter. </w:t>
      </w:r>
    </w:p>
    <w:p w14:paraId="3F48D3BC" w14:textId="77777777" w:rsidR="00BD6BF4" w:rsidRDefault="00BD6BF4" w:rsidP="0055624A"/>
    <w:p w14:paraId="67EFA9C3" w14:textId="77777777" w:rsidR="00BD6BF4" w:rsidRDefault="00BD6BF4" w:rsidP="0055624A">
      <w:pPr>
        <w:sectPr w:rsidR="00BD6BF4" w:rsidSect="00817ECB">
          <w:pgSz w:w="11906" w:h="16838" w:code="9"/>
          <w:pgMar w:top="1418" w:right="1418" w:bottom="1418" w:left="2268" w:header="720" w:footer="720" w:gutter="0"/>
          <w:pgNumType w:fmt="lowerRoman"/>
          <w:cols w:space="720"/>
          <w:docGrid w:linePitch="360"/>
        </w:sectPr>
      </w:pPr>
    </w:p>
    <w:p w14:paraId="70508F34" w14:textId="77777777" w:rsidR="00422279" w:rsidRDefault="00EB54EB" w:rsidP="00C32DA7">
      <w:pPr>
        <w:pStyle w:val="Abstract"/>
      </w:pPr>
      <w:bookmarkStart w:id="1" w:name="_Toc490520630"/>
      <w:r>
        <w:lastRenderedPageBreak/>
        <w:t>ABSTRACT</w:t>
      </w:r>
      <w:bookmarkEnd w:id="1"/>
    </w:p>
    <w:p w14:paraId="7A636E51" w14:textId="77777777" w:rsidR="00BF5013" w:rsidRPr="00411503" w:rsidRDefault="00BF5013" w:rsidP="00BF5013">
      <w:pPr>
        <w:rPr>
          <w:color w:val="00B050"/>
        </w:rPr>
      </w:pPr>
      <w:r w:rsidRPr="00411503">
        <w:rPr>
          <w:color w:val="00B050"/>
        </w:rPr>
        <w:t>Production efficiency is the most important criteria for fabrication. Manufacturing Execution Systems use digitalised production side information to improve the production processes. This report presents the implementation of such a system. The focus is on the data gathering, cloud storage and visualization. The project is conducted by using Arcstone software. As the concept of Manufacturing Execution Systems is not established in local companies, this report serves as a guide for their next step of industrial revolution. It will show them the benefits of a more detailed observed production. Further, companies can use explanations as a guideline to implement the system in their own production.</w:t>
      </w:r>
    </w:p>
    <w:p w14:paraId="538C10C9" w14:textId="77777777" w:rsidR="00BF5013" w:rsidRDefault="00BF5013" w:rsidP="00BF5013"/>
    <w:p w14:paraId="3F6CD67F" w14:textId="77777777" w:rsidR="00BF5013" w:rsidRDefault="00BF5013" w:rsidP="00BF5013"/>
    <w:p w14:paraId="4D6D9A0E" w14:textId="77777777" w:rsidR="00BF5013" w:rsidRDefault="00BF5013" w:rsidP="00BF5013"/>
    <w:p w14:paraId="00BBF5B7" w14:textId="77777777" w:rsidR="00BF5013" w:rsidRPr="009567E3" w:rsidRDefault="00BF5013" w:rsidP="00BF5013">
      <w:pPr>
        <w:rPr>
          <w:color w:val="FF0000"/>
        </w:rPr>
      </w:pPr>
      <w:r w:rsidRPr="00A0002F">
        <w:rPr>
          <w:color w:val="FF0000"/>
        </w:rPr>
        <w:t xml:space="preserve">Industrial production is experiencing fundamental changes. </w:t>
      </w:r>
      <w:r>
        <w:rPr>
          <w:color w:val="FF0000"/>
        </w:rPr>
        <w:t>U</w:t>
      </w:r>
      <w:r w:rsidRPr="00A0002F">
        <w:rPr>
          <w:color w:val="FF0000"/>
        </w:rPr>
        <w:t xml:space="preserve">ndergoing innovations in the </w:t>
      </w:r>
      <w:r>
        <w:rPr>
          <w:color w:val="FF0000"/>
        </w:rPr>
        <w:t>fields</w:t>
      </w:r>
      <w:r w:rsidRPr="00A0002F">
        <w:rPr>
          <w:color w:val="FF0000"/>
        </w:rPr>
        <w:t xml:space="preserve"> of artificial intelligence and data processing have a big impact. As changes </w:t>
      </w:r>
      <w:r>
        <w:rPr>
          <w:color w:val="FF0000"/>
        </w:rPr>
        <w:t>happen</w:t>
      </w:r>
      <w:r w:rsidRPr="00A0002F">
        <w:rPr>
          <w:color w:val="FF0000"/>
        </w:rPr>
        <w:t xml:space="preserve"> digital, it is often hard to imagine the</w:t>
      </w:r>
      <w:r>
        <w:rPr>
          <w:color w:val="FF0000"/>
        </w:rPr>
        <w:t xml:space="preserve"> opportunities</w:t>
      </w:r>
      <w:r w:rsidRPr="00A0002F">
        <w:rPr>
          <w:color w:val="FF0000"/>
        </w:rPr>
        <w:t xml:space="preserve">, especially for local companies. This report presents an approach to implement a neuronal network for data </w:t>
      </w:r>
      <w:r>
        <w:rPr>
          <w:color w:val="FF0000"/>
        </w:rPr>
        <w:t>analysis</w:t>
      </w:r>
      <w:r w:rsidRPr="00A0002F">
        <w:rPr>
          <w:color w:val="FF0000"/>
        </w:rPr>
        <w:t xml:space="preserve">. Furthermore, it creates a platform for knowledge transfer for domestic factories. </w:t>
      </w:r>
      <w:r>
        <w:rPr>
          <w:color w:val="FF0000"/>
        </w:rPr>
        <w:t xml:space="preserve">The explanations cover how to collect productions data, how to preprocess it and finally how to use convolutional and recurrent neuronal networks to analyse it. Additionally, an evaluation for the implementation of the software on the factory simulation of the Innovationslab of the </w:t>
      </w:r>
      <w:r w:rsidRPr="009567E3">
        <w:rPr>
          <w:color w:val="FF0000"/>
        </w:rPr>
        <w:t xml:space="preserve">Universiti Tun Hussein Onn Malaysia </w:t>
      </w:r>
      <w:r>
        <w:rPr>
          <w:color w:val="FF0000"/>
        </w:rPr>
        <w:t>is performed. The results will certainly help the local industry to acquire knowledge on how to improve their production.</w:t>
      </w:r>
    </w:p>
    <w:p w14:paraId="608DDC28" w14:textId="77777777" w:rsidR="00EB54EB" w:rsidRDefault="00EB54EB" w:rsidP="00EB54EB"/>
    <w:p w14:paraId="3D43E1AB" w14:textId="77777777" w:rsidR="00EB54EB" w:rsidRDefault="00EB54EB" w:rsidP="00EB54EB"/>
    <w:p w14:paraId="70352F9D" w14:textId="77777777" w:rsidR="00EB54EB" w:rsidRDefault="00EB54EB" w:rsidP="00EB54EB">
      <w:pPr>
        <w:sectPr w:rsidR="00EB54EB" w:rsidSect="00230116">
          <w:pgSz w:w="11906" w:h="16838" w:code="9"/>
          <w:pgMar w:top="1418" w:right="1418" w:bottom="1418" w:left="2268" w:header="720" w:footer="720" w:gutter="0"/>
          <w:pgNumType w:fmt="lowerRoman"/>
          <w:cols w:space="720"/>
          <w:docGrid w:linePitch="360"/>
        </w:sectPr>
      </w:pPr>
    </w:p>
    <w:p w14:paraId="437099B7" w14:textId="77777777" w:rsidR="00EB54EB" w:rsidRPr="00EC5BD6" w:rsidRDefault="00EB54EB" w:rsidP="00C32DA7">
      <w:pPr>
        <w:pStyle w:val="Abstrak"/>
      </w:pPr>
      <w:r w:rsidRPr="00EC5BD6">
        <w:lastRenderedPageBreak/>
        <w:t>ABSTRAK</w:t>
      </w:r>
    </w:p>
    <w:p w14:paraId="51C5C8BD" w14:textId="77777777" w:rsidR="00F821EF" w:rsidRPr="00F821EF" w:rsidRDefault="00F821EF" w:rsidP="00EB54EB">
      <w:pPr>
        <w:rPr>
          <w:lang w:val="ms-MY"/>
        </w:rPr>
      </w:pPr>
      <w:r w:rsidRPr="00F821EF">
        <w:rPr>
          <w:lang w:val="ms-MY"/>
        </w:rPr>
        <w:t xml:space="preserve">Di sini anda sepatutnya memulakan penulisan abstrak. Jangan ubah </w:t>
      </w:r>
      <w:r w:rsidRPr="00F821EF">
        <w:rPr>
          <w:i/>
          <w:lang w:val="ms-MY"/>
        </w:rPr>
        <w:t>setting</w:t>
      </w:r>
      <w:r w:rsidRPr="00F821EF">
        <w:rPr>
          <w:lang w:val="ms-MY"/>
        </w:rPr>
        <w:t xml:space="preserve"> yang telah dibuat.</w:t>
      </w:r>
      <w:r>
        <w:rPr>
          <w:lang w:val="ms-MY"/>
        </w:rPr>
        <w:t xml:space="preserve"> Jika penulisan abstrak ada melibatkan penggunaan ayat bahasa Inggeris, ayat tersebut mesti di </w:t>
      </w:r>
      <w:r w:rsidRPr="00F821EF">
        <w:rPr>
          <w:i/>
          <w:lang w:val="ms-MY"/>
        </w:rPr>
        <w:t>Italic</w:t>
      </w:r>
      <w:r>
        <w:rPr>
          <w:lang w:val="ms-MY"/>
        </w:rPr>
        <w:t>. Rujuk format penulisan tesis.</w:t>
      </w:r>
    </w:p>
    <w:p w14:paraId="2BB2CA89" w14:textId="77777777" w:rsidR="00FC6C16" w:rsidRDefault="00FC6C16" w:rsidP="00EB54EB"/>
    <w:p w14:paraId="0510B560" w14:textId="77777777" w:rsidR="00FC6C16" w:rsidRDefault="00FC6C16" w:rsidP="00EB54EB"/>
    <w:p w14:paraId="6D0AE1EA" w14:textId="77777777" w:rsidR="00EC5BD6" w:rsidRDefault="00EC5BD6" w:rsidP="00EB54EB">
      <w:pPr>
        <w:sectPr w:rsidR="00EC5BD6" w:rsidSect="000148DC">
          <w:pgSz w:w="11906" w:h="16838" w:code="9"/>
          <w:pgMar w:top="1418" w:right="1418" w:bottom="1418" w:left="2268" w:header="720" w:footer="720" w:gutter="0"/>
          <w:pgNumType w:fmt="lowerRoman"/>
          <w:cols w:space="720"/>
          <w:docGrid w:linePitch="360"/>
        </w:sectPr>
      </w:pPr>
    </w:p>
    <w:p w14:paraId="5589B722" w14:textId="77777777" w:rsidR="002B7576" w:rsidRDefault="00C040FE" w:rsidP="00D03CCC">
      <w:pPr>
        <w:pStyle w:val="Content"/>
      </w:pPr>
      <w:r w:rsidRPr="00C040FE">
        <w:lastRenderedPageBreak/>
        <w:t>CONTENTS</w:t>
      </w:r>
    </w:p>
    <w:p w14:paraId="1F436733" w14:textId="77777777" w:rsidR="005D4294" w:rsidRPr="00A52DE9" w:rsidRDefault="005D4294" w:rsidP="005D4294">
      <w:pPr>
        <w:tabs>
          <w:tab w:val="clear" w:pos="720"/>
        </w:tabs>
        <w:ind w:left="1170"/>
      </w:pPr>
      <w:r w:rsidRPr="00A52DE9">
        <w:t>TITLE</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w:t>
      </w:r>
    </w:p>
    <w:p w14:paraId="77DACCD1" w14:textId="77777777" w:rsidR="005D4294" w:rsidRPr="00A52DE9" w:rsidRDefault="005D4294" w:rsidP="005D4294">
      <w:pPr>
        <w:tabs>
          <w:tab w:val="clear" w:pos="720"/>
        </w:tabs>
        <w:ind w:left="1170"/>
      </w:pPr>
      <w:r w:rsidRPr="00A52DE9">
        <w:t>DECLARATION</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ii</w:t>
      </w:r>
    </w:p>
    <w:p w14:paraId="1FF05E19" w14:textId="77777777" w:rsidR="005D4294" w:rsidRPr="00A52DE9" w:rsidRDefault="005D4294" w:rsidP="005D4294">
      <w:pPr>
        <w:tabs>
          <w:tab w:val="clear" w:pos="720"/>
        </w:tabs>
        <w:ind w:left="1170"/>
      </w:pPr>
      <w:r w:rsidRPr="00A52DE9">
        <w:t>ACKNOWLEDGEMENT</w:t>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iii</w:t>
      </w:r>
    </w:p>
    <w:p w14:paraId="63569569" w14:textId="77777777" w:rsidR="005D4294" w:rsidRPr="00A52DE9" w:rsidRDefault="005D4294" w:rsidP="005D4294">
      <w:pPr>
        <w:tabs>
          <w:tab w:val="clear" w:pos="720"/>
        </w:tabs>
        <w:ind w:left="1170"/>
      </w:pPr>
      <w:r w:rsidRPr="00A52DE9">
        <w:t>ABSTRACT</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iv</w:t>
      </w:r>
    </w:p>
    <w:p w14:paraId="0BAEBD0E" w14:textId="77777777" w:rsidR="00A52DE9" w:rsidRPr="00A52DE9" w:rsidRDefault="00A52DE9" w:rsidP="005D4294">
      <w:pPr>
        <w:tabs>
          <w:tab w:val="clear" w:pos="720"/>
        </w:tabs>
        <w:ind w:left="1170"/>
        <w:rPr>
          <w:lang w:val="ms-MY"/>
        </w:rPr>
      </w:pPr>
      <w:r w:rsidRPr="00A52DE9">
        <w:rPr>
          <w:lang w:val="ms-MY"/>
        </w:rPr>
        <w:t>ABSTRAK</w:t>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t xml:space="preserve">  v</w:t>
      </w:r>
    </w:p>
    <w:p w14:paraId="499788BE" w14:textId="77777777" w:rsidR="005D4294" w:rsidRPr="00966142" w:rsidRDefault="005D4294" w:rsidP="005D4294">
      <w:pPr>
        <w:tabs>
          <w:tab w:val="clear" w:pos="720"/>
        </w:tabs>
        <w:ind w:left="1170"/>
      </w:pPr>
      <w:r w:rsidRPr="00966142">
        <w:t>LIST OF TABLES</w:t>
      </w:r>
      <w:r w:rsidR="00A52DE9" w:rsidRPr="00966142">
        <w:tab/>
      </w:r>
      <w:r w:rsidR="00A52DE9" w:rsidRPr="00966142">
        <w:tab/>
      </w:r>
      <w:r w:rsidR="00A52DE9" w:rsidRPr="00966142">
        <w:tab/>
      </w:r>
      <w:r w:rsidR="00A52DE9" w:rsidRPr="00966142">
        <w:tab/>
      </w:r>
      <w:r w:rsidR="00A52DE9" w:rsidRPr="00966142">
        <w:tab/>
      </w:r>
      <w:r w:rsidR="00A52DE9" w:rsidRPr="00966142">
        <w:tab/>
      </w:r>
      <w:r w:rsidR="00A52DE9" w:rsidRPr="00966142">
        <w:tab/>
        <w:t xml:space="preserve">  a</w:t>
      </w:r>
    </w:p>
    <w:p w14:paraId="5565C5E0" w14:textId="77777777" w:rsidR="005D4294" w:rsidRPr="00966142" w:rsidRDefault="005D4294" w:rsidP="005D4294">
      <w:pPr>
        <w:tabs>
          <w:tab w:val="clear" w:pos="720"/>
        </w:tabs>
        <w:ind w:left="1170"/>
      </w:pPr>
      <w:r w:rsidRPr="00966142">
        <w:t>LIST OF FIGURES</w:t>
      </w:r>
      <w:r w:rsidR="00A52DE9" w:rsidRPr="00966142">
        <w:tab/>
      </w:r>
      <w:r w:rsidR="00A52DE9" w:rsidRPr="00966142">
        <w:tab/>
      </w:r>
      <w:r w:rsidR="00A52DE9" w:rsidRPr="00966142">
        <w:tab/>
      </w:r>
      <w:r w:rsidR="00A52DE9" w:rsidRPr="00966142">
        <w:tab/>
      </w:r>
      <w:r w:rsidR="00A52DE9" w:rsidRPr="00966142">
        <w:tab/>
      </w:r>
      <w:r w:rsidR="00A52DE9" w:rsidRPr="00966142">
        <w:tab/>
      </w:r>
      <w:r w:rsidR="00A52DE9" w:rsidRPr="00966142">
        <w:tab/>
        <w:t xml:space="preserve">  b</w:t>
      </w:r>
    </w:p>
    <w:p w14:paraId="3C650EF2" w14:textId="77777777" w:rsidR="005D4294" w:rsidRPr="00966142" w:rsidRDefault="005D4294" w:rsidP="005D4294">
      <w:pPr>
        <w:tabs>
          <w:tab w:val="clear" w:pos="720"/>
        </w:tabs>
        <w:ind w:left="1170"/>
      </w:pPr>
      <w:r w:rsidRPr="00966142">
        <w:t>LIST OF SYMBOLS AND ABBREVIATIONS</w:t>
      </w:r>
      <w:r w:rsidR="00A52DE9" w:rsidRPr="00966142">
        <w:tab/>
      </w:r>
      <w:r w:rsidR="00A52DE9" w:rsidRPr="00966142">
        <w:tab/>
      </w:r>
      <w:r w:rsidR="00A52DE9" w:rsidRPr="00966142">
        <w:tab/>
        <w:t xml:space="preserve">  c</w:t>
      </w:r>
    </w:p>
    <w:p w14:paraId="0BFB3B53" w14:textId="77777777" w:rsidR="005D4294" w:rsidRPr="00A52DE9" w:rsidRDefault="005D4294" w:rsidP="005D4294">
      <w:pPr>
        <w:tabs>
          <w:tab w:val="clear" w:pos="720"/>
        </w:tabs>
        <w:ind w:left="1170"/>
      </w:pPr>
      <w:r w:rsidRPr="00966142">
        <w:t>LIST OF APPENDICES</w:t>
      </w:r>
      <w:r w:rsidR="00A52DE9" w:rsidRPr="00966142">
        <w:tab/>
      </w:r>
      <w:r w:rsidR="00A52DE9" w:rsidRPr="00966142">
        <w:tab/>
      </w:r>
      <w:r w:rsidR="00A52DE9" w:rsidRPr="00966142">
        <w:tab/>
      </w:r>
      <w:r w:rsidR="00A52DE9" w:rsidRPr="00966142">
        <w:tab/>
      </w:r>
      <w:r w:rsidR="00A52DE9" w:rsidRPr="00966142">
        <w:tab/>
      </w:r>
      <w:r w:rsidR="00A52DE9" w:rsidRPr="00966142">
        <w:tab/>
      </w:r>
      <w:r w:rsidR="00A52DE9" w:rsidRPr="00966142">
        <w:tab/>
        <w:t xml:space="preserve">  d</w:t>
      </w:r>
    </w:p>
    <w:p w14:paraId="66617F91" w14:textId="4AB85DF3" w:rsidR="001833BB" w:rsidRDefault="00CA5969">
      <w:pPr>
        <w:pStyle w:val="Verzeichnis1"/>
        <w:tabs>
          <w:tab w:val="left" w:pos="1620"/>
        </w:tabs>
        <w:rPr>
          <w:rFonts w:asciiTheme="minorHAnsi" w:eastAsiaTheme="minorEastAsia" w:hAnsiTheme="minorHAnsi" w:cstheme="minorBidi"/>
          <w:noProof/>
          <w:kern w:val="2"/>
          <w:sz w:val="22"/>
          <w:lang w:val="en-US" w:eastAsia="en-US"/>
          <w14:ligatures w14:val="standardContextual"/>
        </w:rPr>
      </w:pPr>
      <w:r>
        <w:fldChar w:fldCharType="begin"/>
      </w:r>
      <w:r w:rsidR="005D4294">
        <w:instrText xml:space="preserve"> TOC \o "1-3" \h \z \u </w:instrText>
      </w:r>
      <w:r>
        <w:fldChar w:fldCharType="separate"/>
      </w:r>
      <w:hyperlink w:anchor="_Toc138926454" w:history="1">
        <w:r w:rsidR="001833BB" w:rsidRPr="00550000">
          <w:rPr>
            <w:rStyle w:val="Hyperlink"/>
            <w:rFonts w:eastAsiaTheme="majorEastAsia"/>
            <w:noProof/>
          </w:rPr>
          <w:t>CHAPTER 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INTRODUCTION</w:t>
        </w:r>
        <w:r w:rsidR="001833BB">
          <w:rPr>
            <w:noProof/>
            <w:webHidden/>
          </w:rPr>
          <w:tab/>
        </w:r>
        <w:r w:rsidR="001833BB">
          <w:rPr>
            <w:noProof/>
            <w:webHidden/>
          </w:rPr>
          <w:fldChar w:fldCharType="begin"/>
        </w:r>
        <w:r w:rsidR="001833BB">
          <w:rPr>
            <w:noProof/>
            <w:webHidden/>
          </w:rPr>
          <w:instrText xml:space="preserve"> PAGEREF _Toc138926454 \h </w:instrText>
        </w:r>
        <w:r w:rsidR="001833BB">
          <w:rPr>
            <w:noProof/>
            <w:webHidden/>
          </w:rPr>
        </w:r>
        <w:r w:rsidR="001833BB">
          <w:rPr>
            <w:noProof/>
            <w:webHidden/>
          </w:rPr>
          <w:fldChar w:fldCharType="separate"/>
        </w:r>
        <w:r w:rsidR="00AA31A8">
          <w:rPr>
            <w:noProof/>
            <w:webHidden/>
          </w:rPr>
          <w:t>1</w:t>
        </w:r>
        <w:r w:rsidR="001833BB">
          <w:rPr>
            <w:noProof/>
            <w:webHidden/>
          </w:rPr>
          <w:fldChar w:fldCharType="end"/>
        </w:r>
      </w:hyperlink>
    </w:p>
    <w:p w14:paraId="4567C7ED" w14:textId="1E4D83F0"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55" w:history="1">
        <w:r w:rsidR="001833BB" w:rsidRPr="00550000">
          <w:rPr>
            <w:rStyle w:val="Hyperlink"/>
            <w:rFonts w:eastAsiaTheme="majorEastAsia"/>
            <w:noProof/>
          </w:rPr>
          <w:t>1.1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Background Study</w:t>
        </w:r>
        <w:r w:rsidR="001833BB">
          <w:rPr>
            <w:noProof/>
            <w:webHidden/>
          </w:rPr>
          <w:tab/>
        </w:r>
        <w:r w:rsidR="001833BB">
          <w:rPr>
            <w:noProof/>
            <w:webHidden/>
          </w:rPr>
          <w:fldChar w:fldCharType="begin"/>
        </w:r>
        <w:r w:rsidR="001833BB">
          <w:rPr>
            <w:noProof/>
            <w:webHidden/>
          </w:rPr>
          <w:instrText xml:space="preserve"> PAGEREF _Toc138926455 \h </w:instrText>
        </w:r>
        <w:r w:rsidR="001833BB">
          <w:rPr>
            <w:noProof/>
            <w:webHidden/>
          </w:rPr>
        </w:r>
        <w:r w:rsidR="001833BB">
          <w:rPr>
            <w:noProof/>
            <w:webHidden/>
          </w:rPr>
          <w:fldChar w:fldCharType="separate"/>
        </w:r>
        <w:r w:rsidR="00AA31A8">
          <w:rPr>
            <w:noProof/>
            <w:webHidden/>
          </w:rPr>
          <w:t>1</w:t>
        </w:r>
        <w:r w:rsidR="001833BB">
          <w:rPr>
            <w:noProof/>
            <w:webHidden/>
          </w:rPr>
          <w:fldChar w:fldCharType="end"/>
        </w:r>
      </w:hyperlink>
    </w:p>
    <w:p w14:paraId="396D984E" w14:textId="76D985F8"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56" w:history="1">
        <w:r w:rsidR="001833BB" w:rsidRPr="00550000">
          <w:rPr>
            <w:rStyle w:val="Hyperlink"/>
            <w:rFonts w:eastAsiaTheme="majorEastAsia"/>
            <w:noProof/>
          </w:rPr>
          <w:t>1.2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Problem Statement and Real World Application</w:t>
        </w:r>
        <w:r w:rsidR="001833BB">
          <w:rPr>
            <w:noProof/>
            <w:webHidden/>
          </w:rPr>
          <w:tab/>
        </w:r>
        <w:r w:rsidR="001833BB">
          <w:rPr>
            <w:noProof/>
            <w:webHidden/>
          </w:rPr>
          <w:fldChar w:fldCharType="begin"/>
        </w:r>
        <w:r w:rsidR="001833BB">
          <w:rPr>
            <w:noProof/>
            <w:webHidden/>
          </w:rPr>
          <w:instrText xml:space="preserve"> PAGEREF _Toc138926456 \h </w:instrText>
        </w:r>
        <w:r w:rsidR="001833BB">
          <w:rPr>
            <w:noProof/>
            <w:webHidden/>
          </w:rPr>
        </w:r>
        <w:r w:rsidR="001833BB">
          <w:rPr>
            <w:noProof/>
            <w:webHidden/>
          </w:rPr>
          <w:fldChar w:fldCharType="separate"/>
        </w:r>
        <w:r w:rsidR="00AA31A8">
          <w:rPr>
            <w:noProof/>
            <w:webHidden/>
          </w:rPr>
          <w:t>2</w:t>
        </w:r>
        <w:r w:rsidR="001833BB">
          <w:rPr>
            <w:noProof/>
            <w:webHidden/>
          </w:rPr>
          <w:fldChar w:fldCharType="end"/>
        </w:r>
      </w:hyperlink>
    </w:p>
    <w:p w14:paraId="3C78AD92" w14:textId="113A47C7"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57" w:history="1">
        <w:r w:rsidR="001833BB" w:rsidRPr="00550000">
          <w:rPr>
            <w:rStyle w:val="Hyperlink"/>
            <w:rFonts w:eastAsiaTheme="majorEastAsia"/>
            <w:noProof/>
          </w:rPr>
          <w:t>1.3</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Objectives</w:t>
        </w:r>
        <w:r w:rsidR="001833BB">
          <w:rPr>
            <w:noProof/>
            <w:webHidden/>
          </w:rPr>
          <w:tab/>
        </w:r>
        <w:r w:rsidR="001833BB">
          <w:rPr>
            <w:noProof/>
            <w:webHidden/>
          </w:rPr>
          <w:fldChar w:fldCharType="begin"/>
        </w:r>
        <w:r w:rsidR="001833BB">
          <w:rPr>
            <w:noProof/>
            <w:webHidden/>
          </w:rPr>
          <w:instrText xml:space="preserve"> PAGEREF _Toc138926457 \h </w:instrText>
        </w:r>
        <w:r w:rsidR="001833BB">
          <w:rPr>
            <w:noProof/>
            <w:webHidden/>
          </w:rPr>
        </w:r>
        <w:r w:rsidR="001833BB">
          <w:rPr>
            <w:noProof/>
            <w:webHidden/>
          </w:rPr>
          <w:fldChar w:fldCharType="separate"/>
        </w:r>
        <w:r w:rsidR="00AA31A8">
          <w:rPr>
            <w:noProof/>
            <w:webHidden/>
          </w:rPr>
          <w:t>3</w:t>
        </w:r>
        <w:r w:rsidR="001833BB">
          <w:rPr>
            <w:noProof/>
            <w:webHidden/>
          </w:rPr>
          <w:fldChar w:fldCharType="end"/>
        </w:r>
      </w:hyperlink>
    </w:p>
    <w:p w14:paraId="7CA78D95" w14:textId="4EE38E9C"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58" w:history="1">
        <w:r w:rsidR="001833BB" w:rsidRPr="00550000">
          <w:rPr>
            <w:rStyle w:val="Hyperlink"/>
            <w:rFonts w:eastAsiaTheme="majorEastAsia"/>
            <w:noProof/>
          </w:rPr>
          <w:t>1.3.1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General Description of the product</w:t>
        </w:r>
        <w:r w:rsidR="001833BB">
          <w:rPr>
            <w:noProof/>
            <w:webHidden/>
          </w:rPr>
          <w:tab/>
        </w:r>
        <w:r w:rsidR="001833BB">
          <w:rPr>
            <w:noProof/>
            <w:webHidden/>
          </w:rPr>
          <w:fldChar w:fldCharType="begin"/>
        </w:r>
        <w:r w:rsidR="001833BB">
          <w:rPr>
            <w:noProof/>
            <w:webHidden/>
          </w:rPr>
          <w:instrText xml:space="preserve"> PAGEREF _Toc138926458 \h </w:instrText>
        </w:r>
        <w:r w:rsidR="001833BB">
          <w:rPr>
            <w:noProof/>
            <w:webHidden/>
          </w:rPr>
        </w:r>
        <w:r w:rsidR="001833BB">
          <w:rPr>
            <w:noProof/>
            <w:webHidden/>
          </w:rPr>
          <w:fldChar w:fldCharType="separate"/>
        </w:r>
        <w:r w:rsidR="00AA31A8">
          <w:rPr>
            <w:noProof/>
            <w:webHidden/>
          </w:rPr>
          <w:t>5</w:t>
        </w:r>
        <w:r w:rsidR="001833BB">
          <w:rPr>
            <w:noProof/>
            <w:webHidden/>
          </w:rPr>
          <w:fldChar w:fldCharType="end"/>
        </w:r>
      </w:hyperlink>
    </w:p>
    <w:p w14:paraId="42EF7B46" w14:textId="3B09DBE4"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59" w:history="1">
        <w:r w:rsidR="001833BB" w:rsidRPr="00550000">
          <w:rPr>
            <w:rStyle w:val="Hyperlink"/>
            <w:rFonts w:eastAsiaTheme="majorEastAsia"/>
            <w:noProof/>
          </w:rPr>
          <w:t>1.4</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Scope of Study</w:t>
        </w:r>
        <w:r w:rsidR="001833BB">
          <w:rPr>
            <w:noProof/>
            <w:webHidden/>
          </w:rPr>
          <w:tab/>
        </w:r>
        <w:r w:rsidR="001833BB">
          <w:rPr>
            <w:noProof/>
            <w:webHidden/>
          </w:rPr>
          <w:fldChar w:fldCharType="begin"/>
        </w:r>
        <w:r w:rsidR="001833BB">
          <w:rPr>
            <w:noProof/>
            <w:webHidden/>
          </w:rPr>
          <w:instrText xml:space="preserve"> PAGEREF _Toc138926459 \h </w:instrText>
        </w:r>
        <w:r w:rsidR="001833BB">
          <w:rPr>
            <w:noProof/>
            <w:webHidden/>
          </w:rPr>
        </w:r>
        <w:r w:rsidR="001833BB">
          <w:rPr>
            <w:noProof/>
            <w:webHidden/>
          </w:rPr>
          <w:fldChar w:fldCharType="separate"/>
        </w:r>
        <w:r w:rsidR="00AA31A8">
          <w:rPr>
            <w:noProof/>
            <w:webHidden/>
          </w:rPr>
          <w:t>6</w:t>
        </w:r>
        <w:r w:rsidR="001833BB">
          <w:rPr>
            <w:noProof/>
            <w:webHidden/>
          </w:rPr>
          <w:fldChar w:fldCharType="end"/>
        </w:r>
      </w:hyperlink>
    </w:p>
    <w:p w14:paraId="785906DD" w14:textId="7B7881B7"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60" w:history="1">
        <w:r w:rsidR="001833BB" w:rsidRPr="00550000">
          <w:rPr>
            <w:rStyle w:val="Hyperlink"/>
            <w:rFonts w:eastAsiaTheme="majorEastAsia"/>
            <w:noProof/>
          </w:rPr>
          <w:t>1.4.1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Functional Requirements</w:t>
        </w:r>
        <w:r w:rsidR="001833BB">
          <w:rPr>
            <w:noProof/>
            <w:webHidden/>
          </w:rPr>
          <w:tab/>
        </w:r>
        <w:r w:rsidR="001833BB">
          <w:rPr>
            <w:noProof/>
            <w:webHidden/>
          </w:rPr>
          <w:fldChar w:fldCharType="begin"/>
        </w:r>
        <w:r w:rsidR="001833BB">
          <w:rPr>
            <w:noProof/>
            <w:webHidden/>
          </w:rPr>
          <w:instrText xml:space="preserve"> PAGEREF _Toc138926460 \h </w:instrText>
        </w:r>
        <w:r w:rsidR="001833BB">
          <w:rPr>
            <w:noProof/>
            <w:webHidden/>
          </w:rPr>
        </w:r>
        <w:r w:rsidR="001833BB">
          <w:rPr>
            <w:noProof/>
            <w:webHidden/>
          </w:rPr>
          <w:fldChar w:fldCharType="separate"/>
        </w:r>
        <w:r w:rsidR="00AA31A8">
          <w:rPr>
            <w:noProof/>
            <w:webHidden/>
          </w:rPr>
          <w:t>6</w:t>
        </w:r>
        <w:r w:rsidR="001833BB">
          <w:rPr>
            <w:noProof/>
            <w:webHidden/>
          </w:rPr>
          <w:fldChar w:fldCharType="end"/>
        </w:r>
      </w:hyperlink>
    </w:p>
    <w:p w14:paraId="0A6955B5" w14:textId="1D4617F4"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61" w:history="1">
        <w:r w:rsidR="001833BB" w:rsidRPr="00550000">
          <w:rPr>
            <w:rStyle w:val="Hyperlink"/>
            <w:rFonts w:eastAsiaTheme="majorEastAsia"/>
            <w:noProof/>
          </w:rPr>
          <w:t>1.4.2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Non-Functional Requirements</w:t>
        </w:r>
        <w:r w:rsidR="001833BB">
          <w:rPr>
            <w:noProof/>
            <w:webHidden/>
          </w:rPr>
          <w:tab/>
        </w:r>
        <w:r w:rsidR="001833BB">
          <w:rPr>
            <w:noProof/>
            <w:webHidden/>
          </w:rPr>
          <w:fldChar w:fldCharType="begin"/>
        </w:r>
        <w:r w:rsidR="001833BB">
          <w:rPr>
            <w:noProof/>
            <w:webHidden/>
          </w:rPr>
          <w:instrText xml:space="preserve"> PAGEREF _Toc138926461 \h </w:instrText>
        </w:r>
        <w:r w:rsidR="001833BB">
          <w:rPr>
            <w:noProof/>
            <w:webHidden/>
          </w:rPr>
        </w:r>
        <w:r w:rsidR="001833BB">
          <w:rPr>
            <w:noProof/>
            <w:webHidden/>
          </w:rPr>
          <w:fldChar w:fldCharType="separate"/>
        </w:r>
        <w:r w:rsidR="00AA31A8">
          <w:rPr>
            <w:noProof/>
            <w:webHidden/>
          </w:rPr>
          <w:t>8</w:t>
        </w:r>
        <w:r w:rsidR="001833BB">
          <w:rPr>
            <w:noProof/>
            <w:webHidden/>
          </w:rPr>
          <w:fldChar w:fldCharType="end"/>
        </w:r>
      </w:hyperlink>
    </w:p>
    <w:p w14:paraId="0609B954" w14:textId="2FE135C5" w:rsidR="001833BB" w:rsidRDefault="00000000">
      <w:pPr>
        <w:pStyle w:val="Verzeichnis1"/>
        <w:tabs>
          <w:tab w:val="left" w:pos="1620"/>
        </w:tabs>
        <w:rPr>
          <w:rFonts w:asciiTheme="minorHAnsi" w:eastAsiaTheme="minorEastAsia" w:hAnsiTheme="minorHAnsi" w:cstheme="minorBidi"/>
          <w:noProof/>
          <w:kern w:val="2"/>
          <w:sz w:val="22"/>
          <w:lang w:val="en-US" w:eastAsia="en-US"/>
          <w14:ligatures w14:val="standardContextual"/>
        </w:rPr>
      </w:pPr>
      <w:hyperlink w:anchor="_Toc138926462" w:history="1">
        <w:r w:rsidR="001833BB" w:rsidRPr="00550000">
          <w:rPr>
            <w:rStyle w:val="Hyperlink"/>
            <w:rFonts w:eastAsiaTheme="majorEastAsia"/>
            <w:noProof/>
          </w:rPr>
          <w:t>CHAPTER 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LITERATURE REVIEW</w:t>
        </w:r>
        <w:r w:rsidR="001833BB">
          <w:rPr>
            <w:noProof/>
            <w:webHidden/>
          </w:rPr>
          <w:tab/>
        </w:r>
        <w:r w:rsidR="001833BB">
          <w:rPr>
            <w:noProof/>
            <w:webHidden/>
          </w:rPr>
          <w:fldChar w:fldCharType="begin"/>
        </w:r>
        <w:r w:rsidR="001833BB">
          <w:rPr>
            <w:noProof/>
            <w:webHidden/>
          </w:rPr>
          <w:instrText xml:space="preserve"> PAGEREF _Toc138926462 \h </w:instrText>
        </w:r>
        <w:r w:rsidR="001833BB">
          <w:rPr>
            <w:noProof/>
            <w:webHidden/>
          </w:rPr>
        </w:r>
        <w:r w:rsidR="001833BB">
          <w:rPr>
            <w:noProof/>
            <w:webHidden/>
          </w:rPr>
          <w:fldChar w:fldCharType="separate"/>
        </w:r>
        <w:r w:rsidR="00AA31A8">
          <w:rPr>
            <w:noProof/>
            <w:webHidden/>
          </w:rPr>
          <w:t>9</w:t>
        </w:r>
        <w:r w:rsidR="001833BB">
          <w:rPr>
            <w:noProof/>
            <w:webHidden/>
          </w:rPr>
          <w:fldChar w:fldCharType="end"/>
        </w:r>
      </w:hyperlink>
    </w:p>
    <w:p w14:paraId="3E178450" w14:textId="297D73BE"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63" w:history="1">
        <w:r w:rsidR="001833BB" w:rsidRPr="00550000">
          <w:rPr>
            <w:rStyle w:val="Hyperlink"/>
            <w:rFonts w:eastAsiaTheme="majorEastAsia"/>
            <w:noProof/>
          </w:rPr>
          <w:t>2.1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MES</w:t>
        </w:r>
        <w:r w:rsidR="001833BB">
          <w:rPr>
            <w:noProof/>
            <w:webHidden/>
          </w:rPr>
          <w:tab/>
        </w:r>
        <w:r w:rsidR="001833BB">
          <w:rPr>
            <w:noProof/>
            <w:webHidden/>
          </w:rPr>
          <w:fldChar w:fldCharType="begin"/>
        </w:r>
        <w:r w:rsidR="001833BB">
          <w:rPr>
            <w:noProof/>
            <w:webHidden/>
          </w:rPr>
          <w:instrText xml:space="preserve"> PAGEREF _Toc138926463 \h </w:instrText>
        </w:r>
        <w:r w:rsidR="001833BB">
          <w:rPr>
            <w:noProof/>
            <w:webHidden/>
          </w:rPr>
        </w:r>
        <w:r w:rsidR="001833BB">
          <w:rPr>
            <w:noProof/>
            <w:webHidden/>
          </w:rPr>
          <w:fldChar w:fldCharType="separate"/>
        </w:r>
        <w:r w:rsidR="00AA31A8">
          <w:rPr>
            <w:noProof/>
            <w:webHidden/>
          </w:rPr>
          <w:t>10</w:t>
        </w:r>
        <w:r w:rsidR="001833BB">
          <w:rPr>
            <w:noProof/>
            <w:webHidden/>
          </w:rPr>
          <w:fldChar w:fldCharType="end"/>
        </w:r>
      </w:hyperlink>
    </w:p>
    <w:p w14:paraId="273BBEC4" w14:textId="1522BA3E"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64" w:history="1">
        <w:r w:rsidR="001833BB" w:rsidRPr="00550000">
          <w:rPr>
            <w:rStyle w:val="Hyperlink"/>
            <w:rFonts w:eastAsiaTheme="majorEastAsia"/>
            <w:noProof/>
            <w:lang w:val="en-US"/>
          </w:rPr>
          <w:t>2.1.1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lang w:val="en-US"/>
          </w:rPr>
          <w:t>Functionality of a MES</w:t>
        </w:r>
        <w:r w:rsidR="001833BB">
          <w:rPr>
            <w:noProof/>
            <w:webHidden/>
          </w:rPr>
          <w:tab/>
        </w:r>
        <w:r w:rsidR="001833BB">
          <w:rPr>
            <w:noProof/>
            <w:webHidden/>
          </w:rPr>
          <w:fldChar w:fldCharType="begin"/>
        </w:r>
        <w:r w:rsidR="001833BB">
          <w:rPr>
            <w:noProof/>
            <w:webHidden/>
          </w:rPr>
          <w:instrText xml:space="preserve"> PAGEREF _Toc138926464 \h </w:instrText>
        </w:r>
        <w:r w:rsidR="001833BB">
          <w:rPr>
            <w:noProof/>
            <w:webHidden/>
          </w:rPr>
        </w:r>
        <w:r w:rsidR="001833BB">
          <w:rPr>
            <w:noProof/>
            <w:webHidden/>
          </w:rPr>
          <w:fldChar w:fldCharType="separate"/>
        </w:r>
        <w:r w:rsidR="00AA31A8">
          <w:rPr>
            <w:noProof/>
            <w:webHidden/>
          </w:rPr>
          <w:t>10</w:t>
        </w:r>
        <w:r w:rsidR="001833BB">
          <w:rPr>
            <w:noProof/>
            <w:webHidden/>
          </w:rPr>
          <w:fldChar w:fldCharType="end"/>
        </w:r>
      </w:hyperlink>
    </w:p>
    <w:p w14:paraId="3A12268B" w14:textId="38BE5161"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65" w:history="1">
        <w:r w:rsidR="001833BB" w:rsidRPr="00550000">
          <w:rPr>
            <w:rStyle w:val="Hyperlink"/>
            <w:rFonts w:eastAsiaTheme="majorEastAsia"/>
            <w:noProof/>
            <w:lang w:val="en-US"/>
          </w:rPr>
          <w:t>2.1.2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lang w:val="en-US"/>
          </w:rPr>
          <w:t>MES in the context of Industry 4.0</w:t>
        </w:r>
        <w:r w:rsidR="001833BB">
          <w:rPr>
            <w:noProof/>
            <w:webHidden/>
          </w:rPr>
          <w:tab/>
        </w:r>
        <w:r w:rsidR="001833BB">
          <w:rPr>
            <w:noProof/>
            <w:webHidden/>
          </w:rPr>
          <w:fldChar w:fldCharType="begin"/>
        </w:r>
        <w:r w:rsidR="001833BB">
          <w:rPr>
            <w:noProof/>
            <w:webHidden/>
          </w:rPr>
          <w:instrText xml:space="preserve"> PAGEREF _Toc138926465 \h </w:instrText>
        </w:r>
        <w:r w:rsidR="001833BB">
          <w:rPr>
            <w:noProof/>
            <w:webHidden/>
          </w:rPr>
        </w:r>
        <w:r w:rsidR="001833BB">
          <w:rPr>
            <w:noProof/>
            <w:webHidden/>
          </w:rPr>
          <w:fldChar w:fldCharType="separate"/>
        </w:r>
        <w:r w:rsidR="00AA31A8">
          <w:rPr>
            <w:noProof/>
            <w:webHidden/>
          </w:rPr>
          <w:t>13</w:t>
        </w:r>
        <w:r w:rsidR="001833BB">
          <w:rPr>
            <w:noProof/>
            <w:webHidden/>
          </w:rPr>
          <w:fldChar w:fldCharType="end"/>
        </w:r>
      </w:hyperlink>
    </w:p>
    <w:p w14:paraId="655D64F5" w14:textId="7FCA8525"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66" w:history="1">
        <w:r w:rsidR="001833BB" w:rsidRPr="00550000">
          <w:rPr>
            <w:rStyle w:val="Hyperlink"/>
            <w:rFonts w:eastAsiaTheme="majorEastAsia"/>
            <w:noProof/>
            <w:lang w:val="en-US"/>
          </w:rPr>
          <w:t>2.1.3</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lang w:val="en-US"/>
          </w:rPr>
          <w:t>Arcstone’s MES solutions</w:t>
        </w:r>
        <w:r w:rsidR="001833BB">
          <w:rPr>
            <w:noProof/>
            <w:webHidden/>
          </w:rPr>
          <w:tab/>
        </w:r>
        <w:r w:rsidR="001833BB">
          <w:rPr>
            <w:noProof/>
            <w:webHidden/>
          </w:rPr>
          <w:fldChar w:fldCharType="begin"/>
        </w:r>
        <w:r w:rsidR="001833BB">
          <w:rPr>
            <w:noProof/>
            <w:webHidden/>
          </w:rPr>
          <w:instrText xml:space="preserve"> PAGEREF _Toc138926466 \h </w:instrText>
        </w:r>
        <w:r w:rsidR="001833BB">
          <w:rPr>
            <w:noProof/>
            <w:webHidden/>
          </w:rPr>
        </w:r>
        <w:r w:rsidR="001833BB">
          <w:rPr>
            <w:noProof/>
            <w:webHidden/>
          </w:rPr>
          <w:fldChar w:fldCharType="separate"/>
        </w:r>
        <w:r w:rsidR="00AA31A8">
          <w:rPr>
            <w:noProof/>
            <w:webHidden/>
          </w:rPr>
          <w:t>14</w:t>
        </w:r>
        <w:r w:rsidR="001833BB">
          <w:rPr>
            <w:noProof/>
            <w:webHidden/>
          </w:rPr>
          <w:fldChar w:fldCharType="end"/>
        </w:r>
      </w:hyperlink>
    </w:p>
    <w:p w14:paraId="4AF6E943" w14:textId="471EF308"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67" w:history="1">
        <w:r w:rsidR="001833BB" w:rsidRPr="00550000">
          <w:rPr>
            <w:rStyle w:val="Hyperlink"/>
            <w:rFonts w:eastAsiaTheme="majorEastAsia"/>
            <w:noProof/>
          </w:rPr>
          <w:t>2.2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Artificial Intelligence</w:t>
        </w:r>
        <w:r w:rsidR="001833BB">
          <w:rPr>
            <w:noProof/>
            <w:webHidden/>
          </w:rPr>
          <w:tab/>
        </w:r>
        <w:r w:rsidR="001833BB">
          <w:rPr>
            <w:noProof/>
            <w:webHidden/>
          </w:rPr>
          <w:fldChar w:fldCharType="begin"/>
        </w:r>
        <w:r w:rsidR="001833BB">
          <w:rPr>
            <w:noProof/>
            <w:webHidden/>
          </w:rPr>
          <w:instrText xml:space="preserve"> PAGEREF _Toc138926467 \h </w:instrText>
        </w:r>
        <w:r w:rsidR="001833BB">
          <w:rPr>
            <w:noProof/>
            <w:webHidden/>
          </w:rPr>
        </w:r>
        <w:r w:rsidR="001833BB">
          <w:rPr>
            <w:noProof/>
            <w:webHidden/>
          </w:rPr>
          <w:fldChar w:fldCharType="separate"/>
        </w:r>
        <w:r w:rsidR="00AA31A8">
          <w:rPr>
            <w:noProof/>
            <w:webHidden/>
          </w:rPr>
          <w:t>16</w:t>
        </w:r>
        <w:r w:rsidR="001833BB">
          <w:rPr>
            <w:noProof/>
            <w:webHidden/>
          </w:rPr>
          <w:fldChar w:fldCharType="end"/>
        </w:r>
      </w:hyperlink>
    </w:p>
    <w:p w14:paraId="7D5F9C82" w14:textId="047D2404"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68" w:history="1">
        <w:r w:rsidR="001833BB" w:rsidRPr="00550000">
          <w:rPr>
            <w:rStyle w:val="Hyperlink"/>
            <w:rFonts w:eastAsiaTheme="majorEastAsia"/>
            <w:noProof/>
          </w:rPr>
          <w:t>2.2.1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Neuronal Network in general</w:t>
        </w:r>
        <w:r w:rsidR="001833BB">
          <w:rPr>
            <w:noProof/>
            <w:webHidden/>
          </w:rPr>
          <w:tab/>
        </w:r>
        <w:r w:rsidR="001833BB">
          <w:rPr>
            <w:noProof/>
            <w:webHidden/>
          </w:rPr>
          <w:fldChar w:fldCharType="begin"/>
        </w:r>
        <w:r w:rsidR="001833BB">
          <w:rPr>
            <w:noProof/>
            <w:webHidden/>
          </w:rPr>
          <w:instrText xml:space="preserve"> PAGEREF _Toc138926468 \h </w:instrText>
        </w:r>
        <w:r w:rsidR="001833BB">
          <w:rPr>
            <w:noProof/>
            <w:webHidden/>
          </w:rPr>
        </w:r>
        <w:r w:rsidR="001833BB">
          <w:rPr>
            <w:noProof/>
            <w:webHidden/>
          </w:rPr>
          <w:fldChar w:fldCharType="separate"/>
        </w:r>
        <w:r w:rsidR="00AA31A8">
          <w:rPr>
            <w:noProof/>
            <w:webHidden/>
          </w:rPr>
          <w:t>16</w:t>
        </w:r>
        <w:r w:rsidR="001833BB">
          <w:rPr>
            <w:noProof/>
            <w:webHidden/>
          </w:rPr>
          <w:fldChar w:fldCharType="end"/>
        </w:r>
      </w:hyperlink>
    </w:p>
    <w:p w14:paraId="58041A04" w14:textId="3013A5C3"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69" w:history="1">
        <w:r w:rsidR="001833BB" w:rsidRPr="00550000">
          <w:rPr>
            <w:rStyle w:val="Hyperlink"/>
            <w:rFonts w:eastAsiaTheme="majorEastAsia"/>
            <w:noProof/>
          </w:rPr>
          <w:t>2.2.2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Convolutional Neuronal Network</w:t>
        </w:r>
        <w:r w:rsidR="001833BB">
          <w:rPr>
            <w:noProof/>
            <w:webHidden/>
          </w:rPr>
          <w:tab/>
        </w:r>
        <w:r w:rsidR="001833BB">
          <w:rPr>
            <w:noProof/>
            <w:webHidden/>
          </w:rPr>
          <w:fldChar w:fldCharType="begin"/>
        </w:r>
        <w:r w:rsidR="001833BB">
          <w:rPr>
            <w:noProof/>
            <w:webHidden/>
          </w:rPr>
          <w:instrText xml:space="preserve"> PAGEREF _Toc138926469 \h </w:instrText>
        </w:r>
        <w:r w:rsidR="001833BB">
          <w:rPr>
            <w:noProof/>
            <w:webHidden/>
          </w:rPr>
        </w:r>
        <w:r w:rsidR="001833BB">
          <w:rPr>
            <w:noProof/>
            <w:webHidden/>
          </w:rPr>
          <w:fldChar w:fldCharType="separate"/>
        </w:r>
        <w:r w:rsidR="00AA31A8">
          <w:rPr>
            <w:noProof/>
            <w:webHidden/>
          </w:rPr>
          <w:t>19</w:t>
        </w:r>
        <w:r w:rsidR="001833BB">
          <w:rPr>
            <w:noProof/>
            <w:webHidden/>
          </w:rPr>
          <w:fldChar w:fldCharType="end"/>
        </w:r>
      </w:hyperlink>
    </w:p>
    <w:p w14:paraId="3066EFC9" w14:textId="0FEC4355"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70" w:history="1">
        <w:r w:rsidR="001833BB" w:rsidRPr="00550000">
          <w:rPr>
            <w:rStyle w:val="Hyperlink"/>
            <w:rFonts w:eastAsiaTheme="majorEastAsia"/>
            <w:noProof/>
          </w:rPr>
          <w:t>2.2.3</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Recurrent Neuronal Network</w:t>
        </w:r>
        <w:r w:rsidR="001833BB">
          <w:rPr>
            <w:noProof/>
            <w:webHidden/>
          </w:rPr>
          <w:tab/>
        </w:r>
        <w:r w:rsidR="001833BB">
          <w:rPr>
            <w:noProof/>
            <w:webHidden/>
          </w:rPr>
          <w:fldChar w:fldCharType="begin"/>
        </w:r>
        <w:r w:rsidR="001833BB">
          <w:rPr>
            <w:noProof/>
            <w:webHidden/>
          </w:rPr>
          <w:instrText xml:space="preserve"> PAGEREF _Toc138926470 \h </w:instrText>
        </w:r>
        <w:r w:rsidR="001833BB">
          <w:rPr>
            <w:noProof/>
            <w:webHidden/>
          </w:rPr>
        </w:r>
        <w:r w:rsidR="001833BB">
          <w:rPr>
            <w:noProof/>
            <w:webHidden/>
          </w:rPr>
          <w:fldChar w:fldCharType="separate"/>
        </w:r>
        <w:r w:rsidR="00AA31A8">
          <w:rPr>
            <w:noProof/>
            <w:webHidden/>
          </w:rPr>
          <w:t>20</w:t>
        </w:r>
        <w:r w:rsidR="001833BB">
          <w:rPr>
            <w:noProof/>
            <w:webHidden/>
          </w:rPr>
          <w:fldChar w:fldCharType="end"/>
        </w:r>
      </w:hyperlink>
    </w:p>
    <w:p w14:paraId="7809ADCF" w14:textId="23859007"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71" w:history="1">
        <w:r w:rsidR="001833BB" w:rsidRPr="00550000">
          <w:rPr>
            <w:rStyle w:val="Hyperlink"/>
            <w:rFonts w:eastAsiaTheme="majorEastAsia"/>
            <w:noProof/>
          </w:rPr>
          <w:t>2.2.4</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Summary Neuronal Networks</w:t>
        </w:r>
        <w:r w:rsidR="001833BB">
          <w:rPr>
            <w:noProof/>
            <w:webHidden/>
          </w:rPr>
          <w:tab/>
        </w:r>
        <w:r w:rsidR="001833BB">
          <w:rPr>
            <w:noProof/>
            <w:webHidden/>
          </w:rPr>
          <w:fldChar w:fldCharType="begin"/>
        </w:r>
        <w:r w:rsidR="001833BB">
          <w:rPr>
            <w:noProof/>
            <w:webHidden/>
          </w:rPr>
          <w:instrText xml:space="preserve"> PAGEREF _Toc138926471 \h </w:instrText>
        </w:r>
        <w:r w:rsidR="001833BB">
          <w:rPr>
            <w:noProof/>
            <w:webHidden/>
          </w:rPr>
        </w:r>
        <w:r w:rsidR="001833BB">
          <w:rPr>
            <w:noProof/>
            <w:webHidden/>
          </w:rPr>
          <w:fldChar w:fldCharType="separate"/>
        </w:r>
        <w:r w:rsidR="00AA31A8">
          <w:rPr>
            <w:noProof/>
            <w:webHidden/>
          </w:rPr>
          <w:t>21</w:t>
        </w:r>
        <w:r w:rsidR="001833BB">
          <w:rPr>
            <w:noProof/>
            <w:webHidden/>
          </w:rPr>
          <w:fldChar w:fldCharType="end"/>
        </w:r>
      </w:hyperlink>
    </w:p>
    <w:p w14:paraId="265DDC75" w14:textId="6BBCBED4" w:rsidR="001833BB" w:rsidRDefault="00000000">
      <w:pPr>
        <w:pStyle w:val="Verzeichnis1"/>
        <w:tabs>
          <w:tab w:val="left" w:pos="1620"/>
        </w:tabs>
        <w:rPr>
          <w:rFonts w:asciiTheme="minorHAnsi" w:eastAsiaTheme="minorEastAsia" w:hAnsiTheme="minorHAnsi" w:cstheme="minorBidi"/>
          <w:noProof/>
          <w:kern w:val="2"/>
          <w:sz w:val="22"/>
          <w:lang w:val="en-US" w:eastAsia="en-US"/>
          <w14:ligatures w14:val="standardContextual"/>
        </w:rPr>
      </w:pPr>
      <w:hyperlink w:anchor="_Toc138926472" w:history="1">
        <w:r w:rsidR="001833BB" w:rsidRPr="00550000">
          <w:rPr>
            <w:rStyle w:val="Hyperlink"/>
            <w:rFonts w:eastAsiaTheme="majorEastAsia"/>
            <w:noProof/>
          </w:rPr>
          <w:t>CHAPTER 3</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METHODOLOGY</w:t>
        </w:r>
        <w:r w:rsidR="001833BB">
          <w:rPr>
            <w:noProof/>
            <w:webHidden/>
          </w:rPr>
          <w:tab/>
        </w:r>
        <w:r w:rsidR="001833BB">
          <w:rPr>
            <w:noProof/>
            <w:webHidden/>
          </w:rPr>
          <w:fldChar w:fldCharType="begin"/>
        </w:r>
        <w:r w:rsidR="001833BB">
          <w:rPr>
            <w:noProof/>
            <w:webHidden/>
          </w:rPr>
          <w:instrText xml:space="preserve"> PAGEREF _Toc138926472 \h </w:instrText>
        </w:r>
        <w:r w:rsidR="001833BB">
          <w:rPr>
            <w:noProof/>
            <w:webHidden/>
          </w:rPr>
        </w:r>
        <w:r w:rsidR="001833BB">
          <w:rPr>
            <w:noProof/>
            <w:webHidden/>
          </w:rPr>
          <w:fldChar w:fldCharType="separate"/>
        </w:r>
        <w:r w:rsidR="00AA31A8">
          <w:rPr>
            <w:noProof/>
            <w:webHidden/>
          </w:rPr>
          <w:t>22</w:t>
        </w:r>
        <w:r w:rsidR="001833BB">
          <w:rPr>
            <w:noProof/>
            <w:webHidden/>
          </w:rPr>
          <w:fldChar w:fldCharType="end"/>
        </w:r>
      </w:hyperlink>
    </w:p>
    <w:p w14:paraId="79DF2A86" w14:textId="4C736A1D"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73" w:history="1">
        <w:r w:rsidR="001833BB" w:rsidRPr="00550000">
          <w:rPr>
            <w:rStyle w:val="Hyperlink"/>
            <w:rFonts w:eastAsiaTheme="majorEastAsia"/>
            <w:noProof/>
          </w:rPr>
          <w:t>3.1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Flow chart</w:t>
        </w:r>
        <w:r w:rsidR="001833BB">
          <w:rPr>
            <w:noProof/>
            <w:webHidden/>
          </w:rPr>
          <w:tab/>
        </w:r>
        <w:r w:rsidR="001833BB">
          <w:rPr>
            <w:noProof/>
            <w:webHidden/>
          </w:rPr>
          <w:fldChar w:fldCharType="begin"/>
        </w:r>
        <w:r w:rsidR="001833BB">
          <w:rPr>
            <w:noProof/>
            <w:webHidden/>
          </w:rPr>
          <w:instrText xml:space="preserve"> PAGEREF _Toc138926473 \h </w:instrText>
        </w:r>
        <w:r w:rsidR="001833BB">
          <w:rPr>
            <w:noProof/>
            <w:webHidden/>
          </w:rPr>
        </w:r>
        <w:r w:rsidR="001833BB">
          <w:rPr>
            <w:noProof/>
            <w:webHidden/>
          </w:rPr>
          <w:fldChar w:fldCharType="separate"/>
        </w:r>
        <w:r w:rsidR="00AA31A8">
          <w:rPr>
            <w:noProof/>
            <w:webHidden/>
          </w:rPr>
          <w:t>22</w:t>
        </w:r>
        <w:r w:rsidR="001833BB">
          <w:rPr>
            <w:noProof/>
            <w:webHidden/>
          </w:rPr>
          <w:fldChar w:fldCharType="end"/>
        </w:r>
      </w:hyperlink>
    </w:p>
    <w:p w14:paraId="016F5576" w14:textId="50DFEA73"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74" w:history="1">
        <w:r w:rsidR="001833BB" w:rsidRPr="00550000">
          <w:rPr>
            <w:rStyle w:val="Hyperlink"/>
            <w:rFonts w:eastAsiaTheme="majorEastAsia"/>
            <w:noProof/>
          </w:rPr>
          <w:t>3.2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Previous State of the Learning Factory</w:t>
        </w:r>
        <w:r w:rsidR="001833BB">
          <w:rPr>
            <w:noProof/>
            <w:webHidden/>
          </w:rPr>
          <w:tab/>
        </w:r>
        <w:r w:rsidR="001833BB">
          <w:rPr>
            <w:noProof/>
            <w:webHidden/>
          </w:rPr>
          <w:fldChar w:fldCharType="begin"/>
        </w:r>
        <w:r w:rsidR="001833BB">
          <w:rPr>
            <w:noProof/>
            <w:webHidden/>
          </w:rPr>
          <w:instrText xml:space="preserve"> PAGEREF _Toc138926474 \h </w:instrText>
        </w:r>
        <w:r w:rsidR="001833BB">
          <w:rPr>
            <w:noProof/>
            <w:webHidden/>
          </w:rPr>
        </w:r>
        <w:r w:rsidR="001833BB">
          <w:rPr>
            <w:noProof/>
            <w:webHidden/>
          </w:rPr>
          <w:fldChar w:fldCharType="separate"/>
        </w:r>
        <w:r w:rsidR="00AA31A8">
          <w:rPr>
            <w:noProof/>
            <w:webHidden/>
          </w:rPr>
          <w:t>26</w:t>
        </w:r>
        <w:r w:rsidR="001833BB">
          <w:rPr>
            <w:noProof/>
            <w:webHidden/>
          </w:rPr>
          <w:fldChar w:fldCharType="end"/>
        </w:r>
      </w:hyperlink>
    </w:p>
    <w:p w14:paraId="272E503C" w14:textId="535BFE94" w:rsidR="001833BB" w:rsidRDefault="00000000">
      <w:pPr>
        <w:pStyle w:val="Verzeichnis1"/>
        <w:tabs>
          <w:tab w:val="left" w:pos="1620"/>
        </w:tabs>
        <w:rPr>
          <w:rFonts w:asciiTheme="minorHAnsi" w:eastAsiaTheme="minorEastAsia" w:hAnsiTheme="minorHAnsi" w:cstheme="minorBidi"/>
          <w:noProof/>
          <w:kern w:val="2"/>
          <w:sz w:val="22"/>
          <w:lang w:val="en-US" w:eastAsia="en-US"/>
          <w14:ligatures w14:val="standardContextual"/>
        </w:rPr>
      </w:pPr>
      <w:hyperlink w:anchor="_Toc138926475" w:history="1">
        <w:r w:rsidR="001833BB" w:rsidRPr="00550000">
          <w:rPr>
            <w:rStyle w:val="Hyperlink"/>
            <w:rFonts w:eastAsiaTheme="majorEastAsia"/>
            <w:noProof/>
          </w:rPr>
          <w:t>CHAPTER 4</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RESULTS AND DISCUSSION</w:t>
        </w:r>
        <w:r w:rsidR="001833BB">
          <w:rPr>
            <w:noProof/>
            <w:webHidden/>
          </w:rPr>
          <w:tab/>
        </w:r>
        <w:r w:rsidR="001833BB">
          <w:rPr>
            <w:noProof/>
            <w:webHidden/>
          </w:rPr>
          <w:fldChar w:fldCharType="begin"/>
        </w:r>
        <w:r w:rsidR="001833BB">
          <w:rPr>
            <w:noProof/>
            <w:webHidden/>
          </w:rPr>
          <w:instrText xml:space="preserve"> PAGEREF _Toc138926475 \h </w:instrText>
        </w:r>
        <w:r w:rsidR="001833BB">
          <w:rPr>
            <w:noProof/>
            <w:webHidden/>
          </w:rPr>
        </w:r>
        <w:r w:rsidR="001833BB">
          <w:rPr>
            <w:noProof/>
            <w:webHidden/>
          </w:rPr>
          <w:fldChar w:fldCharType="separate"/>
        </w:r>
        <w:r w:rsidR="00AA31A8">
          <w:rPr>
            <w:noProof/>
            <w:webHidden/>
          </w:rPr>
          <w:t>28</w:t>
        </w:r>
        <w:r w:rsidR="001833BB">
          <w:rPr>
            <w:noProof/>
            <w:webHidden/>
          </w:rPr>
          <w:fldChar w:fldCharType="end"/>
        </w:r>
      </w:hyperlink>
    </w:p>
    <w:p w14:paraId="36C8C266" w14:textId="0BE6EB1E"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76" w:history="1">
        <w:r w:rsidR="001833BB" w:rsidRPr="00550000">
          <w:rPr>
            <w:rStyle w:val="Hyperlink"/>
            <w:rFonts w:eastAsiaTheme="majorEastAsia"/>
            <w:noProof/>
          </w:rPr>
          <w:t>4.1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Dataflow from automation level to MES</w:t>
        </w:r>
        <w:r w:rsidR="001833BB">
          <w:rPr>
            <w:noProof/>
            <w:webHidden/>
          </w:rPr>
          <w:tab/>
        </w:r>
        <w:r w:rsidR="001833BB">
          <w:rPr>
            <w:noProof/>
            <w:webHidden/>
          </w:rPr>
          <w:fldChar w:fldCharType="begin"/>
        </w:r>
        <w:r w:rsidR="001833BB">
          <w:rPr>
            <w:noProof/>
            <w:webHidden/>
          </w:rPr>
          <w:instrText xml:space="preserve"> PAGEREF _Toc138926476 \h </w:instrText>
        </w:r>
        <w:r w:rsidR="001833BB">
          <w:rPr>
            <w:noProof/>
            <w:webHidden/>
          </w:rPr>
        </w:r>
        <w:r w:rsidR="001833BB">
          <w:rPr>
            <w:noProof/>
            <w:webHidden/>
          </w:rPr>
          <w:fldChar w:fldCharType="separate"/>
        </w:r>
        <w:r w:rsidR="00AA31A8">
          <w:rPr>
            <w:noProof/>
            <w:webHidden/>
          </w:rPr>
          <w:t>28</w:t>
        </w:r>
        <w:r w:rsidR="001833BB">
          <w:rPr>
            <w:noProof/>
            <w:webHidden/>
          </w:rPr>
          <w:fldChar w:fldCharType="end"/>
        </w:r>
      </w:hyperlink>
    </w:p>
    <w:p w14:paraId="4ED695AA" w14:textId="2979802F"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77" w:history="1">
        <w:r w:rsidR="001833BB" w:rsidRPr="00550000">
          <w:rPr>
            <w:rStyle w:val="Hyperlink"/>
            <w:rFonts w:eastAsiaTheme="majorEastAsia"/>
            <w:noProof/>
          </w:rPr>
          <w:t>4.1.1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Architecture of the connection between automation software and server</w:t>
        </w:r>
        <w:r w:rsidR="001833BB">
          <w:rPr>
            <w:noProof/>
            <w:webHidden/>
          </w:rPr>
          <w:tab/>
        </w:r>
        <w:r w:rsidR="001833BB">
          <w:rPr>
            <w:noProof/>
            <w:webHidden/>
          </w:rPr>
          <w:fldChar w:fldCharType="begin"/>
        </w:r>
        <w:r w:rsidR="001833BB">
          <w:rPr>
            <w:noProof/>
            <w:webHidden/>
          </w:rPr>
          <w:instrText xml:space="preserve"> PAGEREF _Toc138926477 \h </w:instrText>
        </w:r>
        <w:r w:rsidR="001833BB">
          <w:rPr>
            <w:noProof/>
            <w:webHidden/>
          </w:rPr>
        </w:r>
        <w:r w:rsidR="001833BB">
          <w:rPr>
            <w:noProof/>
            <w:webHidden/>
          </w:rPr>
          <w:fldChar w:fldCharType="separate"/>
        </w:r>
        <w:r w:rsidR="00AA31A8">
          <w:rPr>
            <w:noProof/>
            <w:webHidden/>
          </w:rPr>
          <w:t>29</w:t>
        </w:r>
        <w:r w:rsidR="001833BB">
          <w:rPr>
            <w:noProof/>
            <w:webHidden/>
          </w:rPr>
          <w:fldChar w:fldCharType="end"/>
        </w:r>
      </w:hyperlink>
    </w:p>
    <w:p w14:paraId="19386B62" w14:textId="24F9E6CA"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78" w:history="1">
        <w:r w:rsidR="001833BB" w:rsidRPr="00550000">
          <w:rPr>
            <w:rStyle w:val="Hyperlink"/>
            <w:rFonts w:eastAsiaTheme="majorEastAsia"/>
            <w:noProof/>
          </w:rPr>
          <w:t>4.1.2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Pull data from the server to the MES database</w:t>
        </w:r>
        <w:r w:rsidR="001833BB">
          <w:rPr>
            <w:noProof/>
            <w:webHidden/>
          </w:rPr>
          <w:tab/>
        </w:r>
        <w:r w:rsidR="001833BB">
          <w:rPr>
            <w:noProof/>
            <w:webHidden/>
          </w:rPr>
          <w:fldChar w:fldCharType="begin"/>
        </w:r>
        <w:r w:rsidR="001833BB">
          <w:rPr>
            <w:noProof/>
            <w:webHidden/>
          </w:rPr>
          <w:instrText xml:space="preserve"> PAGEREF _Toc138926478 \h </w:instrText>
        </w:r>
        <w:r w:rsidR="001833BB">
          <w:rPr>
            <w:noProof/>
            <w:webHidden/>
          </w:rPr>
        </w:r>
        <w:r w:rsidR="001833BB">
          <w:rPr>
            <w:noProof/>
            <w:webHidden/>
          </w:rPr>
          <w:fldChar w:fldCharType="separate"/>
        </w:r>
        <w:r w:rsidR="00AA31A8">
          <w:rPr>
            <w:noProof/>
            <w:webHidden/>
          </w:rPr>
          <w:t>31</w:t>
        </w:r>
        <w:r w:rsidR="001833BB">
          <w:rPr>
            <w:noProof/>
            <w:webHidden/>
          </w:rPr>
          <w:fldChar w:fldCharType="end"/>
        </w:r>
      </w:hyperlink>
    </w:p>
    <w:p w14:paraId="247C532A" w14:textId="011278BF"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79" w:history="1">
        <w:r w:rsidR="001833BB" w:rsidRPr="00550000">
          <w:rPr>
            <w:rStyle w:val="Hyperlink"/>
            <w:rFonts w:eastAsiaTheme="majorEastAsia"/>
            <w:noProof/>
          </w:rPr>
          <w:t>4.1.3</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Access data inside the MES</w:t>
        </w:r>
        <w:r w:rsidR="001833BB">
          <w:rPr>
            <w:noProof/>
            <w:webHidden/>
          </w:rPr>
          <w:tab/>
        </w:r>
        <w:r w:rsidR="001833BB">
          <w:rPr>
            <w:noProof/>
            <w:webHidden/>
          </w:rPr>
          <w:fldChar w:fldCharType="begin"/>
        </w:r>
        <w:r w:rsidR="001833BB">
          <w:rPr>
            <w:noProof/>
            <w:webHidden/>
          </w:rPr>
          <w:instrText xml:space="preserve"> PAGEREF _Toc138926479 \h </w:instrText>
        </w:r>
        <w:r w:rsidR="001833BB">
          <w:rPr>
            <w:noProof/>
            <w:webHidden/>
          </w:rPr>
        </w:r>
        <w:r w:rsidR="001833BB">
          <w:rPr>
            <w:noProof/>
            <w:webHidden/>
          </w:rPr>
          <w:fldChar w:fldCharType="separate"/>
        </w:r>
        <w:r w:rsidR="00AA31A8">
          <w:rPr>
            <w:noProof/>
            <w:webHidden/>
          </w:rPr>
          <w:t>35</w:t>
        </w:r>
        <w:r w:rsidR="001833BB">
          <w:rPr>
            <w:noProof/>
            <w:webHidden/>
          </w:rPr>
          <w:fldChar w:fldCharType="end"/>
        </w:r>
      </w:hyperlink>
    </w:p>
    <w:p w14:paraId="508F2D73" w14:textId="1C330072"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80" w:history="1">
        <w:r w:rsidR="001833BB" w:rsidRPr="00550000">
          <w:rPr>
            <w:rStyle w:val="Hyperlink"/>
            <w:rFonts w:eastAsiaTheme="majorEastAsia"/>
            <w:noProof/>
          </w:rPr>
          <w:t>4.2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Creating the dashboard</w:t>
        </w:r>
        <w:r w:rsidR="001833BB">
          <w:rPr>
            <w:noProof/>
            <w:webHidden/>
          </w:rPr>
          <w:tab/>
        </w:r>
        <w:r w:rsidR="001833BB">
          <w:rPr>
            <w:noProof/>
            <w:webHidden/>
          </w:rPr>
          <w:fldChar w:fldCharType="begin"/>
        </w:r>
        <w:r w:rsidR="001833BB">
          <w:rPr>
            <w:noProof/>
            <w:webHidden/>
          </w:rPr>
          <w:instrText xml:space="preserve"> PAGEREF _Toc138926480 \h </w:instrText>
        </w:r>
        <w:r w:rsidR="001833BB">
          <w:rPr>
            <w:noProof/>
            <w:webHidden/>
          </w:rPr>
        </w:r>
        <w:r w:rsidR="001833BB">
          <w:rPr>
            <w:noProof/>
            <w:webHidden/>
          </w:rPr>
          <w:fldChar w:fldCharType="separate"/>
        </w:r>
        <w:r w:rsidR="00AA31A8">
          <w:rPr>
            <w:noProof/>
            <w:webHidden/>
          </w:rPr>
          <w:t>37</w:t>
        </w:r>
        <w:r w:rsidR="001833BB">
          <w:rPr>
            <w:noProof/>
            <w:webHidden/>
          </w:rPr>
          <w:fldChar w:fldCharType="end"/>
        </w:r>
      </w:hyperlink>
    </w:p>
    <w:p w14:paraId="1FCF81A7" w14:textId="2D902F6C"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81" w:history="1">
        <w:r w:rsidR="001833BB" w:rsidRPr="00550000">
          <w:rPr>
            <w:rStyle w:val="Hyperlink"/>
            <w:rFonts w:eastAsiaTheme="majorEastAsia"/>
            <w:noProof/>
          </w:rPr>
          <w:t>4.3</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How the AI-Lernfabrik works</w:t>
        </w:r>
        <w:r w:rsidR="001833BB">
          <w:rPr>
            <w:noProof/>
            <w:webHidden/>
          </w:rPr>
          <w:tab/>
        </w:r>
        <w:r w:rsidR="001833BB">
          <w:rPr>
            <w:noProof/>
            <w:webHidden/>
          </w:rPr>
          <w:fldChar w:fldCharType="begin"/>
        </w:r>
        <w:r w:rsidR="001833BB">
          <w:rPr>
            <w:noProof/>
            <w:webHidden/>
          </w:rPr>
          <w:instrText xml:space="preserve"> PAGEREF _Toc138926481 \h </w:instrText>
        </w:r>
        <w:r w:rsidR="001833BB">
          <w:rPr>
            <w:noProof/>
            <w:webHidden/>
          </w:rPr>
        </w:r>
        <w:r w:rsidR="001833BB">
          <w:rPr>
            <w:noProof/>
            <w:webHidden/>
          </w:rPr>
          <w:fldChar w:fldCharType="separate"/>
        </w:r>
        <w:r w:rsidR="00AA31A8">
          <w:rPr>
            <w:noProof/>
            <w:webHidden/>
          </w:rPr>
          <w:t>40</w:t>
        </w:r>
        <w:r w:rsidR="001833BB">
          <w:rPr>
            <w:noProof/>
            <w:webHidden/>
          </w:rPr>
          <w:fldChar w:fldCharType="end"/>
        </w:r>
      </w:hyperlink>
    </w:p>
    <w:p w14:paraId="76AD9438" w14:textId="0ADD38FA" w:rsidR="001833BB" w:rsidRDefault="00000000">
      <w:pPr>
        <w:pStyle w:val="Verzeichnis3"/>
        <w:rPr>
          <w:rFonts w:asciiTheme="minorHAnsi" w:eastAsiaTheme="minorEastAsia" w:hAnsiTheme="minorHAnsi" w:cstheme="minorBidi"/>
          <w:noProof/>
          <w:kern w:val="2"/>
          <w:sz w:val="22"/>
          <w:lang w:val="en-US" w:eastAsia="en-US"/>
          <w14:ligatures w14:val="standardContextual"/>
        </w:rPr>
      </w:pPr>
      <w:hyperlink w:anchor="_Toc138926482" w:history="1">
        <w:r w:rsidR="001833BB" w:rsidRPr="00550000">
          <w:rPr>
            <w:rStyle w:val="Hyperlink"/>
            <w:rFonts w:eastAsiaTheme="majorEastAsia"/>
            <w:noProof/>
          </w:rPr>
          <w:t>4.3.1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Applying the Neuronal Networks</w:t>
        </w:r>
        <w:r w:rsidR="001833BB">
          <w:rPr>
            <w:noProof/>
            <w:webHidden/>
          </w:rPr>
          <w:tab/>
        </w:r>
        <w:r w:rsidR="001833BB">
          <w:rPr>
            <w:noProof/>
            <w:webHidden/>
          </w:rPr>
          <w:fldChar w:fldCharType="begin"/>
        </w:r>
        <w:r w:rsidR="001833BB">
          <w:rPr>
            <w:noProof/>
            <w:webHidden/>
          </w:rPr>
          <w:instrText xml:space="preserve"> PAGEREF _Toc138926482 \h </w:instrText>
        </w:r>
        <w:r w:rsidR="001833BB">
          <w:rPr>
            <w:noProof/>
            <w:webHidden/>
          </w:rPr>
        </w:r>
        <w:r w:rsidR="001833BB">
          <w:rPr>
            <w:noProof/>
            <w:webHidden/>
          </w:rPr>
          <w:fldChar w:fldCharType="separate"/>
        </w:r>
        <w:r w:rsidR="00AA31A8">
          <w:rPr>
            <w:noProof/>
            <w:webHidden/>
          </w:rPr>
          <w:t>41</w:t>
        </w:r>
        <w:r w:rsidR="001833BB">
          <w:rPr>
            <w:noProof/>
            <w:webHidden/>
          </w:rPr>
          <w:fldChar w:fldCharType="end"/>
        </w:r>
      </w:hyperlink>
    </w:p>
    <w:p w14:paraId="7C1C1D27" w14:textId="13D24A0A" w:rsidR="001833BB" w:rsidRDefault="00000000">
      <w:pPr>
        <w:pStyle w:val="Verzeichnis1"/>
        <w:tabs>
          <w:tab w:val="left" w:pos="1620"/>
        </w:tabs>
        <w:rPr>
          <w:rFonts w:asciiTheme="minorHAnsi" w:eastAsiaTheme="minorEastAsia" w:hAnsiTheme="minorHAnsi" w:cstheme="minorBidi"/>
          <w:noProof/>
          <w:kern w:val="2"/>
          <w:sz w:val="22"/>
          <w:lang w:val="en-US" w:eastAsia="en-US"/>
          <w14:ligatures w14:val="standardContextual"/>
        </w:rPr>
      </w:pPr>
      <w:hyperlink w:anchor="_Toc138926483" w:history="1">
        <w:r w:rsidR="001833BB" w:rsidRPr="00550000">
          <w:rPr>
            <w:rStyle w:val="Hyperlink"/>
            <w:rFonts w:eastAsiaTheme="majorEastAsia"/>
            <w:noProof/>
          </w:rPr>
          <w:t>CHAPTER 5</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CONCUSSION AND RECOMMENDATIONS</w:t>
        </w:r>
        <w:r w:rsidR="001833BB">
          <w:rPr>
            <w:noProof/>
            <w:webHidden/>
          </w:rPr>
          <w:tab/>
        </w:r>
        <w:r w:rsidR="001833BB">
          <w:rPr>
            <w:noProof/>
            <w:webHidden/>
          </w:rPr>
          <w:fldChar w:fldCharType="begin"/>
        </w:r>
        <w:r w:rsidR="001833BB">
          <w:rPr>
            <w:noProof/>
            <w:webHidden/>
          </w:rPr>
          <w:instrText xml:space="preserve"> PAGEREF _Toc138926483 \h </w:instrText>
        </w:r>
        <w:r w:rsidR="001833BB">
          <w:rPr>
            <w:noProof/>
            <w:webHidden/>
          </w:rPr>
        </w:r>
        <w:r w:rsidR="001833BB">
          <w:rPr>
            <w:noProof/>
            <w:webHidden/>
          </w:rPr>
          <w:fldChar w:fldCharType="separate"/>
        </w:r>
        <w:r w:rsidR="00AA31A8">
          <w:rPr>
            <w:noProof/>
            <w:webHidden/>
          </w:rPr>
          <w:t>48</w:t>
        </w:r>
        <w:r w:rsidR="001833BB">
          <w:rPr>
            <w:noProof/>
            <w:webHidden/>
          </w:rPr>
          <w:fldChar w:fldCharType="end"/>
        </w:r>
      </w:hyperlink>
    </w:p>
    <w:p w14:paraId="5D976843" w14:textId="11D4617C"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84" w:history="1">
        <w:r w:rsidR="001833BB" w:rsidRPr="00550000">
          <w:rPr>
            <w:rStyle w:val="Hyperlink"/>
            <w:rFonts w:eastAsiaTheme="majorEastAsia"/>
            <w:noProof/>
          </w:rPr>
          <w:t>5.1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MES</w:t>
        </w:r>
        <w:r w:rsidR="001833BB">
          <w:rPr>
            <w:noProof/>
            <w:webHidden/>
          </w:rPr>
          <w:tab/>
        </w:r>
        <w:r w:rsidR="001833BB">
          <w:rPr>
            <w:noProof/>
            <w:webHidden/>
          </w:rPr>
          <w:fldChar w:fldCharType="begin"/>
        </w:r>
        <w:r w:rsidR="001833BB">
          <w:rPr>
            <w:noProof/>
            <w:webHidden/>
          </w:rPr>
          <w:instrText xml:space="preserve"> PAGEREF _Toc138926484 \h </w:instrText>
        </w:r>
        <w:r w:rsidR="001833BB">
          <w:rPr>
            <w:noProof/>
            <w:webHidden/>
          </w:rPr>
        </w:r>
        <w:r w:rsidR="001833BB">
          <w:rPr>
            <w:noProof/>
            <w:webHidden/>
          </w:rPr>
          <w:fldChar w:fldCharType="separate"/>
        </w:r>
        <w:r w:rsidR="00AA31A8">
          <w:rPr>
            <w:noProof/>
            <w:webHidden/>
          </w:rPr>
          <w:t>48</w:t>
        </w:r>
        <w:r w:rsidR="001833BB">
          <w:rPr>
            <w:noProof/>
            <w:webHidden/>
          </w:rPr>
          <w:fldChar w:fldCharType="end"/>
        </w:r>
      </w:hyperlink>
    </w:p>
    <w:p w14:paraId="1487BF5D" w14:textId="481DDB7E" w:rsidR="001833BB" w:rsidRDefault="00000000">
      <w:pPr>
        <w:pStyle w:val="Verzeichnis2"/>
        <w:rPr>
          <w:rFonts w:asciiTheme="minorHAnsi" w:eastAsiaTheme="minorEastAsia" w:hAnsiTheme="minorHAnsi" w:cstheme="minorBidi"/>
          <w:noProof/>
          <w:kern w:val="2"/>
          <w:sz w:val="22"/>
          <w:lang w:val="en-US" w:eastAsia="en-US"/>
          <w14:ligatures w14:val="standardContextual"/>
        </w:rPr>
      </w:pPr>
      <w:hyperlink w:anchor="_Toc138926485" w:history="1">
        <w:r w:rsidR="001833BB" w:rsidRPr="00550000">
          <w:rPr>
            <w:rStyle w:val="Hyperlink"/>
            <w:rFonts w:eastAsiaTheme="majorEastAsia"/>
            <w:noProof/>
          </w:rPr>
          <w:t>5.2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Implementation Consulting</w:t>
        </w:r>
        <w:r w:rsidR="001833BB">
          <w:rPr>
            <w:noProof/>
            <w:webHidden/>
          </w:rPr>
          <w:tab/>
        </w:r>
        <w:r w:rsidR="001833BB">
          <w:rPr>
            <w:noProof/>
            <w:webHidden/>
          </w:rPr>
          <w:fldChar w:fldCharType="begin"/>
        </w:r>
        <w:r w:rsidR="001833BB">
          <w:rPr>
            <w:noProof/>
            <w:webHidden/>
          </w:rPr>
          <w:instrText xml:space="preserve"> PAGEREF _Toc138926485 \h </w:instrText>
        </w:r>
        <w:r w:rsidR="001833BB">
          <w:rPr>
            <w:noProof/>
            <w:webHidden/>
          </w:rPr>
        </w:r>
        <w:r w:rsidR="001833BB">
          <w:rPr>
            <w:noProof/>
            <w:webHidden/>
          </w:rPr>
          <w:fldChar w:fldCharType="separate"/>
        </w:r>
        <w:r w:rsidR="00AA31A8">
          <w:rPr>
            <w:b/>
            <w:bCs/>
            <w:noProof/>
            <w:webHidden/>
            <w:lang w:val="de-DE"/>
          </w:rPr>
          <w:t>Fehler! Textmarke nicht definiert.</w:t>
        </w:r>
        <w:r w:rsidR="001833BB">
          <w:rPr>
            <w:noProof/>
            <w:webHidden/>
          </w:rPr>
          <w:fldChar w:fldCharType="end"/>
        </w:r>
      </w:hyperlink>
    </w:p>
    <w:p w14:paraId="727BC93E" w14:textId="36C51147" w:rsidR="005D4294" w:rsidRPr="00966142" w:rsidRDefault="00CA5969" w:rsidP="00C86CCA">
      <w:pPr>
        <w:tabs>
          <w:tab w:val="clear" w:pos="720"/>
        </w:tabs>
        <w:ind w:left="1170"/>
      </w:pPr>
      <w:r>
        <w:fldChar w:fldCharType="end"/>
      </w:r>
      <w:r w:rsidR="00C86CCA" w:rsidRPr="00966142">
        <w:t>REFERENCE</w:t>
      </w:r>
      <w:r w:rsidR="00C86CCA" w:rsidRPr="00966142">
        <w:tab/>
      </w:r>
      <w:r w:rsidR="00C86CCA" w:rsidRPr="00966142">
        <w:tab/>
      </w:r>
      <w:r w:rsidR="00C86CCA" w:rsidRPr="00966142">
        <w:tab/>
      </w:r>
      <w:r w:rsidR="00C86CCA" w:rsidRPr="00966142">
        <w:tab/>
      </w:r>
      <w:r w:rsidR="00C86CCA" w:rsidRPr="00966142">
        <w:tab/>
      </w:r>
      <w:r w:rsidR="00C86CCA" w:rsidRPr="00966142">
        <w:tab/>
      </w:r>
      <w:r w:rsidR="00C86CCA" w:rsidRPr="00966142">
        <w:tab/>
      </w:r>
      <w:r w:rsidR="00C86CCA" w:rsidRPr="00966142">
        <w:tab/>
        <w:t xml:space="preserve">   a</w:t>
      </w:r>
    </w:p>
    <w:p w14:paraId="11E44F94" w14:textId="77777777" w:rsidR="00C86CCA" w:rsidRPr="005D4294" w:rsidRDefault="00C86CCA" w:rsidP="00C86CCA">
      <w:pPr>
        <w:tabs>
          <w:tab w:val="clear" w:pos="720"/>
        </w:tabs>
        <w:ind w:left="1170"/>
      </w:pPr>
      <w:r w:rsidRPr="00966142">
        <w:t>APPENDIX</w:t>
      </w:r>
      <w:r w:rsidRPr="00966142">
        <w:tab/>
      </w:r>
      <w:r w:rsidRPr="00966142">
        <w:tab/>
      </w:r>
      <w:r w:rsidRPr="00966142">
        <w:tab/>
      </w:r>
      <w:r w:rsidRPr="00966142">
        <w:tab/>
      </w:r>
      <w:r w:rsidRPr="00966142">
        <w:tab/>
      </w:r>
      <w:r w:rsidRPr="00966142">
        <w:tab/>
      </w:r>
      <w:r w:rsidRPr="00966142">
        <w:tab/>
      </w:r>
      <w:r w:rsidRPr="00966142">
        <w:tab/>
        <w:t xml:space="preserve">   b</w:t>
      </w:r>
    </w:p>
    <w:p w14:paraId="7ECDA492" w14:textId="77777777" w:rsidR="00FC6C16" w:rsidRPr="00B42342" w:rsidRDefault="00FC6C16" w:rsidP="00B42342"/>
    <w:p w14:paraId="322F8401" w14:textId="4C12AAE4" w:rsidR="00585748" w:rsidRDefault="000F743E" w:rsidP="000F743E">
      <w:pPr>
        <w:tabs>
          <w:tab w:val="clear" w:pos="720"/>
          <w:tab w:val="left" w:pos="3222"/>
        </w:tabs>
      </w:pPr>
      <w:r>
        <w:tab/>
      </w:r>
    </w:p>
    <w:p w14:paraId="63E7E3B7" w14:textId="77777777" w:rsidR="00585748" w:rsidRDefault="00585748" w:rsidP="00585748"/>
    <w:p w14:paraId="5217DD03" w14:textId="77777777" w:rsidR="00585748" w:rsidRPr="00585748" w:rsidRDefault="00585748" w:rsidP="00585748"/>
    <w:p w14:paraId="7886ADC1" w14:textId="77777777" w:rsidR="00C040FE" w:rsidRDefault="00C040FE" w:rsidP="00C040FE">
      <w:pPr>
        <w:rPr>
          <w:b/>
        </w:rPr>
      </w:pPr>
    </w:p>
    <w:p w14:paraId="61C4B401" w14:textId="77777777" w:rsidR="00C040FE" w:rsidRDefault="00C040FE" w:rsidP="00C040FE">
      <w:pPr>
        <w:rPr>
          <w:b/>
        </w:rPr>
      </w:pPr>
    </w:p>
    <w:p w14:paraId="523A83F9" w14:textId="77777777" w:rsidR="00C040FE" w:rsidRDefault="00C040FE" w:rsidP="00C040FE">
      <w:pPr>
        <w:rPr>
          <w:b/>
        </w:rPr>
      </w:pPr>
    </w:p>
    <w:p w14:paraId="29E5B9BB" w14:textId="77777777" w:rsidR="00C040FE" w:rsidRDefault="00C040FE" w:rsidP="00C040FE">
      <w:pPr>
        <w:rPr>
          <w:b/>
        </w:rPr>
        <w:sectPr w:rsidR="00C040FE" w:rsidSect="000148DC">
          <w:pgSz w:w="11906" w:h="16838" w:code="9"/>
          <w:pgMar w:top="1418" w:right="1418" w:bottom="1418" w:left="2268" w:header="720" w:footer="720" w:gutter="0"/>
          <w:pgNumType w:fmt="lowerRoman"/>
          <w:cols w:space="720"/>
          <w:docGrid w:linePitch="360"/>
        </w:sectPr>
      </w:pPr>
    </w:p>
    <w:p w14:paraId="6D12FF57" w14:textId="77777777" w:rsidR="00C040FE" w:rsidRDefault="00C040FE" w:rsidP="00C830AC">
      <w:pPr>
        <w:pStyle w:val="ListofTable"/>
      </w:pPr>
      <w:r w:rsidRPr="00C040FE">
        <w:lastRenderedPageBreak/>
        <w:t>LIST OF TABLES</w:t>
      </w:r>
    </w:p>
    <w:p w14:paraId="0CDAA698" w14:textId="06B37573" w:rsidR="00E753D2" w:rsidRDefault="00CA5969">
      <w:pPr>
        <w:pStyle w:val="Abbildungsverzeichnis"/>
        <w:tabs>
          <w:tab w:val="right" w:pos="8210"/>
        </w:tabs>
        <w:rPr>
          <w:rFonts w:asciiTheme="minorHAnsi" w:eastAsiaTheme="minorEastAsia" w:hAnsiTheme="minorHAnsi" w:cstheme="minorBidi"/>
          <w:bCs w:val="0"/>
          <w:noProof/>
          <w:sz w:val="22"/>
          <w:szCs w:val="22"/>
        </w:rPr>
      </w:pPr>
      <w:r>
        <w:fldChar w:fldCharType="begin"/>
      </w:r>
      <w:r w:rsidR="00E753D2">
        <w:instrText xml:space="preserve"> TOC \h \z \c "Table" </w:instrText>
      </w:r>
      <w:r>
        <w:fldChar w:fldCharType="separate"/>
      </w:r>
      <w:hyperlink w:anchor="_Toc490521427" w:history="1">
        <w:r w:rsidR="000B00F5">
          <w:rPr>
            <w:rStyle w:val="Hyperlink"/>
            <w:noProof/>
          </w:rPr>
          <w:t xml:space="preserve">2.1      </w:t>
        </w:r>
        <w:r w:rsidR="00E753D2" w:rsidRPr="004F3497">
          <w:rPr>
            <w:rStyle w:val="Hyperlink"/>
            <w:noProof/>
          </w:rPr>
          <w:t>Put a table title (use ‘Caption’ style)</w:t>
        </w:r>
        <w:r w:rsidR="00E753D2">
          <w:rPr>
            <w:noProof/>
            <w:webHidden/>
          </w:rPr>
          <w:tab/>
        </w:r>
        <w:r>
          <w:rPr>
            <w:noProof/>
            <w:webHidden/>
          </w:rPr>
          <w:fldChar w:fldCharType="begin"/>
        </w:r>
        <w:r w:rsidR="00E753D2">
          <w:rPr>
            <w:noProof/>
            <w:webHidden/>
          </w:rPr>
          <w:instrText xml:space="preserve"> PAGEREF _Toc490521427 \h </w:instrText>
        </w:r>
        <w:r>
          <w:rPr>
            <w:noProof/>
            <w:webHidden/>
          </w:rPr>
        </w:r>
        <w:r>
          <w:rPr>
            <w:noProof/>
            <w:webHidden/>
          </w:rPr>
          <w:fldChar w:fldCharType="separate"/>
        </w:r>
        <w:r w:rsidR="00AA31A8">
          <w:rPr>
            <w:b/>
            <w:bCs w:val="0"/>
            <w:noProof/>
            <w:webHidden/>
            <w:lang w:val="de-DE"/>
          </w:rPr>
          <w:t>Fehler! Textmarke nicht definiert.</w:t>
        </w:r>
        <w:r>
          <w:rPr>
            <w:noProof/>
            <w:webHidden/>
          </w:rPr>
          <w:fldChar w:fldCharType="end"/>
        </w:r>
      </w:hyperlink>
    </w:p>
    <w:p w14:paraId="3B35BD9B" w14:textId="77777777" w:rsidR="00C040FE" w:rsidRDefault="00CA5969" w:rsidP="000873B7">
      <w:r>
        <w:fldChar w:fldCharType="end"/>
      </w:r>
    </w:p>
    <w:p w14:paraId="17B7B97B" w14:textId="77777777" w:rsidR="0092173B" w:rsidRDefault="0092173B" w:rsidP="000873B7"/>
    <w:p w14:paraId="7E5352CF" w14:textId="77777777" w:rsidR="0092173B" w:rsidRDefault="0092173B" w:rsidP="000873B7"/>
    <w:p w14:paraId="5D9CD911" w14:textId="77777777" w:rsidR="0092173B" w:rsidRDefault="0092173B" w:rsidP="000873B7"/>
    <w:p w14:paraId="65404368" w14:textId="77777777" w:rsidR="00C040FE" w:rsidRDefault="00C040FE" w:rsidP="00C040FE">
      <w:pPr>
        <w:sectPr w:rsidR="00C040FE" w:rsidSect="000148DC">
          <w:pgSz w:w="11906" w:h="16838" w:code="9"/>
          <w:pgMar w:top="1418" w:right="1418" w:bottom="1418" w:left="2268" w:header="720" w:footer="720" w:gutter="0"/>
          <w:pgNumType w:fmt="lowerRoman"/>
          <w:cols w:space="720"/>
          <w:docGrid w:linePitch="360"/>
        </w:sectPr>
      </w:pPr>
    </w:p>
    <w:p w14:paraId="6D66CBA3" w14:textId="77777777" w:rsidR="00C040FE" w:rsidRDefault="00C040FE" w:rsidP="00243EFC">
      <w:pPr>
        <w:pStyle w:val="Listoffigure"/>
      </w:pPr>
      <w:r w:rsidRPr="00C040FE">
        <w:lastRenderedPageBreak/>
        <w:t xml:space="preserve">LIST OF </w:t>
      </w:r>
      <w:r>
        <w:t>FIGURES</w:t>
      </w:r>
    </w:p>
    <w:p w14:paraId="5591E3E3" w14:textId="7CD01038" w:rsidR="00F757A6" w:rsidRDefault="00EE261C" w:rsidP="00F757A6">
      <w:pPr>
        <w:pStyle w:val="Verzeichnis1"/>
        <w:tabs>
          <w:tab w:val="left" w:pos="1620"/>
        </w:tabs>
        <w:rPr>
          <w:rFonts w:asciiTheme="minorHAnsi" w:eastAsiaTheme="minorEastAsia" w:hAnsiTheme="minorHAnsi" w:cstheme="minorBidi"/>
          <w:noProof/>
          <w:kern w:val="2"/>
          <w:sz w:val="22"/>
          <w:lang w:val="en-US" w:eastAsia="en-US"/>
          <w14:ligatures w14:val="standardContextual"/>
        </w:rPr>
      </w:pPr>
      <w:r>
        <w:fldChar w:fldCharType="begin"/>
      </w:r>
      <w:r>
        <w:instrText xml:space="preserve"> TOC \o "1-1" \h \z \t "Beschriftung;1" </w:instrText>
      </w:r>
      <w:r>
        <w:fldChar w:fldCharType="separate"/>
      </w:r>
      <w:hyperlink w:anchor="_Toc139421704" w:history="1">
        <w:r w:rsidR="00F757A6" w:rsidRPr="0014308F">
          <w:rPr>
            <w:rStyle w:val="Hyperlink"/>
            <w:rFonts w:eastAsiaTheme="majorEastAsia"/>
            <w:noProof/>
            <w:lang w:val="en-US"/>
          </w:rPr>
          <w:t>Figure 2.1: Architecture of an enterprise with MES</w:t>
        </w:r>
        <w:r w:rsidR="00F757A6">
          <w:rPr>
            <w:noProof/>
            <w:webHidden/>
          </w:rPr>
          <w:tab/>
        </w:r>
        <w:r w:rsidR="00F757A6">
          <w:rPr>
            <w:noProof/>
            <w:webHidden/>
          </w:rPr>
          <w:fldChar w:fldCharType="begin"/>
        </w:r>
        <w:r w:rsidR="00F757A6">
          <w:rPr>
            <w:noProof/>
            <w:webHidden/>
          </w:rPr>
          <w:instrText xml:space="preserve"> PAGEREF _Toc139421704 \h </w:instrText>
        </w:r>
        <w:r w:rsidR="00F757A6">
          <w:rPr>
            <w:noProof/>
            <w:webHidden/>
          </w:rPr>
        </w:r>
        <w:r w:rsidR="00F757A6">
          <w:rPr>
            <w:noProof/>
            <w:webHidden/>
          </w:rPr>
          <w:fldChar w:fldCharType="separate"/>
        </w:r>
        <w:r w:rsidR="00F757A6">
          <w:rPr>
            <w:noProof/>
            <w:webHidden/>
          </w:rPr>
          <w:t>13</w:t>
        </w:r>
        <w:r w:rsidR="00F757A6">
          <w:rPr>
            <w:noProof/>
            <w:webHidden/>
          </w:rPr>
          <w:fldChar w:fldCharType="end"/>
        </w:r>
      </w:hyperlink>
    </w:p>
    <w:p w14:paraId="58E066B0" w14:textId="71171D0F" w:rsidR="00F757A6" w:rsidRDefault="00000000">
      <w:pPr>
        <w:pStyle w:val="Verzeichnis1"/>
        <w:rPr>
          <w:rFonts w:asciiTheme="minorHAnsi" w:eastAsiaTheme="minorEastAsia" w:hAnsiTheme="minorHAnsi" w:cstheme="minorBidi"/>
          <w:noProof/>
          <w:kern w:val="2"/>
          <w:sz w:val="22"/>
          <w:lang w:val="en-US" w:eastAsia="en-US"/>
          <w14:ligatures w14:val="standardContextual"/>
        </w:rPr>
      </w:pPr>
      <w:hyperlink w:anchor="_Toc139421705" w:history="1">
        <w:r w:rsidR="00F757A6" w:rsidRPr="0014308F">
          <w:rPr>
            <w:rStyle w:val="Hyperlink"/>
            <w:rFonts w:eastAsiaTheme="majorEastAsia"/>
            <w:noProof/>
          </w:rPr>
          <w:t>Figure 2.2: Arcstone’s MES solutions [6]</w:t>
        </w:r>
        <w:r w:rsidR="00F757A6">
          <w:rPr>
            <w:noProof/>
            <w:webHidden/>
          </w:rPr>
          <w:tab/>
        </w:r>
        <w:r w:rsidR="00F757A6">
          <w:rPr>
            <w:noProof/>
            <w:webHidden/>
          </w:rPr>
          <w:fldChar w:fldCharType="begin"/>
        </w:r>
        <w:r w:rsidR="00F757A6">
          <w:rPr>
            <w:noProof/>
            <w:webHidden/>
          </w:rPr>
          <w:instrText xml:space="preserve"> PAGEREF _Toc139421705 \h </w:instrText>
        </w:r>
        <w:r w:rsidR="00F757A6">
          <w:rPr>
            <w:noProof/>
            <w:webHidden/>
          </w:rPr>
        </w:r>
        <w:r w:rsidR="00F757A6">
          <w:rPr>
            <w:noProof/>
            <w:webHidden/>
          </w:rPr>
          <w:fldChar w:fldCharType="separate"/>
        </w:r>
        <w:r w:rsidR="00F757A6">
          <w:rPr>
            <w:noProof/>
            <w:webHidden/>
          </w:rPr>
          <w:t>16</w:t>
        </w:r>
        <w:r w:rsidR="00F757A6">
          <w:rPr>
            <w:noProof/>
            <w:webHidden/>
          </w:rPr>
          <w:fldChar w:fldCharType="end"/>
        </w:r>
      </w:hyperlink>
    </w:p>
    <w:p w14:paraId="33D04501" w14:textId="17F0FAD2" w:rsidR="00F757A6" w:rsidRDefault="00000000">
      <w:pPr>
        <w:pStyle w:val="Verzeichnis1"/>
        <w:rPr>
          <w:rFonts w:asciiTheme="minorHAnsi" w:eastAsiaTheme="minorEastAsia" w:hAnsiTheme="minorHAnsi" w:cstheme="minorBidi"/>
          <w:noProof/>
          <w:kern w:val="2"/>
          <w:sz w:val="22"/>
          <w:lang w:val="en-US" w:eastAsia="en-US"/>
          <w14:ligatures w14:val="standardContextual"/>
        </w:rPr>
      </w:pPr>
      <w:hyperlink w:anchor="_Toc139421706" w:history="1">
        <w:r w:rsidR="00F757A6" w:rsidRPr="0014308F">
          <w:rPr>
            <w:rStyle w:val="Hyperlink"/>
            <w:rFonts w:eastAsiaTheme="majorEastAsia"/>
            <w:noProof/>
          </w:rPr>
          <w:t>Figure 2.3: Arcstone in the context of the ISA 95 framework</w:t>
        </w:r>
        <w:r w:rsidR="00F757A6">
          <w:rPr>
            <w:noProof/>
            <w:webHidden/>
          </w:rPr>
          <w:tab/>
        </w:r>
        <w:r w:rsidR="00F757A6">
          <w:rPr>
            <w:noProof/>
            <w:webHidden/>
          </w:rPr>
          <w:fldChar w:fldCharType="begin"/>
        </w:r>
        <w:r w:rsidR="00F757A6">
          <w:rPr>
            <w:noProof/>
            <w:webHidden/>
          </w:rPr>
          <w:instrText xml:space="preserve"> PAGEREF _Toc139421706 \h </w:instrText>
        </w:r>
        <w:r w:rsidR="00F757A6">
          <w:rPr>
            <w:noProof/>
            <w:webHidden/>
          </w:rPr>
        </w:r>
        <w:r w:rsidR="00F757A6">
          <w:rPr>
            <w:noProof/>
            <w:webHidden/>
          </w:rPr>
          <w:fldChar w:fldCharType="separate"/>
        </w:r>
        <w:r w:rsidR="00F757A6">
          <w:rPr>
            <w:noProof/>
            <w:webHidden/>
          </w:rPr>
          <w:t>16</w:t>
        </w:r>
        <w:r w:rsidR="00F757A6">
          <w:rPr>
            <w:noProof/>
            <w:webHidden/>
          </w:rPr>
          <w:fldChar w:fldCharType="end"/>
        </w:r>
      </w:hyperlink>
    </w:p>
    <w:p w14:paraId="57F413C0" w14:textId="01982298" w:rsidR="00F757A6" w:rsidRDefault="00000000">
      <w:pPr>
        <w:pStyle w:val="Verzeichnis1"/>
        <w:rPr>
          <w:rFonts w:asciiTheme="minorHAnsi" w:eastAsiaTheme="minorEastAsia" w:hAnsiTheme="minorHAnsi" w:cstheme="minorBidi"/>
          <w:noProof/>
          <w:kern w:val="2"/>
          <w:sz w:val="22"/>
          <w:lang w:val="en-US" w:eastAsia="en-US"/>
          <w14:ligatures w14:val="standardContextual"/>
        </w:rPr>
      </w:pPr>
      <w:hyperlink w:anchor="_Toc139421707" w:history="1">
        <w:r w:rsidR="00F757A6" w:rsidRPr="0014308F">
          <w:rPr>
            <w:rStyle w:val="Hyperlink"/>
            <w:rFonts w:eastAsiaTheme="majorEastAsia"/>
            <w:noProof/>
          </w:rPr>
          <w:t>Figure 2.4: Model of network [10]</w:t>
        </w:r>
        <w:r w:rsidR="00F757A6">
          <w:rPr>
            <w:noProof/>
            <w:webHidden/>
          </w:rPr>
          <w:tab/>
        </w:r>
        <w:r w:rsidR="00F757A6">
          <w:rPr>
            <w:noProof/>
            <w:webHidden/>
          </w:rPr>
          <w:fldChar w:fldCharType="begin"/>
        </w:r>
        <w:r w:rsidR="00F757A6">
          <w:rPr>
            <w:noProof/>
            <w:webHidden/>
          </w:rPr>
          <w:instrText xml:space="preserve"> PAGEREF _Toc139421707 \h </w:instrText>
        </w:r>
        <w:r w:rsidR="00F757A6">
          <w:rPr>
            <w:noProof/>
            <w:webHidden/>
          </w:rPr>
        </w:r>
        <w:r w:rsidR="00F757A6">
          <w:rPr>
            <w:noProof/>
            <w:webHidden/>
          </w:rPr>
          <w:fldChar w:fldCharType="separate"/>
        </w:r>
        <w:r w:rsidR="00F757A6">
          <w:rPr>
            <w:noProof/>
            <w:webHidden/>
          </w:rPr>
          <w:t>18</w:t>
        </w:r>
        <w:r w:rsidR="00F757A6">
          <w:rPr>
            <w:noProof/>
            <w:webHidden/>
          </w:rPr>
          <w:fldChar w:fldCharType="end"/>
        </w:r>
      </w:hyperlink>
    </w:p>
    <w:p w14:paraId="49A6852A" w14:textId="2415BB1D" w:rsidR="00F757A6" w:rsidRDefault="00000000">
      <w:pPr>
        <w:pStyle w:val="Verzeichnis1"/>
        <w:rPr>
          <w:rFonts w:asciiTheme="minorHAnsi" w:eastAsiaTheme="minorEastAsia" w:hAnsiTheme="minorHAnsi" w:cstheme="minorBidi"/>
          <w:noProof/>
          <w:kern w:val="2"/>
          <w:sz w:val="22"/>
          <w:lang w:val="en-US" w:eastAsia="en-US"/>
          <w14:ligatures w14:val="standardContextual"/>
        </w:rPr>
      </w:pPr>
      <w:hyperlink w:anchor="_Toc139421708" w:history="1">
        <w:r w:rsidR="00F757A6" w:rsidRPr="0014308F">
          <w:rPr>
            <w:rStyle w:val="Hyperlink"/>
            <w:rFonts w:eastAsiaTheme="majorEastAsia"/>
            <w:noProof/>
          </w:rPr>
          <w:t>Figure 2.5: Mathematical Neuron [10]</w:t>
        </w:r>
        <w:r w:rsidR="00F757A6">
          <w:rPr>
            <w:noProof/>
            <w:webHidden/>
          </w:rPr>
          <w:tab/>
        </w:r>
        <w:r w:rsidR="00F757A6">
          <w:rPr>
            <w:noProof/>
            <w:webHidden/>
          </w:rPr>
          <w:fldChar w:fldCharType="begin"/>
        </w:r>
        <w:r w:rsidR="00F757A6">
          <w:rPr>
            <w:noProof/>
            <w:webHidden/>
          </w:rPr>
          <w:instrText xml:space="preserve"> PAGEREF _Toc139421708 \h </w:instrText>
        </w:r>
        <w:r w:rsidR="00F757A6">
          <w:rPr>
            <w:noProof/>
            <w:webHidden/>
          </w:rPr>
        </w:r>
        <w:r w:rsidR="00F757A6">
          <w:rPr>
            <w:noProof/>
            <w:webHidden/>
          </w:rPr>
          <w:fldChar w:fldCharType="separate"/>
        </w:r>
        <w:r w:rsidR="00F757A6">
          <w:rPr>
            <w:noProof/>
            <w:webHidden/>
          </w:rPr>
          <w:t>18</w:t>
        </w:r>
        <w:r w:rsidR="00F757A6">
          <w:rPr>
            <w:noProof/>
            <w:webHidden/>
          </w:rPr>
          <w:fldChar w:fldCharType="end"/>
        </w:r>
      </w:hyperlink>
    </w:p>
    <w:p w14:paraId="144F82FD" w14:textId="13FADF0E" w:rsidR="00F757A6" w:rsidRDefault="00000000">
      <w:pPr>
        <w:pStyle w:val="Verzeichnis1"/>
        <w:rPr>
          <w:rFonts w:asciiTheme="minorHAnsi" w:eastAsiaTheme="minorEastAsia" w:hAnsiTheme="minorHAnsi" w:cstheme="minorBidi"/>
          <w:noProof/>
          <w:kern w:val="2"/>
          <w:sz w:val="22"/>
          <w:lang w:val="en-US" w:eastAsia="en-US"/>
          <w14:ligatures w14:val="standardContextual"/>
        </w:rPr>
      </w:pPr>
      <w:hyperlink w:anchor="_Toc139421709" w:history="1">
        <w:r w:rsidR="00F757A6" w:rsidRPr="0014308F">
          <w:rPr>
            <w:rStyle w:val="Hyperlink"/>
            <w:rFonts w:eastAsiaTheme="majorEastAsia"/>
            <w:noProof/>
          </w:rPr>
          <w:t>Figure 2.6: Pattern of number 2 [10]</w:t>
        </w:r>
        <w:r w:rsidR="00F757A6">
          <w:rPr>
            <w:noProof/>
            <w:webHidden/>
          </w:rPr>
          <w:tab/>
        </w:r>
        <w:r w:rsidR="00F757A6">
          <w:rPr>
            <w:noProof/>
            <w:webHidden/>
          </w:rPr>
          <w:fldChar w:fldCharType="begin"/>
        </w:r>
        <w:r w:rsidR="00F757A6">
          <w:rPr>
            <w:noProof/>
            <w:webHidden/>
          </w:rPr>
          <w:instrText xml:space="preserve"> PAGEREF _Toc139421709 \h </w:instrText>
        </w:r>
        <w:r w:rsidR="00F757A6">
          <w:rPr>
            <w:noProof/>
            <w:webHidden/>
          </w:rPr>
        </w:r>
        <w:r w:rsidR="00F757A6">
          <w:rPr>
            <w:noProof/>
            <w:webHidden/>
          </w:rPr>
          <w:fldChar w:fldCharType="separate"/>
        </w:r>
        <w:r w:rsidR="00F757A6">
          <w:rPr>
            <w:noProof/>
            <w:webHidden/>
          </w:rPr>
          <w:t>19</w:t>
        </w:r>
        <w:r w:rsidR="00F757A6">
          <w:rPr>
            <w:noProof/>
            <w:webHidden/>
          </w:rPr>
          <w:fldChar w:fldCharType="end"/>
        </w:r>
      </w:hyperlink>
    </w:p>
    <w:p w14:paraId="4960D882" w14:textId="2432F463" w:rsidR="00F757A6" w:rsidRDefault="00000000">
      <w:pPr>
        <w:pStyle w:val="Verzeichnis1"/>
        <w:rPr>
          <w:rFonts w:asciiTheme="minorHAnsi" w:eastAsiaTheme="minorEastAsia" w:hAnsiTheme="minorHAnsi" w:cstheme="minorBidi"/>
          <w:noProof/>
          <w:kern w:val="2"/>
          <w:sz w:val="22"/>
          <w:lang w:val="en-US" w:eastAsia="en-US"/>
          <w14:ligatures w14:val="standardContextual"/>
        </w:rPr>
      </w:pPr>
      <w:hyperlink w:anchor="_Toc139421710" w:history="1">
        <w:r w:rsidR="00F757A6" w:rsidRPr="0014308F">
          <w:rPr>
            <w:rStyle w:val="Hyperlink"/>
            <w:rFonts w:eastAsiaTheme="majorEastAsia"/>
            <w:noProof/>
          </w:rPr>
          <w:t>Figure 2.7: CNN working principle [10]</w:t>
        </w:r>
        <w:r w:rsidR="00F757A6">
          <w:rPr>
            <w:noProof/>
            <w:webHidden/>
          </w:rPr>
          <w:tab/>
        </w:r>
        <w:r w:rsidR="00F757A6">
          <w:rPr>
            <w:noProof/>
            <w:webHidden/>
          </w:rPr>
          <w:fldChar w:fldCharType="begin"/>
        </w:r>
        <w:r w:rsidR="00F757A6">
          <w:rPr>
            <w:noProof/>
            <w:webHidden/>
          </w:rPr>
          <w:instrText xml:space="preserve"> PAGEREF _Toc139421710 \h </w:instrText>
        </w:r>
        <w:r w:rsidR="00F757A6">
          <w:rPr>
            <w:noProof/>
            <w:webHidden/>
          </w:rPr>
        </w:r>
        <w:r w:rsidR="00F757A6">
          <w:rPr>
            <w:noProof/>
            <w:webHidden/>
          </w:rPr>
          <w:fldChar w:fldCharType="separate"/>
        </w:r>
        <w:r w:rsidR="00F757A6">
          <w:rPr>
            <w:noProof/>
            <w:webHidden/>
          </w:rPr>
          <w:t>20</w:t>
        </w:r>
        <w:r w:rsidR="00F757A6">
          <w:rPr>
            <w:noProof/>
            <w:webHidden/>
          </w:rPr>
          <w:fldChar w:fldCharType="end"/>
        </w:r>
      </w:hyperlink>
    </w:p>
    <w:p w14:paraId="235EE0B3" w14:textId="3CB6B7D3" w:rsidR="00F757A6" w:rsidRDefault="00000000">
      <w:pPr>
        <w:pStyle w:val="Verzeichnis1"/>
        <w:rPr>
          <w:rFonts w:asciiTheme="minorHAnsi" w:eastAsiaTheme="minorEastAsia" w:hAnsiTheme="minorHAnsi" w:cstheme="minorBidi"/>
          <w:noProof/>
          <w:kern w:val="2"/>
          <w:sz w:val="22"/>
          <w:lang w:val="en-US" w:eastAsia="en-US"/>
          <w14:ligatures w14:val="standardContextual"/>
        </w:rPr>
      </w:pPr>
      <w:hyperlink w:anchor="_Toc139421711" w:history="1">
        <w:r w:rsidR="00F757A6" w:rsidRPr="0014308F">
          <w:rPr>
            <w:rStyle w:val="Hyperlink"/>
            <w:rFonts w:eastAsiaTheme="majorEastAsia"/>
            <w:noProof/>
          </w:rPr>
          <w:t>Figure 2.8: Recurrent Neuronal Network [11]</w:t>
        </w:r>
        <w:r w:rsidR="00F757A6">
          <w:rPr>
            <w:noProof/>
            <w:webHidden/>
          </w:rPr>
          <w:tab/>
        </w:r>
        <w:r w:rsidR="00F757A6">
          <w:rPr>
            <w:noProof/>
            <w:webHidden/>
          </w:rPr>
          <w:fldChar w:fldCharType="begin"/>
        </w:r>
        <w:r w:rsidR="00F757A6">
          <w:rPr>
            <w:noProof/>
            <w:webHidden/>
          </w:rPr>
          <w:instrText xml:space="preserve"> PAGEREF _Toc139421711 \h </w:instrText>
        </w:r>
        <w:r w:rsidR="00F757A6">
          <w:rPr>
            <w:noProof/>
            <w:webHidden/>
          </w:rPr>
        </w:r>
        <w:r w:rsidR="00F757A6">
          <w:rPr>
            <w:noProof/>
            <w:webHidden/>
          </w:rPr>
          <w:fldChar w:fldCharType="separate"/>
        </w:r>
        <w:r w:rsidR="00F757A6">
          <w:rPr>
            <w:noProof/>
            <w:webHidden/>
          </w:rPr>
          <w:t>22</w:t>
        </w:r>
        <w:r w:rsidR="00F757A6">
          <w:rPr>
            <w:noProof/>
            <w:webHidden/>
          </w:rPr>
          <w:fldChar w:fldCharType="end"/>
        </w:r>
      </w:hyperlink>
    </w:p>
    <w:p w14:paraId="49687B93" w14:textId="4389B14A" w:rsidR="00F757A6" w:rsidRDefault="00000000">
      <w:pPr>
        <w:pStyle w:val="Verzeichnis1"/>
        <w:rPr>
          <w:rFonts w:asciiTheme="minorHAnsi" w:eastAsiaTheme="minorEastAsia" w:hAnsiTheme="minorHAnsi" w:cstheme="minorBidi"/>
          <w:noProof/>
          <w:kern w:val="2"/>
          <w:sz w:val="22"/>
          <w:lang w:val="en-US" w:eastAsia="en-US"/>
          <w14:ligatures w14:val="standardContextual"/>
        </w:rPr>
      </w:pPr>
      <w:hyperlink w:anchor="_Toc139421713" w:history="1">
        <w:r w:rsidR="00F757A6" w:rsidRPr="0014308F">
          <w:rPr>
            <w:rStyle w:val="Hyperlink"/>
            <w:rFonts w:eastAsiaTheme="majorEastAsia"/>
            <w:noProof/>
          </w:rPr>
          <w:t>Figure 3.1: MES Flowchart</w:t>
        </w:r>
        <w:r w:rsidR="00F757A6">
          <w:rPr>
            <w:noProof/>
            <w:webHidden/>
          </w:rPr>
          <w:tab/>
        </w:r>
        <w:r w:rsidR="00F757A6">
          <w:rPr>
            <w:noProof/>
            <w:webHidden/>
          </w:rPr>
          <w:fldChar w:fldCharType="begin"/>
        </w:r>
        <w:r w:rsidR="00F757A6">
          <w:rPr>
            <w:noProof/>
            <w:webHidden/>
          </w:rPr>
          <w:instrText xml:space="preserve"> PAGEREF _Toc139421713 \h </w:instrText>
        </w:r>
        <w:r w:rsidR="00F757A6">
          <w:rPr>
            <w:noProof/>
            <w:webHidden/>
          </w:rPr>
        </w:r>
        <w:r w:rsidR="00F757A6">
          <w:rPr>
            <w:noProof/>
            <w:webHidden/>
          </w:rPr>
          <w:fldChar w:fldCharType="separate"/>
        </w:r>
        <w:r w:rsidR="00F757A6">
          <w:rPr>
            <w:noProof/>
            <w:webHidden/>
          </w:rPr>
          <w:t>25</w:t>
        </w:r>
        <w:r w:rsidR="00F757A6">
          <w:rPr>
            <w:noProof/>
            <w:webHidden/>
          </w:rPr>
          <w:fldChar w:fldCharType="end"/>
        </w:r>
      </w:hyperlink>
    </w:p>
    <w:p w14:paraId="48599A0F" w14:textId="0D3EF092" w:rsidR="00F757A6" w:rsidRDefault="00000000">
      <w:pPr>
        <w:pStyle w:val="Verzeichnis1"/>
        <w:rPr>
          <w:rFonts w:asciiTheme="minorHAnsi" w:eastAsiaTheme="minorEastAsia" w:hAnsiTheme="minorHAnsi" w:cstheme="minorBidi"/>
          <w:noProof/>
          <w:kern w:val="2"/>
          <w:sz w:val="22"/>
          <w:lang w:val="en-US" w:eastAsia="en-US"/>
          <w14:ligatures w14:val="standardContextual"/>
        </w:rPr>
      </w:pPr>
      <w:hyperlink w:anchor="_Toc139421714" w:history="1">
        <w:r w:rsidR="00F757A6" w:rsidRPr="0014308F">
          <w:rPr>
            <w:rStyle w:val="Hyperlink"/>
            <w:rFonts w:eastAsiaTheme="majorEastAsia"/>
            <w:noProof/>
          </w:rPr>
          <w:t>Figure 3.2: AI-Learning Factory Flowchart</w:t>
        </w:r>
        <w:r w:rsidR="00F757A6">
          <w:rPr>
            <w:noProof/>
            <w:webHidden/>
          </w:rPr>
          <w:tab/>
        </w:r>
        <w:r w:rsidR="00F757A6">
          <w:rPr>
            <w:noProof/>
            <w:webHidden/>
          </w:rPr>
          <w:fldChar w:fldCharType="begin"/>
        </w:r>
        <w:r w:rsidR="00F757A6">
          <w:rPr>
            <w:noProof/>
            <w:webHidden/>
          </w:rPr>
          <w:instrText xml:space="preserve"> PAGEREF _Toc139421714 \h </w:instrText>
        </w:r>
        <w:r w:rsidR="00F757A6">
          <w:rPr>
            <w:noProof/>
            <w:webHidden/>
          </w:rPr>
        </w:r>
        <w:r w:rsidR="00F757A6">
          <w:rPr>
            <w:noProof/>
            <w:webHidden/>
          </w:rPr>
          <w:fldChar w:fldCharType="separate"/>
        </w:r>
        <w:r w:rsidR="00F757A6">
          <w:rPr>
            <w:noProof/>
            <w:webHidden/>
          </w:rPr>
          <w:t>26</w:t>
        </w:r>
        <w:r w:rsidR="00F757A6">
          <w:rPr>
            <w:noProof/>
            <w:webHidden/>
          </w:rPr>
          <w:fldChar w:fldCharType="end"/>
        </w:r>
      </w:hyperlink>
    </w:p>
    <w:p w14:paraId="3077FB41" w14:textId="69B4E9A5" w:rsidR="00F757A6" w:rsidRDefault="00000000">
      <w:pPr>
        <w:pStyle w:val="Verzeichnis1"/>
        <w:rPr>
          <w:rFonts w:asciiTheme="minorHAnsi" w:eastAsiaTheme="minorEastAsia" w:hAnsiTheme="minorHAnsi" w:cstheme="minorBidi"/>
          <w:noProof/>
          <w:kern w:val="2"/>
          <w:sz w:val="22"/>
          <w:lang w:val="en-US" w:eastAsia="en-US"/>
          <w14:ligatures w14:val="standardContextual"/>
        </w:rPr>
      </w:pPr>
      <w:hyperlink w:anchor="_Toc139421715" w:history="1">
        <w:r w:rsidR="00F757A6" w:rsidRPr="0014308F">
          <w:rPr>
            <w:rStyle w:val="Hyperlink"/>
            <w:rFonts w:eastAsiaTheme="majorEastAsia"/>
            <w:noProof/>
          </w:rPr>
          <w:t>Figure 3.3: Fischertechnik Smart Factory [13]</w:t>
        </w:r>
        <w:r w:rsidR="00F757A6">
          <w:rPr>
            <w:noProof/>
            <w:webHidden/>
          </w:rPr>
          <w:tab/>
        </w:r>
        <w:r w:rsidR="00F757A6">
          <w:rPr>
            <w:noProof/>
            <w:webHidden/>
          </w:rPr>
          <w:fldChar w:fldCharType="begin"/>
        </w:r>
        <w:r w:rsidR="00F757A6">
          <w:rPr>
            <w:noProof/>
            <w:webHidden/>
          </w:rPr>
          <w:instrText xml:space="preserve"> PAGEREF _Toc139421715 \h </w:instrText>
        </w:r>
        <w:r w:rsidR="00F757A6">
          <w:rPr>
            <w:noProof/>
            <w:webHidden/>
          </w:rPr>
        </w:r>
        <w:r w:rsidR="00F757A6">
          <w:rPr>
            <w:noProof/>
            <w:webHidden/>
          </w:rPr>
          <w:fldChar w:fldCharType="separate"/>
        </w:r>
        <w:r w:rsidR="00F757A6">
          <w:rPr>
            <w:noProof/>
            <w:webHidden/>
          </w:rPr>
          <w:t>27</w:t>
        </w:r>
        <w:r w:rsidR="00F757A6">
          <w:rPr>
            <w:noProof/>
            <w:webHidden/>
          </w:rPr>
          <w:fldChar w:fldCharType="end"/>
        </w:r>
      </w:hyperlink>
    </w:p>
    <w:p w14:paraId="05EEC33C" w14:textId="77661694" w:rsidR="00F757A6" w:rsidRDefault="00000000">
      <w:pPr>
        <w:pStyle w:val="Verzeichnis1"/>
        <w:rPr>
          <w:rFonts w:asciiTheme="minorHAnsi" w:eastAsiaTheme="minorEastAsia" w:hAnsiTheme="minorHAnsi" w:cstheme="minorBidi"/>
          <w:noProof/>
          <w:kern w:val="2"/>
          <w:sz w:val="22"/>
          <w:lang w:val="en-US" w:eastAsia="en-US"/>
          <w14:ligatures w14:val="standardContextual"/>
        </w:rPr>
      </w:pPr>
      <w:hyperlink w:anchor="_Toc139421716" w:history="1">
        <w:r w:rsidR="00F757A6" w:rsidRPr="0014308F">
          <w:rPr>
            <w:rStyle w:val="Hyperlink"/>
            <w:rFonts w:eastAsiaTheme="majorEastAsia"/>
            <w:noProof/>
          </w:rPr>
          <w:t>Figure 3.4: Schematic Plan of the Learning Factory [15]</w:t>
        </w:r>
        <w:r w:rsidR="00F757A6">
          <w:rPr>
            <w:noProof/>
            <w:webHidden/>
          </w:rPr>
          <w:tab/>
        </w:r>
        <w:r w:rsidR="00F757A6">
          <w:rPr>
            <w:noProof/>
            <w:webHidden/>
          </w:rPr>
          <w:fldChar w:fldCharType="begin"/>
        </w:r>
        <w:r w:rsidR="00F757A6">
          <w:rPr>
            <w:noProof/>
            <w:webHidden/>
          </w:rPr>
          <w:instrText xml:space="preserve"> PAGEREF _Toc139421716 \h </w:instrText>
        </w:r>
        <w:r w:rsidR="00F757A6">
          <w:rPr>
            <w:noProof/>
            <w:webHidden/>
          </w:rPr>
        </w:r>
        <w:r w:rsidR="00F757A6">
          <w:rPr>
            <w:noProof/>
            <w:webHidden/>
          </w:rPr>
          <w:fldChar w:fldCharType="separate"/>
        </w:r>
        <w:r w:rsidR="00F757A6">
          <w:rPr>
            <w:noProof/>
            <w:webHidden/>
          </w:rPr>
          <w:t>28</w:t>
        </w:r>
        <w:r w:rsidR="00F757A6">
          <w:rPr>
            <w:noProof/>
            <w:webHidden/>
          </w:rPr>
          <w:fldChar w:fldCharType="end"/>
        </w:r>
      </w:hyperlink>
    </w:p>
    <w:p w14:paraId="158A38A8" w14:textId="0F388A30" w:rsidR="00F757A6" w:rsidRDefault="00000000">
      <w:pPr>
        <w:pStyle w:val="Verzeichnis1"/>
        <w:rPr>
          <w:rFonts w:asciiTheme="minorHAnsi" w:eastAsiaTheme="minorEastAsia" w:hAnsiTheme="minorHAnsi" w:cstheme="minorBidi"/>
          <w:noProof/>
          <w:kern w:val="2"/>
          <w:sz w:val="22"/>
          <w:lang w:val="en-US" w:eastAsia="en-US"/>
          <w14:ligatures w14:val="standardContextual"/>
        </w:rPr>
      </w:pPr>
      <w:hyperlink w:anchor="_Toc139421718" w:history="1">
        <w:r w:rsidR="00F757A6" w:rsidRPr="0014308F">
          <w:rPr>
            <w:rStyle w:val="Hyperlink"/>
            <w:rFonts w:eastAsiaTheme="majorEastAsia"/>
            <w:noProof/>
          </w:rPr>
          <w:t>Figure 4.1: Dataflow from the automation software to the MES</w:t>
        </w:r>
        <w:r w:rsidR="00F757A6">
          <w:rPr>
            <w:noProof/>
            <w:webHidden/>
          </w:rPr>
          <w:tab/>
        </w:r>
        <w:r w:rsidR="00F757A6">
          <w:rPr>
            <w:noProof/>
            <w:webHidden/>
          </w:rPr>
          <w:fldChar w:fldCharType="begin"/>
        </w:r>
        <w:r w:rsidR="00F757A6">
          <w:rPr>
            <w:noProof/>
            <w:webHidden/>
          </w:rPr>
          <w:instrText xml:space="preserve"> PAGEREF _Toc139421718 \h </w:instrText>
        </w:r>
        <w:r w:rsidR="00F757A6">
          <w:rPr>
            <w:noProof/>
            <w:webHidden/>
          </w:rPr>
        </w:r>
        <w:r w:rsidR="00F757A6">
          <w:rPr>
            <w:noProof/>
            <w:webHidden/>
          </w:rPr>
          <w:fldChar w:fldCharType="separate"/>
        </w:r>
        <w:r w:rsidR="00F757A6">
          <w:rPr>
            <w:noProof/>
            <w:webHidden/>
          </w:rPr>
          <w:t>29</w:t>
        </w:r>
        <w:r w:rsidR="00F757A6">
          <w:rPr>
            <w:noProof/>
            <w:webHidden/>
          </w:rPr>
          <w:fldChar w:fldCharType="end"/>
        </w:r>
      </w:hyperlink>
    </w:p>
    <w:p w14:paraId="72AC4325" w14:textId="555F2D84" w:rsidR="00F757A6" w:rsidRDefault="00000000">
      <w:pPr>
        <w:pStyle w:val="Verzeichnis1"/>
        <w:rPr>
          <w:rFonts w:asciiTheme="minorHAnsi" w:eastAsiaTheme="minorEastAsia" w:hAnsiTheme="minorHAnsi" w:cstheme="minorBidi"/>
          <w:noProof/>
          <w:kern w:val="2"/>
          <w:sz w:val="22"/>
          <w:lang w:val="en-US" w:eastAsia="en-US"/>
          <w14:ligatures w14:val="standardContextual"/>
        </w:rPr>
      </w:pPr>
      <w:hyperlink w:anchor="_Toc139421719" w:history="1">
        <w:r w:rsidR="00F757A6" w:rsidRPr="0014308F">
          <w:rPr>
            <w:rStyle w:val="Hyperlink"/>
            <w:rFonts w:eastAsiaTheme="majorEastAsia"/>
            <w:noProof/>
          </w:rPr>
          <w:t>Figure 4.2: Architecture examples of the connection</w:t>
        </w:r>
        <w:r w:rsidR="00F757A6">
          <w:rPr>
            <w:noProof/>
            <w:webHidden/>
          </w:rPr>
          <w:tab/>
        </w:r>
        <w:r w:rsidR="00F757A6">
          <w:rPr>
            <w:noProof/>
            <w:webHidden/>
          </w:rPr>
          <w:fldChar w:fldCharType="begin"/>
        </w:r>
        <w:r w:rsidR="00F757A6">
          <w:rPr>
            <w:noProof/>
            <w:webHidden/>
          </w:rPr>
          <w:instrText xml:space="preserve"> PAGEREF _Toc139421719 \h </w:instrText>
        </w:r>
        <w:r w:rsidR="00F757A6">
          <w:rPr>
            <w:noProof/>
            <w:webHidden/>
          </w:rPr>
        </w:r>
        <w:r w:rsidR="00F757A6">
          <w:rPr>
            <w:noProof/>
            <w:webHidden/>
          </w:rPr>
          <w:fldChar w:fldCharType="separate"/>
        </w:r>
        <w:r w:rsidR="00F757A6">
          <w:rPr>
            <w:noProof/>
            <w:webHidden/>
          </w:rPr>
          <w:t>31</w:t>
        </w:r>
        <w:r w:rsidR="00F757A6">
          <w:rPr>
            <w:noProof/>
            <w:webHidden/>
          </w:rPr>
          <w:fldChar w:fldCharType="end"/>
        </w:r>
      </w:hyperlink>
    </w:p>
    <w:p w14:paraId="5598D288" w14:textId="3D78FCD3" w:rsidR="00F757A6" w:rsidRDefault="00000000">
      <w:pPr>
        <w:pStyle w:val="Verzeichnis1"/>
        <w:rPr>
          <w:rFonts w:asciiTheme="minorHAnsi" w:eastAsiaTheme="minorEastAsia" w:hAnsiTheme="minorHAnsi" w:cstheme="minorBidi"/>
          <w:noProof/>
          <w:kern w:val="2"/>
          <w:sz w:val="22"/>
          <w:lang w:val="en-US" w:eastAsia="en-US"/>
          <w14:ligatures w14:val="standardContextual"/>
        </w:rPr>
      </w:pPr>
      <w:hyperlink w:anchor="_Toc139421720" w:history="1">
        <w:r w:rsidR="00F757A6" w:rsidRPr="0014308F">
          <w:rPr>
            <w:rStyle w:val="Hyperlink"/>
            <w:rFonts w:eastAsiaTheme="majorEastAsia"/>
            <w:noProof/>
          </w:rPr>
          <w:t>Figure 4.3: Used architecture for the learning factory</w:t>
        </w:r>
        <w:r w:rsidR="00F757A6">
          <w:rPr>
            <w:noProof/>
            <w:webHidden/>
          </w:rPr>
          <w:tab/>
        </w:r>
        <w:r w:rsidR="00F757A6">
          <w:rPr>
            <w:noProof/>
            <w:webHidden/>
          </w:rPr>
          <w:fldChar w:fldCharType="begin"/>
        </w:r>
        <w:r w:rsidR="00F757A6">
          <w:rPr>
            <w:noProof/>
            <w:webHidden/>
          </w:rPr>
          <w:instrText xml:space="preserve"> PAGEREF _Toc139421720 \h </w:instrText>
        </w:r>
        <w:r w:rsidR="00F757A6">
          <w:rPr>
            <w:noProof/>
            <w:webHidden/>
          </w:rPr>
        </w:r>
        <w:r w:rsidR="00F757A6">
          <w:rPr>
            <w:noProof/>
            <w:webHidden/>
          </w:rPr>
          <w:fldChar w:fldCharType="separate"/>
        </w:r>
        <w:r w:rsidR="00F757A6">
          <w:rPr>
            <w:noProof/>
            <w:webHidden/>
          </w:rPr>
          <w:t>32</w:t>
        </w:r>
        <w:r w:rsidR="00F757A6">
          <w:rPr>
            <w:noProof/>
            <w:webHidden/>
          </w:rPr>
          <w:fldChar w:fldCharType="end"/>
        </w:r>
      </w:hyperlink>
    </w:p>
    <w:p w14:paraId="62D1A16B" w14:textId="21D14291" w:rsidR="00F757A6" w:rsidRDefault="00000000">
      <w:pPr>
        <w:pStyle w:val="Verzeichnis1"/>
        <w:rPr>
          <w:rFonts w:asciiTheme="minorHAnsi" w:eastAsiaTheme="minorEastAsia" w:hAnsiTheme="minorHAnsi" w:cstheme="minorBidi"/>
          <w:noProof/>
          <w:kern w:val="2"/>
          <w:sz w:val="22"/>
          <w:lang w:val="en-US" w:eastAsia="en-US"/>
          <w14:ligatures w14:val="standardContextual"/>
        </w:rPr>
      </w:pPr>
      <w:hyperlink w:anchor="_Toc139421721" w:history="1">
        <w:r w:rsidR="00F757A6" w:rsidRPr="0014308F">
          <w:rPr>
            <w:rStyle w:val="Hyperlink"/>
            <w:rFonts w:eastAsiaTheme="majorEastAsia"/>
            <w:noProof/>
          </w:rPr>
          <w:t>Figure 4.4: General connection setup of arc.quire profile</w:t>
        </w:r>
        <w:r w:rsidR="00F757A6">
          <w:rPr>
            <w:noProof/>
            <w:webHidden/>
          </w:rPr>
          <w:tab/>
        </w:r>
        <w:r w:rsidR="00F757A6">
          <w:rPr>
            <w:noProof/>
            <w:webHidden/>
          </w:rPr>
          <w:fldChar w:fldCharType="begin"/>
        </w:r>
        <w:r w:rsidR="00F757A6">
          <w:rPr>
            <w:noProof/>
            <w:webHidden/>
          </w:rPr>
          <w:instrText xml:space="preserve"> PAGEREF _Toc139421721 \h </w:instrText>
        </w:r>
        <w:r w:rsidR="00F757A6">
          <w:rPr>
            <w:noProof/>
            <w:webHidden/>
          </w:rPr>
        </w:r>
        <w:r w:rsidR="00F757A6">
          <w:rPr>
            <w:noProof/>
            <w:webHidden/>
          </w:rPr>
          <w:fldChar w:fldCharType="separate"/>
        </w:r>
        <w:r w:rsidR="00F757A6">
          <w:rPr>
            <w:noProof/>
            <w:webHidden/>
          </w:rPr>
          <w:t>33</w:t>
        </w:r>
        <w:r w:rsidR="00F757A6">
          <w:rPr>
            <w:noProof/>
            <w:webHidden/>
          </w:rPr>
          <w:fldChar w:fldCharType="end"/>
        </w:r>
      </w:hyperlink>
    </w:p>
    <w:p w14:paraId="1F2A62EF" w14:textId="1D4B5D49" w:rsidR="00F757A6" w:rsidRDefault="00000000">
      <w:pPr>
        <w:pStyle w:val="Verzeichnis1"/>
        <w:rPr>
          <w:rFonts w:asciiTheme="minorHAnsi" w:eastAsiaTheme="minorEastAsia" w:hAnsiTheme="minorHAnsi" w:cstheme="minorBidi"/>
          <w:noProof/>
          <w:kern w:val="2"/>
          <w:sz w:val="22"/>
          <w:lang w:val="en-US" w:eastAsia="en-US"/>
          <w14:ligatures w14:val="standardContextual"/>
        </w:rPr>
      </w:pPr>
      <w:hyperlink w:anchor="_Toc139421722" w:history="1">
        <w:r w:rsidR="00F757A6" w:rsidRPr="0014308F">
          <w:rPr>
            <w:rStyle w:val="Hyperlink"/>
            <w:rFonts w:eastAsiaTheme="majorEastAsia"/>
            <w:noProof/>
          </w:rPr>
          <w:t>Figure 4.5: Source setup of arc.quire profile</w:t>
        </w:r>
        <w:r w:rsidR="00F757A6">
          <w:rPr>
            <w:noProof/>
            <w:webHidden/>
          </w:rPr>
          <w:tab/>
        </w:r>
        <w:r w:rsidR="00F757A6">
          <w:rPr>
            <w:noProof/>
            <w:webHidden/>
          </w:rPr>
          <w:fldChar w:fldCharType="begin"/>
        </w:r>
        <w:r w:rsidR="00F757A6">
          <w:rPr>
            <w:noProof/>
            <w:webHidden/>
          </w:rPr>
          <w:instrText xml:space="preserve"> PAGEREF _Toc139421722 \h </w:instrText>
        </w:r>
        <w:r w:rsidR="00F757A6">
          <w:rPr>
            <w:noProof/>
            <w:webHidden/>
          </w:rPr>
        </w:r>
        <w:r w:rsidR="00F757A6">
          <w:rPr>
            <w:noProof/>
            <w:webHidden/>
          </w:rPr>
          <w:fldChar w:fldCharType="separate"/>
        </w:r>
        <w:r w:rsidR="00F757A6">
          <w:rPr>
            <w:noProof/>
            <w:webHidden/>
          </w:rPr>
          <w:t>34</w:t>
        </w:r>
        <w:r w:rsidR="00F757A6">
          <w:rPr>
            <w:noProof/>
            <w:webHidden/>
          </w:rPr>
          <w:fldChar w:fldCharType="end"/>
        </w:r>
      </w:hyperlink>
    </w:p>
    <w:p w14:paraId="3822353B" w14:textId="0530B90A" w:rsidR="00F757A6" w:rsidRDefault="00000000">
      <w:pPr>
        <w:pStyle w:val="Verzeichnis1"/>
        <w:rPr>
          <w:rFonts w:asciiTheme="minorHAnsi" w:eastAsiaTheme="minorEastAsia" w:hAnsiTheme="minorHAnsi" w:cstheme="minorBidi"/>
          <w:noProof/>
          <w:kern w:val="2"/>
          <w:sz w:val="22"/>
          <w:lang w:val="en-US" w:eastAsia="en-US"/>
          <w14:ligatures w14:val="standardContextual"/>
        </w:rPr>
      </w:pPr>
      <w:hyperlink w:anchor="_Toc139421723" w:history="1">
        <w:r w:rsidR="00F757A6" w:rsidRPr="0014308F">
          <w:rPr>
            <w:rStyle w:val="Hyperlink"/>
            <w:rFonts w:eastAsiaTheme="majorEastAsia"/>
            <w:noProof/>
          </w:rPr>
          <w:t>Figure 4.6: Destination setup of arc.quire profile</w:t>
        </w:r>
        <w:r w:rsidR="00F757A6">
          <w:rPr>
            <w:noProof/>
            <w:webHidden/>
          </w:rPr>
          <w:tab/>
        </w:r>
        <w:r w:rsidR="00F757A6">
          <w:rPr>
            <w:noProof/>
            <w:webHidden/>
          </w:rPr>
          <w:fldChar w:fldCharType="begin"/>
        </w:r>
        <w:r w:rsidR="00F757A6">
          <w:rPr>
            <w:noProof/>
            <w:webHidden/>
          </w:rPr>
          <w:instrText xml:space="preserve"> PAGEREF _Toc139421723 \h </w:instrText>
        </w:r>
        <w:r w:rsidR="00F757A6">
          <w:rPr>
            <w:noProof/>
            <w:webHidden/>
          </w:rPr>
        </w:r>
        <w:r w:rsidR="00F757A6">
          <w:rPr>
            <w:noProof/>
            <w:webHidden/>
          </w:rPr>
          <w:fldChar w:fldCharType="separate"/>
        </w:r>
        <w:r w:rsidR="00F757A6">
          <w:rPr>
            <w:noProof/>
            <w:webHidden/>
          </w:rPr>
          <w:t>35</w:t>
        </w:r>
        <w:r w:rsidR="00F757A6">
          <w:rPr>
            <w:noProof/>
            <w:webHidden/>
          </w:rPr>
          <w:fldChar w:fldCharType="end"/>
        </w:r>
      </w:hyperlink>
    </w:p>
    <w:p w14:paraId="1360DA13" w14:textId="10880BD4" w:rsidR="00F757A6" w:rsidRDefault="00000000">
      <w:pPr>
        <w:pStyle w:val="Verzeichnis1"/>
        <w:rPr>
          <w:rFonts w:asciiTheme="minorHAnsi" w:eastAsiaTheme="minorEastAsia" w:hAnsiTheme="minorHAnsi" w:cstheme="minorBidi"/>
          <w:noProof/>
          <w:kern w:val="2"/>
          <w:sz w:val="22"/>
          <w:lang w:val="en-US" w:eastAsia="en-US"/>
          <w14:ligatures w14:val="standardContextual"/>
        </w:rPr>
      </w:pPr>
      <w:hyperlink w:anchor="_Toc139421724" w:history="1">
        <w:r w:rsidR="00F757A6" w:rsidRPr="0014308F">
          <w:rPr>
            <w:rStyle w:val="Hyperlink"/>
            <w:rFonts w:eastAsiaTheme="majorEastAsia"/>
            <w:noProof/>
          </w:rPr>
          <w:t>Figure 4.7: Microsoft SQL Server Management Studio</w:t>
        </w:r>
        <w:r w:rsidR="00F757A6">
          <w:rPr>
            <w:noProof/>
            <w:webHidden/>
          </w:rPr>
          <w:tab/>
        </w:r>
        <w:r w:rsidR="00F757A6">
          <w:rPr>
            <w:noProof/>
            <w:webHidden/>
          </w:rPr>
          <w:fldChar w:fldCharType="begin"/>
        </w:r>
        <w:r w:rsidR="00F757A6">
          <w:rPr>
            <w:noProof/>
            <w:webHidden/>
          </w:rPr>
          <w:instrText xml:space="preserve"> PAGEREF _Toc139421724 \h </w:instrText>
        </w:r>
        <w:r w:rsidR="00F757A6">
          <w:rPr>
            <w:noProof/>
            <w:webHidden/>
          </w:rPr>
        </w:r>
        <w:r w:rsidR="00F757A6">
          <w:rPr>
            <w:noProof/>
            <w:webHidden/>
          </w:rPr>
          <w:fldChar w:fldCharType="separate"/>
        </w:r>
        <w:r w:rsidR="00F757A6">
          <w:rPr>
            <w:noProof/>
            <w:webHidden/>
          </w:rPr>
          <w:t>36</w:t>
        </w:r>
        <w:r w:rsidR="00F757A6">
          <w:rPr>
            <w:noProof/>
            <w:webHidden/>
          </w:rPr>
          <w:fldChar w:fldCharType="end"/>
        </w:r>
      </w:hyperlink>
    </w:p>
    <w:p w14:paraId="059AC2E1" w14:textId="34627899" w:rsidR="00F757A6" w:rsidRDefault="00000000">
      <w:pPr>
        <w:pStyle w:val="Verzeichnis1"/>
        <w:rPr>
          <w:rFonts w:asciiTheme="minorHAnsi" w:eastAsiaTheme="minorEastAsia" w:hAnsiTheme="minorHAnsi" w:cstheme="minorBidi"/>
          <w:noProof/>
          <w:kern w:val="2"/>
          <w:sz w:val="22"/>
          <w:lang w:val="en-US" w:eastAsia="en-US"/>
          <w14:ligatures w14:val="standardContextual"/>
        </w:rPr>
      </w:pPr>
      <w:hyperlink w:anchor="_Toc139421725" w:history="1">
        <w:r w:rsidR="00F757A6" w:rsidRPr="0014308F">
          <w:rPr>
            <w:rStyle w:val="Hyperlink"/>
            <w:rFonts w:eastAsiaTheme="majorEastAsia"/>
            <w:noProof/>
          </w:rPr>
          <w:t>Figure 4.8: Add new data source to a dashboard</w:t>
        </w:r>
        <w:r w:rsidR="00F757A6">
          <w:rPr>
            <w:noProof/>
            <w:webHidden/>
          </w:rPr>
          <w:tab/>
        </w:r>
        <w:r w:rsidR="00F757A6">
          <w:rPr>
            <w:noProof/>
            <w:webHidden/>
          </w:rPr>
          <w:fldChar w:fldCharType="begin"/>
        </w:r>
        <w:r w:rsidR="00F757A6">
          <w:rPr>
            <w:noProof/>
            <w:webHidden/>
          </w:rPr>
          <w:instrText xml:space="preserve"> PAGEREF _Toc139421725 \h </w:instrText>
        </w:r>
        <w:r w:rsidR="00F757A6">
          <w:rPr>
            <w:noProof/>
            <w:webHidden/>
          </w:rPr>
        </w:r>
        <w:r w:rsidR="00F757A6">
          <w:rPr>
            <w:noProof/>
            <w:webHidden/>
          </w:rPr>
          <w:fldChar w:fldCharType="separate"/>
        </w:r>
        <w:r w:rsidR="00F757A6">
          <w:rPr>
            <w:noProof/>
            <w:webHidden/>
          </w:rPr>
          <w:t>37</w:t>
        </w:r>
        <w:r w:rsidR="00F757A6">
          <w:rPr>
            <w:noProof/>
            <w:webHidden/>
          </w:rPr>
          <w:fldChar w:fldCharType="end"/>
        </w:r>
      </w:hyperlink>
    </w:p>
    <w:p w14:paraId="1D32D927" w14:textId="71B5429C" w:rsidR="00F757A6" w:rsidRDefault="00000000">
      <w:pPr>
        <w:pStyle w:val="Verzeichnis1"/>
        <w:rPr>
          <w:rFonts w:asciiTheme="minorHAnsi" w:eastAsiaTheme="minorEastAsia" w:hAnsiTheme="minorHAnsi" w:cstheme="minorBidi"/>
          <w:noProof/>
          <w:kern w:val="2"/>
          <w:sz w:val="22"/>
          <w:lang w:val="en-US" w:eastAsia="en-US"/>
          <w14:ligatures w14:val="standardContextual"/>
        </w:rPr>
      </w:pPr>
      <w:hyperlink w:anchor="_Toc139421726" w:history="1">
        <w:r w:rsidR="00F757A6" w:rsidRPr="0014308F">
          <w:rPr>
            <w:rStyle w:val="Hyperlink"/>
            <w:rFonts w:eastAsiaTheme="majorEastAsia"/>
            <w:noProof/>
          </w:rPr>
          <w:t>Figure 4.9: Dashboard data source wizard</w:t>
        </w:r>
        <w:r w:rsidR="00F757A6">
          <w:rPr>
            <w:noProof/>
            <w:webHidden/>
          </w:rPr>
          <w:tab/>
        </w:r>
        <w:r w:rsidR="00F757A6">
          <w:rPr>
            <w:noProof/>
            <w:webHidden/>
          </w:rPr>
          <w:fldChar w:fldCharType="begin"/>
        </w:r>
        <w:r w:rsidR="00F757A6">
          <w:rPr>
            <w:noProof/>
            <w:webHidden/>
          </w:rPr>
          <w:instrText xml:space="preserve"> PAGEREF _Toc139421726 \h </w:instrText>
        </w:r>
        <w:r w:rsidR="00F757A6">
          <w:rPr>
            <w:noProof/>
            <w:webHidden/>
          </w:rPr>
        </w:r>
        <w:r w:rsidR="00F757A6">
          <w:rPr>
            <w:noProof/>
            <w:webHidden/>
          </w:rPr>
          <w:fldChar w:fldCharType="separate"/>
        </w:r>
        <w:r w:rsidR="00F757A6">
          <w:rPr>
            <w:noProof/>
            <w:webHidden/>
          </w:rPr>
          <w:t>37</w:t>
        </w:r>
        <w:r w:rsidR="00F757A6">
          <w:rPr>
            <w:noProof/>
            <w:webHidden/>
          </w:rPr>
          <w:fldChar w:fldCharType="end"/>
        </w:r>
      </w:hyperlink>
    </w:p>
    <w:p w14:paraId="42C17579" w14:textId="3734A762" w:rsidR="00F757A6" w:rsidRDefault="00000000">
      <w:pPr>
        <w:pStyle w:val="Verzeichnis1"/>
        <w:rPr>
          <w:rFonts w:asciiTheme="minorHAnsi" w:eastAsiaTheme="minorEastAsia" w:hAnsiTheme="minorHAnsi" w:cstheme="minorBidi"/>
          <w:noProof/>
          <w:kern w:val="2"/>
          <w:sz w:val="22"/>
          <w:lang w:val="en-US" w:eastAsia="en-US"/>
          <w14:ligatures w14:val="standardContextual"/>
        </w:rPr>
      </w:pPr>
      <w:hyperlink w:anchor="_Toc139421727" w:history="1">
        <w:r w:rsidR="00F757A6" w:rsidRPr="0014308F">
          <w:rPr>
            <w:rStyle w:val="Hyperlink"/>
            <w:rFonts w:eastAsiaTheme="majorEastAsia"/>
            <w:noProof/>
          </w:rPr>
          <w:t>Figure 4.10: Bind data to grid</w:t>
        </w:r>
        <w:r w:rsidR="00F757A6">
          <w:rPr>
            <w:noProof/>
            <w:webHidden/>
          </w:rPr>
          <w:tab/>
        </w:r>
        <w:r w:rsidR="00F757A6">
          <w:rPr>
            <w:noProof/>
            <w:webHidden/>
          </w:rPr>
          <w:fldChar w:fldCharType="begin"/>
        </w:r>
        <w:r w:rsidR="00F757A6">
          <w:rPr>
            <w:noProof/>
            <w:webHidden/>
          </w:rPr>
          <w:instrText xml:space="preserve"> PAGEREF _Toc139421727 \h </w:instrText>
        </w:r>
        <w:r w:rsidR="00F757A6">
          <w:rPr>
            <w:noProof/>
            <w:webHidden/>
          </w:rPr>
        </w:r>
        <w:r w:rsidR="00F757A6">
          <w:rPr>
            <w:noProof/>
            <w:webHidden/>
          </w:rPr>
          <w:fldChar w:fldCharType="separate"/>
        </w:r>
        <w:r w:rsidR="00F757A6">
          <w:rPr>
            <w:noProof/>
            <w:webHidden/>
          </w:rPr>
          <w:t>38</w:t>
        </w:r>
        <w:r w:rsidR="00F757A6">
          <w:rPr>
            <w:noProof/>
            <w:webHidden/>
          </w:rPr>
          <w:fldChar w:fldCharType="end"/>
        </w:r>
      </w:hyperlink>
    </w:p>
    <w:p w14:paraId="18953D08" w14:textId="471C1B39" w:rsidR="00F757A6" w:rsidRDefault="00000000">
      <w:pPr>
        <w:pStyle w:val="Verzeichnis1"/>
        <w:rPr>
          <w:rFonts w:asciiTheme="minorHAnsi" w:eastAsiaTheme="minorEastAsia" w:hAnsiTheme="minorHAnsi" w:cstheme="minorBidi"/>
          <w:noProof/>
          <w:kern w:val="2"/>
          <w:sz w:val="22"/>
          <w:lang w:val="en-US" w:eastAsia="en-US"/>
          <w14:ligatures w14:val="standardContextual"/>
        </w:rPr>
      </w:pPr>
      <w:hyperlink w:anchor="_Toc139421729" w:history="1">
        <w:r w:rsidR="00F757A6" w:rsidRPr="0014308F">
          <w:rPr>
            <w:rStyle w:val="Hyperlink"/>
            <w:rFonts w:eastAsiaTheme="majorEastAsia"/>
            <w:noProof/>
          </w:rPr>
          <w:t>Figure 4.11: Calculated field</w:t>
        </w:r>
        <w:r w:rsidR="00F757A6">
          <w:rPr>
            <w:noProof/>
            <w:webHidden/>
          </w:rPr>
          <w:tab/>
        </w:r>
        <w:r w:rsidR="00F757A6">
          <w:rPr>
            <w:noProof/>
            <w:webHidden/>
          </w:rPr>
          <w:fldChar w:fldCharType="begin"/>
        </w:r>
        <w:r w:rsidR="00F757A6">
          <w:rPr>
            <w:noProof/>
            <w:webHidden/>
          </w:rPr>
          <w:instrText xml:space="preserve"> PAGEREF _Toc139421729 \h </w:instrText>
        </w:r>
        <w:r w:rsidR="00F757A6">
          <w:rPr>
            <w:noProof/>
            <w:webHidden/>
          </w:rPr>
        </w:r>
        <w:r w:rsidR="00F757A6">
          <w:rPr>
            <w:noProof/>
            <w:webHidden/>
          </w:rPr>
          <w:fldChar w:fldCharType="separate"/>
        </w:r>
        <w:r w:rsidR="00F757A6">
          <w:rPr>
            <w:noProof/>
            <w:webHidden/>
          </w:rPr>
          <w:t>40</w:t>
        </w:r>
        <w:r w:rsidR="00F757A6">
          <w:rPr>
            <w:noProof/>
            <w:webHidden/>
          </w:rPr>
          <w:fldChar w:fldCharType="end"/>
        </w:r>
      </w:hyperlink>
    </w:p>
    <w:p w14:paraId="30531F31" w14:textId="09896542" w:rsidR="00F757A6" w:rsidRDefault="00000000">
      <w:pPr>
        <w:pStyle w:val="Verzeichnis1"/>
        <w:rPr>
          <w:rFonts w:asciiTheme="minorHAnsi" w:eastAsiaTheme="minorEastAsia" w:hAnsiTheme="minorHAnsi" w:cstheme="minorBidi"/>
          <w:noProof/>
          <w:kern w:val="2"/>
          <w:sz w:val="22"/>
          <w:lang w:val="en-US" w:eastAsia="en-US"/>
          <w14:ligatures w14:val="standardContextual"/>
        </w:rPr>
      </w:pPr>
      <w:hyperlink w:anchor="_Toc139421730" w:history="1">
        <w:r w:rsidR="00F757A6" w:rsidRPr="0014308F">
          <w:rPr>
            <w:rStyle w:val="Hyperlink"/>
            <w:rFonts w:eastAsiaTheme="majorEastAsia"/>
            <w:noProof/>
          </w:rPr>
          <w:t>Figure 4.12: Dashboard</w:t>
        </w:r>
        <w:r w:rsidR="00F757A6">
          <w:rPr>
            <w:noProof/>
            <w:webHidden/>
          </w:rPr>
          <w:tab/>
        </w:r>
        <w:r w:rsidR="00F757A6">
          <w:rPr>
            <w:noProof/>
            <w:webHidden/>
          </w:rPr>
          <w:fldChar w:fldCharType="begin"/>
        </w:r>
        <w:r w:rsidR="00F757A6">
          <w:rPr>
            <w:noProof/>
            <w:webHidden/>
          </w:rPr>
          <w:instrText xml:space="preserve"> PAGEREF _Toc139421730 \h </w:instrText>
        </w:r>
        <w:r w:rsidR="00F757A6">
          <w:rPr>
            <w:noProof/>
            <w:webHidden/>
          </w:rPr>
        </w:r>
        <w:r w:rsidR="00F757A6">
          <w:rPr>
            <w:noProof/>
            <w:webHidden/>
          </w:rPr>
          <w:fldChar w:fldCharType="separate"/>
        </w:r>
        <w:r w:rsidR="00F757A6">
          <w:rPr>
            <w:noProof/>
            <w:webHidden/>
          </w:rPr>
          <w:t>41</w:t>
        </w:r>
        <w:r w:rsidR="00F757A6">
          <w:rPr>
            <w:noProof/>
            <w:webHidden/>
          </w:rPr>
          <w:fldChar w:fldCharType="end"/>
        </w:r>
      </w:hyperlink>
    </w:p>
    <w:p w14:paraId="7FE078FB" w14:textId="74F8402B" w:rsidR="00F757A6" w:rsidRDefault="00000000">
      <w:pPr>
        <w:pStyle w:val="Verzeichnis1"/>
        <w:rPr>
          <w:rFonts w:asciiTheme="minorHAnsi" w:eastAsiaTheme="minorEastAsia" w:hAnsiTheme="minorHAnsi" w:cstheme="minorBidi"/>
          <w:noProof/>
          <w:kern w:val="2"/>
          <w:sz w:val="22"/>
          <w:lang w:val="en-US" w:eastAsia="en-US"/>
          <w14:ligatures w14:val="standardContextual"/>
        </w:rPr>
      </w:pPr>
      <w:hyperlink w:anchor="_Toc139421731" w:history="1">
        <w:r w:rsidR="00F757A6" w:rsidRPr="0014308F">
          <w:rPr>
            <w:rStyle w:val="Hyperlink"/>
            <w:rFonts w:eastAsiaTheme="majorEastAsia"/>
            <w:noProof/>
          </w:rPr>
          <w:t>Figure 4.13: Sample message [15]</w:t>
        </w:r>
        <w:r w:rsidR="00F757A6">
          <w:rPr>
            <w:noProof/>
            <w:webHidden/>
          </w:rPr>
          <w:tab/>
        </w:r>
        <w:r w:rsidR="00F757A6">
          <w:rPr>
            <w:noProof/>
            <w:webHidden/>
          </w:rPr>
          <w:fldChar w:fldCharType="begin"/>
        </w:r>
        <w:r w:rsidR="00F757A6">
          <w:rPr>
            <w:noProof/>
            <w:webHidden/>
          </w:rPr>
          <w:instrText xml:space="preserve"> PAGEREF _Toc139421731 \h </w:instrText>
        </w:r>
        <w:r w:rsidR="00F757A6">
          <w:rPr>
            <w:noProof/>
            <w:webHidden/>
          </w:rPr>
        </w:r>
        <w:r w:rsidR="00F757A6">
          <w:rPr>
            <w:noProof/>
            <w:webHidden/>
          </w:rPr>
          <w:fldChar w:fldCharType="separate"/>
        </w:r>
        <w:r w:rsidR="00F757A6">
          <w:rPr>
            <w:noProof/>
            <w:webHidden/>
          </w:rPr>
          <w:t>43</w:t>
        </w:r>
        <w:r w:rsidR="00F757A6">
          <w:rPr>
            <w:noProof/>
            <w:webHidden/>
          </w:rPr>
          <w:fldChar w:fldCharType="end"/>
        </w:r>
      </w:hyperlink>
    </w:p>
    <w:p w14:paraId="618E41BF" w14:textId="660B7266" w:rsidR="00F757A6" w:rsidRDefault="00000000">
      <w:pPr>
        <w:pStyle w:val="Verzeichnis1"/>
        <w:rPr>
          <w:rFonts w:asciiTheme="minorHAnsi" w:eastAsiaTheme="minorEastAsia" w:hAnsiTheme="minorHAnsi" w:cstheme="minorBidi"/>
          <w:noProof/>
          <w:kern w:val="2"/>
          <w:sz w:val="22"/>
          <w:lang w:val="en-US" w:eastAsia="en-US"/>
          <w14:ligatures w14:val="standardContextual"/>
        </w:rPr>
      </w:pPr>
      <w:hyperlink w:anchor="_Toc139421732" w:history="1">
        <w:r w:rsidR="00F757A6" w:rsidRPr="0014308F">
          <w:rPr>
            <w:rStyle w:val="Hyperlink"/>
            <w:rFonts w:eastAsiaTheme="majorEastAsia"/>
            <w:noProof/>
          </w:rPr>
          <w:t>Figure 4.14: Sorted messages [15]</w:t>
        </w:r>
        <w:r w:rsidR="00F757A6">
          <w:rPr>
            <w:noProof/>
            <w:webHidden/>
          </w:rPr>
          <w:tab/>
        </w:r>
        <w:r w:rsidR="00F757A6">
          <w:rPr>
            <w:noProof/>
            <w:webHidden/>
          </w:rPr>
          <w:fldChar w:fldCharType="begin"/>
        </w:r>
        <w:r w:rsidR="00F757A6">
          <w:rPr>
            <w:noProof/>
            <w:webHidden/>
          </w:rPr>
          <w:instrText xml:space="preserve"> PAGEREF _Toc139421732 \h </w:instrText>
        </w:r>
        <w:r w:rsidR="00F757A6">
          <w:rPr>
            <w:noProof/>
            <w:webHidden/>
          </w:rPr>
        </w:r>
        <w:r w:rsidR="00F757A6">
          <w:rPr>
            <w:noProof/>
            <w:webHidden/>
          </w:rPr>
          <w:fldChar w:fldCharType="separate"/>
        </w:r>
        <w:r w:rsidR="00F757A6">
          <w:rPr>
            <w:noProof/>
            <w:webHidden/>
          </w:rPr>
          <w:t>44</w:t>
        </w:r>
        <w:r w:rsidR="00F757A6">
          <w:rPr>
            <w:noProof/>
            <w:webHidden/>
          </w:rPr>
          <w:fldChar w:fldCharType="end"/>
        </w:r>
      </w:hyperlink>
    </w:p>
    <w:p w14:paraId="1C724FFE" w14:textId="327EAC5B" w:rsidR="00F757A6" w:rsidRDefault="00000000">
      <w:pPr>
        <w:pStyle w:val="Verzeichnis1"/>
        <w:rPr>
          <w:rFonts w:asciiTheme="minorHAnsi" w:eastAsiaTheme="minorEastAsia" w:hAnsiTheme="minorHAnsi" w:cstheme="minorBidi"/>
          <w:noProof/>
          <w:kern w:val="2"/>
          <w:sz w:val="22"/>
          <w:lang w:val="en-US" w:eastAsia="en-US"/>
          <w14:ligatures w14:val="standardContextual"/>
        </w:rPr>
      </w:pPr>
      <w:hyperlink w:anchor="_Toc139421735" w:history="1">
        <w:r w:rsidR="00F757A6" w:rsidRPr="0014308F">
          <w:rPr>
            <w:rStyle w:val="Hyperlink"/>
            <w:rFonts w:eastAsiaTheme="majorEastAsia"/>
            <w:noProof/>
          </w:rPr>
          <w:t>Figure 4.15: Input array (left) and output array (right) [15]</w:t>
        </w:r>
        <w:r w:rsidR="00F757A6">
          <w:rPr>
            <w:noProof/>
            <w:webHidden/>
          </w:rPr>
          <w:tab/>
        </w:r>
        <w:r w:rsidR="00F757A6">
          <w:rPr>
            <w:noProof/>
            <w:webHidden/>
          </w:rPr>
          <w:fldChar w:fldCharType="begin"/>
        </w:r>
        <w:r w:rsidR="00F757A6">
          <w:rPr>
            <w:noProof/>
            <w:webHidden/>
          </w:rPr>
          <w:instrText xml:space="preserve"> PAGEREF _Toc139421735 \h </w:instrText>
        </w:r>
        <w:r w:rsidR="00F757A6">
          <w:rPr>
            <w:noProof/>
            <w:webHidden/>
          </w:rPr>
        </w:r>
        <w:r w:rsidR="00F757A6">
          <w:rPr>
            <w:noProof/>
            <w:webHidden/>
          </w:rPr>
          <w:fldChar w:fldCharType="separate"/>
        </w:r>
        <w:r w:rsidR="00F757A6">
          <w:rPr>
            <w:noProof/>
            <w:webHidden/>
          </w:rPr>
          <w:t>47</w:t>
        </w:r>
        <w:r w:rsidR="00F757A6">
          <w:rPr>
            <w:noProof/>
            <w:webHidden/>
          </w:rPr>
          <w:fldChar w:fldCharType="end"/>
        </w:r>
      </w:hyperlink>
    </w:p>
    <w:p w14:paraId="68738967" w14:textId="43CDDFF0" w:rsidR="00F757A6" w:rsidRDefault="00000000">
      <w:pPr>
        <w:pStyle w:val="Verzeichnis1"/>
        <w:rPr>
          <w:rFonts w:asciiTheme="minorHAnsi" w:eastAsiaTheme="minorEastAsia" w:hAnsiTheme="minorHAnsi" w:cstheme="minorBidi"/>
          <w:noProof/>
          <w:kern w:val="2"/>
          <w:sz w:val="22"/>
          <w:lang w:val="en-US" w:eastAsia="en-US"/>
          <w14:ligatures w14:val="standardContextual"/>
        </w:rPr>
      </w:pPr>
      <w:hyperlink w:anchor="_Toc139421736" w:history="1">
        <w:r w:rsidR="00F757A6" w:rsidRPr="0014308F">
          <w:rPr>
            <w:rStyle w:val="Hyperlink"/>
            <w:rFonts w:eastAsiaTheme="majorEastAsia"/>
            <w:noProof/>
          </w:rPr>
          <w:t>Figure 4.16: Multidimensional input array [15]</w:t>
        </w:r>
        <w:r w:rsidR="00F757A6">
          <w:rPr>
            <w:noProof/>
            <w:webHidden/>
          </w:rPr>
          <w:tab/>
        </w:r>
        <w:r w:rsidR="00F757A6">
          <w:rPr>
            <w:noProof/>
            <w:webHidden/>
          </w:rPr>
          <w:fldChar w:fldCharType="begin"/>
        </w:r>
        <w:r w:rsidR="00F757A6">
          <w:rPr>
            <w:noProof/>
            <w:webHidden/>
          </w:rPr>
          <w:instrText xml:space="preserve"> PAGEREF _Toc139421736 \h </w:instrText>
        </w:r>
        <w:r w:rsidR="00F757A6">
          <w:rPr>
            <w:noProof/>
            <w:webHidden/>
          </w:rPr>
        </w:r>
        <w:r w:rsidR="00F757A6">
          <w:rPr>
            <w:noProof/>
            <w:webHidden/>
          </w:rPr>
          <w:fldChar w:fldCharType="separate"/>
        </w:r>
        <w:r w:rsidR="00F757A6">
          <w:rPr>
            <w:noProof/>
            <w:webHidden/>
          </w:rPr>
          <w:t>48</w:t>
        </w:r>
        <w:r w:rsidR="00F757A6">
          <w:rPr>
            <w:noProof/>
            <w:webHidden/>
          </w:rPr>
          <w:fldChar w:fldCharType="end"/>
        </w:r>
      </w:hyperlink>
    </w:p>
    <w:p w14:paraId="32E58866" w14:textId="45B1A951" w:rsidR="00F757A6" w:rsidRDefault="00000000">
      <w:pPr>
        <w:pStyle w:val="Verzeichnis1"/>
        <w:rPr>
          <w:rFonts w:asciiTheme="minorHAnsi" w:eastAsiaTheme="minorEastAsia" w:hAnsiTheme="minorHAnsi" w:cstheme="minorBidi"/>
          <w:noProof/>
          <w:kern w:val="2"/>
          <w:sz w:val="22"/>
          <w:lang w:val="en-US" w:eastAsia="en-US"/>
          <w14:ligatures w14:val="standardContextual"/>
        </w:rPr>
      </w:pPr>
      <w:hyperlink w:anchor="_Toc139421738" w:history="1">
        <w:r w:rsidR="00F757A6" w:rsidRPr="0014308F">
          <w:rPr>
            <w:rStyle w:val="Hyperlink"/>
            <w:rFonts w:eastAsiaTheme="majorEastAsia"/>
            <w:noProof/>
          </w:rPr>
          <w:t>Figure 5.1: Controller overview [16]</w:t>
        </w:r>
        <w:r w:rsidR="00F757A6">
          <w:rPr>
            <w:noProof/>
            <w:webHidden/>
          </w:rPr>
          <w:tab/>
        </w:r>
        <w:r w:rsidR="00F757A6">
          <w:rPr>
            <w:noProof/>
            <w:webHidden/>
          </w:rPr>
          <w:fldChar w:fldCharType="begin"/>
        </w:r>
        <w:r w:rsidR="00F757A6">
          <w:rPr>
            <w:noProof/>
            <w:webHidden/>
          </w:rPr>
          <w:instrText xml:space="preserve"> PAGEREF _Toc139421738 \h </w:instrText>
        </w:r>
        <w:r w:rsidR="00F757A6">
          <w:rPr>
            <w:noProof/>
            <w:webHidden/>
          </w:rPr>
        </w:r>
        <w:r w:rsidR="00F757A6">
          <w:rPr>
            <w:noProof/>
            <w:webHidden/>
          </w:rPr>
          <w:fldChar w:fldCharType="separate"/>
        </w:r>
        <w:r w:rsidR="00F757A6">
          <w:rPr>
            <w:noProof/>
            <w:webHidden/>
          </w:rPr>
          <w:t>50</w:t>
        </w:r>
        <w:r w:rsidR="00F757A6">
          <w:rPr>
            <w:noProof/>
            <w:webHidden/>
          </w:rPr>
          <w:fldChar w:fldCharType="end"/>
        </w:r>
      </w:hyperlink>
    </w:p>
    <w:p w14:paraId="44389977" w14:textId="2AAE8FD7" w:rsidR="000873B7" w:rsidRDefault="00EE261C" w:rsidP="000873B7">
      <w:r>
        <w:fldChar w:fldCharType="end"/>
      </w:r>
    </w:p>
    <w:p w14:paraId="4A643229" w14:textId="77777777" w:rsidR="000873B7" w:rsidRDefault="000873B7" w:rsidP="000873B7"/>
    <w:p w14:paraId="00E53720" w14:textId="77777777" w:rsidR="000873B7" w:rsidRDefault="000873B7" w:rsidP="000873B7"/>
    <w:p w14:paraId="74806D23" w14:textId="77777777" w:rsidR="00DB654E" w:rsidRDefault="00DB654E" w:rsidP="000873B7">
      <w:pPr>
        <w:sectPr w:rsidR="00DB654E" w:rsidSect="000148DC">
          <w:pgSz w:w="11906" w:h="16838" w:code="9"/>
          <w:pgMar w:top="1418" w:right="1418" w:bottom="1418" w:left="2268" w:header="720" w:footer="720" w:gutter="0"/>
          <w:pgNumType w:fmt="lowerRoman"/>
          <w:cols w:space="720"/>
          <w:docGrid w:linePitch="360"/>
        </w:sectPr>
      </w:pPr>
    </w:p>
    <w:p w14:paraId="7DE7BF7D" w14:textId="77777777" w:rsidR="000873B7" w:rsidRDefault="00DB654E" w:rsidP="00243EFC">
      <w:pPr>
        <w:pStyle w:val="Listofsymbol"/>
      </w:pPr>
      <w:r>
        <w:lastRenderedPageBreak/>
        <w:t>LIST OF SYMBOLS AND ABBREVIATIONS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
        <w:gridCol w:w="296"/>
        <w:gridCol w:w="6786"/>
      </w:tblGrid>
      <w:tr w:rsidR="000C5F57" w14:paraId="2CD8070D" w14:textId="77777777" w:rsidTr="000C5F57">
        <w:tc>
          <w:tcPr>
            <w:tcW w:w="877" w:type="dxa"/>
          </w:tcPr>
          <w:p w14:paraId="22C397B3" w14:textId="06E959CD" w:rsidR="000C5F57" w:rsidRDefault="000C5F57" w:rsidP="000C5F57">
            <w:pPr>
              <w:jc w:val="left"/>
            </w:pPr>
            <w:r>
              <w:t>MES</w:t>
            </w:r>
          </w:p>
        </w:tc>
        <w:tc>
          <w:tcPr>
            <w:tcW w:w="296" w:type="dxa"/>
          </w:tcPr>
          <w:p w14:paraId="449F7F41" w14:textId="185088E6" w:rsidR="000C5F57" w:rsidRDefault="000C5F57" w:rsidP="000C5F57">
            <w:r>
              <w:t>-</w:t>
            </w:r>
          </w:p>
        </w:tc>
        <w:tc>
          <w:tcPr>
            <w:tcW w:w="6786" w:type="dxa"/>
          </w:tcPr>
          <w:p w14:paraId="35E1A732" w14:textId="5B432D53" w:rsidR="000C5F57" w:rsidRDefault="000C5F57" w:rsidP="000C5F57">
            <w:r>
              <w:t xml:space="preserve">Manufacturing </w:t>
            </w:r>
            <w:r w:rsidR="00806DE4">
              <w:t>E</w:t>
            </w:r>
            <w:r>
              <w:t>xecution</w:t>
            </w:r>
            <w:r w:rsidR="00806DE4">
              <w:t xml:space="preserve"> S</w:t>
            </w:r>
            <w:r>
              <w:t>ystem</w:t>
            </w:r>
          </w:p>
        </w:tc>
      </w:tr>
      <w:tr w:rsidR="00966142" w14:paraId="31B47506" w14:textId="77777777" w:rsidTr="000C5F57">
        <w:tc>
          <w:tcPr>
            <w:tcW w:w="877" w:type="dxa"/>
          </w:tcPr>
          <w:p w14:paraId="69AC9F6D" w14:textId="49A1D3DF" w:rsidR="00966142" w:rsidRDefault="00966142" w:rsidP="000C5F57">
            <w:pPr>
              <w:jc w:val="left"/>
            </w:pPr>
            <w:r>
              <w:t>PLC</w:t>
            </w:r>
          </w:p>
        </w:tc>
        <w:tc>
          <w:tcPr>
            <w:tcW w:w="296" w:type="dxa"/>
          </w:tcPr>
          <w:p w14:paraId="1E6D0000" w14:textId="6049E27C" w:rsidR="00966142" w:rsidRDefault="00966142" w:rsidP="000C5F57">
            <w:r>
              <w:t>-</w:t>
            </w:r>
          </w:p>
        </w:tc>
        <w:tc>
          <w:tcPr>
            <w:tcW w:w="6786" w:type="dxa"/>
          </w:tcPr>
          <w:p w14:paraId="56A5CCF3" w14:textId="0D4E6C17" w:rsidR="00966142" w:rsidRDefault="00966142" w:rsidP="000C5F57">
            <w:r>
              <w:t xml:space="preserve">Programmable </w:t>
            </w:r>
            <w:r w:rsidR="00806DE4">
              <w:t>L</w:t>
            </w:r>
            <w:r>
              <w:t xml:space="preserve">ogic </w:t>
            </w:r>
            <w:r w:rsidR="00806DE4">
              <w:t>C</w:t>
            </w:r>
            <w:r>
              <w:t>ontroller</w:t>
            </w:r>
          </w:p>
        </w:tc>
      </w:tr>
      <w:tr w:rsidR="00966142" w14:paraId="4016B378" w14:textId="77777777" w:rsidTr="000C5F57">
        <w:tc>
          <w:tcPr>
            <w:tcW w:w="877" w:type="dxa"/>
          </w:tcPr>
          <w:p w14:paraId="3F25817B" w14:textId="27253FD0" w:rsidR="00966142" w:rsidRDefault="00966142" w:rsidP="000C5F57">
            <w:pPr>
              <w:jc w:val="left"/>
            </w:pPr>
            <w:r>
              <w:t>AI</w:t>
            </w:r>
          </w:p>
        </w:tc>
        <w:tc>
          <w:tcPr>
            <w:tcW w:w="296" w:type="dxa"/>
          </w:tcPr>
          <w:p w14:paraId="1CE514D1" w14:textId="5B0DD1EC" w:rsidR="00966142" w:rsidRDefault="00966142" w:rsidP="000C5F57">
            <w:r>
              <w:t>-</w:t>
            </w:r>
          </w:p>
        </w:tc>
        <w:tc>
          <w:tcPr>
            <w:tcW w:w="6786" w:type="dxa"/>
          </w:tcPr>
          <w:p w14:paraId="1B5C5432" w14:textId="1D3CC6F6" w:rsidR="00966142" w:rsidRDefault="00966142" w:rsidP="000C5F57">
            <w:r>
              <w:t xml:space="preserve">Artificial </w:t>
            </w:r>
            <w:r w:rsidR="00806DE4">
              <w:t>I</w:t>
            </w:r>
            <w:r>
              <w:t>ntelligence</w:t>
            </w:r>
          </w:p>
        </w:tc>
      </w:tr>
      <w:tr w:rsidR="00966142" w14:paraId="1CCBA615" w14:textId="77777777" w:rsidTr="000C5F57">
        <w:tc>
          <w:tcPr>
            <w:tcW w:w="877" w:type="dxa"/>
          </w:tcPr>
          <w:p w14:paraId="6E46F857" w14:textId="7C3AB70B" w:rsidR="00966142" w:rsidRDefault="00966142" w:rsidP="000C5F57">
            <w:pPr>
              <w:jc w:val="left"/>
            </w:pPr>
            <w:r>
              <w:t>PC</w:t>
            </w:r>
          </w:p>
        </w:tc>
        <w:tc>
          <w:tcPr>
            <w:tcW w:w="296" w:type="dxa"/>
          </w:tcPr>
          <w:p w14:paraId="33B214EC" w14:textId="738D168E" w:rsidR="00966142" w:rsidRDefault="00966142" w:rsidP="000C5F57">
            <w:r>
              <w:t>-</w:t>
            </w:r>
          </w:p>
        </w:tc>
        <w:tc>
          <w:tcPr>
            <w:tcW w:w="6786" w:type="dxa"/>
          </w:tcPr>
          <w:p w14:paraId="51D96A30" w14:textId="408CF058" w:rsidR="00966142" w:rsidRDefault="00966142" w:rsidP="000C5F57">
            <w:r>
              <w:t xml:space="preserve">Personal </w:t>
            </w:r>
            <w:r w:rsidR="00806DE4">
              <w:t>C</w:t>
            </w:r>
            <w:r>
              <w:t>omputer</w:t>
            </w:r>
          </w:p>
        </w:tc>
      </w:tr>
      <w:tr w:rsidR="00966142" w14:paraId="5DAD2E7A" w14:textId="77777777" w:rsidTr="000C5F57">
        <w:tc>
          <w:tcPr>
            <w:tcW w:w="877" w:type="dxa"/>
          </w:tcPr>
          <w:p w14:paraId="738F344A" w14:textId="2598906C" w:rsidR="00966142" w:rsidRDefault="00966142" w:rsidP="000C5F57">
            <w:pPr>
              <w:jc w:val="left"/>
            </w:pPr>
            <w:r>
              <w:t>VDI</w:t>
            </w:r>
          </w:p>
        </w:tc>
        <w:tc>
          <w:tcPr>
            <w:tcW w:w="296" w:type="dxa"/>
          </w:tcPr>
          <w:p w14:paraId="57D5EDBF" w14:textId="7E5681D7" w:rsidR="00966142" w:rsidRDefault="00966142" w:rsidP="000C5F57">
            <w:r>
              <w:t>-</w:t>
            </w:r>
          </w:p>
        </w:tc>
        <w:tc>
          <w:tcPr>
            <w:tcW w:w="6786" w:type="dxa"/>
          </w:tcPr>
          <w:p w14:paraId="450EA3C2" w14:textId="31FAD1FC" w:rsidR="00966142" w:rsidRDefault="00966142" w:rsidP="000C5F57">
            <w:r>
              <w:rPr>
                <w:lang w:val="en-US"/>
              </w:rPr>
              <w:t xml:space="preserve">Verein Deutsche </w:t>
            </w:r>
            <w:r w:rsidRPr="00492262">
              <w:t>Ingenieure</w:t>
            </w:r>
            <w:r>
              <w:t xml:space="preserve">, </w:t>
            </w:r>
            <w:r w:rsidRPr="00F628D4">
              <w:rPr>
                <w:i/>
                <w:iCs/>
                <w:lang w:val="en-US"/>
              </w:rPr>
              <w:t>engl</w:t>
            </w:r>
            <w:r w:rsidRPr="00F628D4">
              <w:rPr>
                <w:lang w:val="en-US"/>
              </w:rPr>
              <w:t>. Association of German Engineers</w:t>
            </w:r>
          </w:p>
        </w:tc>
      </w:tr>
      <w:tr w:rsidR="00966142" w14:paraId="3E3BDFB3" w14:textId="77777777" w:rsidTr="000C5F57">
        <w:tc>
          <w:tcPr>
            <w:tcW w:w="877" w:type="dxa"/>
          </w:tcPr>
          <w:p w14:paraId="39A492C6" w14:textId="0723BAB9" w:rsidR="00966142" w:rsidRDefault="00806DE4" w:rsidP="000C5F57">
            <w:pPr>
              <w:jc w:val="left"/>
            </w:pPr>
            <w:r>
              <w:t>ERP</w:t>
            </w:r>
          </w:p>
        </w:tc>
        <w:tc>
          <w:tcPr>
            <w:tcW w:w="296" w:type="dxa"/>
          </w:tcPr>
          <w:p w14:paraId="799F8FC4" w14:textId="00BF0581" w:rsidR="00966142" w:rsidRDefault="00806DE4" w:rsidP="000C5F57">
            <w:r>
              <w:t>-</w:t>
            </w:r>
          </w:p>
        </w:tc>
        <w:tc>
          <w:tcPr>
            <w:tcW w:w="6786" w:type="dxa"/>
          </w:tcPr>
          <w:p w14:paraId="795B4A3C" w14:textId="7AC6AA92" w:rsidR="00966142" w:rsidRDefault="00806DE4" w:rsidP="000C5F57">
            <w:pPr>
              <w:rPr>
                <w:lang w:val="en-US"/>
              </w:rPr>
            </w:pPr>
            <w:r>
              <w:rPr>
                <w:lang w:val="en-US"/>
              </w:rPr>
              <w:t>Enterprise Resource Planning</w:t>
            </w:r>
          </w:p>
        </w:tc>
      </w:tr>
      <w:tr w:rsidR="00806DE4" w14:paraId="4C457133" w14:textId="77777777" w:rsidTr="000C5F57">
        <w:tc>
          <w:tcPr>
            <w:tcW w:w="877" w:type="dxa"/>
          </w:tcPr>
          <w:p w14:paraId="1988423D" w14:textId="389F085C" w:rsidR="00806DE4" w:rsidRDefault="00806DE4" w:rsidP="000C5F57">
            <w:pPr>
              <w:jc w:val="left"/>
            </w:pPr>
            <w:r>
              <w:t>ISA</w:t>
            </w:r>
          </w:p>
        </w:tc>
        <w:tc>
          <w:tcPr>
            <w:tcW w:w="296" w:type="dxa"/>
          </w:tcPr>
          <w:p w14:paraId="1B61D6E2" w14:textId="48107BFA" w:rsidR="00806DE4" w:rsidRDefault="00806DE4" w:rsidP="000C5F57">
            <w:r>
              <w:t>-</w:t>
            </w:r>
          </w:p>
        </w:tc>
        <w:tc>
          <w:tcPr>
            <w:tcW w:w="6786" w:type="dxa"/>
          </w:tcPr>
          <w:p w14:paraId="137D62D6" w14:textId="63A49CAC" w:rsidR="00806DE4" w:rsidRDefault="00806DE4" w:rsidP="000C5F57">
            <w:pPr>
              <w:rPr>
                <w:lang w:val="en-US"/>
              </w:rPr>
            </w:pPr>
            <w:r>
              <w:rPr>
                <w:lang w:val="en-US"/>
              </w:rPr>
              <w:t>International Society of Automation</w:t>
            </w:r>
          </w:p>
        </w:tc>
      </w:tr>
      <w:tr w:rsidR="00806DE4" w14:paraId="4899C0F1" w14:textId="77777777" w:rsidTr="000C5F57">
        <w:tc>
          <w:tcPr>
            <w:tcW w:w="877" w:type="dxa"/>
          </w:tcPr>
          <w:p w14:paraId="77F9EEFD" w14:textId="59AF1F8C" w:rsidR="00806DE4" w:rsidRDefault="00806DE4" w:rsidP="000C5F57">
            <w:pPr>
              <w:jc w:val="left"/>
            </w:pPr>
            <w:r>
              <w:t>CNN</w:t>
            </w:r>
          </w:p>
        </w:tc>
        <w:tc>
          <w:tcPr>
            <w:tcW w:w="296" w:type="dxa"/>
          </w:tcPr>
          <w:p w14:paraId="4A524CA1" w14:textId="2E5A15D4" w:rsidR="00806DE4" w:rsidRDefault="00806DE4" w:rsidP="000C5F57">
            <w:r>
              <w:t>-</w:t>
            </w:r>
          </w:p>
        </w:tc>
        <w:tc>
          <w:tcPr>
            <w:tcW w:w="6786" w:type="dxa"/>
          </w:tcPr>
          <w:p w14:paraId="5252ABE8" w14:textId="4FEE762A" w:rsidR="00806DE4" w:rsidRDefault="00806DE4" w:rsidP="000C5F57">
            <w:pPr>
              <w:rPr>
                <w:lang w:val="en-US"/>
              </w:rPr>
            </w:pPr>
            <w:r>
              <w:t>Convolutional Neuronal Network</w:t>
            </w:r>
          </w:p>
        </w:tc>
      </w:tr>
      <w:tr w:rsidR="00806DE4" w14:paraId="64088289" w14:textId="77777777" w:rsidTr="000C5F57">
        <w:tc>
          <w:tcPr>
            <w:tcW w:w="877" w:type="dxa"/>
          </w:tcPr>
          <w:p w14:paraId="73A83731" w14:textId="21BCFD8F" w:rsidR="00806DE4" w:rsidRDefault="00806DE4" w:rsidP="000C5F57">
            <w:pPr>
              <w:jc w:val="left"/>
            </w:pPr>
            <w:r>
              <w:t>RNN</w:t>
            </w:r>
          </w:p>
        </w:tc>
        <w:tc>
          <w:tcPr>
            <w:tcW w:w="296" w:type="dxa"/>
          </w:tcPr>
          <w:p w14:paraId="175A3B1B" w14:textId="6A58227A" w:rsidR="00806DE4" w:rsidRDefault="00806DE4" w:rsidP="000C5F57">
            <w:r>
              <w:t>-</w:t>
            </w:r>
          </w:p>
        </w:tc>
        <w:tc>
          <w:tcPr>
            <w:tcW w:w="6786" w:type="dxa"/>
          </w:tcPr>
          <w:p w14:paraId="7B9A2849" w14:textId="70343341" w:rsidR="00806DE4" w:rsidRDefault="00806DE4" w:rsidP="000C5F57">
            <w:r>
              <w:t>Recurrent Neuronal Network</w:t>
            </w:r>
          </w:p>
        </w:tc>
      </w:tr>
      <w:tr w:rsidR="00806DE4" w14:paraId="1CDD6B3F" w14:textId="77777777" w:rsidTr="00806DE4">
        <w:tc>
          <w:tcPr>
            <w:tcW w:w="877" w:type="dxa"/>
          </w:tcPr>
          <w:p w14:paraId="3DC9FE45" w14:textId="52692586" w:rsidR="00806DE4" w:rsidRDefault="00806DE4" w:rsidP="000C5F57">
            <w:pPr>
              <w:jc w:val="left"/>
            </w:pPr>
            <w:r>
              <w:t>OPCUA</w:t>
            </w:r>
          </w:p>
        </w:tc>
        <w:tc>
          <w:tcPr>
            <w:tcW w:w="296" w:type="dxa"/>
          </w:tcPr>
          <w:p w14:paraId="092C6D2B" w14:textId="26D1581A" w:rsidR="00806DE4" w:rsidRDefault="00806DE4" w:rsidP="000C5F57">
            <w:r>
              <w:t>-</w:t>
            </w:r>
          </w:p>
        </w:tc>
        <w:tc>
          <w:tcPr>
            <w:tcW w:w="6786" w:type="dxa"/>
            <w:vAlign w:val="center"/>
          </w:tcPr>
          <w:p w14:paraId="0864C4C5" w14:textId="16F41CF2" w:rsidR="00806DE4" w:rsidRDefault="00806DE4" w:rsidP="00806DE4">
            <w:pPr>
              <w:jc w:val="left"/>
            </w:pPr>
            <w:r>
              <w:t>Open Platform Communications United Architecture</w:t>
            </w:r>
          </w:p>
        </w:tc>
      </w:tr>
      <w:tr w:rsidR="00806DE4" w14:paraId="5A6ADFB7" w14:textId="77777777" w:rsidTr="00806DE4">
        <w:tc>
          <w:tcPr>
            <w:tcW w:w="877" w:type="dxa"/>
          </w:tcPr>
          <w:p w14:paraId="3B388B30" w14:textId="4CED361E" w:rsidR="00806DE4" w:rsidRDefault="00806DE4" w:rsidP="000C5F57">
            <w:pPr>
              <w:jc w:val="left"/>
            </w:pPr>
            <w:r>
              <w:t>URL</w:t>
            </w:r>
          </w:p>
        </w:tc>
        <w:tc>
          <w:tcPr>
            <w:tcW w:w="296" w:type="dxa"/>
          </w:tcPr>
          <w:p w14:paraId="03408E54" w14:textId="4341EFC5" w:rsidR="00806DE4" w:rsidRDefault="00806DE4" w:rsidP="000C5F57">
            <w:r>
              <w:t>-</w:t>
            </w:r>
          </w:p>
        </w:tc>
        <w:tc>
          <w:tcPr>
            <w:tcW w:w="6786" w:type="dxa"/>
            <w:vAlign w:val="center"/>
          </w:tcPr>
          <w:p w14:paraId="5EA0D07B" w14:textId="7F7D9E0A" w:rsidR="00806DE4" w:rsidRDefault="00806DE4" w:rsidP="00806DE4">
            <w:pPr>
              <w:jc w:val="left"/>
            </w:pPr>
            <w:r>
              <w:t>Uniform Resource Locator</w:t>
            </w:r>
          </w:p>
        </w:tc>
      </w:tr>
      <w:tr w:rsidR="00806DE4" w14:paraId="184BEC10" w14:textId="77777777" w:rsidTr="00806DE4">
        <w:tc>
          <w:tcPr>
            <w:tcW w:w="877" w:type="dxa"/>
          </w:tcPr>
          <w:p w14:paraId="19268CAF" w14:textId="5BBDF9AD" w:rsidR="00806DE4" w:rsidRDefault="00806DE4" w:rsidP="000C5F57">
            <w:pPr>
              <w:jc w:val="left"/>
            </w:pPr>
            <w:r>
              <w:t>SQL</w:t>
            </w:r>
          </w:p>
        </w:tc>
        <w:tc>
          <w:tcPr>
            <w:tcW w:w="296" w:type="dxa"/>
          </w:tcPr>
          <w:p w14:paraId="76EFDFAD" w14:textId="2220395E" w:rsidR="00806DE4" w:rsidRDefault="00806DE4" w:rsidP="000C5F57">
            <w:r>
              <w:t>-</w:t>
            </w:r>
          </w:p>
        </w:tc>
        <w:tc>
          <w:tcPr>
            <w:tcW w:w="6786" w:type="dxa"/>
            <w:vAlign w:val="center"/>
          </w:tcPr>
          <w:p w14:paraId="6B64E256" w14:textId="35A68994" w:rsidR="00806DE4" w:rsidRDefault="00806DE4" w:rsidP="00806DE4">
            <w:pPr>
              <w:jc w:val="left"/>
            </w:pPr>
            <w:r>
              <w:t>Structured Query Language</w:t>
            </w:r>
          </w:p>
        </w:tc>
      </w:tr>
      <w:tr w:rsidR="00806DE4" w14:paraId="67CCCB2D" w14:textId="77777777" w:rsidTr="00806DE4">
        <w:tc>
          <w:tcPr>
            <w:tcW w:w="877" w:type="dxa"/>
          </w:tcPr>
          <w:p w14:paraId="0D6156E0" w14:textId="7241A846" w:rsidR="00806DE4" w:rsidRDefault="00806DE4" w:rsidP="000C5F57">
            <w:pPr>
              <w:jc w:val="left"/>
            </w:pPr>
            <w:r>
              <w:t>JSON</w:t>
            </w:r>
          </w:p>
        </w:tc>
        <w:tc>
          <w:tcPr>
            <w:tcW w:w="296" w:type="dxa"/>
          </w:tcPr>
          <w:p w14:paraId="6A4E7F54" w14:textId="5BE186FB" w:rsidR="00806DE4" w:rsidRDefault="00806DE4" w:rsidP="000C5F57">
            <w:r>
              <w:t>-</w:t>
            </w:r>
          </w:p>
        </w:tc>
        <w:tc>
          <w:tcPr>
            <w:tcW w:w="6786" w:type="dxa"/>
            <w:vAlign w:val="center"/>
          </w:tcPr>
          <w:p w14:paraId="60779CF2" w14:textId="50CA4FAE" w:rsidR="00806DE4" w:rsidRDefault="00806DE4" w:rsidP="00806DE4">
            <w:pPr>
              <w:jc w:val="left"/>
            </w:pPr>
            <w:r>
              <w:t>JavaScript Object Notation</w:t>
            </w:r>
          </w:p>
        </w:tc>
      </w:tr>
      <w:tr w:rsidR="00806DE4" w14:paraId="6BBE0AA4" w14:textId="77777777" w:rsidTr="00806DE4">
        <w:tc>
          <w:tcPr>
            <w:tcW w:w="877" w:type="dxa"/>
          </w:tcPr>
          <w:p w14:paraId="13966526" w14:textId="36ABF2AB" w:rsidR="00806DE4" w:rsidRDefault="00573E6A" w:rsidP="000C5F57">
            <w:pPr>
              <w:jc w:val="left"/>
            </w:pPr>
            <w:r>
              <w:t>NFC</w:t>
            </w:r>
          </w:p>
        </w:tc>
        <w:tc>
          <w:tcPr>
            <w:tcW w:w="296" w:type="dxa"/>
          </w:tcPr>
          <w:p w14:paraId="0BB32066" w14:textId="7D894DDA" w:rsidR="00806DE4" w:rsidRDefault="00573E6A" w:rsidP="000C5F57">
            <w:r>
              <w:t>-</w:t>
            </w:r>
          </w:p>
        </w:tc>
        <w:tc>
          <w:tcPr>
            <w:tcW w:w="6786" w:type="dxa"/>
            <w:vAlign w:val="center"/>
          </w:tcPr>
          <w:p w14:paraId="71EEA85E" w14:textId="174D2477" w:rsidR="00806DE4" w:rsidRDefault="00573E6A" w:rsidP="00806DE4">
            <w:pPr>
              <w:jc w:val="left"/>
            </w:pPr>
            <w:r>
              <w:t>Near Field Communication</w:t>
            </w:r>
          </w:p>
        </w:tc>
      </w:tr>
      <w:tr w:rsidR="00573E6A" w14:paraId="4C69E460" w14:textId="77777777" w:rsidTr="00806DE4">
        <w:tc>
          <w:tcPr>
            <w:tcW w:w="877" w:type="dxa"/>
          </w:tcPr>
          <w:p w14:paraId="7E3EBB48" w14:textId="2C2A4E8E" w:rsidR="00573E6A" w:rsidRDefault="00573E6A" w:rsidP="000C5F57">
            <w:pPr>
              <w:jc w:val="left"/>
            </w:pPr>
            <w:r>
              <w:t>IoT</w:t>
            </w:r>
          </w:p>
        </w:tc>
        <w:tc>
          <w:tcPr>
            <w:tcW w:w="296" w:type="dxa"/>
          </w:tcPr>
          <w:p w14:paraId="47A3A487" w14:textId="6E147A32" w:rsidR="00573E6A" w:rsidRDefault="00573E6A" w:rsidP="000C5F57">
            <w:r>
              <w:t>-</w:t>
            </w:r>
          </w:p>
        </w:tc>
        <w:tc>
          <w:tcPr>
            <w:tcW w:w="6786" w:type="dxa"/>
            <w:vAlign w:val="center"/>
          </w:tcPr>
          <w:p w14:paraId="6BEBB41E" w14:textId="36A18536" w:rsidR="00573E6A" w:rsidRDefault="00573E6A" w:rsidP="00806DE4">
            <w:pPr>
              <w:jc w:val="left"/>
            </w:pPr>
            <w:r>
              <w:t>Internet of Things</w:t>
            </w:r>
          </w:p>
        </w:tc>
      </w:tr>
      <w:tr w:rsidR="00573E6A" w14:paraId="62576580" w14:textId="77777777" w:rsidTr="00806DE4">
        <w:tc>
          <w:tcPr>
            <w:tcW w:w="877" w:type="dxa"/>
          </w:tcPr>
          <w:p w14:paraId="0FEEDAC4" w14:textId="51E0C07E" w:rsidR="00573E6A" w:rsidRDefault="00573E6A" w:rsidP="000C5F57">
            <w:pPr>
              <w:jc w:val="left"/>
            </w:pPr>
            <w:r>
              <w:t>MQTT</w:t>
            </w:r>
          </w:p>
        </w:tc>
        <w:tc>
          <w:tcPr>
            <w:tcW w:w="296" w:type="dxa"/>
          </w:tcPr>
          <w:p w14:paraId="594B388B" w14:textId="3645838E" w:rsidR="00573E6A" w:rsidRDefault="00573E6A" w:rsidP="000C5F57">
            <w:r>
              <w:t>-</w:t>
            </w:r>
          </w:p>
        </w:tc>
        <w:tc>
          <w:tcPr>
            <w:tcW w:w="6786" w:type="dxa"/>
            <w:vAlign w:val="center"/>
          </w:tcPr>
          <w:p w14:paraId="35C504D6" w14:textId="46C65E35" w:rsidR="00573E6A" w:rsidRPr="00573E6A" w:rsidRDefault="00573E6A" w:rsidP="00806DE4">
            <w:pPr>
              <w:jc w:val="left"/>
            </w:pPr>
            <w:r w:rsidRPr="00573E6A">
              <w:rPr>
                <w:rStyle w:val="hgkelc"/>
                <w:lang w:val="en"/>
              </w:rPr>
              <w:t>Message Queuing Telemetry Transport</w:t>
            </w:r>
          </w:p>
        </w:tc>
      </w:tr>
      <w:tr w:rsidR="00573E6A" w14:paraId="29595260" w14:textId="77777777" w:rsidTr="00806DE4">
        <w:tc>
          <w:tcPr>
            <w:tcW w:w="877" w:type="dxa"/>
          </w:tcPr>
          <w:p w14:paraId="1B395D2F" w14:textId="77777777" w:rsidR="00573E6A" w:rsidRDefault="00573E6A" w:rsidP="000C5F57">
            <w:pPr>
              <w:jc w:val="left"/>
            </w:pPr>
          </w:p>
        </w:tc>
        <w:tc>
          <w:tcPr>
            <w:tcW w:w="296" w:type="dxa"/>
          </w:tcPr>
          <w:p w14:paraId="02B89617" w14:textId="77777777" w:rsidR="00573E6A" w:rsidRDefault="00573E6A" w:rsidP="000C5F57"/>
        </w:tc>
        <w:tc>
          <w:tcPr>
            <w:tcW w:w="6786" w:type="dxa"/>
            <w:vAlign w:val="center"/>
          </w:tcPr>
          <w:p w14:paraId="7E62A4CD" w14:textId="77777777" w:rsidR="00573E6A" w:rsidRPr="00573E6A" w:rsidRDefault="00573E6A" w:rsidP="00806DE4">
            <w:pPr>
              <w:jc w:val="left"/>
              <w:rPr>
                <w:rStyle w:val="hgkelc"/>
                <w:lang w:val="en"/>
              </w:rPr>
            </w:pPr>
          </w:p>
        </w:tc>
      </w:tr>
    </w:tbl>
    <w:p w14:paraId="41AA7A86" w14:textId="2CFCBA28" w:rsidR="006A665E" w:rsidRDefault="006A665E" w:rsidP="00DB654E"/>
    <w:p w14:paraId="442B338E" w14:textId="77777777" w:rsidR="006A665E" w:rsidRDefault="006A665E" w:rsidP="00DB654E"/>
    <w:p w14:paraId="4865B65D" w14:textId="77777777" w:rsidR="006A665E" w:rsidRDefault="006A665E" w:rsidP="00DB654E"/>
    <w:p w14:paraId="0111D738" w14:textId="77777777" w:rsidR="006A665E" w:rsidRDefault="006A665E" w:rsidP="00DB654E">
      <w:pPr>
        <w:sectPr w:rsidR="006A665E" w:rsidSect="000148DC">
          <w:pgSz w:w="11906" w:h="16838" w:code="9"/>
          <w:pgMar w:top="1418" w:right="1418" w:bottom="1418" w:left="2268" w:header="720" w:footer="720" w:gutter="0"/>
          <w:pgNumType w:fmt="lowerRoman"/>
          <w:cols w:space="720"/>
          <w:docGrid w:linePitch="360"/>
        </w:sectPr>
      </w:pPr>
    </w:p>
    <w:p w14:paraId="247A331F" w14:textId="77777777" w:rsidR="003801E8" w:rsidRDefault="006A665E" w:rsidP="00243EFC">
      <w:pPr>
        <w:pStyle w:val="Listofappendix"/>
      </w:pPr>
      <w:r>
        <w:lastRenderedPageBreak/>
        <w:t>LIST OF APPENDICES</w:t>
      </w:r>
    </w:p>
    <w:tbl>
      <w:tblPr>
        <w:tblStyle w:val="Tabellenraster"/>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4500"/>
        <w:gridCol w:w="990"/>
        <w:gridCol w:w="1170"/>
      </w:tblGrid>
      <w:tr w:rsidR="00540BFA" w14:paraId="3DD2DAE0" w14:textId="77777777" w:rsidTr="00540BFA">
        <w:tc>
          <w:tcPr>
            <w:tcW w:w="1615" w:type="dxa"/>
          </w:tcPr>
          <w:p w14:paraId="7F07F371" w14:textId="77777777" w:rsidR="00540BFA" w:rsidRPr="00540BFA" w:rsidRDefault="00540BFA" w:rsidP="003801E8">
            <w:pPr>
              <w:rPr>
                <w:b/>
              </w:rPr>
            </w:pPr>
            <w:r w:rsidRPr="00540BFA">
              <w:rPr>
                <w:b/>
              </w:rPr>
              <w:t>APPENDIX</w:t>
            </w:r>
          </w:p>
        </w:tc>
        <w:tc>
          <w:tcPr>
            <w:tcW w:w="4500" w:type="dxa"/>
          </w:tcPr>
          <w:p w14:paraId="6F1330D1" w14:textId="77777777" w:rsidR="00540BFA" w:rsidRPr="00540BFA" w:rsidRDefault="00540BFA" w:rsidP="00540BFA">
            <w:pPr>
              <w:jc w:val="center"/>
              <w:rPr>
                <w:b/>
              </w:rPr>
            </w:pPr>
            <w:r w:rsidRPr="00540BFA">
              <w:rPr>
                <w:b/>
              </w:rPr>
              <w:t>TITLE</w:t>
            </w:r>
          </w:p>
        </w:tc>
        <w:tc>
          <w:tcPr>
            <w:tcW w:w="990" w:type="dxa"/>
          </w:tcPr>
          <w:p w14:paraId="4E44C6C6" w14:textId="77777777" w:rsidR="00540BFA" w:rsidRDefault="00540BFA" w:rsidP="003801E8"/>
        </w:tc>
        <w:tc>
          <w:tcPr>
            <w:tcW w:w="1170" w:type="dxa"/>
          </w:tcPr>
          <w:p w14:paraId="3F8A75B8" w14:textId="77777777" w:rsidR="00540BFA" w:rsidRPr="00540BFA" w:rsidRDefault="00540BFA" w:rsidP="00540BFA">
            <w:pPr>
              <w:jc w:val="center"/>
              <w:rPr>
                <w:b/>
              </w:rPr>
            </w:pPr>
            <w:r w:rsidRPr="00540BFA">
              <w:rPr>
                <w:b/>
              </w:rPr>
              <w:t>PAGE</w:t>
            </w:r>
          </w:p>
        </w:tc>
      </w:tr>
      <w:tr w:rsidR="00540BFA" w:rsidRPr="00540BFA" w14:paraId="7FDCEA7F" w14:textId="77777777" w:rsidTr="00540BFA">
        <w:tc>
          <w:tcPr>
            <w:tcW w:w="1615" w:type="dxa"/>
          </w:tcPr>
          <w:p w14:paraId="5D23A4B5" w14:textId="77777777" w:rsidR="00540BFA" w:rsidRPr="00540BFA" w:rsidRDefault="00540BFA" w:rsidP="00540BFA">
            <w:pPr>
              <w:jc w:val="center"/>
            </w:pPr>
            <w:r>
              <w:t>A</w:t>
            </w:r>
          </w:p>
        </w:tc>
        <w:tc>
          <w:tcPr>
            <w:tcW w:w="4500" w:type="dxa"/>
          </w:tcPr>
          <w:p w14:paraId="3B728BB8" w14:textId="77777777" w:rsidR="00540BFA" w:rsidRPr="00540BFA" w:rsidRDefault="00540BFA" w:rsidP="00540BFA">
            <w:r>
              <w:t>(Put your title here)</w:t>
            </w:r>
          </w:p>
        </w:tc>
        <w:tc>
          <w:tcPr>
            <w:tcW w:w="990" w:type="dxa"/>
          </w:tcPr>
          <w:p w14:paraId="3466F520" w14:textId="77777777" w:rsidR="00540BFA" w:rsidRPr="00540BFA" w:rsidRDefault="00540BFA" w:rsidP="003801E8"/>
        </w:tc>
        <w:tc>
          <w:tcPr>
            <w:tcW w:w="1170" w:type="dxa"/>
          </w:tcPr>
          <w:p w14:paraId="6CD699F3" w14:textId="77777777" w:rsidR="00540BFA" w:rsidRPr="00540BFA" w:rsidRDefault="00540BFA" w:rsidP="00540BFA">
            <w:pPr>
              <w:jc w:val="center"/>
            </w:pPr>
            <w:r w:rsidRPr="00540BFA">
              <w:rPr>
                <w:highlight w:val="yellow"/>
              </w:rPr>
              <w:t>xx</w:t>
            </w:r>
          </w:p>
        </w:tc>
      </w:tr>
    </w:tbl>
    <w:p w14:paraId="591D07A4" w14:textId="77777777" w:rsidR="003801E8" w:rsidRDefault="003801E8" w:rsidP="003801E8"/>
    <w:p w14:paraId="49BB0202" w14:textId="77777777" w:rsidR="003801E8" w:rsidRDefault="003801E8" w:rsidP="003801E8"/>
    <w:p w14:paraId="2648E1FE" w14:textId="77777777" w:rsidR="002A576B" w:rsidRDefault="002A576B" w:rsidP="003801E8"/>
    <w:p w14:paraId="551289E4" w14:textId="77777777" w:rsidR="002A576B" w:rsidRDefault="002A576B" w:rsidP="003801E8"/>
    <w:p w14:paraId="4340C7A5" w14:textId="77777777" w:rsidR="002A576B" w:rsidRDefault="002A576B" w:rsidP="003801E8">
      <w:pPr>
        <w:sectPr w:rsidR="002A576B" w:rsidSect="002501CE">
          <w:pgSz w:w="11906" w:h="16838" w:code="9"/>
          <w:pgMar w:top="1418" w:right="1418" w:bottom="1418" w:left="2268" w:header="720" w:footer="720" w:gutter="0"/>
          <w:pgNumType w:fmt="lowerRoman"/>
          <w:cols w:space="720"/>
          <w:docGrid w:linePitch="360"/>
        </w:sectPr>
      </w:pPr>
    </w:p>
    <w:p w14:paraId="24BDF817" w14:textId="2CA9D2A6" w:rsidR="00D82AEF" w:rsidRDefault="009F2412" w:rsidP="00D82AEF">
      <w:pPr>
        <w:pStyle w:val="berschrift1"/>
        <w:ind w:left="0" w:firstLine="0"/>
      </w:pPr>
      <w:r>
        <w:lastRenderedPageBreak/>
        <w:br/>
      </w:r>
      <w:r>
        <w:br/>
      </w:r>
      <w:r>
        <w:br/>
      </w:r>
      <w:r>
        <w:br/>
      </w:r>
      <w:r>
        <w:br/>
      </w:r>
      <w:bookmarkStart w:id="2" w:name="_Toc138926454"/>
      <w:bookmarkStart w:id="3" w:name="_Toc139420252"/>
      <w:bookmarkStart w:id="4" w:name="_Toc139421698"/>
      <w:r>
        <w:t>INTRODUCTION</w:t>
      </w:r>
      <w:bookmarkEnd w:id="2"/>
      <w:bookmarkEnd w:id="3"/>
      <w:bookmarkEnd w:id="4"/>
    </w:p>
    <w:p w14:paraId="26E34E78" w14:textId="4C2A1A1A" w:rsidR="0089694E" w:rsidRDefault="007454EE" w:rsidP="0089694E">
      <w:pPr>
        <w:pStyle w:val="berschrift2"/>
      </w:pPr>
      <w:bookmarkStart w:id="5" w:name="_Toc138926455"/>
      <w:r>
        <w:t>Background Study</w:t>
      </w:r>
      <w:bookmarkEnd w:id="5"/>
    </w:p>
    <w:p w14:paraId="627196EB" w14:textId="347EB14B" w:rsidR="00E40691" w:rsidRDefault="00E40691" w:rsidP="00E40691">
      <w:pPr>
        <w:rPr>
          <w:rStyle w:val="nobr"/>
        </w:rPr>
      </w:pPr>
      <w:r>
        <w:t xml:space="preserve">“The fourth industrial revolution is accelerating more and more. The foundations for a completely connected ‘smart factory’ are set. Digitalization, robotics, artificial intelligence […]. Today, these developments are changing industrial production fundamentally. […] Physical and digital processes are becoming increasingly intertwined. This also includes networking with customers: Their needs and demands are and remain the guiding principle of all of the company's work.” The </w:t>
      </w:r>
      <w:r>
        <w:rPr>
          <w:rStyle w:val="nobr"/>
        </w:rPr>
        <w:t>Mercedes-Benz Group</w:t>
      </w:r>
      <w:r w:rsidR="00F80467">
        <w:rPr>
          <w:rStyle w:val="nobr"/>
        </w:rPr>
        <w:t xml:space="preserve"> [1]</w:t>
      </w:r>
      <w:r>
        <w:rPr>
          <w:rStyle w:val="nobr"/>
        </w:rPr>
        <w:t>, one of the world’s leading car manufacturers, stating that the current industrialization is having an increasing effect. As three main pillars they name the digitalization, advancing robot technology and artificial intelligence</w:t>
      </w:r>
      <w:r w:rsidR="006315C2">
        <w:rPr>
          <w:rStyle w:val="nobr"/>
        </w:rPr>
        <w:t xml:space="preserve"> (AI)</w:t>
      </w:r>
      <w:r>
        <w:rPr>
          <w:rStyle w:val="nobr"/>
        </w:rPr>
        <w:t xml:space="preserve">. All these pillars get more and more integrated into production processes, as they have positive effect on production costs. </w:t>
      </w:r>
    </w:p>
    <w:p w14:paraId="3AB7A3BE" w14:textId="681B95AD" w:rsidR="00E40691" w:rsidRDefault="00E40691" w:rsidP="00E40691">
      <w:pPr>
        <w:rPr>
          <w:rStyle w:val="nobr"/>
        </w:rPr>
      </w:pPr>
      <w:r>
        <w:rPr>
          <w:rStyle w:val="nobr"/>
        </w:rPr>
        <w:t>One goal of Industry 4.0 is to connect workers and machines. Digitalization is providing a platform to collect production data from machines as well as humans. The</w:t>
      </w:r>
      <w:r w:rsidR="003B6F1D">
        <w:rPr>
          <w:rStyle w:val="nobr"/>
        </w:rPr>
        <w:t xml:space="preserve"> collected information</w:t>
      </w:r>
      <w:r>
        <w:rPr>
          <w:rStyle w:val="nobr"/>
        </w:rPr>
        <w:t xml:space="preserve"> can be </w:t>
      </w:r>
      <w:r w:rsidR="004758CB">
        <w:rPr>
          <w:rStyle w:val="nobr"/>
        </w:rPr>
        <w:t>analysed</w:t>
      </w:r>
      <w:r>
        <w:rPr>
          <w:rStyle w:val="nobr"/>
        </w:rPr>
        <w:t xml:space="preserve"> and translated into languages machines and humans understand. Advancing robot technologies are helping to support and take over production steps. Especially those that human</w:t>
      </w:r>
      <w:r w:rsidR="003B6F1D">
        <w:rPr>
          <w:rStyle w:val="nobr"/>
        </w:rPr>
        <w:t>s</w:t>
      </w:r>
      <w:r>
        <w:rPr>
          <w:rStyle w:val="nobr"/>
        </w:rPr>
        <w:t xml:space="preserve"> can not handle, as example working in a hot environment. The third pillar, Artificial intelligence, is advancing the processing</w:t>
      </w:r>
      <w:r w:rsidR="003B6F1D">
        <w:rPr>
          <w:rStyle w:val="nobr"/>
        </w:rPr>
        <w:t xml:space="preserve"> and analysis</w:t>
      </w:r>
      <w:r>
        <w:rPr>
          <w:rStyle w:val="nobr"/>
        </w:rPr>
        <w:t xml:space="preserve"> of production data. </w:t>
      </w:r>
    </w:p>
    <w:p w14:paraId="045D6228" w14:textId="77777777" w:rsidR="003B6F1D" w:rsidRDefault="00E40691" w:rsidP="00E40691">
      <w:pPr>
        <w:rPr>
          <w:color w:val="000000" w:themeColor="text1"/>
        </w:rPr>
      </w:pPr>
      <w:r>
        <w:t xml:space="preserve">The goal of this project is to work on a factory simulation that is capable of all the previous requirements for a future factory. The factory is completely operated by robots, to establish one </w:t>
      </w:r>
      <w:r w:rsidRPr="00ED74D0">
        <w:rPr>
          <w:color w:val="000000" w:themeColor="text1"/>
        </w:rPr>
        <w:t xml:space="preserve">pillar. </w:t>
      </w:r>
      <w:r w:rsidR="003431AE" w:rsidRPr="00ED74D0">
        <w:rPr>
          <w:color w:val="000000" w:themeColor="text1"/>
        </w:rPr>
        <w:t xml:space="preserve">For a factory a second step </w:t>
      </w:r>
      <w:r w:rsidR="00ED74D0" w:rsidRPr="00ED74D0">
        <w:rPr>
          <w:color w:val="000000" w:themeColor="text1"/>
        </w:rPr>
        <w:t xml:space="preserve">would be </w:t>
      </w:r>
      <w:r w:rsidR="003431AE" w:rsidRPr="00ED74D0">
        <w:rPr>
          <w:color w:val="000000" w:themeColor="text1"/>
        </w:rPr>
        <w:t xml:space="preserve">to digitalise </w:t>
      </w:r>
      <w:r w:rsidR="003431AE" w:rsidRPr="00ED74D0">
        <w:rPr>
          <w:color w:val="000000" w:themeColor="text1"/>
        </w:rPr>
        <w:lastRenderedPageBreak/>
        <w:t>working steps.</w:t>
      </w:r>
      <w:r w:rsidR="0004568E" w:rsidRPr="00ED74D0">
        <w:rPr>
          <w:color w:val="000000" w:themeColor="text1"/>
        </w:rPr>
        <w:t xml:space="preserve"> This would mean to collect sensor data and then collect it into a space like a cloud. </w:t>
      </w:r>
    </w:p>
    <w:p w14:paraId="04B918E0" w14:textId="054A098F" w:rsidR="003431AE" w:rsidRPr="003431AE" w:rsidRDefault="0004568E" w:rsidP="00E40691">
      <w:pPr>
        <w:rPr>
          <w:color w:val="FF0000"/>
        </w:rPr>
      </w:pPr>
      <w:r w:rsidRPr="00ED74D0">
        <w:rPr>
          <w:color w:val="000000" w:themeColor="text1"/>
        </w:rPr>
        <w:t xml:space="preserve">This project is focusing on the artificial intelligence pillar. </w:t>
      </w:r>
      <w:r w:rsidR="007360BF" w:rsidRPr="00ED74D0">
        <w:rPr>
          <w:color w:val="000000" w:themeColor="text1"/>
        </w:rPr>
        <w:t>It will analyse the realization of artificial data processing and machine controlling for the factory simulation.</w:t>
      </w:r>
    </w:p>
    <w:p w14:paraId="63563250" w14:textId="0401F355" w:rsidR="00E40691" w:rsidRDefault="00E40691" w:rsidP="00E40691">
      <w:r>
        <w:rPr>
          <w:rStyle w:val="nobr"/>
        </w:rPr>
        <w:t xml:space="preserve">Apart from optimizing the production itself, the Mercedes-Benz Group outlines that the need for providing information to the customers also becomes more important. The </w:t>
      </w:r>
      <w:r w:rsidR="006315C2">
        <w:rPr>
          <w:rStyle w:val="nobr"/>
        </w:rPr>
        <w:t>manufacturing execution system</w:t>
      </w:r>
      <w:r>
        <w:rPr>
          <w:rStyle w:val="nobr"/>
        </w:rPr>
        <w:t xml:space="preserve"> has matching options for this purpose and shall be used to provide production information.</w:t>
      </w:r>
    </w:p>
    <w:p w14:paraId="7CD50F36" w14:textId="1BB84C83" w:rsidR="00E40691" w:rsidRDefault="006103D3" w:rsidP="009B57A6">
      <w:pPr>
        <w:pStyle w:val="berschrift2"/>
      </w:pPr>
      <w:bookmarkStart w:id="6" w:name="_Toc138926456"/>
      <w:r>
        <w:t xml:space="preserve">Problem Statement </w:t>
      </w:r>
      <w:bookmarkEnd w:id="6"/>
    </w:p>
    <w:p w14:paraId="4B472C7F" w14:textId="2B5CEE40" w:rsidR="006C288D" w:rsidRDefault="00130B66" w:rsidP="00456324">
      <w:r w:rsidRPr="00FB51B9">
        <w:t xml:space="preserve">While economy leading companies have already implemented important steps that are considered to be part of the fourth industrial industrialization, </w:t>
      </w:r>
      <w:r w:rsidR="00956C67">
        <w:t xml:space="preserve">smaller local </w:t>
      </w:r>
      <w:r w:rsidRPr="00FB51B9">
        <w:t>companies often lack those realization steps.</w:t>
      </w:r>
      <w:r w:rsidR="003756A4">
        <w:t xml:space="preserve"> They are still struggling to get the data as </w:t>
      </w:r>
      <w:r w:rsidR="003B6F1D">
        <w:t xml:space="preserve">in most cases </w:t>
      </w:r>
      <w:r w:rsidR="003756A4">
        <w:t>they are not digitised</w:t>
      </w:r>
      <w:r w:rsidR="00436575">
        <w:t>. But even if the companies have sensori</w:t>
      </w:r>
      <w:r w:rsidR="00956C67">
        <w:t>z</w:t>
      </w:r>
      <w:r w:rsidR="00436575">
        <w:t>ed workstations that collect vast volumes of data, the</w:t>
      </w:r>
      <w:r w:rsidR="00956C67">
        <w:t>y</w:t>
      </w:r>
      <w:r w:rsidR="00436575">
        <w:t xml:space="preserve"> are not connected to each other. </w:t>
      </w:r>
      <w:r w:rsidR="00D6645B">
        <w:t xml:space="preserve">This results in standalone islands, that are not contributing much </w:t>
      </w:r>
      <w:r w:rsidR="002A31E7">
        <w:t>to</w:t>
      </w:r>
      <w:r w:rsidR="00D6645B">
        <w:t xml:space="preserve"> the improvement of the </w:t>
      </w:r>
      <w:r w:rsidR="00956C67">
        <w:t xml:space="preserve">overall </w:t>
      </w:r>
      <w:r w:rsidR="00D6645B">
        <w:t>manufacturing process</w:t>
      </w:r>
      <w:r w:rsidR="00DA150B">
        <w:t xml:space="preserve"> as the data is not distributed to a manufacturing execution system (MES)</w:t>
      </w:r>
      <w:r w:rsidR="00D6645B">
        <w:t>.</w:t>
      </w:r>
      <w:r w:rsidR="00956C67">
        <w:t xml:space="preserve"> In a MES the data has a tremendous operational value.</w:t>
      </w:r>
      <w:r w:rsidRPr="00FB51B9">
        <w:t xml:space="preserve"> The factory simulation is established to show </w:t>
      </w:r>
      <w:r w:rsidR="00956C67">
        <w:t>undigitized companies</w:t>
      </w:r>
      <w:r w:rsidRPr="00FB51B9">
        <w:t xml:space="preserve"> the advantages </w:t>
      </w:r>
      <w:r w:rsidR="005A0AAD">
        <w:t xml:space="preserve">of a connected factory </w:t>
      </w:r>
      <w:r w:rsidRPr="00FB51B9">
        <w:t>as well as giving them input for</w:t>
      </w:r>
      <w:r w:rsidR="00DA150B">
        <w:t xml:space="preserve"> actual</w:t>
      </w:r>
      <w:r w:rsidRPr="00FB51B9">
        <w:t xml:space="preserve"> implementation. </w:t>
      </w:r>
    </w:p>
    <w:p w14:paraId="3C7D5837" w14:textId="742C71D5" w:rsidR="006C288D" w:rsidRDefault="006C288D" w:rsidP="00456324">
      <w:r>
        <w:t xml:space="preserve">This covers one of the pillars of industry 4.0, but there is still more to do for local </w:t>
      </w:r>
      <w:r w:rsidR="0018308C">
        <w:t xml:space="preserve">companies to get </w:t>
      </w:r>
      <w:r w:rsidR="002A31E7">
        <w:t>most</w:t>
      </w:r>
      <w:r w:rsidR="0018308C">
        <w:t xml:space="preserve"> of the data. This is where </w:t>
      </w:r>
      <w:r w:rsidR="006315C2">
        <w:t>artificial intelligence</w:t>
      </w:r>
      <w:r w:rsidR="0018308C">
        <w:t xml:space="preserve"> comes </w:t>
      </w:r>
      <w:r w:rsidR="006315C2">
        <w:t>in</w:t>
      </w:r>
      <w:r w:rsidR="0018308C">
        <w:t>to fruition. New ways of data processing and analysis, as well as pattern recognition are made possible by neuronal networks, which leads to further improvement and efficiency gains. But the current workforce lacks these skills and has insufficient knowledge on the topic.</w:t>
      </w:r>
      <w:r w:rsidR="006315C2">
        <w:t xml:space="preserve"> Furthermore, </w:t>
      </w:r>
      <w:r w:rsidR="006315C2" w:rsidRPr="006315C2">
        <w:t>a traditional mentality towards methodologies and operations, has translated into slow-moving transitions</w:t>
      </w:r>
      <w:r w:rsidR="006315C2">
        <w:t xml:space="preserve"> to new technologies.</w:t>
      </w:r>
      <w:r w:rsidR="0018308C">
        <w:t xml:space="preserve"> </w:t>
      </w:r>
      <w:r w:rsidR="006315C2">
        <w:t>To get rid of these problems they need to be trained with courses that provide an easy hand-on to the field AI.</w:t>
      </w:r>
    </w:p>
    <w:p w14:paraId="575C7EC2" w14:textId="5C913FBD" w:rsidR="00D6645B" w:rsidRPr="00456324" w:rsidRDefault="00D6645B" w:rsidP="00456324">
      <w:r>
        <w:t xml:space="preserve">The learning factory is a convenient way to demonstrate that the path to manufacturing excellence is </w:t>
      </w:r>
      <w:r w:rsidR="00F80AF0">
        <w:t xml:space="preserve">easy </w:t>
      </w:r>
      <w:r>
        <w:t xml:space="preserve">to </w:t>
      </w:r>
      <w:r w:rsidR="00F80AF0">
        <w:t>adopt</w:t>
      </w:r>
      <w:r>
        <w:t>.</w:t>
      </w:r>
      <w:r w:rsidR="00F80AF0">
        <w:t xml:space="preserve"> It is common that managers are lacking </w:t>
      </w:r>
      <w:r w:rsidR="00F80AF0">
        <w:lastRenderedPageBreak/>
        <w:t>the right mindset to start the process of making their factories ready for industry 4.0 and therefore the learning factory can be used to show that it achievable for everyone.</w:t>
      </w:r>
    </w:p>
    <w:p w14:paraId="247AF247" w14:textId="119E2448" w:rsidR="006C288D" w:rsidRPr="006C288D" w:rsidRDefault="006C288D" w:rsidP="006C288D">
      <w:pPr>
        <w:pStyle w:val="berschrift2"/>
      </w:pPr>
      <w:bookmarkStart w:id="7" w:name="_Toc138926457"/>
      <w:r>
        <w:t>Real World Example</w:t>
      </w:r>
    </w:p>
    <w:p w14:paraId="7F4BA8DB" w14:textId="77777777" w:rsidR="006C288D" w:rsidRPr="00FB51B9" w:rsidRDefault="006C288D" w:rsidP="006C288D">
      <w:r w:rsidRPr="00FB51B9">
        <w:t>To improve the understanding of the simulated production process, a real-world factory is taken as example. The example is about a rim manufacturer for cars. In their factory they have a warehouse, an oven, a milling machine and after production workpieces get stored depending on colour. The rims can be ordered in colours red, blue and white. In the beginning an order picker collects raw material, puts it into an oven to temper the material. After the hardening is finished, the workpiece needs to be carried to the milling machine</w:t>
      </w:r>
      <w:r>
        <w:t>, where it is engraved</w:t>
      </w:r>
      <w:r w:rsidRPr="00FB51B9">
        <w:t>. After that,</w:t>
      </w:r>
      <w:r>
        <w:t xml:space="preserve"> a</w:t>
      </w:r>
      <w:r w:rsidRPr="00FB51B9">
        <w:t xml:space="preserve"> person need</w:t>
      </w:r>
      <w:r>
        <w:t>s</w:t>
      </w:r>
      <w:r w:rsidRPr="00FB51B9">
        <w:t xml:space="preserve"> sort it by colour into the right chute</w:t>
      </w:r>
      <w:r>
        <w:t xml:space="preserve"> for the final storage</w:t>
      </w:r>
      <w:r w:rsidRPr="00FB51B9">
        <w:t xml:space="preserve">. </w:t>
      </w:r>
    </w:p>
    <w:p w14:paraId="1499CFE0" w14:textId="77777777" w:rsidR="006C288D" w:rsidRDefault="006C288D" w:rsidP="006C288D">
      <w:r w:rsidRPr="00FB51B9">
        <w:t>The factory simulation shows how to automate all these work steps. For implement</w:t>
      </w:r>
      <w:r>
        <w:t>ation at first robots are introduced. A</w:t>
      </w:r>
      <w:r w:rsidRPr="00FB51B9">
        <w:t>ll the work steps that were executed by a human can also be handled by a robot. That means that one robot can fetch the raw material, a further robot can deliver the workpieces to the factoring sites. Convey</w:t>
      </w:r>
      <w:r>
        <w:t xml:space="preserve">or </w:t>
      </w:r>
      <w:r w:rsidRPr="00FB51B9">
        <w:t>belts can transport the workpieces between the factoring steps and final</w:t>
      </w:r>
      <w:r>
        <w:t>l</w:t>
      </w:r>
      <w:r w:rsidRPr="00FB51B9">
        <w:t xml:space="preserve">y to the chutes. </w:t>
      </w:r>
      <w:r>
        <w:t>Utilizing</w:t>
      </w:r>
      <w:r w:rsidRPr="00FB51B9">
        <w:t xml:space="preserve"> a colour detecting sensor,</w:t>
      </w:r>
      <w:r>
        <w:t xml:space="preserve"> the sorting</w:t>
      </w:r>
      <w:r w:rsidRPr="00FB51B9">
        <w:t xml:space="preserve"> </w:t>
      </w:r>
      <w:r>
        <w:t xml:space="preserve">of </w:t>
      </w:r>
      <w:r w:rsidRPr="00FB51B9">
        <w:t xml:space="preserve">workpieces </w:t>
      </w:r>
      <w:r>
        <w:t>can be executed</w:t>
      </w:r>
      <w:r w:rsidRPr="00FB51B9">
        <w:t xml:space="preserve"> automatically. </w:t>
      </w:r>
      <w:r>
        <w:t>After implementing the robots just one</w:t>
      </w:r>
      <w:r w:rsidRPr="00FB51B9">
        <w:t xml:space="preserve"> worker </w:t>
      </w:r>
      <w:r>
        <w:t>who</w:t>
      </w:r>
      <w:r w:rsidRPr="00FB51B9">
        <w:t xml:space="preserve"> overview</w:t>
      </w:r>
      <w:r>
        <w:t>s</w:t>
      </w:r>
      <w:r w:rsidRPr="00FB51B9">
        <w:t xml:space="preserve"> all production steps</w:t>
      </w:r>
      <w:r>
        <w:t xml:space="preserve"> is necessary</w:t>
      </w:r>
      <w:r w:rsidRPr="00FB51B9">
        <w:t>.</w:t>
      </w:r>
      <w:r>
        <w:t xml:space="preserve"> As</w:t>
      </w:r>
      <w:r w:rsidRPr="00FB51B9">
        <w:t xml:space="preserve"> a reduction in total number of laborers is possible,</w:t>
      </w:r>
      <w:r>
        <w:t xml:space="preserve"> a result is</w:t>
      </w:r>
      <w:r w:rsidRPr="00FB51B9">
        <w:t xml:space="preserve"> lower production</w:t>
      </w:r>
      <w:r>
        <w:t xml:space="preserve"> costs</w:t>
      </w:r>
      <w:r w:rsidRPr="00FB51B9">
        <w:t>.</w:t>
      </w:r>
    </w:p>
    <w:p w14:paraId="1273CB51" w14:textId="29BC0418" w:rsidR="006C288D" w:rsidRDefault="006C288D" w:rsidP="006C288D">
      <w:r w:rsidRPr="00FB51B9">
        <w:t>T</w:t>
      </w:r>
      <w:r>
        <w:t>o</w:t>
      </w:r>
      <w:r w:rsidRPr="00FB51B9">
        <w:t xml:space="preserve"> make i</w:t>
      </w:r>
      <w:r>
        <w:t>t</w:t>
      </w:r>
      <w:r w:rsidRPr="00FB51B9">
        <w:t xml:space="preserve"> easier for the worker overviewing the production site production </w:t>
      </w:r>
      <w:r>
        <w:t>will be digitalised. This includes that d</w:t>
      </w:r>
      <w:r w:rsidRPr="00FB51B9">
        <w:t>ata is gathered</w:t>
      </w:r>
      <w:r>
        <w:t>,</w:t>
      </w:r>
      <w:r w:rsidRPr="00FB51B9">
        <w:t xml:space="preserve"> analysed and visualized. In a final step, the pillar of artificial intelligence is deployed. An intelligent software is then in charge of </w:t>
      </w:r>
      <w:r>
        <w:t>supervising</w:t>
      </w:r>
      <w:r w:rsidRPr="00FB51B9">
        <w:t xml:space="preserve"> the production. </w:t>
      </w:r>
      <w:r>
        <w:t>The AI</w:t>
      </w:r>
      <w:r w:rsidRPr="00FB51B9">
        <w:t xml:space="preserve"> can also work with the provided production site data</w:t>
      </w:r>
      <w:r>
        <w:t>, by applying advanced analysis methods</w:t>
      </w:r>
      <w:r w:rsidRPr="00FB51B9">
        <w:t xml:space="preserve">. If all is working perfectly together, there is just a production site manager of the rim producing company necessary to overview the progress of the factory, as execution, monitoring and controlling is done by software tools. </w:t>
      </w:r>
      <w:r w:rsidR="006315C2">
        <w:t>Looking at more advantages,</w:t>
      </w:r>
      <w:r w:rsidR="006315C2" w:rsidRPr="00FB51B9">
        <w:t xml:space="preserve"> the </w:t>
      </w:r>
      <w:r w:rsidR="006315C2">
        <w:t>aim is</w:t>
      </w:r>
      <w:r w:rsidR="006315C2" w:rsidRPr="00FB51B9">
        <w:t xml:space="preserve"> to improve factori</w:t>
      </w:r>
      <w:r w:rsidR="006315C2">
        <w:t>es</w:t>
      </w:r>
      <w:r w:rsidR="006315C2" w:rsidRPr="00FB51B9">
        <w:t xml:space="preserve"> process</w:t>
      </w:r>
      <w:r w:rsidR="006315C2">
        <w:t xml:space="preserve"> performance</w:t>
      </w:r>
      <w:r w:rsidR="006315C2" w:rsidRPr="00FB51B9">
        <w:t xml:space="preserve">. The primary goal of the fourth industrial revolution for </w:t>
      </w:r>
      <w:r w:rsidR="006315C2">
        <w:t>local companies</w:t>
      </w:r>
      <w:r w:rsidR="006315C2" w:rsidRPr="00FB51B9">
        <w:t xml:space="preserve"> should be to reduce failures during production and </w:t>
      </w:r>
      <w:r w:rsidR="006315C2" w:rsidRPr="00FB51B9">
        <w:lastRenderedPageBreak/>
        <w:t xml:space="preserve">with that saving money. But with knowing how to establish a more digitalized production system, </w:t>
      </w:r>
      <w:r w:rsidR="006315C2">
        <w:t>companies</w:t>
      </w:r>
      <w:r w:rsidR="006315C2" w:rsidRPr="00FB51B9">
        <w:t xml:space="preserve"> can also use the other benefits that are coming along. As examples one can take </w:t>
      </w:r>
      <w:r w:rsidR="007A0E2F">
        <w:t>the improved traceability of the workpieces and information chain for the customers.</w:t>
      </w:r>
    </w:p>
    <w:p w14:paraId="353AD448" w14:textId="680844D2" w:rsidR="00521C7F" w:rsidRDefault="00521C7F" w:rsidP="00521C7F">
      <w:pPr>
        <w:pStyle w:val="berschrift2"/>
      </w:pPr>
      <w:r>
        <w:t>Objectives</w:t>
      </w:r>
      <w:bookmarkEnd w:id="7"/>
    </w:p>
    <w:p w14:paraId="44B162FB" w14:textId="2C6571FD" w:rsidR="00E40691" w:rsidRDefault="00E40691" w:rsidP="00511451">
      <w:r>
        <w:t xml:space="preserve">This chapter provides the specification of the project. </w:t>
      </w:r>
      <w:r w:rsidR="007A0E2F">
        <w:t>Definitions will be given on</w:t>
      </w:r>
      <w:r>
        <w:t xml:space="preserve"> what is needed to be done to complete the project</w:t>
      </w:r>
      <w:r w:rsidR="000B75D8">
        <w:t>s. It will be described what the MES and Lernfabrik objectives are.</w:t>
      </w:r>
    </w:p>
    <w:p w14:paraId="33FA83E5" w14:textId="0E35579C" w:rsidR="00971840" w:rsidRDefault="00971840" w:rsidP="00971840">
      <w:r>
        <w:t>For the MES project the final goal is to build a platform that enables the UTHM to transfer knowledge. Local companies should be able to understand the concept and the benefits of a Manufacturing Execution System. In detail this means to implement steps from data collection until the creation of a dashboard that gives an overview over the current production steps for the factory simulation. Th</w:t>
      </w:r>
      <w:r w:rsidR="007A0E2F">
        <w:t>ese</w:t>
      </w:r>
      <w:r>
        <w:t xml:space="preserve"> implementation</w:t>
      </w:r>
      <w:r w:rsidR="007A0E2F">
        <w:t>s</w:t>
      </w:r>
      <w:r>
        <w:t xml:space="preserve"> can then be presented and explained closer with an user guideline.</w:t>
      </w:r>
    </w:p>
    <w:p w14:paraId="423A8157" w14:textId="42734B4C" w:rsidR="00971840" w:rsidRDefault="00971840" w:rsidP="00971840">
      <w:r>
        <w:t xml:space="preserve">For the AI-Campus Lernfabrik project the objective is to transfer knowledge for the question: How to setup a factory for the usage of artificial intelligence? To answer the question, documents for a workshop should be created which explain all the steps from data preparation to applying a neuronal network. The workshop will be performed by the University for local companies to help them understand the </w:t>
      </w:r>
      <w:r w:rsidR="002A31E7">
        <w:t>implementation and</w:t>
      </w:r>
      <w:r>
        <w:t xml:space="preserve"> the benefits. The workshop </w:t>
      </w:r>
      <w:r w:rsidR="007A0E2F">
        <w:t>must</w:t>
      </w:r>
      <w:r>
        <w:t xml:space="preserve"> be based on the AI Lernfabrik and includes general explanations as well as follow-along tasks and their solution. Furthermore, </w:t>
      </w:r>
      <w:r w:rsidR="002A31E7">
        <w:t>an</w:t>
      </w:r>
      <w:r>
        <w:t xml:space="preserve"> analysis of the simulation factor</w:t>
      </w:r>
      <w:r w:rsidR="00216D09">
        <w:t>y’</w:t>
      </w:r>
      <w:r>
        <w:t>s hardware should be performed to understand if and how it is possible to use it.</w:t>
      </w:r>
    </w:p>
    <w:p w14:paraId="28246562" w14:textId="5B0ED1B0" w:rsidR="00E40691" w:rsidRDefault="00787CD8" w:rsidP="00CA5522">
      <w:pPr>
        <w:pStyle w:val="berschrift3"/>
      </w:pPr>
      <w:bookmarkStart w:id="8" w:name="_Toc138926458"/>
      <w:r>
        <w:t>G</w:t>
      </w:r>
      <w:r w:rsidR="00E40691">
        <w:t xml:space="preserve">eneral </w:t>
      </w:r>
      <w:r>
        <w:t>D</w:t>
      </w:r>
      <w:r w:rsidR="00E40691">
        <w:t>escription</w:t>
      </w:r>
      <w:r w:rsidR="00511451">
        <w:t xml:space="preserve"> of the </w:t>
      </w:r>
      <w:r w:rsidR="00A15A34">
        <w:t>P</w:t>
      </w:r>
      <w:r w:rsidR="00511451">
        <w:t>roduct</w:t>
      </w:r>
      <w:bookmarkEnd w:id="8"/>
    </w:p>
    <w:p w14:paraId="15FE65FD" w14:textId="628F396F" w:rsidR="00787CD8" w:rsidRPr="00787CD8" w:rsidRDefault="00787CD8" w:rsidP="00787CD8">
      <w:r>
        <w:t xml:space="preserve">The following parts will explain more detail what the finished products should look like. Therefore, a summary of the functions, a perspectives analyzation and a user characteristics analyzation will be made. </w:t>
      </w:r>
      <w:r w:rsidR="00511451">
        <w:t>These chapters are necessary to determine how the results look</w:t>
      </w:r>
      <w:r w:rsidR="00A15A34">
        <w:t>s</w:t>
      </w:r>
      <w:r w:rsidR="00511451">
        <w:t xml:space="preserve"> like. They are also a guideline during development.</w:t>
      </w:r>
    </w:p>
    <w:p w14:paraId="1752234A" w14:textId="7BD0E8E4" w:rsidR="00E40691" w:rsidRDefault="00E40691" w:rsidP="00787CD8">
      <w:pPr>
        <w:pStyle w:val="berschrift4"/>
      </w:pPr>
      <w:r>
        <w:lastRenderedPageBreak/>
        <w:t xml:space="preserve"> Product </w:t>
      </w:r>
      <w:r w:rsidR="00A15A34">
        <w:t>F</w:t>
      </w:r>
      <w:r>
        <w:t>unctions</w:t>
      </w:r>
    </w:p>
    <w:p w14:paraId="51F33A7D" w14:textId="2E44A94D" w:rsidR="004C20D3" w:rsidRDefault="00E40691" w:rsidP="00E40691">
      <w:r>
        <w:t xml:space="preserve">For the first part of the project a MES software is used. It is used to digitalize manufacturing processes. </w:t>
      </w:r>
      <w:r w:rsidR="004C20D3">
        <w:t>The process data should be put together in a dashboard. This dashboard should be usable for different persons. The first group of persons are the factory workers. The second group of</w:t>
      </w:r>
      <w:r>
        <w:t xml:space="preserve"> person</w:t>
      </w:r>
      <w:r w:rsidR="004C20D3">
        <w:t>s are those</w:t>
      </w:r>
      <w:r>
        <w:t xml:space="preserve"> that oversee the production</w:t>
      </w:r>
      <w:r w:rsidR="004C20D3">
        <w:t>. Both need to know which production step is running and which products are completed.</w:t>
      </w:r>
    </w:p>
    <w:p w14:paraId="0EDB0C63" w14:textId="18F7CE6F" w:rsidR="00E40691" w:rsidRDefault="00E40691" w:rsidP="00E40691">
      <w:r>
        <w:t xml:space="preserve">For the </w:t>
      </w:r>
      <w:r w:rsidR="00966142">
        <w:t>A</w:t>
      </w:r>
      <w:r>
        <w:t xml:space="preserve">I-Campus learning factory a set of explanations will be created. This will include a user manual and a workshop in which the functions will be </w:t>
      </w:r>
      <w:r w:rsidR="00DC6230">
        <w:t>discussed</w:t>
      </w:r>
      <w:r>
        <w:t xml:space="preserve">. Furthermore, it will be </w:t>
      </w:r>
      <w:r w:rsidR="00DC6230">
        <w:t>evaluated</w:t>
      </w:r>
      <w:r>
        <w:t xml:space="preserve"> </w:t>
      </w:r>
      <w:r w:rsidR="004C20D3">
        <w:t>what steps need to be done</w:t>
      </w:r>
      <w:r>
        <w:t xml:space="preserve"> to </w:t>
      </w:r>
      <w:r w:rsidR="004C20D3">
        <w:t xml:space="preserve">have the </w:t>
      </w:r>
      <w:r w:rsidR="00DC6230">
        <w:t>learning factory</w:t>
      </w:r>
      <w:r w:rsidR="004C20D3">
        <w:t xml:space="preserve"> ready to </w:t>
      </w:r>
      <w:r>
        <w:t xml:space="preserve">implement to the </w:t>
      </w:r>
      <w:r w:rsidR="004C20D3">
        <w:t>software</w:t>
      </w:r>
      <w:r w:rsidR="00DC6230">
        <w:t xml:space="preserve"> of the Lernfabrik</w:t>
      </w:r>
      <w:r w:rsidR="004C20D3">
        <w:t>.</w:t>
      </w:r>
    </w:p>
    <w:p w14:paraId="0476D928" w14:textId="4D63123B" w:rsidR="00E40691" w:rsidRDefault="00E40691" w:rsidP="00CA5522">
      <w:pPr>
        <w:pStyle w:val="berschrift4"/>
      </w:pPr>
      <w:r>
        <w:t xml:space="preserve">Product </w:t>
      </w:r>
      <w:r w:rsidR="00A15A34">
        <w:t>P</w:t>
      </w:r>
      <w:r>
        <w:t>erspective</w:t>
      </w:r>
    </w:p>
    <w:p w14:paraId="5E7586EE" w14:textId="7FF56AC0" w:rsidR="00E40691" w:rsidRDefault="00E40691" w:rsidP="00E40691">
      <w:r>
        <w:t>The factory is shown on an exhibition table. The results of the implementation of the MES Software can be accessed via a PC and a screen.</w:t>
      </w:r>
      <w:r w:rsidR="004C20D3">
        <w:t xml:space="preserve"> The dashboard can be accessed with any PC that is connected to the UTHM network. It is also required to have </w:t>
      </w:r>
      <w:r w:rsidR="00DC6230">
        <w:t>Arc</w:t>
      </w:r>
      <w:r w:rsidR="004C20D3">
        <w:t>stone credentials to open the dashboard.</w:t>
      </w:r>
      <w:r>
        <w:t xml:space="preserve"> For show purposes it is advised to locate the screen right next to the factory</w:t>
      </w:r>
      <w:r w:rsidR="00670B11">
        <w:t xml:space="preserve">, </w:t>
      </w:r>
      <w:r w:rsidR="00A15A34">
        <w:t>that</w:t>
      </w:r>
      <w:r w:rsidR="00670B11">
        <w:t xml:space="preserve"> the prospect</w:t>
      </w:r>
      <w:r w:rsidR="00DC6230">
        <w:t>s</w:t>
      </w:r>
      <w:r w:rsidR="00670B11">
        <w:t xml:space="preserve"> are able to compare what they can see happening at the factory and how the dashboard is visualizing it.</w:t>
      </w:r>
    </w:p>
    <w:p w14:paraId="1AFF9D8E" w14:textId="7048362B" w:rsidR="00A15A34" w:rsidRDefault="00E40691" w:rsidP="00E40691">
      <w:r>
        <w:t xml:space="preserve">The </w:t>
      </w:r>
      <w:r w:rsidR="00966142">
        <w:t>A</w:t>
      </w:r>
      <w:r>
        <w:t xml:space="preserve">I-Campus factory learning material will be given digitally. </w:t>
      </w:r>
      <w:r w:rsidR="00670B11">
        <w:t xml:space="preserve">It includes workshop materials. These should consist of two documents. A deeper explanation of every step and software that is used </w:t>
      </w:r>
      <w:r w:rsidR="00A15A34">
        <w:t>as well as</w:t>
      </w:r>
      <w:r w:rsidR="00670B11">
        <w:t xml:space="preserve"> a </w:t>
      </w:r>
      <w:r w:rsidR="002A31E7">
        <w:t>step-by-step</w:t>
      </w:r>
      <w:r w:rsidR="00670B11">
        <w:t xml:space="preserve"> instruction to solve example tasks.</w:t>
      </w:r>
    </w:p>
    <w:p w14:paraId="1D530483" w14:textId="77777777" w:rsidR="00A15A34" w:rsidRDefault="00A15A34">
      <w:pPr>
        <w:tabs>
          <w:tab w:val="clear" w:pos="720"/>
        </w:tabs>
        <w:spacing w:after="160" w:line="259" w:lineRule="auto"/>
        <w:jc w:val="left"/>
      </w:pPr>
      <w:r>
        <w:br w:type="page"/>
      </w:r>
    </w:p>
    <w:p w14:paraId="12387DF7" w14:textId="0228FD63" w:rsidR="00E40691" w:rsidRDefault="00E40691" w:rsidP="00E40691">
      <w:pPr>
        <w:pStyle w:val="berschrift4"/>
      </w:pPr>
      <w:r>
        <w:lastRenderedPageBreak/>
        <w:t xml:space="preserve">User </w:t>
      </w:r>
      <w:r w:rsidR="00A15A34">
        <w:t>C</w:t>
      </w:r>
      <w:r>
        <w:t xml:space="preserve">haracteristics </w:t>
      </w:r>
    </w:p>
    <w:p w14:paraId="1C4526F4" w14:textId="02B386F4" w:rsidR="00E40691" w:rsidRDefault="00E40691" w:rsidP="00E40691">
      <w:r>
        <w:t xml:space="preserve">The expected users divide into </w:t>
      </w:r>
      <w:r w:rsidR="00DC6230">
        <w:t>t</w:t>
      </w:r>
      <w:r w:rsidR="00670B11">
        <w:t>wo</w:t>
      </w:r>
      <w:r>
        <w:t xml:space="preserve"> groups: Worker</w:t>
      </w:r>
      <w:r w:rsidR="00670B11">
        <w:t xml:space="preserve">s </w:t>
      </w:r>
      <w:r>
        <w:t>and Manager</w:t>
      </w:r>
      <w:r w:rsidR="00670B11">
        <w:t>s</w:t>
      </w:r>
      <w:r>
        <w:t>.</w:t>
      </w:r>
    </w:p>
    <w:p w14:paraId="23F4174A" w14:textId="0FA725DF" w:rsidR="00E40691" w:rsidRDefault="00E40691" w:rsidP="00E40691">
      <w:r>
        <w:t>The workers</w:t>
      </w:r>
      <w:r w:rsidR="00670B11">
        <w:t xml:space="preserve"> </w:t>
      </w:r>
      <w:r w:rsidR="002A31E7">
        <w:t>have</w:t>
      </w:r>
      <w:r w:rsidR="00670B11">
        <w:t xml:space="preserve"> expertise for all the steps of the factory.</w:t>
      </w:r>
      <w:r>
        <w:t xml:space="preserve"> </w:t>
      </w:r>
      <w:r w:rsidR="00670B11">
        <w:t xml:space="preserve">He also </w:t>
      </w:r>
      <w:r>
        <w:t>expertise will be to use the PLC software</w:t>
      </w:r>
      <w:r w:rsidR="00670B11">
        <w:t xml:space="preserve"> in a way that he knows how to start the execution of the factory</w:t>
      </w:r>
      <w:r>
        <w:t xml:space="preserve">. He probably has no higher education and won’t be able to implement any changes to </w:t>
      </w:r>
      <w:r w:rsidR="00670B11">
        <w:t>the PLC software</w:t>
      </w:r>
      <w:r w:rsidR="00A15A34">
        <w:t>, MES Software nor the AI code</w:t>
      </w:r>
      <w:r>
        <w:t>.</w:t>
      </w:r>
      <w:r w:rsidR="00670B11">
        <w:t xml:space="preserve"> It will also be hard for him to read complex graphs. This means that data shown on the dashboard must be simple.</w:t>
      </w:r>
    </w:p>
    <w:p w14:paraId="662E31A5" w14:textId="3B692F19" w:rsidR="00E40691" w:rsidRDefault="00E40691" w:rsidP="00E40691">
      <w:r>
        <w:t>The manager will have higher education. He has experiences with complex software. He needs to overview that the MES</w:t>
      </w:r>
      <w:r w:rsidR="00A15A34">
        <w:t xml:space="preserve"> or AI</w:t>
      </w:r>
      <w:r>
        <w:t xml:space="preserve"> software is running correctly.</w:t>
      </w:r>
      <w:r w:rsidR="00670B11">
        <w:t xml:space="preserve"> </w:t>
      </w:r>
    </w:p>
    <w:p w14:paraId="58BB89CF" w14:textId="77777777" w:rsidR="00BF7B5B" w:rsidRDefault="00BF7B5B" w:rsidP="00BF7B5B">
      <w:pPr>
        <w:pStyle w:val="berschrift2"/>
      </w:pPr>
      <w:bookmarkStart w:id="9" w:name="_Toc138926459"/>
      <w:r>
        <w:t>Scope of Study</w:t>
      </w:r>
      <w:bookmarkEnd w:id="9"/>
    </w:p>
    <w:p w14:paraId="1DAF3D19" w14:textId="4E59D233" w:rsidR="000C5F57" w:rsidRDefault="000C5F57" w:rsidP="000C5F57">
      <w:r>
        <w:t>The following chapter is describing the exact tasks that need to be performed. The tasks are collected in tables and are s</w:t>
      </w:r>
      <w:r w:rsidR="00787CD8">
        <w:t xml:space="preserve">plit for each subject. The following list shows abbreviations used </w:t>
      </w:r>
      <w:r w:rsidR="00C83326">
        <w:t xml:space="preserve">specifically </w:t>
      </w:r>
      <w:r w:rsidR="00787CD8">
        <w:t>for the tables of this chapter:</w:t>
      </w:r>
    </w:p>
    <w:p w14:paraId="7F55986E" w14:textId="77777777" w:rsidR="00787CD8" w:rsidRDefault="00787CD8" w:rsidP="000C5F57"/>
    <w:tbl>
      <w:tblPr>
        <w:tblStyle w:val="Tabellenraster"/>
        <w:tblW w:w="84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400"/>
        <w:gridCol w:w="7514"/>
      </w:tblGrid>
      <w:tr w:rsidR="00C83326" w14:paraId="64DD78AF" w14:textId="77777777" w:rsidTr="00C83326">
        <w:tc>
          <w:tcPr>
            <w:tcW w:w="558" w:type="dxa"/>
          </w:tcPr>
          <w:p w14:paraId="4D578C7A" w14:textId="77777777" w:rsidR="00C83326" w:rsidRDefault="00C83326" w:rsidP="00603E16">
            <w:r>
              <w:t>ID</w:t>
            </w:r>
          </w:p>
        </w:tc>
        <w:tc>
          <w:tcPr>
            <w:tcW w:w="400" w:type="dxa"/>
          </w:tcPr>
          <w:p w14:paraId="5B0343C1" w14:textId="56ED75C3" w:rsidR="00C83326" w:rsidRDefault="00C83326" w:rsidP="00603E16">
            <w:r>
              <w:t>-</w:t>
            </w:r>
          </w:p>
        </w:tc>
        <w:tc>
          <w:tcPr>
            <w:tcW w:w="7514" w:type="dxa"/>
          </w:tcPr>
          <w:p w14:paraId="32B50069" w14:textId="37D0A97F" w:rsidR="00C83326" w:rsidRDefault="00C83326" w:rsidP="00603E16">
            <w:r>
              <w:t>Is the identification number of a specification.</w:t>
            </w:r>
          </w:p>
        </w:tc>
      </w:tr>
      <w:tr w:rsidR="00C83326" w14:paraId="4E8DF176" w14:textId="77777777" w:rsidTr="00C83326">
        <w:tc>
          <w:tcPr>
            <w:tcW w:w="558" w:type="dxa"/>
          </w:tcPr>
          <w:p w14:paraId="1F6BC8CA" w14:textId="77777777" w:rsidR="00C83326" w:rsidRDefault="00C83326" w:rsidP="00603E16">
            <w:r>
              <w:t>Pr.</w:t>
            </w:r>
          </w:p>
        </w:tc>
        <w:tc>
          <w:tcPr>
            <w:tcW w:w="400" w:type="dxa"/>
          </w:tcPr>
          <w:p w14:paraId="07800FDE" w14:textId="6ECBA9EE" w:rsidR="00C83326" w:rsidRDefault="00C83326" w:rsidP="00603E16">
            <w:r>
              <w:t>-</w:t>
            </w:r>
          </w:p>
        </w:tc>
        <w:tc>
          <w:tcPr>
            <w:tcW w:w="7514" w:type="dxa"/>
          </w:tcPr>
          <w:p w14:paraId="0502A07D" w14:textId="274B1C0E" w:rsidR="00C83326" w:rsidRDefault="00C83326" w:rsidP="00603E16">
            <w:r>
              <w:t>Is the priority of a specification. It specifies whether a goal has to be achieved or not.</w:t>
            </w:r>
          </w:p>
          <w:p w14:paraId="50D38A3D" w14:textId="77777777" w:rsidR="00C83326" w:rsidRDefault="00C83326" w:rsidP="00603E16">
            <w:r>
              <w:t>A: Has to be fulfilled (Verification needed).</w:t>
            </w:r>
          </w:p>
          <w:p w14:paraId="5E6B3427" w14:textId="77777777" w:rsidR="00C83326" w:rsidRDefault="00C83326" w:rsidP="00603E16">
            <w:r>
              <w:t>B: Should be fulfilled</w:t>
            </w:r>
          </w:p>
          <w:p w14:paraId="51BCAEE2" w14:textId="77777777" w:rsidR="00C83326" w:rsidRDefault="00C83326" w:rsidP="00603E16">
            <w:r>
              <w:t>C: Can be fulfilled</w:t>
            </w:r>
          </w:p>
        </w:tc>
      </w:tr>
    </w:tbl>
    <w:p w14:paraId="754C533B" w14:textId="04496442" w:rsidR="00906B20" w:rsidRDefault="00906B20" w:rsidP="000C5F57"/>
    <w:p w14:paraId="0E97E4B6" w14:textId="77777777" w:rsidR="00906B20" w:rsidRDefault="00906B20">
      <w:pPr>
        <w:tabs>
          <w:tab w:val="clear" w:pos="720"/>
        </w:tabs>
        <w:spacing w:after="160" w:line="259" w:lineRule="auto"/>
        <w:jc w:val="left"/>
      </w:pPr>
      <w:r>
        <w:br w:type="page"/>
      </w:r>
    </w:p>
    <w:p w14:paraId="2F3FADF9" w14:textId="7EBE1B87" w:rsidR="00E40691" w:rsidRDefault="00C83326" w:rsidP="00C83326">
      <w:pPr>
        <w:pStyle w:val="berschrift3"/>
      </w:pPr>
      <w:bookmarkStart w:id="10" w:name="_Toc138926460"/>
      <w:r>
        <w:lastRenderedPageBreak/>
        <w:t>F</w:t>
      </w:r>
      <w:r w:rsidR="00E40691">
        <w:t xml:space="preserve">unctional </w:t>
      </w:r>
      <w:r>
        <w:t>R</w:t>
      </w:r>
      <w:r w:rsidR="00E40691">
        <w:t>equirements</w:t>
      </w:r>
      <w:bookmarkEnd w:id="10"/>
    </w:p>
    <w:p w14:paraId="3ECAC6D6" w14:textId="42802205" w:rsidR="002636AE" w:rsidRPr="002636AE" w:rsidRDefault="002636AE" w:rsidP="002636AE">
      <w:r>
        <w:t>This chapter gives the functional requirements in table format.</w:t>
      </w:r>
    </w:p>
    <w:p w14:paraId="3901F583" w14:textId="1DA3797E" w:rsidR="00E40691" w:rsidRDefault="00E40691" w:rsidP="00C83326">
      <w:pPr>
        <w:pStyle w:val="berschrift4"/>
      </w:pPr>
      <w:r>
        <w:t xml:space="preserve">MES </w:t>
      </w:r>
      <w:r w:rsidR="00906B20">
        <w:t>S</w:t>
      </w:r>
      <w:r>
        <w:t>oftware</w:t>
      </w:r>
    </w:p>
    <w:p w14:paraId="356FABF9" w14:textId="61B5D26C" w:rsidR="00906B20" w:rsidRPr="00906B20" w:rsidRDefault="00906B20" w:rsidP="00906B20">
      <w:pPr>
        <w:pStyle w:val="Beschriftung"/>
      </w:pPr>
      <w:bookmarkStart w:id="11" w:name="_Toc139421699"/>
      <w:r>
        <w:t>Table 1.1: MES Software</w:t>
      </w:r>
      <w:bookmarkEnd w:id="11"/>
    </w:p>
    <w:tbl>
      <w:tblPr>
        <w:tblStyle w:val="Gitternetztabelle1hell"/>
        <w:tblW w:w="0" w:type="auto"/>
        <w:tblLook w:val="04A0" w:firstRow="1" w:lastRow="0" w:firstColumn="1" w:lastColumn="0" w:noHBand="0" w:noVBand="1"/>
      </w:tblPr>
      <w:tblGrid>
        <w:gridCol w:w="650"/>
        <w:gridCol w:w="1440"/>
        <w:gridCol w:w="3194"/>
        <w:gridCol w:w="2669"/>
        <w:gridCol w:w="483"/>
      </w:tblGrid>
      <w:tr w:rsidR="00E40691" w14:paraId="2F47DE1F"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0" w:type="dxa"/>
          </w:tcPr>
          <w:p w14:paraId="1B346414" w14:textId="77777777" w:rsidR="00E40691" w:rsidRDefault="00E40691" w:rsidP="00891EB2">
            <w:r>
              <w:t>ID</w:t>
            </w:r>
          </w:p>
        </w:tc>
        <w:tc>
          <w:tcPr>
            <w:tcW w:w="1440" w:type="dxa"/>
          </w:tcPr>
          <w:p w14:paraId="43F023AA"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Name</w:t>
            </w:r>
          </w:p>
        </w:tc>
        <w:tc>
          <w:tcPr>
            <w:tcW w:w="3194" w:type="dxa"/>
          </w:tcPr>
          <w:p w14:paraId="6E9506C6"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Description</w:t>
            </w:r>
          </w:p>
        </w:tc>
        <w:tc>
          <w:tcPr>
            <w:tcW w:w="2669" w:type="dxa"/>
          </w:tcPr>
          <w:p w14:paraId="6631C7D9"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1ECCBBA8"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Pr.</w:t>
            </w:r>
          </w:p>
        </w:tc>
      </w:tr>
      <w:tr w:rsidR="00E40691" w14:paraId="023BA98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D71A15E" w14:textId="2B879AB3" w:rsidR="00E40691" w:rsidRDefault="00E40691" w:rsidP="00C83326">
            <w:pPr>
              <w:jc w:val="left"/>
            </w:pPr>
            <w:r>
              <w:t>A.0</w:t>
            </w:r>
            <w:r w:rsidR="00C83326">
              <w:t>1</w:t>
            </w:r>
          </w:p>
        </w:tc>
        <w:tc>
          <w:tcPr>
            <w:tcW w:w="1440" w:type="dxa"/>
          </w:tcPr>
          <w:p w14:paraId="7B4853E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collection</w:t>
            </w:r>
          </w:p>
        </w:tc>
        <w:tc>
          <w:tcPr>
            <w:tcW w:w="3194" w:type="dxa"/>
          </w:tcPr>
          <w:p w14:paraId="20C702E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With arc.quire data of the factory must be demanded</w:t>
            </w:r>
          </w:p>
        </w:tc>
        <w:tc>
          <w:tcPr>
            <w:tcW w:w="2669" w:type="dxa"/>
          </w:tcPr>
          <w:p w14:paraId="0DC7573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 verifies connection</w:t>
            </w:r>
          </w:p>
        </w:tc>
        <w:tc>
          <w:tcPr>
            <w:tcW w:w="483" w:type="dxa"/>
          </w:tcPr>
          <w:p w14:paraId="3369F07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7EB3C09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45E369C6" w14:textId="0724F78E" w:rsidR="00E40691" w:rsidRDefault="00E40691" w:rsidP="00C83326">
            <w:pPr>
              <w:jc w:val="left"/>
            </w:pPr>
            <w:r>
              <w:t>A.0</w:t>
            </w:r>
            <w:r w:rsidR="00C83326">
              <w:t>2</w:t>
            </w:r>
          </w:p>
        </w:tc>
        <w:tc>
          <w:tcPr>
            <w:tcW w:w="1440" w:type="dxa"/>
          </w:tcPr>
          <w:p w14:paraId="405DA09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Database</w:t>
            </w:r>
          </w:p>
        </w:tc>
        <w:tc>
          <w:tcPr>
            <w:tcW w:w="3194" w:type="dxa"/>
          </w:tcPr>
          <w:p w14:paraId="62E641D4" w14:textId="1ED45C61"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 database</w:t>
            </w:r>
            <w:r w:rsidR="00C83326">
              <w:t xml:space="preserve"> table</w:t>
            </w:r>
            <w:r>
              <w:t xml:space="preserve"> needs to be created, that is capable to store all important data.</w:t>
            </w:r>
          </w:p>
        </w:tc>
        <w:tc>
          <w:tcPr>
            <w:tcW w:w="2669" w:type="dxa"/>
          </w:tcPr>
          <w:p w14:paraId="367849B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Load data into database</w:t>
            </w:r>
          </w:p>
        </w:tc>
        <w:tc>
          <w:tcPr>
            <w:tcW w:w="483" w:type="dxa"/>
          </w:tcPr>
          <w:p w14:paraId="3FB0DA4E"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180F1920"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50F07463" w14:textId="69585D60" w:rsidR="00E40691" w:rsidRDefault="00E40691" w:rsidP="00C83326">
            <w:pPr>
              <w:jc w:val="left"/>
            </w:pPr>
            <w:r>
              <w:t>A.0</w:t>
            </w:r>
            <w:r w:rsidR="00C83326">
              <w:t>3</w:t>
            </w:r>
          </w:p>
        </w:tc>
        <w:tc>
          <w:tcPr>
            <w:tcW w:w="1440" w:type="dxa"/>
          </w:tcPr>
          <w:p w14:paraId="33ADECD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Database</w:t>
            </w:r>
          </w:p>
        </w:tc>
        <w:tc>
          <w:tcPr>
            <w:tcW w:w="3194" w:type="dxa"/>
          </w:tcPr>
          <w:p w14:paraId="32636C50" w14:textId="53E8B6A6"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from the factory must be stored into the database.</w:t>
            </w:r>
          </w:p>
        </w:tc>
        <w:tc>
          <w:tcPr>
            <w:tcW w:w="2669" w:type="dxa"/>
          </w:tcPr>
          <w:p w14:paraId="2B3F1719" w14:textId="550B2FE6"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Request list of database</w:t>
            </w:r>
          </w:p>
        </w:tc>
        <w:tc>
          <w:tcPr>
            <w:tcW w:w="483" w:type="dxa"/>
          </w:tcPr>
          <w:p w14:paraId="2E65F25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30425DA4"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03657219" w14:textId="59B658D6" w:rsidR="00E40691" w:rsidRDefault="00E40691" w:rsidP="00C83326">
            <w:pPr>
              <w:jc w:val="left"/>
            </w:pPr>
            <w:r>
              <w:t>A.0</w:t>
            </w:r>
            <w:r w:rsidR="00C83326">
              <w:t>4</w:t>
            </w:r>
          </w:p>
        </w:tc>
        <w:tc>
          <w:tcPr>
            <w:tcW w:w="1440" w:type="dxa"/>
          </w:tcPr>
          <w:p w14:paraId="65D6C8ED" w14:textId="53CED8FA"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Dashboard Pre-processing</w:t>
            </w:r>
          </w:p>
        </w:tc>
        <w:tc>
          <w:tcPr>
            <w:tcW w:w="3194" w:type="dxa"/>
          </w:tcPr>
          <w:p w14:paraId="7BE70D80" w14:textId="2286AC39"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has to be </w:t>
            </w:r>
            <w:r w:rsidR="00C83326">
              <w:t>filtered, sorted and allocated to a meaning</w:t>
            </w:r>
          </w:p>
        </w:tc>
        <w:tc>
          <w:tcPr>
            <w:tcW w:w="2669" w:type="dxa"/>
          </w:tcPr>
          <w:p w14:paraId="69FDECCC" w14:textId="21805EC0"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Understa</w:t>
            </w:r>
            <w:r w:rsidR="004758CB">
              <w:t>nda</w:t>
            </w:r>
            <w:r>
              <w:t>ble data</w:t>
            </w:r>
          </w:p>
        </w:tc>
        <w:tc>
          <w:tcPr>
            <w:tcW w:w="483" w:type="dxa"/>
          </w:tcPr>
          <w:p w14:paraId="4D722D5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6F8A13C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D0F19CB" w14:textId="5BC1A514" w:rsidR="00E40691" w:rsidRDefault="00E40691" w:rsidP="00C83326">
            <w:pPr>
              <w:jc w:val="left"/>
            </w:pPr>
            <w:r>
              <w:t>A.0</w:t>
            </w:r>
            <w:r w:rsidR="00C83326">
              <w:t>5</w:t>
            </w:r>
          </w:p>
        </w:tc>
        <w:tc>
          <w:tcPr>
            <w:tcW w:w="1440" w:type="dxa"/>
          </w:tcPr>
          <w:p w14:paraId="475D69F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Dashboard</w:t>
            </w:r>
          </w:p>
        </w:tc>
        <w:tc>
          <w:tcPr>
            <w:tcW w:w="3194" w:type="dxa"/>
          </w:tcPr>
          <w:p w14:paraId="65B643A6" w14:textId="2F790E45"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w:t>
            </w:r>
            <w:r w:rsidR="002A31E7">
              <w:t>needs</w:t>
            </w:r>
            <w:r>
              <w:t xml:space="preserve"> to be put into a dashboard. Important information about the manufactory </w:t>
            </w:r>
            <w:r w:rsidR="002A31E7">
              <w:t>needs</w:t>
            </w:r>
            <w:r>
              <w:t xml:space="preserve"> to be shown. </w:t>
            </w:r>
          </w:p>
        </w:tc>
        <w:tc>
          <w:tcPr>
            <w:tcW w:w="2669" w:type="dxa"/>
          </w:tcPr>
          <w:p w14:paraId="1C4E363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Reviewing dashboard on screen</w:t>
            </w:r>
          </w:p>
        </w:tc>
        <w:tc>
          <w:tcPr>
            <w:tcW w:w="483" w:type="dxa"/>
          </w:tcPr>
          <w:p w14:paraId="7F836A1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C83326" w14:paraId="5D76A9EA"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8A9ABAF" w14:textId="661B0888" w:rsidR="00C83326" w:rsidRDefault="00C83326" w:rsidP="00C83326">
            <w:pPr>
              <w:jc w:val="left"/>
            </w:pPr>
            <w:r>
              <w:t>A.06</w:t>
            </w:r>
          </w:p>
        </w:tc>
        <w:tc>
          <w:tcPr>
            <w:tcW w:w="1440" w:type="dxa"/>
          </w:tcPr>
          <w:p w14:paraId="102C1379" w14:textId="659F5EF3"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Dashboard</w:t>
            </w:r>
          </w:p>
        </w:tc>
        <w:tc>
          <w:tcPr>
            <w:tcW w:w="3194" w:type="dxa"/>
          </w:tcPr>
          <w:p w14:paraId="05F3B398" w14:textId="5C717B5A"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Pictures of the workstations can be added</w:t>
            </w:r>
          </w:p>
        </w:tc>
        <w:tc>
          <w:tcPr>
            <w:tcW w:w="2669" w:type="dxa"/>
          </w:tcPr>
          <w:p w14:paraId="713D8F41" w14:textId="77777777"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1ADA3ED" w14:textId="48B77768"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C</w:t>
            </w:r>
          </w:p>
        </w:tc>
      </w:tr>
    </w:tbl>
    <w:p w14:paraId="68D53B44" w14:textId="02027BC4" w:rsidR="00906B20" w:rsidRDefault="00906B20" w:rsidP="00906B20"/>
    <w:p w14:paraId="3452BD7C" w14:textId="77777777" w:rsidR="00906B20" w:rsidRDefault="00906B20">
      <w:pPr>
        <w:tabs>
          <w:tab w:val="clear" w:pos="720"/>
        </w:tabs>
        <w:spacing w:after="160" w:line="259" w:lineRule="auto"/>
        <w:jc w:val="left"/>
      </w:pPr>
      <w:r>
        <w:br w:type="page"/>
      </w:r>
    </w:p>
    <w:p w14:paraId="2516A0A2" w14:textId="30272578" w:rsidR="00E40691" w:rsidRDefault="00C83326" w:rsidP="00C83326">
      <w:pPr>
        <w:pStyle w:val="berschrift4"/>
      </w:pPr>
      <w:r>
        <w:lastRenderedPageBreak/>
        <w:t>MES E</w:t>
      </w:r>
      <w:r w:rsidR="00E40691">
        <w:t xml:space="preserve">xternal </w:t>
      </w:r>
      <w:r>
        <w:t>I</w:t>
      </w:r>
      <w:r w:rsidR="00E40691">
        <w:t>nterfaces</w:t>
      </w:r>
    </w:p>
    <w:p w14:paraId="66FFC316" w14:textId="1125B899" w:rsidR="00906B20" w:rsidRPr="00906B20" w:rsidRDefault="00906B20" w:rsidP="00906B20">
      <w:pPr>
        <w:pStyle w:val="Beschriftung"/>
      </w:pPr>
      <w:bookmarkStart w:id="12" w:name="_Toc139421700"/>
      <w:r>
        <w:t>Table 1.2: Interfaces</w:t>
      </w:r>
      <w:bookmarkEnd w:id="12"/>
    </w:p>
    <w:tbl>
      <w:tblPr>
        <w:tblStyle w:val="Gitternetztabelle1hell"/>
        <w:tblW w:w="0" w:type="auto"/>
        <w:tblLook w:val="04A0" w:firstRow="1" w:lastRow="0" w:firstColumn="1" w:lastColumn="0" w:noHBand="0" w:noVBand="1"/>
      </w:tblPr>
      <w:tblGrid>
        <w:gridCol w:w="639"/>
        <w:gridCol w:w="1453"/>
        <w:gridCol w:w="3166"/>
        <w:gridCol w:w="2695"/>
        <w:gridCol w:w="483"/>
      </w:tblGrid>
      <w:tr w:rsidR="00E40691" w14:paraId="7E909C68"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14:paraId="701D3ED1" w14:textId="77777777" w:rsidR="00E40691" w:rsidRDefault="00E40691" w:rsidP="00C83326">
            <w:pPr>
              <w:jc w:val="left"/>
            </w:pPr>
            <w:r>
              <w:t>ID</w:t>
            </w:r>
          </w:p>
        </w:tc>
        <w:tc>
          <w:tcPr>
            <w:tcW w:w="1453" w:type="dxa"/>
          </w:tcPr>
          <w:p w14:paraId="2CFFBB35"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166" w:type="dxa"/>
          </w:tcPr>
          <w:p w14:paraId="69BDADA7"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695" w:type="dxa"/>
          </w:tcPr>
          <w:p w14:paraId="2CBBD1DC"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3C6EB7DE"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2562B2D9"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0CCD3D0B" w14:textId="77777777" w:rsidR="00E40691" w:rsidRDefault="00E40691" w:rsidP="00C83326">
            <w:pPr>
              <w:jc w:val="left"/>
            </w:pPr>
            <w:r>
              <w:t>B.01</w:t>
            </w:r>
          </w:p>
        </w:tc>
        <w:tc>
          <w:tcPr>
            <w:tcW w:w="1453" w:type="dxa"/>
          </w:tcPr>
          <w:p w14:paraId="38AB7AD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Screen</w:t>
            </w:r>
          </w:p>
        </w:tc>
        <w:tc>
          <w:tcPr>
            <w:tcW w:w="3166" w:type="dxa"/>
          </w:tcPr>
          <w:p w14:paraId="2593FAD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To access the MES software a display is required.</w:t>
            </w:r>
          </w:p>
        </w:tc>
        <w:tc>
          <w:tcPr>
            <w:tcW w:w="2695" w:type="dxa"/>
          </w:tcPr>
          <w:p w14:paraId="390A220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Plug in display</w:t>
            </w:r>
          </w:p>
        </w:tc>
        <w:tc>
          <w:tcPr>
            <w:tcW w:w="483" w:type="dxa"/>
          </w:tcPr>
          <w:p w14:paraId="54C85B4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403732D7"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5673F291" w14:textId="77777777" w:rsidR="00E40691" w:rsidRDefault="00E40691" w:rsidP="00C83326">
            <w:pPr>
              <w:jc w:val="left"/>
            </w:pPr>
            <w:r>
              <w:t>B.02</w:t>
            </w:r>
          </w:p>
        </w:tc>
        <w:tc>
          <w:tcPr>
            <w:tcW w:w="1453" w:type="dxa"/>
          </w:tcPr>
          <w:p w14:paraId="392D864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2286522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All systems need to connect to the UTHM network</w:t>
            </w:r>
          </w:p>
        </w:tc>
        <w:tc>
          <w:tcPr>
            <w:tcW w:w="2695" w:type="dxa"/>
          </w:tcPr>
          <w:p w14:paraId="160B5B2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Confirmation of established connection</w:t>
            </w:r>
          </w:p>
        </w:tc>
        <w:tc>
          <w:tcPr>
            <w:tcW w:w="483" w:type="dxa"/>
          </w:tcPr>
          <w:p w14:paraId="4CB4694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66A2837C"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20A6337B" w14:textId="77777777" w:rsidR="00E40691" w:rsidRDefault="00E40691" w:rsidP="00C83326">
            <w:pPr>
              <w:jc w:val="left"/>
            </w:pPr>
            <w:r>
              <w:t>B.03</w:t>
            </w:r>
          </w:p>
        </w:tc>
        <w:tc>
          <w:tcPr>
            <w:tcW w:w="1453" w:type="dxa"/>
          </w:tcPr>
          <w:p w14:paraId="2311B33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79148A3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The factory data needs to be transmitted to the UTHM server</w:t>
            </w:r>
          </w:p>
        </w:tc>
        <w:tc>
          <w:tcPr>
            <w:tcW w:w="2695" w:type="dxa"/>
          </w:tcPr>
          <w:p w14:paraId="2408106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Access data</w:t>
            </w:r>
          </w:p>
        </w:tc>
        <w:tc>
          <w:tcPr>
            <w:tcW w:w="483" w:type="dxa"/>
          </w:tcPr>
          <w:p w14:paraId="646A8CA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0002454B"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039B1B52" w14:textId="77777777" w:rsidR="00E40691" w:rsidRDefault="00E40691" w:rsidP="00C83326">
            <w:pPr>
              <w:jc w:val="left"/>
            </w:pPr>
            <w:r>
              <w:t>B.04</w:t>
            </w:r>
          </w:p>
        </w:tc>
        <w:tc>
          <w:tcPr>
            <w:tcW w:w="1453" w:type="dxa"/>
          </w:tcPr>
          <w:p w14:paraId="7073C22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23EC0FD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The arc.quire software needs to connect with the UTHM server.</w:t>
            </w:r>
          </w:p>
        </w:tc>
        <w:tc>
          <w:tcPr>
            <w:tcW w:w="2695" w:type="dxa"/>
          </w:tcPr>
          <w:p w14:paraId="32284B1A"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can be loaded</w:t>
            </w:r>
          </w:p>
        </w:tc>
        <w:tc>
          <w:tcPr>
            <w:tcW w:w="483" w:type="dxa"/>
          </w:tcPr>
          <w:p w14:paraId="4ED5ED6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bl>
    <w:p w14:paraId="09C13E99" w14:textId="77777777" w:rsidR="00E40691" w:rsidRDefault="00E40691" w:rsidP="00C83326">
      <w:pPr>
        <w:jc w:val="left"/>
      </w:pPr>
    </w:p>
    <w:p w14:paraId="558B26FB" w14:textId="79583025" w:rsidR="00E40691" w:rsidRDefault="00E40691" w:rsidP="00C83326">
      <w:pPr>
        <w:pStyle w:val="berschrift4"/>
      </w:pPr>
      <w:r>
        <w:t xml:space="preserve">KI </w:t>
      </w:r>
      <w:r w:rsidR="00906B20">
        <w:t>L</w:t>
      </w:r>
      <w:r>
        <w:t xml:space="preserve">earning </w:t>
      </w:r>
      <w:r w:rsidR="00906B20">
        <w:t>F</w:t>
      </w:r>
      <w:r>
        <w:t>actory</w:t>
      </w:r>
    </w:p>
    <w:p w14:paraId="574DD247" w14:textId="115F8283" w:rsidR="00906B20" w:rsidRPr="00906B20" w:rsidRDefault="00906B20" w:rsidP="00906B20">
      <w:pPr>
        <w:pStyle w:val="Beschriftung"/>
      </w:pPr>
      <w:bookmarkStart w:id="13" w:name="_Toc139421701"/>
      <w:r>
        <w:t>Table 1.3: LI Learning Factory</w:t>
      </w:r>
      <w:bookmarkEnd w:id="13"/>
    </w:p>
    <w:tbl>
      <w:tblPr>
        <w:tblStyle w:val="Gitternetztabelle1hell"/>
        <w:tblW w:w="0" w:type="auto"/>
        <w:tblLook w:val="04A0" w:firstRow="1" w:lastRow="0" w:firstColumn="1" w:lastColumn="0" w:noHBand="0" w:noVBand="1"/>
      </w:tblPr>
      <w:tblGrid>
        <w:gridCol w:w="650"/>
        <w:gridCol w:w="1459"/>
        <w:gridCol w:w="3165"/>
        <w:gridCol w:w="2679"/>
        <w:gridCol w:w="483"/>
      </w:tblGrid>
      <w:tr w:rsidR="00E40691" w14:paraId="59DC488E"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0" w:type="dxa"/>
          </w:tcPr>
          <w:p w14:paraId="56635C40" w14:textId="77777777" w:rsidR="00E40691" w:rsidRDefault="00E40691" w:rsidP="00C83326">
            <w:pPr>
              <w:jc w:val="left"/>
            </w:pPr>
            <w:r>
              <w:t>ID</w:t>
            </w:r>
          </w:p>
        </w:tc>
        <w:tc>
          <w:tcPr>
            <w:tcW w:w="1459" w:type="dxa"/>
          </w:tcPr>
          <w:p w14:paraId="3CD6E0C3"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165" w:type="dxa"/>
          </w:tcPr>
          <w:p w14:paraId="1A7966B1"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679" w:type="dxa"/>
          </w:tcPr>
          <w:p w14:paraId="3E656393"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52A9DEFC"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70FBE1D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2D855B6" w14:textId="2AF418CA" w:rsidR="00E40691" w:rsidRDefault="00FA67FB" w:rsidP="00C83326">
            <w:pPr>
              <w:jc w:val="left"/>
            </w:pPr>
            <w:r>
              <w:t>C</w:t>
            </w:r>
            <w:r w:rsidR="00E40691">
              <w:t>.01</w:t>
            </w:r>
          </w:p>
        </w:tc>
        <w:tc>
          <w:tcPr>
            <w:tcW w:w="1459" w:type="dxa"/>
          </w:tcPr>
          <w:p w14:paraId="705D170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Information gathering</w:t>
            </w:r>
          </w:p>
        </w:tc>
        <w:tc>
          <w:tcPr>
            <w:tcW w:w="3165" w:type="dxa"/>
          </w:tcPr>
          <w:p w14:paraId="3E4A82AD" w14:textId="7843E4CC"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Course of </w:t>
            </w:r>
            <w:r w:rsidR="003756A4">
              <w:t>A</w:t>
            </w:r>
            <w:r>
              <w:t xml:space="preserve">I learning factory </w:t>
            </w:r>
            <w:r w:rsidR="002A31E7">
              <w:t>should</w:t>
            </w:r>
            <w:r>
              <w:t xml:space="preserve"> be attended</w:t>
            </w:r>
          </w:p>
        </w:tc>
        <w:tc>
          <w:tcPr>
            <w:tcW w:w="2679" w:type="dxa"/>
          </w:tcPr>
          <w:p w14:paraId="4B83F3CC" w14:textId="5A6B6AFD"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202CC7DB" w14:textId="662A93AC"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7B694DE2"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0A14DC2A" w14:textId="3296D27B" w:rsidR="00E40691" w:rsidRDefault="00FA67FB" w:rsidP="00C83326">
            <w:pPr>
              <w:jc w:val="left"/>
            </w:pPr>
            <w:r>
              <w:t>C</w:t>
            </w:r>
            <w:r w:rsidR="00E40691">
              <w:t>.02</w:t>
            </w:r>
          </w:p>
        </w:tc>
        <w:tc>
          <w:tcPr>
            <w:tcW w:w="1459" w:type="dxa"/>
          </w:tcPr>
          <w:p w14:paraId="5D4EFAE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Doing tasks</w:t>
            </w:r>
          </w:p>
        </w:tc>
        <w:tc>
          <w:tcPr>
            <w:tcW w:w="3165" w:type="dxa"/>
          </w:tcPr>
          <w:p w14:paraId="39FCE40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Task during the course should be done, within the possibilities of equipment.</w:t>
            </w:r>
          </w:p>
        </w:tc>
        <w:tc>
          <w:tcPr>
            <w:tcW w:w="2679" w:type="dxa"/>
          </w:tcPr>
          <w:p w14:paraId="35C4FEDE"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61725D1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6F06CE02"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11DDC8D9" w14:textId="5A1BAAEB" w:rsidR="00E40691" w:rsidRDefault="00FA67FB" w:rsidP="00C83326">
            <w:pPr>
              <w:jc w:val="left"/>
            </w:pPr>
            <w:r>
              <w:t>C</w:t>
            </w:r>
            <w:r w:rsidR="00E40691">
              <w:t>.03</w:t>
            </w:r>
          </w:p>
        </w:tc>
        <w:tc>
          <w:tcPr>
            <w:tcW w:w="1459" w:type="dxa"/>
          </w:tcPr>
          <w:p w14:paraId="046ED61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Manual</w:t>
            </w:r>
          </w:p>
        </w:tc>
        <w:tc>
          <w:tcPr>
            <w:tcW w:w="3165" w:type="dxa"/>
          </w:tcPr>
          <w:p w14:paraId="2B1919F6" w14:textId="3A1D3AB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Creating </w:t>
            </w:r>
            <w:r w:rsidR="00C83326">
              <w:t>a</w:t>
            </w:r>
            <w:r>
              <w:t xml:space="preserve"> manual for the use of the </w:t>
            </w:r>
            <w:r w:rsidR="003756A4">
              <w:t>A</w:t>
            </w:r>
            <w:r>
              <w:t>I factory software.</w:t>
            </w:r>
          </w:p>
        </w:tc>
        <w:tc>
          <w:tcPr>
            <w:tcW w:w="2679" w:type="dxa"/>
          </w:tcPr>
          <w:p w14:paraId="7D05BCC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Report finished</w:t>
            </w:r>
          </w:p>
        </w:tc>
        <w:tc>
          <w:tcPr>
            <w:tcW w:w="483" w:type="dxa"/>
          </w:tcPr>
          <w:p w14:paraId="6027B99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5236FE5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31A16DD" w14:textId="2308F0BC" w:rsidR="00E40691" w:rsidRDefault="00FA67FB" w:rsidP="00C83326">
            <w:pPr>
              <w:jc w:val="left"/>
            </w:pPr>
            <w:r>
              <w:t>C</w:t>
            </w:r>
            <w:r w:rsidR="00E40691">
              <w:t>.04</w:t>
            </w:r>
          </w:p>
        </w:tc>
        <w:tc>
          <w:tcPr>
            <w:tcW w:w="1459" w:type="dxa"/>
          </w:tcPr>
          <w:p w14:paraId="4AEC0B1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Workshop</w:t>
            </w:r>
          </w:p>
        </w:tc>
        <w:tc>
          <w:tcPr>
            <w:tcW w:w="3165" w:type="dxa"/>
          </w:tcPr>
          <w:p w14:paraId="5C72D729" w14:textId="4AFEBD2B"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Prepare </w:t>
            </w:r>
            <w:r w:rsidR="00C83326">
              <w:t>documents</w:t>
            </w:r>
            <w:r>
              <w:t xml:space="preserve"> in which interactively the information is provided</w:t>
            </w:r>
          </w:p>
        </w:tc>
        <w:tc>
          <w:tcPr>
            <w:tcW w:w="2679" w:type="dxa"/>
          </w:tcPr>
          <w:p w14:paraId="3CB51D4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Finished workshop</w:t>
            </w:r>
          </w:p>
        </w:tc>
        <w:tc>
          <w:tcPr>
            <w:tcW w:w="483" w:type="dxa"/>
          </w:tcPr>
          <w:p w14:paraId="0B302CE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07572E0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2C855CE" w14:textId="39CFBCDF" w:rsidR="00E40691" w:rsidRDefault="00FA67FB" w:rsidP="00C83326">
            <w:pPr>
              <w:jc w:val="left"/>
            </w:pPr>
            <w:r>
              <w:t>C</w:t>
            </w:r>
            <w:r w:rsidR="00E40691">
              <w:t>.05</w:t>
            </w:r>
          </w:p>
        </w:tc>
        <w:tc>
          <w:tcPr>
            <w:tcW w:w="1459" w:type="dxa"/>
          </w:tcPr>
          <w:p w14:paraId="7A907F8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5" w:type="dxa"/>
          </w:tcPr>
          <w:p w14:paraId="147920A8" w14:textId="09AEED5F" w:rsidR="00E40691" w:rsidRDefault="00A15A34" w:rsidP="00C83326">
            <w:pPr>
              <w:jc w:val="left"/>
              <w:cnfStyle w:val="000000000000" w:firstRow="0" w:lastRow="0" w:firstColumn="0" w:lastColumn="0" w:oddVBand="0" w:evenVBand="0" w:oddHBand="0" w:evenHBand="0" w:firstRowFirstColumn="0" w:firstRowLastColumn="0" w:lastRowFirstColumn="0" w:lastRowLastColumn="0"/>
            </w:pPr>
            <w:r>
              <w:t>Understand if a connection to the factory hardware is possible</w:t>
            </w:r>
          </w:p>
        </w:tc>
        <w:tc>
          <w:tcPr>
            <w:tcW w:w="2679" w:type="dxa"/>
          </w:tcPr>
          <w:p w14:paraId="05E692F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799FED15" w14:textId="7610441B"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C</w:t>
            </w:r>
          </w:p>
        </w:tc>
      </w:tr>
      <w:tr w:rsidR="00E40691" w14:paraId="3D4C5B5B"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368E6018" w14:textId="5F178B93" w:rsidR="00E40691" w:rsidRDefault="00FA67FB" w:rsidP="00C83326">
            <w:pPr>
              <w:jc w:val="left"/>
            </w:pPr>
            <w:r>
              <w:t>C</w:t>
            </w:r>
            <w:r w:rsidR="00E40691">
              <w:t>.06</w:t>
            </w:r>
          </w:p>
        </w:tc>
        <w:tc>
          <w:tcPr>
            <w:tcW w:w="1459" w:type="dxa"/>
          </w:tcPr>
          <w:p w14:paraId="0F095B7A"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w:t>
            </w:r>
          </w:p>
        </w:tc>
        <w:tc>
          <w:tcPr>
            <w:tcW w:w="3165" w:type="dxa"/>
          </w:tcPr>
          <w:p w14:paraId="75071A3A" w14:textId="7160B2C3" w:rsidR="00E40691" w:rsidRDefault="003756A4" w:rsidP="00C83326">
            <w:pPr>
              <w:jc w:val="left"/>
              <w:cnfStyle w:val="000000000000" w:firstRow="0" w:lastRow="0" w:firstColumn="0" w:lastColumn="0" w:oddVBand="0" w:evenVBand="0" w:oddHBand="0" w:evenHBand="0" w:firstRowFirstColumn="0" w:firstRowLastColumn="0" w:lastRowFirstColumn="0" w:lastRowLastColumn="0"/>
            </w:pPr>
            <w:r>
              <w:t>A</w:t>
            </w:r>
            <w:r w:rsidR="00E40691">
              <w:t>I software</w:t>
            </w:r>
            <w:r w:rsidR="00C83326">
              <w:t xml:space="preserve"> working principle should be understood and put into words</w:t>
            </w:r>
          </w:p>
        </w:tc>
        <w:tc>
          <w:tcPr>
            <w:tcW w:w="2679" w:type="dxa"/>
          </w:tcPr>
          <w:p w14:paraId="2C862B2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3231D886" w14:textId="2320C951"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B</w:t>
            </w:r>
          </w:p>
        </w:tc>
      </w:tr>
    </w:tbl>
    <w:p w14:paraId="237BF5C8" w14:textId="742DDE73" w:rsidR="00E40691" w:rsidRDefault="003A207B" w:rsidP="003A207B">
      <w:pPr>
        <w:pStyle w:val="berschrift3"/>
      </w:pPr>
      <w:bookmarkStart w:id="14" w:name="_Toc138926461"/>
      <w:r>
        <w:lastRenderedPageBreak/>
        <w:t>N</w:t>
      </w:r>
      <w:r w:rsidR="00E40691">
        <w:t>on-</w:t>
      </w:r>
      <w:r>
        <w:t>F</w:t>
      </w:r>
      <w:r w:rsidR="00E40691">
        <w:t xml:space="preserve">unctional </w:t>
      </w:r>
      <w:r>
        <w:t>R</w:t>
      </w:r>
      <w:r w:rsidR="00E40691">
        <w:t>equirements</w:t>
      </w:r>
      <w:bookmarkEnd w:id="14"/>
    </w:p>
    <w:p w14:paraId="63B034FF" w14:textId="14364AF2" w:rsidR="00906B20" w:rsidRPr="00906B20" w:rsidRDefault="00906B20" w:rsidP="00906B20">
      <w:pPr>
        <w:pStyle w:val="Beschriftung"/>
      </w:pPr>
      <w:bookmarkStart w:id="15" w:name="_Toc139421702"/>
      <w:r>
        <w:t>Table 1.4: Non-Functional Requirements</w:t>
      </w:r>
      <w:bookmarkEnd w:id="15"/>
    </w:p>
    <w:tbl>
      <w:tblPr>
        <w:tblStyle w:val="Gitternetztabelle1hell"/>
        <w:tblW w:w="0" w:type="auto"/>
        <w:tblLook w:val="04A0" w:firstRow="1" w:lastRow="0" w:firstColumn="1" w:lastColumn="0" w:noHBand="0" w:noVBand="1"/>
      </w:tblPr>
      <w:tblGrid>
        <w:gridCol w:w="650"/>
        <w:gridCol w:w="1421"/>
        <w:gridCol w:w="3186"/>
        <w:gridCol w:w="2696"/>
        <w:gridCol w:w="483"/>
      </w:tblGrid>
      <w:tr w:rsidR="00E40691" w14:paraId="5DD12BA6" w14:textId="77777777" w:rsidTr="003A20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6590BA64" w14:textId="77777777" w:rsidR="00E40691" w:rsidRDefault="00E40691" w:rsidP="00C83326">
            <w:pPr>
              <w:jc w:val="left"/>
            </w:pPr>
            <w:r>
              <w:t>ID</w:t>
            </w:r>
          </w:p>
        </w:tc>
        <w:tc>
          <w:tcPr>
            <w:tcW w:w="1424" w:type="dxa"/>
          </w:tcPr>
          <w:p w14:paraId="7C4B8C21"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201" w:type="dxa"/>
          </w:tcPr>
          <w:p w14:paraId="794BCD37"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707" w:type="dxa"/>
          </w:tcPr>
          <w:p w14:paraId="6C0CA14D"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3B94FD96"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791EF117"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C845612" w14:textId="63C481E2" w:rsidR="00E40691" w:rsidRDefault="00FA67FB" w:rsidP="00C83326">
            <w:pPr>
              <w:jc w:val="left"/>
            </w:pPr>
            <w:r>
              <w:t>D</w:t>
            </w:r>
            <w:r w:rsidR="00E40691">
              <w:t>.01</w:t>
            </w:r>
          </w:p>
        </w:tc>
        <w:tc>
          <w:tcPr>
            <w:tcW w:w="1424" w:type="dxa"/>
          </w:tcPr>
          <w:p w14:paraId="3BE6D76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21E2E669" w14:textId="78DD4A88"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Usage of </w:t>
            </w:r>
            <w:r w:rsidR="00DC6230">
              <w:t>A</w:t>
            </w:r>
            <w:r>
              <w:t>rcstone arc.ops</w:t>
            </w:r>
          </w:p>
        </w:tc>
        <w:tc>
          <w:tcPr>
            <w:tcW w:w="2707" w:type="dxa"/>
            <w:vMerge w:val="restart"/>
          </w:tcPr>
          <w:p w14:paraId="18AE0903"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All PCs need to be controlled to always use the latest version of the software</w:t>
            </w:r>
          </w:p>
        </w:tc>
        <w:tc>
          <w:tcPr>
            <w:tcW w:w="483" w:type="dxa"/>
          </w:tcPr>
          <w:p w14:paraId="679C7AC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25E4DEB1"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3140687" w14:textId="15F5C3E4" w:rsidR="00E40691" w:rsidRDefault="00FA67FB" w:rsidP="00C83326">
            <w:pPr>
              <w:jc w:val="left"/>
            </w:pPr>
            <w:r>
              <w:t>D</w:t>
            </w:r>
            <w:r w:rsidR="00E40691">
              <w:t>.02</w:t>
            </w:r>
          </w:p>
        </w:tc>
        <w:tc>
          <w:tcPr>
            <w:tcW w:w="1424" w:type="dxa"/>
          </w:tcPr>
          <w:p w14:paraId="224B369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3A7A3EFC" w14:textId="65874F5E"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Usage of </w:t>
            </w:r>
            <w:r w:rsidR="00DC6230">
              <w:t>A</w:t>
            </w:r>
            <w:r>
              <w:t>rcstone arc.quire</w:t>
            </w:r>
          </w:p>
        </w:tc>
        <w:tc>
          <w:tcPr>
            <w:tcW w:w="2707" w:type="dxa"/>
            <w:vMerge/>
          </w:tcPr>
          <w:p w14:paraId="7ECF143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948B8C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5DE544ED"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539D8CF3" w14:textId="72D0E63D" w:rsidR="00E40691" w:rsidRDefault="00FA67FB" w:rsidP="00C83326">
            <w:pPr>
              <w:jc w:val="left"/>
            </w:pPr>
            <w:r>
              <w:t>D</w:t>
            </w:r>
            <w:r w:rsidR="00E40691">
              <w:t>.0</w:t>
            </w:r>
            <w:r>
              <w:t>3</w:t>
            </w:r>
          </w:p>
        </w:tc>
        <w:tc>
          <w:tcPr>
            <w:tcW w:w="1424" w:type="dxa"/>
          </w:tcPr>
          <w:p w14:paraId="5E35349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3A2EAD4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Usage of Microsoft SQL database manager</w:t>
            </w:r>
          </w:p>
        </w:tc>
        <w:tc>
          <w:tcPr>
            <w:tcW w:w="2707" w:type="dxa"/>
            <w:vMerge/>
          </w:tcPr>
          <w:p w14:paraId="2BB9D69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1369D38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3F7BDBD1"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F92123D" w14:textId="35BAC6AC" w:rsidR="00E40691" w:rsidRDefault="00FA67FB" w:rsidP="00C83326">
            <w:pPr>
              <w:jc w:val="left"/>
            </w:pPr>
            <w:r>
              <w:t>D</w:t>
            </w:r>
            <w:r w:rsidR="00E40691">
              <w:t>.0</w:t>
            </w:r>
            <w:r>
              <w:t>4</w:t>
            </w:r>
          </w:p>
        </w:tc>
        <w:tc>
          <w:tcPr>
            <w:tcW w:w="1424" w:type="dxa"/>
          </w:tcPr>
          <w:p w14:paraId="61D27557"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61EC79DF" w14:textId="7402F0CF"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Anaconda for python</w:t>
            </w:r>
            <w:r w:rsidR="003A207B">
              <w:t xml:space="preserve"> for the </w:t>
            </w:r>
            <w:r w:rsidR="003756A4">
              <w:t>A</w:t>
            </w:r>
            <w:r w:rsidR="003A207B">
              <w:t>I factory</w:t>
            </w:r>
          </w:p>
        </w:tc>
        <w:tc>
          <w:tcPr>
            <w:tcW w:w="2707" w:type="dxa"/>
            <w:vMerge/>
          </w:tcPr>
          <w:p w14:paraId="480C561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1C4FE11D" w14:textId="0664BC79" w:rsidR="00E40691" w:rsidRDefault="00A15A34"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7223804E"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0DACC94E" w14:textId="01C8F6EC" w:rsidR="00E40691" w:rsidRDefault="00FA67FB" w:rsidP="00C83326">
            <w:pPr>
              <w:jc w:val="left"/>
            </w:pPr>
            <w:r>
              <w:t>D</w:t>
            </w:r>
            <w:r w:rsidR="00E40691">
              <w:t>.0</w:t>
            </w:r>
            <w:r>
              <w:t>5</w:t>
            </w:r>
          </w:p>
        </w:tc>
        <w:tc>
          <w:tcPr>
            <w:tcW w:w="1424" w:type="dxa"/>
          </w:tcPr>
          <w:p w14:paraId="38B369C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Server</w:t>
            </w:r>
          </w:p>
        </w:tc>
        <w:tc>
          <w:tcPr>
            <w:tcW w:w="3201" w:type="dxa"/>
          </w:tcPr>
          <w:p w14:paraId="55EE238D" w14:textId="16A431C5"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UTHM server is</w:t>
            </w:r>
            <w:r w:rsidR="003A207B">
              <w:t xml:space="preserve"> required</w:t>
            </w:r>
            <w:r>
              <w:t xml:space="preserve"> to be used</w:t>
            </w:r>
          </w:p>
        </w:tc>
        <w:tc>
          <w:tcPr>
            <w:tcW w:w="2707" w:type="dxa"/>
          </w:tcPr>
          <w:p w14:paraId="2BD6C8C4" w14:textId="3FEE5CAF" w:rsidR="00E40691" w:rsidRDefault="00A15A34" w:rsidP="00C83326">
            <w:pPr>
              <w:jc w:val="left"/>
              <w:cnfStyle w:val="000000000000" w:firstRow="0" w:lastRow="0" w:firstColumn="0" w:lastColumn="0" w:oddVBand="0" w:evenVBand="0" w:oddHBand="0" w:evenHBand="0" w:firstRowFirstColumn="0" w:firstRowLastColumn="0" w:lastRowFirstColumn="0" w:lastRowLastColumn="0"/>
            </w:pPr>
            <w:r>
              <w:t>Connection to the server established</w:t>
            </w:r>
          </w:p>
        </w:tc>
        <w:tc>
          <w:tcPr>
            <w:tcW w:w="483" w:type="dxa"/>
          </w:tcPr>
          <w:p w14:paraId="69E0DA4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bl>
    <w:p w14:paraId="1CFEF696" w14:textId="77777777" w:rsidR="00BF7B5B" w:rsidRDefault="00BF7B5B" w:rsidP="00BF7B5B"/>
    <w:p w14:paraId="7C469B40" w14:textId="77777777" w:rsidR="00BF7B5B" w:rsidRDefault="00BF7B5B" w:rsidP="00BF7B5B">
      <w:pPr>
        <w:sectPr w:rsidR="00BF7B5B" w:rsidSect="00CA1472">
          <w:headerReference w:type="default" r:id="rId10"/>
          <w:pgSz w:w="11906" w:h="16838" w:code="9"/>
          <w:pgMar w:top="1418" w:right="1418" w:bottom="1418" w:left="2268" w:header="720" w:footer="720" w:gutter="0"/>
          <w:pgNumType w:start="1"/>
          <w:cols w:space="720"/>
          <w:titlePg/>
          <w:docGrid w:linePitch="360"/>
        </w:sectPr>
      </w:pPr>
    </w:p>
    <w:p w14:paraId="02C49167" w14:textId="1C64295A" w:rsidR="00611DB4" w:rsidRDefault="009F2412" w:rsidP="00611DB4">
      <w:pPr>
        <w:pStyle w:val="berschrift1"/>
        <w:ind w:left="0" w:firstLine="0"/>
      </w:pPr>
      <w:r>
        <w:lastRenderedPageBreak/>
        <w:br/>
      </w:r>
      <w:r>
        <w:br/>
      </w:r>
      <w:r>
        <w:br/>
      </w:r>
      <w:r>
        <w:br/>
      </w:r>
      <w:r>
        <w:br/>
      </w:r>
      <w:bookmarkStart w:id="16" w:name="_Toc138926462"/>
      <w:bookmarkStart w:id="17" w:name="_Toc139420253"/>
      <w:bookmarkStart w:id="18" w:name="_Toc139421703"/>
      <w:r>
        <w:t>LITERATURE REVIEW</w:t>
      </w:r>
      <w:bookmarkEnd w:id="16"/>
      <w:bookmarkEnd w:id="17"/>
      <w:bookmarkEnd w:id="18"/>
    </w:p>
    <w:p w14:paraId="1A3E283C" w14:textId="51A7FCE4" w:rsidR="00611DB4" w:rsidRDefault="00611DB4" w:rsidP="00611DB4">
      <w:r>
        <w:t>Keeping pace with digitalization and ever-shorter innovation cycles is a major challenge for companies. Therefore, ongoing networking, knowledge and technology transfer, as well as constant competence development, are becoming increasingly important to remain competitive, especially for small and medium-sized enterprises (SMEs) with limited resources. As th</w:t>
      </w:r>
      <w:r w:rsidR="008C1B67">
        <w:t xml:space="preserve">e objective of this project </w:t>
      </w:r>
      <w:r>
        <w:t xml:space="preserve">is </w:t>
      </w:r>
      <w:r w:rsidR="008C1B67">
        <w:t>transferring</w:t>
      </w:r>
      <w:r>
        <w:t xml:space="preserve"> knowledge</w:t>
      </w:r>
      <w:r w:rsidR="008C1B67">
        <w:t>, a deeper look in the methods and benefits of the state of Baden-Württemberg [</w:t>
      </w:r>
      <w:r w:rsidR="00E15965">
        <w:t>2</w:t>
      </w:r>
      <w:r w:rsidR="008C1B67">
        <w:t>] is taken firstly.</w:t>
      </w:r>
    </w:p>
    <w:p w14:paraId="5D9A3334" w14:textId="3CC6AF5F" w:rsidR="00611DB4" w:rsidRDefault="00611DB4" w:rsidP="00611DB4">
      <w:r>
        <w:t xml:space="preserve">It </w:t>
      </w:r>
      <w:r w:rsidR="008C1B67">
        <w:t>is pointed out,</w:t>
      </w:r>
      <w:r>
        <w:t xml:space="preserve"> that the exchange of knowledge and technologies between research institutions, companies, industries and sectors, as well as public administration, represents a great added value for innovative capacity. In particular, where experts from different disciplines meet, disruptive ideas can emerge and horizons can be enlarged. </w:t>
      </w:r>
    </w:p>
    <w:p w14:paraId="0A2023C7" w14:textId="07878DC8" w:rsidR="00611DB4" w:rsidRDefault="00611DB4" w:rsidP="00611DB4">
      <w:r w:rsidRPr="00611DB4">
        <w:t>Technology and knowledge transfer can be used and promoted in a variety of ways. Thanks to the digital transformation, new</w:t>
      </w:r>
      <w:r>
        <w:t xml:space="preserve"> </w:t>
      </w:r>
      <w:r w:rsidRPr="00611DB4">
        <w:t xml:space="preserve">and more efficient ways of exchanging ideas are also emerging. Overall, a large number of different virtual and physical transfer offerings have developed that </w:t>
      </w:r>
      <w:r w:rsidR="008C1B67">
        <w:t>share</w:t>
      </w:r>
      <w:r w:rsidRPr="00611DB4">
        <w:t xml:space="preserve"> knowledge </w:t>
      </w:r>
      <w:r w:rsidR="008C1B67">
        <w:t xml:space="preserve">between </w:t>
      </w:r>
      <w:r w:rsidRPr="00611DB4">
        <w:t xml:space="preserve">a wide variety of players: from tutorials </w:t>
      </w:r>
      <w:r>
        <w:t>and</w:t>
      </w:r>
      <w:r w:rsidRPr="00611DB4">
        <w:t xml:space="preserve"> trainings, continuing education, cooperation exchanges, to science-industry working groups, crowdsourcing offerings, regional cluster initiatives, and topic- and technology-related hubs and labs, to events and trade fairs.</w:t>
      </w:r>
    </w:p>
    <w:p w14:paraId="6526B1B0" w14:textId="244D3E4F" w:rsidR="00611DB4" w:rsidRDefault="00611DB4" w:rsidP="00611DB4">
      <w:r>
        <w:t xml:space="preserve">The state of Baden-Württemberg considers technology and knowledge transfer to be a key instrument that </w:t>
      </w:r>
      <w:r w:rsidR="008C1B67">
        <w:t>SMEs</w:t>
      </w:r>
      <w:r>
        <w:t xml:space="preserve"> can use to optimize processes both within the company and beyond, and to strengthen their competitiveness through new products, services and business models. In this context, the state also provides a wide range of transfer </w:t>
      </w:r>
      <w:r>
        <w:lastRenderedPageBreak/>
        <w:t>offers, in which up-to-date knowledge on important technologies, such as artificial intelligence, is imparted for diverse sectors, from industrial production to trade and commerce. In principle, transfer will continue to become increasingly digitalized in the future, so that virtual communication channels, platforms and formats will come more into focus. The digitization of transfer in particular will help to develop new transfer offerings beyond what has been known to date and facilitate access to important expert knowledge in a wide range of industry and technology fields, including for new user groups.</w:t>
      </w:r>
    </w:p>
    <w:p w14:paraId="49CC6222" w14:textId="4C91F251" w:rsidR="00493327" w:rsidRPr="00493327" w:rsidRDefault="007A1BCA" w:rsidP="00493327">
      <w:r>
        <w:t>To start with</w:t>
      </w:r>
      <w:r w:rsidR="008C1B67">
        <w:t xml:space="preserve"> knowledge transfer the theory of the </w:t>
      </w:r>
      <w:r w:rsidR="00493327">
        <w:t xml:space="preserve">project’s </w:t>
      </w:r>
      <w:r w:rsidR="008C1B67">
        <w:t>topics needs to be explained</w:t>
      </w:r>
      <w:r w:rsidR="00493327">
        <w:t xml:space="preserve">. </w:t>
      </w:r>
      <w:r w:rsidR="008C1B67">
        <w:t xml:space="preserve">This will be covered by the following chapter. </w:t>
      </w:r>
      <w:r w:rsidR="00493327">
        <w:t xml:space="preserve">The first part will </w:t>
      </w:r>
      <w:r w:rsidR="008C1B67">
        <w:t>be about</w:t>
      </w:r>
      <w:r w:rsidR="00493327">
        <w:t xml:space="preserve"> </w:t>
      </w:r>
      <w:r w:rsidR="008C1B67">
        <w:t>Manufacturing Execution Systems</w:t>
      </w:r>
      <w:r w:rsidR="00493327">
        <w:t xml:space="preserve">. The second part </w:t>
      </w:r>
      <w:r w:rsidR="00DC6230">
        <w:t>gives</w:t>
      </w:r>
      <w:r w:rsidR="00493327">
        <w:t xml:space="preserve"> the basics for the Artificial Intelligence Lernfabrik. </w:t>
      </w:r>
    </w:p>
    <w:p w14:paraId="1873A7C4" w14:textId="39FD690D" w:rsidR="000E2930" w:rsidRDefault="00E40691" w:rsidP="00E40691">
      <w:pPr>
        <w:pStyle w:val="berschrift2"/>
      </w:pPr>
      <w:bookmarkStart w:id="19" w:name="_Toc138926463"/>
      <w:r>
        <w:t>MES</w:t>
      </w:r>
      <w:bookmarkEnd w:id="19"/>
    </w:p>
    <w:p w14:paraId="687BBA32" w14:textId="30369624" w:rsidR="00E40691" w:rsidRPr="00944D5F" w:rsidRDefault="00E40691" w:rsidP="00E40691">
      <w:pPr>
        <w:rPr>
          <w:lang w:val="en-US"/>
        </w:rPr>
      </w:pPr>
      <w:bookmarkStart w:id="20" w:name="_Hlk135299206"/>
      <w:r w:rsidRPr="00944D5F">
        <w:rPr>
          <w:lang w:val="en-US"/>
        </w:rPr>
        <w:t>MES technology has come a long way since its inception</w:t>
      </w:r>
      <w:r>
        <w:rPr>
          <w:lang w:val="en-US"/>
        </w:rPr>
        <w:t xml:space="preserve"> in the 1980s</w:t>
      </w:r>
      <w:r w:rsidRPr="00944D5F">
        <w:rPr>
          <w:lang w:val="en-US"/>
        </w:rPr>
        <w:t xml:space="preserve"> and is now a vital component in the success of manufacturing companies around the world.</w:t>
      </w:r>
      <w:r>
        <w:rPr>
          <w:lang w:val="en-US"/>
        </w:rPr>
        <w:t xml:space="preserve"> The following chapter will cover the definition of a MES, its functionalities and how it is embedded into an enterprise. After that the role of MES in the context of Industry 4.0 will be evaluated.</w:t>
      </w:r>
      <w:r w:rsidR="00F54889">
        <w:rPr>
          <w:lang w:val="en-US"/>
        </w:rPr>
        <w:t xml:space="preserve"> Lastly, the used MES for the project is reviewed.</w:t>
      </w:r>
    </w:p>
    <w:p w14:paraId="6DA30307" w14:textId="77777777" w:rsidR="00E40691" w:rsidRDefault="00E40691" w:rsidP="00E40691">
      <w:pPr>
        <w:pStyle w:val="berschrift3"/>
        <w:rPr>
          <w:lang w:val="en-US"/>
        </w:rPr>
      </w:pPr>
      <w:bookmarkStart w:id="21" w:name="_Toc138926464"/>
      <w:r>
        <w:rPr>
          <w:lang w:val="en-US"/>
        </w:rPr>
        <w:t>Functionality of a MES</w:t>
      </w:r>
      <w:bookmarkEnd w:id="21"/>
    </w:p>
    <w:p w14:paraId="21B80ED8" w14:textId="03198EB3" w:rsidR="00E40691" w:rsidRPr="00944D5F" w:rsidRDefault="00E40691" w:rsidP="00E40691">
      <w:pPr>
        <w:rPr>
          <w:lang w:val="en-US"/>
        </w:rPr>
      </w:pPr>
      <w:r w:rsidRPr="00944D5F">
        <w:rPr>
          <w:lang w:val="en-US"/>
        </w:rPr>
        <w:t>MES is designed to improve operational efficiency and increase overall productivity by giving manufacturers insight into their production processes and providing them with tools to help optimize workflows. This is achieved by</w:t>
      </w:r>
      <w:r>
        <w:rPr>
          <w:lang w:val="en-US"/>
        </w:rPr>
        <w:t xml:space="preserve"> monitoring all aspects of the production process in real time. That is why the production process has to be fully digitized before</w:t>
      </w:r>
      <w:r w:rsidR="002A31E7">
        <w:rPr>
          <w:lang w:val="en-US"/>
        </w:rPr>
        <w:t xml:space="preserve"> a MES can be applied</w:t>
      </w:r>
      <w:r>
        <w:rPr>
          <w:lang w:val="en-US"/>
        </w:rPr>
        <w:t>. In the best case all sensor data and actuator states are available</w:t>
      </w:r>
      <w:r w:rsidR="007A1BCA">
        <w:rPr>
          <w:lang w:val="en-US"/>
        </w:rPr>
        <w:t xml:space="preserve"> permanently,</w:t>
      </w:r>
      <w:r>
        <w:rPr>
          <w:lang w:val="en-US"/>
        </w:rPr>
        <w:t xml:space="preserve"> otherwise additional data has to be provided manually.</w:t>
      </w:r>
    </w:p>
    <w:p w14:paraId="2D1E2C24" w14:textId="1E30A5DC" w:rsidR="00E40691" w:rsidRDefault="00A97AE1" w:rsidP="00E40691">
      <w:pPr>
        <w:rPr>
          <w:lang w:val="en-US"/>
        </w:rPr>
      </w:pPr>
      <w:r>
        <w:rPr>
          <w:lang w:val="en-US"/>
        </w:rPr>
        <w:t>Kletti [</w:t>
      </w:r>
      <w:r w:rsidR="00E15965">
        <w:rPr>
          <w:lang w:val="en-US"/>
        </w:rPr>
        <w:t>3</w:t>
      </w:r>
      <w:r>
        <w:rPr>
          <w:lang w:val="en-US"/>
        </w:rPr>
        <w:t>] describes the functionality of a nowadays MES</w:t>
      </w:r>
      <w:r w:rsidR="00E40691">
        <w:rPr>
          <w:lang w:val="en-US"/>
        </w:rPr>
        <w:t xml:space="preserve"> by the combination of three functional scopes. Those areas have to work hand in hand to create a </w:t>
      </w:r>
      <w:r w:rsidR="002A31E7">
        <w:rPr>
          <w:lang w:val="en-US"/>
        </w:rPr>
        <w:t>high-performance</w:t>
      </w:r>
      <w:r w:rsidR="00E40691">
        <w:rPr>
          <w:lang w:val="en-US"/>
        </w:rPr>
        <w:t xml:space="preserve"> MES and enable a well-timed and effective manufacturing control. </w:t>
      </w:r>
    </w:p>
    <w:p w14:paraId="79903957" w14:textId="14192E72" w:rsidR="00E40691" w:rsidRDefault="00E40691" w:rsidP="00E40691">
      <w:pPr>
        <w:rPr>
          <w:lang w:val="en-US"/>
        </w:rPr>
      </w:pPr>
      <w:r>
        <w:rPr>
          <w:lang w:val="en-US"/>
        </w:rPr>
        <w:lastRenderedPageBreak/>
        <w:t>First there is the function group production, where data acquisition plays the most important role. For production, data order and person related times and quantities are recorded, but also machine data is collected to manage machines and other operational resources. Moreover, operational data such as order and personnel timing an</w:t>
      </w:r>
      <w:r w:rsidR="002A31E7">
        <w:rPr>
          <w:lang w:val="en-US"/>
        </w:rPr>
        <w:t>d</w:t>
      </w:r>
      <w:r>
        <w:rPr>
          <w:lang w:val="en-US"/>
        </w:rPr>
        <w:t xml:space="preserve"> amounts are acquired. Other possible applications of a MES in the connection with production are tool and resource management, where tools and other auxiliary materials are managed, material and production logistics, where information about currently circulating material is provided, energy management and many more.</w:t>
      </w:r>
    </w:p>
    <w:p w14:paraId="2CF4BDC3" w14:textId="10634E67" w:rsidR="00E40691" w:rsidRDefault="00E40691" w:rsidP="00E40691">
      <w:pPr>
        <w:rPr>
          <w:lang w:val="en-US"/>
        </w:rPr>
      </w:pPr>
      <w:r>
        <w:rPr>
          <w:lang w:val="en-US"/>
        </w:rPr>
        <w:t>When it comes to human resources a MES should be able to handle time recording, time management, personnel resource planning and wage calculation. Furthermore, short-term manpower planning and escalation management can also be use</w:t>
      </w:r>
      <w:r w:rsidR="002A31E7">
        <w:rPr>
          <w:lang w:val="en-US"/>
        </w:rPr>
        <w:t>-</w:t>
      </w:r>
      <w:r>
        <w:rPr>
          <w:lang w:val="en-US"/>
        </w:rPr>
        <w:t>cases for a MES.</w:t>
      </w:r>
    </w:p>
    <w:p w14:paraId="44209EC2" w14:textId="77777777" w:rsidR="00E40691" w:rsidRDefault="00E40691" w:rsidP="00E40691">
      <w:pPr>
        <w:rPr>
          <w:lang w:val="en-US"/>
        </w:rPr>
      </w:pPr>
      <w:r>
        <w:rPr>
          <w:lang w:val="en-US"/>
        </w:rPr>
        <w:t>For the third field quality assurance different mechanisms like production inspection, complaints management, testing and measurement data acquisition can be implemented into a MES.</w:t>
      </w:r>
    </w:p>
    <w:p w14:paraId="327745CE" w14:textId="7F9B52BC" w:rsidR="00E40691" w:rsidRDefault="00E40691" w:rsidP="00E40691">
      <w:pPr>
        <w:rPr>
          <w:lang w:val="en-US"/>
        </w:rPr>
      </w:pPr>
      <w:r>
        <w:rPr>
          <w:lang w:val="en-US"/>
        </w:rPr>
        <w:t xml:space="preserve">Lots of associations have developed standards to describe the requirements of a MES. As defined by the VDI (Verein Deutsche </w:t>
      </w:r>
      <w:r w:rsidRPr="00492262">
        <w:t>Ingenieure</w:t>
      </w:r>
      <w:r>
        <w:t xml:space="preserve">, </w:t>
      </w:r>
      <w:r w:rsidRPr="00F628D4">
        <w:rPr>
          <w:i/>
          <w:iCs/>
          <w:lang w:val="en-US"/>
        </w:rPr>
        <w:t>engl</w:t>
      </w:r>
      <w:r w:rsidRPr="00F628D4">
        <w:rPr>
          <w:lang w:val="en-US"/>
        </w:rPr>
        <w:t>. Association of German Engineers</w:t>
      </w:r>
      <w:r>
        <w:rPr>
          <w:lang w:val="en-US"/>
        </w:rPr>
        <w:t xml:space="preserve">) in the guideline VDI 5600 </w:t>
      </w:r>
      <w:r w:rsidR="00A97AE1">
        <w:rPr>
          <w:lang w:val="en-US"/>
        </w:rPr>
        <w:t>[</w:t>
      </w:r>
      <w:r w:rsidR="00E15965">
        <w:rPr>
          <w:lang w:val="en-US"/>
        </w:rPr>
        <w:t>4</w:t>
      </w:r>
      <w:r w:rsidR="00A97AE1">
        <w:rPr>
          <w:lang w:val="en-US"/>
        </w:rPr>
        <w:t xml:space="preserve">] </w:t>
      </w:r>
      <w:r>
        <w:rPr>
          <w:lang w:val="en-US"/>
        </w:rPr>
        <w:t>the tasks of a MES are the following:</w:t>
      </w:r>
    </w:p>
    <w:p w14:paraId="24BDB4B2"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Detailed planning and detailed scheduling control</w:t>
      </w:r>
    </w:p>
    <w:p w14:paraId="1CC9E7BC"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Operating resources management</w:t>
      </w:r>
    </w:p>
    <w:p w14:paraId="08CBCD53"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Material management</w:t>
      </w:r>
    </w:p>
    <w:p w14:paraId="0D909B35"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Personnel management</w:t>
      </w:r>
    </w:p>
    <w:p w14:paraId="7F9F009D"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Data acquisition and processing</w:t>
      </w:r>
    </w:p>
    <w:p w14:paraId="11E7885D"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Interface management</w:t>
      </w:r>
    </w:p>
    <w:p w14:paraId="7A671F0A"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Performance analysis</w:t>
      </w:r>
    </w:p>
    <w:p w14:paraId="611EB8DE" w14:textId="77777777" w:rsidR="00E40691" w:rsidRPr="008F1FD7" w:rsidRDefault="00E40691" w:rsidP="00E40691">
      <w:pPr>
        <w:pStyle w:val="Listenabsatz"/>
        <w:numPr>
          <w:ilvl w:val="0"/>
          <w:numId w:val="8"/>
        </w:numPr>
        <w:tabs>
          <w:tab w:val="clear" w:pos="720"/>
        </w:tabs>
        <w:spacing w:after="160" w:line="259" w:lineRule="auto"/>
        <w:jc w:val="left"/>
        <w:rPr>
          <w:lang w:val="en-US"/>
        </w:rPr>
      </w:pPr>
      <w:r w:rsidRPr="008F1FD7">
        <w:rPr>
          <w:lang w:val="en-US"/>
        </w:rPr>
        <w:t>Quality management</w:t>
      </w:r>
    </w:p>
    <w:p w14:paraId="72A70EC3" w14:textId="77777777" w:rsidR="00E40691" w:rsidRDefault="00E40691" w:rsidP="00E40691">
      <w:pPr>
        <w:pStyle w:val="Listenabsatz"/>
        <w:numPr>
          <w:ilvl w:val="0"/>
          <w:numId w:val="8"/>
        </w:numPr>
        <w:tabs>
          <w:tab w:val="clear" w:pos="720"/>
        </w:tabs>
        <w:spacing w:after="160" w:line="259" w:lineRule="auto"/>
        <w:jc w:val="left"/>
        <w:rPr>
          <w:lang w:val="en-US"/>
        </w:rPr>
      </w:pPr>
      <w:r w:rsidRPr="008F1FD7">
        <w:rPr>
          <w:lang w:val="en-US"/>
        </w:rPr>
        <w:t>Information management</w:t>
      </w:r>
    </w:p>
    <w:p w14:paraId="0DEE412F" w14:textId="77777777" w:rsidR="00E40691" w:rsidRDefault="00E40691" w:rsidP="00E40691">
      <w:pPr>
        <w:pStyle w:val="Listenabsatz"/>
        <w:numPr>
          <w:ilvl w:val="0"/>
          <w:numId w:val="8"/>
        </w:numPr>
        <w:tabs>
          <w:tab w:val="clear" w:pos="720"/>
        </w:tabs>
        <w:spacing w:after="160" w:line="259" w:lineRule="auto"/>
        <w:jc w:val="left"/>
        <w:rPr>
          <w:lang w:val="en-US"/>
        </w:rPr>
      </w:pPr>
      <w:r>
        <w:rPr>
          <w:lang w:val="en-US"/>
        </w:rPr>
        <w:t>Order management</w:t>
      </w:r>
    </w:p>
    <w:p w14:paraId="084762BF" w14:textId="77777777" w:rsidR="00E40691" w:rsidRDefault="00E40691" w:rsidP="00E40691">
      <w:pPr>
        <w:pStyle w:val="Listenabsatz"/>
        <w:numPr>
          <w:ilvl w:val="0"/>
          <w:numId w:val="8"/>
        </w:numPr>
        <w:tabs>
          <w:tab w:val="clear" w:pos="720"/>
        </w:tabs>
        <w:spacing w:after="160" w:line="259" w:lineRule="auto"/>
        <w:jc w:val="left"/>
        <w:rPr>
          <w:lang w:val="en-US"/>
        </w:rPr>
      </w:pPr>
      <w:r>
        <w:rPr>
          <w:lang w:val="en-US"/>
        </w:rPr>
        <w:t>Energy management</w:t>
      </w:r>
    </w:p>
    <w:p w14:paraId="35A3F57B" w14:textId="1EFAEB2F" w:rsidR="00E40691" w:rsidRDefault="00E40691" w:rsidP="00E40691">
      <w:pPr>
        <w:rPr>
          <w:lang w:val="en-US"/>
        </w:rPr>
      </w:pPr>
      <w:r>
        <w:rPr>
          <w:lang w:val="en-US"/>
        </w:rPr>
        <w:t xml:space="preserve">Furthermore, the context of the MES in the complete enterprise is described in these standards, where the attempts in the VDI 5600 and the ISA 95 </w:t>
      </w:r>
      <w:r w:rsidR="00A97AE1">
        <w:rPr>
          <w:lang w:val="en-US"/>
        </w:rPr>
        <w:t>[</w:t>
      </w:r>
      <w:r w:rsidR="00E15965">
        <w:rPr>
          <w:lang w:val="en-US"/>
        </w:rPr>
        <w:t>5</w:t>
      </w:r>
      <w:r w:rsidR="00A97AE1">
        <w:rPr>
          <w:lang w:val="en-US"/>
        </w:rPr>
        <w:t xml:space="preserve">] are similar </w:t>
      </w:r>
      <w:r>
        <w:rPr>
          <w:lang w:val="en-US"/>
        </w:rPr>
        <w:t>with three levels stacked on each other.</w:t>
      </w:r>
    </w:p>
    <w:p w14:paraId="6E0D3D15" w14:textId="77777777" w:rsidR="00E40691" w:rsidRDefault="00E40691" w:rsidP="00E40691">
      <w:pPr>
        <w:rPr>
          <w:lang w:val="en-US"/>
        </w:rPr>
      </w:pPr>
      <w:r w:rsidRPr="00E17EA9">
        <w:rPr>
          <w:noProof/>
          <w:lang w:val="en-US"/>
        </w:rPr>
        <w:lastRenderedPageBreak/>
        <w:drawing>
          <wp:inline distT="0" distB="0" distL="0" distR="0" wp14:anchorId="7DF490CE" wp14:editId="2A641BEF">
            <wp:extent cx="4322619" cy="1424176"/>
            <wp:effectExtent l="0" t="0" r="1905" b="5080"/>
            <wp:docPr id="35451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11630" name=""/>
                    <pic:cNvPicPr/>
                  </pic:nvPicPr>
                  <pic:blipFill>
                    <a:blip r:embed="rId11"/>
                    <a:stretch>
                      <a:fillRect/>
                    </a:stretch>
                  </pic:blipFill>
                  <pic:spPr>
                    <a:xfrm>
                      <a:off x="0" y="0"/>
                      <a:ext cx="4346539" cy="1432057"/>
                    </a:xfrm>
                    <a:prstGeom prst="rect">
                      <a:avLst/>
                    </a:prstGeom>
                  </pic:spPr>
                </pic:pic>
              </a:graphicData>
            </a:graphic>
          </wp:inline>
        </w:drawing>
      </w:r>
    </w:p>
    <w:p w14:paraId="0CED40D3" w14:textId="53038FDE" w:rsidR="00E40691" w:rsidRPr="00F628D4" w:rsidRDefault="00E40691" w:rsidP="00EA29C3">
      <w:pPr>
        <w:pStyle w:val="Beschriftung"/>
        <w:rPr>
          <w:lang w:val="en-US"/>
        </w:rPr>
      </w:pPr>
      <w:bookmarkStart w:id="22" w:name="_Toc139421704"/>
      <w:r>
        <w:rPr>
          <w:lang w:val="en-US"/>
        </w:rPr>
        <w:t>Figure 2.</w:t>
      </w:r>
      <w:r w:rsidR="00F54889">
        <w:rPr>
          <w:lang w:val="en-US"/>
        </w:rPr>
        <w:t>1</w:t>
      </w:r>
      <w:r>
        <w:rPr>
          <w:lang w:val="en-US"/>
        </w:rPr>
        <w:t>: Architecture of an enterprise with MES</w:t>
      </w:r>
      <w:bookmarkEnd w:id="22"/>
      <w:r w:rsidR="00906B20">
        <w:rPr>
          <w:lang w:val="en-US"/>
        </w:rPr>
        <w:t xml:space="preserve"> </w:t>
      </w:r>
    </w:p>
    <w:p w14:paraId="04DC8B3D" w14:textId="01440367" w:rsidR="00E40691" w:rsidRDefault="00E40691" w:rsidP="00E40691">
      <w:pPr>
        <w:rPr>
          <w:lang w:val="en-US"/>
        </w:rPr>
      </w:pPr>
      <w:r w:rsidRPr="00492262">
        <w:rPr>
          <w:lang w:val="en-US"/>
        </w:rPr>
        <w:t>As shown in</w:t>
      </w:r>
      <w:r>
        <w:rPr>
          <w:lang w:val="en-US"/>
        </w:rPr>
        <w:t xml:space="preserve"> </w:t>
      </w:r>
      <w:r w:rsidR="002A31E7">
        <w:rPr>
          <w:lang w:val="en-US"/>
        </w:rPr>
        <w:t>figure</w:t>
      </w:r>
      <w:r>
        <w:rPr>
          <w:lang w:val="en-US"/>
        </w:rPr>
        <w:t xml:space="preserve"> </w:t>
      </w:r>
      <w:r w:rsidR="00F54889">
        <w:rPr>
          <w:lang w:val="en-US"/>
        </w:rPr>
        <w:t xml:space="preserve">2.1 </w:t>
      </w:r>
      <w:r>
        <w:rPr>
          <w:lang w:val="en-US"/>
        </w:rPr>
        <w:t>the MES is located in between the enterprise resource planning</w:t>
      </w:r>
      <w:r w:rsidR="00806DE4">
        <w:rPr>
          <w:lang w:val="en-US"/>
        </w:rPr>
        <w:t xml:space="preserve"> (ERP</w:t>
      </w:r>
      <w:r>
        <w:rPr>
          <w:lang w:val="en-US"/>
        </w:rPr>
        <w:t xml:space="preserve">) and the automation on shopfloor level. Furthermore, the time horizons of the different stages get significantly shorter from top to bottom. As in the ERP long- or mid-term decisions are made, the time period of interest varies from months to days, whereas for the MES single days to minutes matter. For the shopfloor level, where the actual production happens, it can even depend on milliseconds. </w:t>
      </w:r>
    </w:p>
    <w:p w14:paraId="1BD65990" w14:textId="77FDD574" w:rsidR="00E40691" w:rsidRDefault="00E40691" w:rsidP="00E40691">
      <w:pPr>
        <w:rPr>
          <w:lang w:val="en-US"/>
        </w:rPr>
      </w:pPr>
      <w:r>
        <w:rPr>
          <w:lang w:val="en-US"/>
        </w:rPr>
        <w:t xml:space="preserve">Since the MES has interfaces with lots of other systems, it acts like a hub for the data. The ERP provides the </w:t>
      </w:r>
      <w:r w:rsidR="002A31E7">
        <w:rPr>
          <w:lang w:val="en-US"/>
        </w:rPr>
        <w:t>base data</w:t>
      </w:r>
      <w:r>
        <w:rPr>
          <w:lang w:val="en-US"/>
        </w:rPr>
        <w:t xml:space="preserve"> such as orders, quality requirements and capacity planning that needs to be saved and processed in the MES. But the MES also has to receive data from the production on shopfloor level including sensor values, process data, machine status, counter ticks or measurements that get processed to business relevant units. It is also possible that the MES provides specific data for the </w:t>
      </w:r>
      <w:r w:rsidR="002A31E7">
        <w:rPr>
          <w:lang w:val="en-US"/>
        </w:rPr>
        <w:t>production,</w:t>
      </w:r>
      <w:r>
        <w:rPr>
          <w:lang w:val="en-US"/>
        </w:rPr>
        <w:t xml:space="preserve"> for instance process value specifications, target values or recipes. When it is not possible to access these data automatically, workers have to insert them manually. When the MES is seen as a hub, it is important that it is integrated horizontally as well as vertically, which means that the information is distributed on the MES level and also throughout the different levels of the pyramid.</w:t>
      </w:r>
    </w:p>
    <w:p w14:paraId="093697D9" w14:textId="0DF2D920" w:rsidR="00E40691" w:rsidRPr="0051147F" w:rsidRDefault="00E40691" w:rsidP="00E40691">
      <w:pPr>
        <w:rPr>
          <w:lang w:val="en-US"/>
        </w:rPr>
      </w:pPr>
      <w:r w:rsidRPr="0051147F">
        <w:rPr>
          <w:lang w:val="en-US"/>
        </w:rPr>
        <w:t xml:space="preserve">When using a </w:t>
      </w:r>
      <w:r w:rsidR="002A31E7" w:rsidRPr="0051147F">
        <w:rPr>
          <w:lang w:val="en-US"/>
        </w:rPr>
        <w:t>MES,</w:t>
      </w:r>
      <w:r w:rsidRPr="0051147F">
        <w:rPr>
          <w:lang w:val="en-US"/>
        </w:rPr>
        <w:t xml:space="preserve"> a database, either an external one or the MES itself, with high requirements is needed. Data has to be consistent, plausible and complete, which is also relevant for data acquisition. Furthermore, the database has to meet various security aspects so that the production is not endangered in case of power outage and other problems.</w:t>
      </w:r>
    </w:p>
    <w:p w14:paraId="0E6C0B98" w14:textId="70DBD964" w:rsidR="00E40691" w:rsidRPr="0051147F" w:rsidRDefault="00E40691" w:rsidP="00E40691">
      <w:pPr>
        <w:pStyle w:val="berschrift3"/>
        <w:rPr>
          <w:lang w:val="en-US"/>
        </w:rPr>
      </w:pPr>
      <w:bookmarkStart w:id="23" w:name="_Toc138926465"/>
      <w:r w:rsidRPr="0051147F">
        <w:rPr>
          <w:lang w:val="en-US"/>
        </w:rPr>
        <w:lastRenderedPageBreak/>
        <w:t xml:space="preserve">MES in the </w:t>
      </w:r>
      <w:r w:rsidR="00461FC9">
        <w:rPr>
          <w:lang w:val="en-US"/>
        </w:rPr>
        <w:t>C</w:t>
      </w:r>
      <w:r w:rsidRPr="0051147F">
        <w:rPr>
          <w:lang w:val="en-US"/>
        </w:rPr>
        <w:t>ontext of Industry 4.0</w:t>
      </w:r>
      <w:bookmarkEnd w:id="23"/>
    </w:p>
    <w:p w14:paraId="62057CB1" w14:textId="77777777" w:rsidR="00E40691" w:rsidRDefault="00E40691" w:rsidP="00E40691">
      <w:pPr>
        <w:rPr>
          <w:lang w:val="en-US"/>
        </w:rPr>
      </w:pPr>
      <w:r w:rsidRPr="0051147F">
        <w:rPr>
          <w:lang w:val="en-US"/>
        </w:rPr>
        <w:t>The term Industry 4.0 has been circulating in the manufacturing industry</w:t>
      </w:r>
      <w:r>
        <w:rPr>
          <w:lang w:val="en-US"/>
        </w:rPr>
        <w:t xml:space="preserve"> for a while</w:t>
      </w:r>
      <w:r w:rsidRPr="0051147F">
        <w:rPr>
          <w:lang w:val="en-US"/>
        </w:rPr>
        <w:t>, but there are different approaches to revolutionizing industrial production. It is agreed that the use of information technology and increased networking can significantly improve the efficiency of industrial production, potentially increasing productivity by more than 30%. However,</w:t>
      </w:r>
      <w:r>
        <w:rPr>
          <w:lang w:val="en-US"/>
        </w:rPr>
        <w:t xml:space="preserve"> </w:t>
      </w:r>
      <w:r w:rsidRPr="0051147F">
        <w:rPr>
          <w:lang w:val="en-US"/>
        </w:rPr>
        <w:t>achieving productivity gains requires the use of applications that take advantage of these new technologies and changes in organization such as MES.</w:t>
      </w:r>
    </w:p>
    <w:p w14:paraId="078D6E2B" w14:textId="77777777" w:rsidR="00E40691" w:rsidRPr="001D5F80" w:rsidRDefault="00E40691" w:rsidP="00E40691">
      <w:pPr>
        <w:rPr>
          <w:lang w:val="en-US"/>
        </w:rPr>
      </w:pPr>
      <w:r w:rsidRPr="001D5F80">
        <w:rPr>
          <w:lang w:val="en-US"/>
        </w:rPr>
        <w:t>Many visionaries dream of the ultimate networking of all resources and systems in manufacturing, where each machine is aware of its capabilities and each material knows which product it will become and for which customer it is destined. While this vision has evolved, a more practical approach seeks for each resource to be able to communicate with every other resource, allowing for early error detection and an increase in the flexibility and intelligence of the machines. Decentralized decision-making will become more common, but human experience will always be needed for final decision-making. This vision is known as a Smart Factory.</w:t>
      </w:r>
    </w:p>
    <w:p w14:paraId="57C80F42" w14:textId="77777777" w:rsidR="00E40691" w:rsidRPr="001D5F80" w:rsidRDefault="00E40691" w:rsidP="00E40691">
      <w:pPr>
        <w:rPr>
          <w:lang w:val="en-US"/>
        </w:rPr>
      </w:pPr>
      <w:r w:rsidRPr="001D5F80">
        <w:rPr>
          <w:lang w:val="en-US"/>
        </w:rPr>
        <w:t xml:space="preserve">The concept of a Smart Factory presents new requirements for manufacturing software such as MES. IT systems </w:t>
      </w:r>
      <w:r>
        <w:rPr>
          <w:lang w:val="en-US"/>
        </w:rPr>
        <w:t>need to</w:t>
      </w:r>
      <w:r w:rsidRPr="001D5F80">
        <w:rPr>
          <w:lang w:val="en-US"/>
        </w:rPr>
        <w:t xml:space="preserve"> become more flexible in order to adapt to short-term changes in manufacturing processes easily. The increasing interconnectivity generates </w:t>
      </w:r>
      <w:r>
        <w:rPr>
          <w:lang w:val="en-US"/>
        </w:rPr>
        <w:t>huge</w:t>
      </w:r>
      <w:r w:rsidRPr="001D5F80">
        <w:rPr>
          <w:lang w:val="en-US"/>
        </w:rPr>
        <w:t xml:space="preserve"> amounts of data that require semantic structuring to become valuable. Th</w:t>
      </w:r>
      <w:r>
        <w:rPr>
          <w:lang w:val="en-US"/>
        </w:rPr>
        <w:t>is</w:t>
      </w:r>
      <w:r w:rsidRPr="001D5F80">
        <w:rPr>
          <w:lang w:val="en-US"/>
        </w:rPr>
        <w:t xml:space="preserve"> "Big Data" must be processed in real-time to </w:t>
      </w:r>
      <w:r>
        <w:rPr>
          <w:lang w:val="en-US"/>
        </w:rPr>
        <w:t>derive</w:t>
      </w:r>
      <w:r w:rsidRPr="001D5F80">
        <w:rPr>
          <w:lang w:val="en-US"/>
        </w:rPr>
        <w:t xml:space="preserve"> intelligent and useful insights. Industry 4.0 </w:t>
      </w:r>
      <w:r>
        <w:rPr>
          <w:lang w:val="en-US"/>
        </w:rPr>
        <w:t>has to</w:t>
      </w:r>
      <w:r w:rsidRPr="001D5F80">
        <w:rPr>
          <w:lang w:val="en-US"/>
        </w:rPr>
        <w:t xml:space="preserve"> include human involvement and concrete use cases for optimal success.</w:t>
      </w:r>
    </w:p>
    <w:p w14:paraId="30FE3430" w14:textId="6DBEE264" w:rsidR="00E40691" w:rsidRDefault="00E40691" w:rsidP="00E40691">
      <w:pPr>
        <w:rPr>
          <w:lang w:val="en-US"/>
        </w:rPr>
      </w:pPr>
      <w:r w:rsidRPr="001D5F80">
        <w:rPr>
          <w:lang w:val="en-US"/>
        </w:rPr>
        <w:t>The basic principles of a MES</w:t>
      </w:r>
      <w:r>
        <w:rPr>
          <w:lang w:val="en-US"/>
        </w:rPr>
        <w:t xml:space="preserve"> as</w:t>
      </w:r>
      <w:r w:rsidRPr="001D5F80">
        <w:rPr>
          <w:lang w:val="en-US"/>
        </w:rPr>
        <w:t xml:space="preserve"> defined in VDI guideline 5600 provide a good starting point for the </w:t>
      </w:r>
      <w:r w:rsidR="002A31E7" w:rsidRPr="001D5F80">
        <w:rPr>
          <w:lang w:val="en-US"/>
        </w:rPr>
        <w:t>industry</w:t>
      </w:r>
      <w:r w:rsidRPr="001D5F80">
        <w:rPr>
          <w:lang w:val="en-US"/>
        </w:rPr>
        <w:t xml:space="preserve"> 4.0 era. In particular horizontal integration and comprehensive penetration of the company </w:t>
      </w:r>
      <w:r w:rsidR="002A31E7" w:rsidRPr="001D5F80">
        <w:rPr>
          <w:lang w:val="en-US"/>
        </w:rPr>
        <w:t>are</w:t>
      </w:r>
      <w:r w:rsidRPr="001D5F80">
        <w:rPr>
          <w:lang w:val="en-US"/>
        </w:rPr>
        <w:t xml:space="preserve"> </w:t>
      </w:r>
      <w:r>
        <w:rPr>
          <w:lang w:val="en-US"/>
        </w:rPr>
        <w:t>the most important issues</w:t>
      </w:r>
      <w:r w:rsidRPr="001D5F80">
        <w:rPr>
          <w:lang w:val="en-US"/>
        </w:rPr>
        <w:t xml:space="preserve"> here. The collection of data in production, their aggregation and also the processing and displa</w:t>
      </w:r>
      <w:r>
        <w:rPr>
          <w:lang w:val="en-US"/>
        </w:rPr>
        <w:t>ying</w:t>
      </w:r>
      <w:r w:rsidRPr="001D5F80">
        <w:rPr>
          <w:lang w:val="en-US"/>
        </w:rPr>
        <w:t xml:space="preserve"> in real time are essential for the success of a smart factory. However, there is much more to it than the processing of data and measured values into meaningful information. In the future modern companies will depend much more on the integration of all functions and modules across all elements involved in production. In addition, the importance of cross-system data exchange will increase</w:t>
      </w:r>
      <w:r>
        <w:rPr>
          <w:lang w:val="en-US"/>
        </w:rPr>
        <w:t>, which is therefore another task a MES must fulfill.</w:t>
      </w:r>
    </w:p>
    <w:p w14:paraId="2324EDC8" w14:textId="15338741" w:rsidR="00E40691" w:rsidRDefault="00E40691" w:rsidP="00E40691">
      <w:pPr>
        <w:rPr>
          <w:lang w:val="en-US"/>
        </w:rPr>
      </w:pPr>
      <w:r w:rsidRPr="00944D5F">
        <w:rPr>
          <w:lang w:val="en-US"/>
        </w:rPr>
        <w:lastRenderedPageBreak/>
        <w:t xml:space="preserve">In summary, it can be stated that MES systems would be ideally suited as a central information and data hub in a smart factory. </w:t>
      </w:r>
      <w:r>
        <w:rPr>
          <w:lang w:val="en-US"/>
        </w:rPr>
        <w:t>But</w:t>
      </w:r>
      <w:r w:rsidRPr="00944D5F">
        <w:rPr>
          <w:lang w:val="en-US"/>
        </w:rPr>
        <w:t xml:space="preserve"> in order to </w:t>
      </w:r>
      <w:r>
        <w:rPr>
          <w:lang w:val="en-US"/>
        </w:rPr>
        <w:t xml:space="preserve">do so </w:t>
      </w:r>
      <w:r w:rsidR="002A31E7">
        <w:rPr>
          <w:lang w:val="en-US"/>
        </w:rPr>
        <w:t>perfectly</w:t>
      </w:r>
      <w:r w:rsidRPr="00944D5F">
        <w:rPr>
          <w:lang w:val="en-US"/>
        </w:rPr>
        <w:t xml:space="preserve"> today's systems still need to be further developed. </w:t>
      </w:r>
      <w:r>
        <w:rPr>
          <w:lang w:val="en-US"/>
        </w:rPr>
        <w:t>Still</w:t>
      </w:r>
      <w:r w:rsidRPr="00944D5F">
        <w:rPr>
          <w:lang w:val="en-US"/>
        </w:rPr>
        <w:t xml:space="preserve"> the basic approach of the MES idea is already heading in the right direction.</w:t>
      </w:r>
      <w:r>
        <w:rPr>
          <w:lang w:val="en-US"/>
        </w:rPr>
        <w:t xml:space="preserve"> </w:t>
      </w:r>
      <w:r w:rsidRPr="00944D5F">
        <w:rPr>
          <w:lang w:val="en-US"/>
        </w:rPr>
        <w:t>The goal must be to synchronize all systems and functions involved in production.</w:t>
      </w:r>
      <w:r>
        <w:rPr>
          <w:lang w:val="en-US"/>
        </w:rPr>
        <w:t xml:space="preserve"> </w:t>
      </w:r>
      <w:r w:rsidRPr="00944D5F">
        <w:rPr>
          <w:lang w:val="en-US"/>
        </w:rPr>
        <w:t>Transparent data exchange is the basis for a functioning future scenario. This does not just mean the pure distribution of data, but also application-related preprocessing or aggregation. For example,</w:t>
      </w:r>
      <w:r>
        <w:rPr>
          <w:lang w:val="en-US"/>
        </w:rPr>
        <w:t xml:space="preserve"> </w:t>
      </w:r>
      <w:r w:rsidRPr="00944D5F">
        <w:rPr>
          <w:lang w:val="en-US"/>
        </w:rPr>
        <w:t xml:space="preserve">ERP </w:t>
      </w:r>
      <w:r>
        <w:rPr>
          <w:lang w:val="en-US"/>
        </w:rPr>
        <w:t>sy</w:t>
      </w:r>
      <w:r w:rsidRPr="00944D5F">
        <w:rPr>
          <w:lang w:val="en-US"/>
        </w:rPr>
        <w:t xml:space="preserve">stems only need final summary values and not </w:t>
      </w:r>
      <w:r w:rsidR="002A31E7" w:rsidRPr="00944D5F">
        <w:rPr>
          <w:lang w:val="en-US"/>
        </w:rPr>
        <w:t>comprehensive</w:t>
      </w:r>
      <w:r w:rsidRPr="00944D5F">
        <w:rPr>
          <w:lang w:val="en-US"/>
        </w:rPr>
        <w:t xml:space="preserve"> detailed data from the individual status messages at the machine. An MES system, as the central hub, has the </w:t>
      </w:r>
      <w:r>
        <w:rPr>
          <w:lang w:val="en-US"/>
        </w:rPr>
        <w:t>task</w:t>
      </w:r>
      <w:r w:rsidRPr="00944D5F">
        <w:rPr>
          <w:lang w:val="en-US"/>
        </w:rPr>
        <w:t xml:space="preserve"> </w:t>
      </w:r>
      <w:r w:rsidR="002A31E7" w:rsidRPr="00944D5F">
        <w:rPr>
          <w:lang w:val="en-US"/>
        </w:rPr>
        <w:t>of providing</w:t>
      </w:r>
      <w:r w:rsidRPr="00944D5F">
        <w:rPr>
          <w:lang w:val="en-US"/>
        </w:rPr>
        <w:t xml:space="preserve"> each user and each system with exactly the data that is expected or required.</w:t>
      </w:r>
    </w:p>
    <w:p w14:paraId="5A60ED26" w14:textId="5376A398" w:rsidR="00E40691" w:rsidRDefault="00E40691" w:rsidP="00E40691">
      <w:pPr>
        <w:rPr>
          <w:lang w:val="en-US"/>
        </w:rPr>
      </w:pPr>
      <w:r w:rsidRPr="00D63DB6">
        <w:rPr>
          <w:lang w:val="en-US"/>
        </w:rPr>
        <w:t>The developments and enhancements of the MES 4.0 concept aim to satisfy market and customer demands, such as mass customization and resource efficiency, to ensure manufacturing companies remain competitive in an increasingly globalized market. MES 4.0 provides flexible software tools to support the individualization of mass-produced products and improve efficiency, which is crucial for maintaining and expanding market leadership in a high-wage, highly automated region. The concepts of Industry 4.0 and MES 4.0 will promote sustainable efficiency in manufacturing in the long term.</w:t>
      </w:r>
      <w:bookmarkEnd w:id="20"/>
    </w:p>
    <w:p w14:paraId="7DCAD8F4" w14:textId="72F14695" w:rsidR="00E40691" w:rsidRDefault="00EA29C3" w:rsidP="00EA29C3">
      <w:pPr>
        <w:pStyle w:val="berschrift3"/>
        <w:rPr>
          <w:lang w:val="en-US"/>
        </w:rPr>
      </w:pPr>
      <w:bookmarkStart w:id="24" w:name="_Toc138926466"/>
      <w:r>
        <w:rPr>
          <w:lang w:val="en-US"/>
        </w:rPr>
        <w:t>Arcstone’s MES solutions</w:t>
      </w:r>
      <w:bookmarkEnd w:id="24"/>
    </w:p>
    <w:p w14:paraId="2A3BA808" w14:textId="468221B7" w:rsidR="00CB1D31" w:rsidRDefault="008C17DC" w:rsidP="00CB1D31">
      <w:r>
        <w:t>Arcstone enables all enterprises to unlock the value of data [</w:t>
      </w:r>
      <w:r w:rsidR="00E15965">
        <w:t>6</w:t>
      </w:r>
      <w:r>
        <w:t>] by making it visible and traceable. T</w:t>
      </w:r>
      <w:r w:rsidR="00012088">
        <w:t>o do so t</w:t>
      </w:r>
      <w:r>
        <w:t xml:space="preserve">hey provide the MES </w:t>
      </w:r>
      <w:r w:rsidR="00CB1D31">
        <w:t xml:space="preserve">arc.ops </w:t>
      </w:r>
      <w:r w:rsidR="005631DB">
        <w:t>that comes with 20 modules.</w:t>
      </w:r>
      <w:r w:rsidR="00CB1D31">
        <w:t xml:space="preserve"> It features a specific tool for connecting to machines and pull the data named arc.quire, which </w:t>
      </w:r>
      <w:r w:rsidR="00216D09">
        <w:t>works with</w:t>
      </w:r>
      <w:r w:rsidR="00CB1D31">
        <w:t xml:space="preserve"> industries standard protocols, including OPCUA</w:t>
      </w:r>
      <w:r w:rsidR="00216D09">
        <w:t xml:space="preserve"> and is also capable of manual data input</w:t>
      </w:r>
      <w:r w:rsidR="00CB1D31">
        <w:t>.</w:t>
      </w:r>
      <w:r w:rsidR="00216D09">
        <w:t xml:space="preserve"> As a hardware integrator it writes the data into a SQL database inside the MES, from where arc.flow can distribute the data further to an ERP or other top level planning systems.</w:t>
      </w:r>
      <w:r w:rsidR="00CB1D31">
        <w:t xml:space="preserve"> A complete overview of Arcstone</w:t>
      </w:r>
      <w:r w:rsidR="002A31E7">
        <w:t>’</w:t>
      </w:r>
      <w:r w:rsidR="00CB1D31">
        <w:t xml:space="preserve">s MES solutions is </w:t>
      </w:r>
      <w:r>
        <w:t>displayed</w:t>
      </w:r>
      <w:r w:rsidR="00CB1D31">
        <w:t xml:space="preserve"> in </w:t>
      </w:r>
      <w:r w:rsidR="00444D9C">
        <w:t>f</w:t>
      </w:r>
      <w:r w:rsidR="00CB1D31">
        <w:t xml:space="preserve">igure </w:t>
      </w:r>
      <w:r w:rsidR="00F54889">
        <w:t>2.2</w:t>
      </w:r>
      <w:r w:rsidR="00CB1D31">
        <w:t>.</w:t>
      </w:r>
      <w:r w:rsidR="00216D09">
        <w:t xml:space="preserve"> On the right side the gateway to the different stakeholders inside </w:t>
      </w:r>
      <w:r w:rsidR="002A31E7">
        <w:t>an</w:t>
      </w:r>
      <w:r w:rsidR="00216D09">
        <w:t xml:space="preserve"> enterprise is shown.</w:t>
      </w:r>
    </w:p>
    <w:p w14:paraId="2D6A4DF5" w14:textId="65E900CB" w:rsidR="00CB1D31" w:rsidRDefault="00CB1D31" w:rsidP="00CB1D31">
      <w:pPr>
        <w:pStyle w:val="Beschriftung"/>
      </w:pPr>
      <w:bookmarkStart w:id="25" w:name="_Toc139421705"/>
      <w:r>
        <w:rPr>
          <w:noProof/>
        </w:rPr>
        <w:lastRenderedPageBreak/>
        <w:drawing>
          <wp:anchor distT="0" distB="0" distL="114300" distR="114300" simplePos="0" relativeHeight="251654144" behindDoc="0" locked="0" layoutInCell="1" allowOverlap="1" wp14:anchorId="2709E45E" wp14:editId="091C0A04">
            <wp:simplePos x="0" y="0"/>
            <wp:positionH relativeFrom="margin">
              <wp:posOffset>0</wp:posOffset>
            </wp:positionH>
            <wp:positionV relativeFrom="paragraph">
              <wp:posOffset>-1270</wp:posOffset>
            </wp:positionV>
            <wp:extent cx="5219700" cy="2743835"/>
            <wp:effectExtent l="0" t="0" r="0" b="0"/>
            <wp:wrapTopAndBottom/>
            <wp:docPr id="2263451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45133" name="Picture 226345133"/>
                    <pic:cNvPicPr/>
                  </pic:nvPicPr>
                  <pic:blipFill>
                    <a:blip r:embed="rId12">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219700" cy="2743835"/>
                    </a:xfrm>
                    <a:prstGeom prst="rect">
                      <a:avLst/>
                    </a:prstGeom>
                  </pic:spPr>
                </pic:pic>
              </a:graphicData>
            </a:graphic>
            <wp14:sizeRelH relativeFrom="margin">
              <wp14:pctWidth>0</wp14:pctWidth>
            </wp14:sizeRelH>
            <wp14:sizeRelV relativeFrom="margin">
              <wp14:pctHeight>0</wp14:pctHeight>
            </wp14:sizeRelV>
          </wp:anchor>
        </w:drawing>
      </w:r>
      <w:r>
        <w:t xml:space="preserve">Figure </w:t>
      </w:r>
      <w:r w:rsidR="00F54889">
        <w:t>2.2</w:t>
      </w:r>
      <w:r>
        <w:t>: Arcstone’s MES solutions</w:t>
      </w:r>
      <w:r w:rsidR="00906B20">
        <w:t xml:space="preserve"> [6]</w:t>
      </w:r>
      <w:bookmarkEnd w:id="25"/>
    </w:p>
    <w:p w14:paraId="4DA9F68C" w14:textId="29A20677" w:rsidR="00CB1D31" w:rsidRDefault="00CB1D31" w:rsidP="00CB1D31">
      <w:r>
        <w:t>When looked at Arcstone</w:t>
      </w:r>
      <w:r w:rsidR="002A31E7">
        <w:t>’</w:t>
      </w:r>
      <w:r>
        <w:t xml:space="preserve">s MES solutions in the context of the ISA 95 framework, arc.quire connects the automation level to the MES, arc.ops is the MES itself and arc.flow is the link between ERP and MES. This is shown in </w:t>
      </w:r>
      <w:r w:rsidR="00444D9C">
        <w:t>f</w:t>
      </w:r>
      <w:r>
        <w:t xml:space="preserve">igure </w:t>
      </w:r>
      <w:r w:rsidR="00F54889">
        <w:t>2</w:t>
      </w:r>
      <w:r>
        <w:t>.</w:t>
      </w:r>
      <w:r w:rsidR="00F54889">
        <w:t>3</w:t>
      </w:r>
      <w:r>
        <w:t>.</w:t>
      </w:r>
    </w:p>
    <w:p w14:paraId="508A9CEE" w14:textId="66E04D07" w:rsidR="00CF6E86" w:rsidRDefault="00216D09" w:rsidP="00906B20">
      <w:pPr>
        <w:pStyle w:val="Beschriftung"/>
      </w:pPr>
      <w:bookmarkStart w:id="26" w:name="_Toc139421706"/>
      <w:r>
        <w:rPr>
          <w:noProof/>
        </w:rPr>
        <w:drawing>
          <wp:anchor distT="0" distB="0" distL="114300" distR="114300" simplePos="0" relativeHeight="251655168" behindDoc="0" locked="0" layoutInCell="1" allowOverlap="1" wp14:anchorId="49478E42" wp14:editId="13B8DF32">
            <wp:simplePos x="0" y="0"/>
            <wp:positionH relativeFrom="column">
              <wp:posOffset>495300</wp:posOffset>
            </wp:positionH>
            <wp:positionV relativeFrom="paragraph">
              <wp:posOffset>79375</wp:posOffset>
            </wp:positionV>
            <wp:extent cx="4236720" cy="2326005"/>
            <wp:effectExtent l="0" t="0" r="0" b="0"/>
            <wp:wrapTopAndBottom/>
            <wp:docPr id="2944983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36720" cy="2326005"/>
                    </a:xfrm>
                    <a:prstGeom prst="rect">
                      <a:avLst/>
                    </a:prstGeom>
                    <a:noFill/>
                  </pic:spPr>
                </pic:pic>
              </a:graphicData>
            </a:graphic>
          </wp:anchor>
        </w:drawing>
      </w:r>
      <w:r w:rsidR="00CB1D31">
        <w:t xml:space="preserve">Figure </w:t>
      </w:r>
      <w:r w:rsidR="00F54889">
        <w:t>2.3</w:t>
      </w:r>
      <w:r w:rsidR="00CB1D31">
        <w:t>: Arcstone in the context of the ISA 95 framework</w:t>
      </w:r>
      <w:bookmarkEnd w:id="26"/>
    </w:p>
    <w:p w14:paraId="5BEBF65D" w14:textId="36B8887D" w:rsidR="00CF6E86" w:rsidRDefault="00CF6E86">
      <w:pPr>
        <w:tabs>
          <w:tab w:val="clear" w:pos="720"/>
        </w:tabs>
        <w:spacing w:after="160" w:line="259" w:lineRule="auto"/>
        <w:jc w:val="left"/>
        <w:rPr>
          <w:iCs/>
          <w:szCs w:val="18"/>
        </w:rPr>
      </w:pPr>
      <w:r>
        <w:br w:type="page"/>
      </w:r>
    </w:p>
    <w:p w14:paraId="46F9773D" w14:textId="09E9CFD8" w:rsidR="00E40691" w:rsidRDefault="00E40691" w:rsidP="00606B68">
      <w:pPr>
        <w:pStyle w:val="berschrift2"/>
      </w:pPr>
      <w:r w:rsidRPr="00935584">
        <w:lastRenderedPageBreak/>
        <w:t xml:space="preserve"> </w:t>
      </w:r>
      <w:bookmarkStart w:id="27" w:name="_Toc138926467"/>
      <w:r w:rsidRPr="00935584">
        <w:t>Artificial Intelligence</w:t>
      </w:r>
      <w:bookmarkEnd w:id="27"/>
    </w:p>
    <w:p w14:paraId="6B603F97" w14:textId="77777777" w:rsidR="00E40691" w:rsidRDefault="00E40691" w:rsidP="00E40691">
      <w:r w:rsidRPr="00D11770">
        <w:t xml:space="preserve">So far, the factory is controlled by a PLC software. This software allows the developer to set clear instructions what the factory and each machine does. Instructions are worked through precisely. It furthermore needs to be controlled by workmen. The production process is started, viewed and stopped by humans. Furthermore, the quality of products needs to be screened. </w:t>
      </w:r>
      <w:r>
        <w:t>For a company this always means to pay wages. But how avoid these costs?</w:t>
      </w:r>
    </w:p>
    <w:p w14:paraId="66747B4A" w14:textId="7FA1DE3A" w:rsidR="00E40691" w:rsidRPr="00D11770" w:rsidRDefault="00E40691" w:rsidP="00E40691">
      <w:r>
        <w:t xml:space="preserve">With “[the] branch of computer science that is concerned with the automation of intelligent behavior” </w:t>
      </w:r>
      <w:r w:rsidR="00CF6E86">
        <w:t>[</w:t>
      </w:r>
      <w:r w:rsidR="00E15965">
        <w:t>7</w:t>
      </w:r>
      <w:r w:rsidR="00CF6E86">
        <w:t>],</w:t>
      </w:r>
      <w:r>
        <w:t xml:space="preserve"> which is called artificial intelligence (AI). This could help to take over the task of the mentioned steps of work. </w:t>
      </w:r>
    </w:p>
    <w:p w14:paraId="1DAAB468" w14:textId="77777777" w:rsidR="00E40691" w:rsidRPr="00D11770" w:rsidRDefault="00E40691" w:rsidP="00E40691">
      <w:r w:rsidRPr="00D11770">
        <w:t xml:space="preserve">The factory is supposed to be monitored and controlled by </w:t>
      </w:r>
      <w:r>
        <w:t>a</w:t>
      </w:r>
      <w:r w:rsidRPr="00D11770">
        <w:t xml:space="preserve">rtificial </w:t>
      </w:r>
      <w:r>
        <w:t>i</w:t>
      </w:r>
      <w:r w:rsidRPr="00D11770">
        <w:t xml:space="preserve">ntelligence. While AI comprehend many ways of implementations, this project is supposed to use neuronal networks. This chapter will review neuronal networks. </w:t>
      </w:r>
    </w:p>
    <w:p w14:paraId="38D7AA30" w14:textId="2A7F670F" w:rsidR="00E40691" w:rsidRDefault="00E40691" w:rsidP="00E40691">
      <w:pPr>
        <w:pStyle w:val="berschrift3"/>
      </w:pPr>
      <w:bookmarkStart w:id="28" w:name="_Toc138926468"/>
      <w:r>
        <w:t xml:space="preserve">Neuronal Network in </w:t>
      </w:r>
      <w:r w:rsidR="00461FC9">
        <w:t>G</w:t>
      </w:r>
      <w:r>
        <w:t>eneral</w:t>
      </w:r>
      <w:bookmarkEnd w:id="28"/>
    </w:p>
    <w:p w14:paraId="44A8B3F3" w14:textId="77777777" w:rsidR="00E40691" w:rsidRDefault="00E40691" w:rsidP="00E40691">
      <w:r>
        <w:t>When talking about neuronal network it is meant to have an artificial neuronal network. The idea is to create software that works similar like a human brain, a natural neuronal network. This network gives us our intelligence. It helps us to train our abilities, physically and more important mentally. We can adopt to situations and changes.</w:t>
      </w:r>
    </w:p>
    <w:p w14:paraId="4075413B" w14:textId="77777777" w:rsidR="00FF5D92" w:rsidRDefault="00E40691" w:rsidP="00E40691">
      <w:r>
        <w:t xml:space="preserve">But how to build such a system? A computer has an architecture not matching with the brain. It is basically a calculator that can execute software which is based on mathematics. The attempt is to </w:t>
      </w:r>
      <w:r w:rsidR="004758CB">
        <w:t>analyse</w:t>
      </w:r>
      <w:r>
        <w:t xml:space="preserve"> human brain and to create models that reflect the brain. </w:t>
      </w:r>
    </w:p>
    <w:p w14:paraId="170C5A2E" w14:textId="00D6833C" w:rsidR="00E40691" w:rsidRDefault="00E40691" w:rsidP="00E40691">
      <w:r>
        <w:t xml:space="preserve">The network consists of many small entities, that are similar like the neurons. They are working like single information storages, powered by electric voltage. As messages reach a neuron, also electrical energy is sent. The voltage level is rising. At some point there is too much energy in a neuron and it will reach out and sends its information. But where to? </w:t>
      </w:r>
    </w:p>
    <w:p w14:paraId="5B74FEF8" w14:textId="73A6A3A0" w:rsidR="00E15965" w:rsidRDefault="00E40691" w:rsidP="00E40691">
      <w:r w:rsidRPr="00FF5D92">
        <w:rPr>
          <w:rStyle w:val="Fett"/>
          <w:b w:val="0"/>
          <w:bCs w:val="0"/>
        </w:rPr>
        <w:t>“What fires together, wires together”</w:t>
      </w:r>
      <w:r w:rsidRPr="006B4C8B">
        <w:rPr>
          <w:b/>
          <w:bCs/>
        </w:rPr>
        <w:t xml:space="preserve"> </w:t>
      </w:r>
      <w:r>
        <w:t xml:space="preserve">is a quote </w:t>
      </w:r>
      <w:r w:rsidR="006F4013">
        <w:t>by Hebb [</w:t>
      </w:r>
      <w:r w:rsidR="00E15965">
        <w:t>8</w:t>
      </w:r>
      <w:r w:rsidR="006F4013">
        <w:t xml:space="preserve">] </w:t>
      </w:r>
      <w:r>
        <w:t xml:space="preserve">describing that neurons often reach out to each other will connect. The more often they communicate the </w:t>
      </w:r>
      <w:r>
        <w:lastRenderedPageBreak/>
        <w:t>stronger their connection will be. For an artificial neuronal network it should work similar. When raw data is put in a new system, there is no connection between the entities. The computer then need to find connections. Hebb</w:t>
      </w:r>
      <w:r w:rsidR="006F4013">
        <w:t xml:space="preserve"> </w:t>
      </w:r>
      <w:r>
        <w:t>is describing the idea of how it’s done: Data often colliding, will have some kind of link. This is how the computer can derive clusters. Once th</w:t>
      </w:r>
      <w:r w:rsidR="00FF5D92">
        <w:t>ese</w:t>
      </w:r>
      <w:r>
        <w:t xml:space="preserve"> clusters are established it can be used to solve tasks. The more tasks it solves, the more information the system can collect. This information can also lead to an evolvement of the clusters.</w:t>
      </w:r>
      <w:r w:rsidR="00E15965">
        <w:t xml:space="preserve"> </w:t>
      </w:r>
    </w:p>
    <w:p w14:paraId="4FEC5593" w14:textId="436D5080" w:rsidR="00E40691" w:rsidRDefault="00E15965" w:rsidP="00E40691">
      <w:r>
        <w:t>Ertel [</w:t>
      </w:r>
      <w:r w:rsidR="00E77612">
        <w:t>10</w:t>
      </w:r>
      <w:r>
        <w:t>] gets deeper into architecture of a neuronal network and provides schematics for illustration on this which are reused here.</w:t>
      </w:r>
    </w:p>
    <w:p w14:paraId="389BD174" w14:textId="77777777" w:rsidR="00E40691" w:rsidRDefault="00E40691" w:rsidP="00E40691">
      <w:r w:rsidRPr="00173269">
        <w:rPr>
          <w:noProof/>
        </w:rPr>
        <w:drawing>
          <wp:inline distT="0" distB="0" distL="0" distR="0" wp14:anchorId="1AD49024" wp14:editId="3A8FD51C">
            <wp:extent cx="5187125" cy="3234520"/>
            <wp:effectExtent l="0" t="0" r="0" b="0"/>
            <wp:docPr id="17771606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60615" name=""/>
                    <pic:cNvPicPr/>
                  </pic:nvPicPr>
                  <pic:blipFill>
                    <a:blip r:embed="rId15"/>
                    <a:stretch>
                      <a:fillRect/>
                    </a:stretch>
                  </pic:blipFill>
                  <pic:spPr>
                    <a:xfrm>
                      <a:off x="0" y="0"/>
                      <a:ext cx="5205748" cy="3246133"/>
                    </a:xfrm>
                    <a:prstGeom prst="rect">
                      <a:avLst/>
                    </a:prstGeom>
                  </pic:spPr>
                </pic:pic>
              </a:graphicData>
            </a:graphic>
          </wp:inline>
        </w:drawing>
      </w:r>
    </w:p>
    <w:p w14:paraId="4CBF1BF1" w14:textId="162DC6F3" w:rsidR="00E40691" w:rsidRDefault="00E40691" w:rsidP="00EA29C3">
      <w:pPr>
        <w:pStyle w:val="Beschriftung"/>
      </w:pPr>
      <w:bookmarkStart w:id="29" w:name="_Toc139421707"/>
      <w:r>
        <w:t>Figure 2.</w:t>
      </w:r>
      <w:r w:rsidR="00F54889">
        <w:t>4</w:t>
      </w:r>
      <w:r>
        <w:t>: Model of network</w:t>
      </w:r>
      <w:r w:rsidR="00906B20">
        <w:t xml:space="preserve"> [10]</w:t>
      </w:r>
      <w:bookmarkEnd w:id="29"/>
    </w:p>
    <w:p w14:paraId="5A9FCD5B" w14:textId="24BBD949" w:rsidR="00E40691" w:rsidRDefault="00FF5D92" w:rsidP="00E40691">
      <w:r>
        <w:t>F</w:t>
      </w:r>
      <w:r w:rsidR="00E40691">
        <w:t xml:space="preserve">igure </w:t>
      </w:r>
      <w:r w:rsidR="00F54889">
        <w:t xml:space="preserve">2.4 </w:t>
      </w:r>
      <w:r w:rsidR="00E40691">
        <w:t>represents the network. The green triangles are the neurons connected by wires. The following</w:t>
      </w:r>
      <w:r w:rsidR="006F4013">
        <w:t xml:space="preserve"> </w:t>
      </w:r>
      <w:r w:rsidR="00E40691">
        <w:t>shows how this is implemented.</w:t>
      </w:r>
    </w:p>
    <w:p w14:paraId="3F960FF9" w14:textId="77777777" w:rsidR="00E40691" w:rsidRDefault="00E40691" w:rsidP="00E40691">
      <w:r w:rsidRPr="00173269">
        <w:rPr>
          <w:noProof/>
        </w:rPr>
        <w:drawing>
          <wp:inline distT="0" distB="0" distL="0" distR="0" wp14:anchorId="1376535A" wp14:editId="6F31FE5D">
            <wp:extent cx="5186680" cy="1613405"/>
            <wp:effectExtent l="0" t="0" r="0" b="0"/>
            <wp:docPr id="13097971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97150" name=""/>
                    <pic:cNvPicPr/>
                  </pic:nvPicPr>
                  <pic:blipFill>
                    <a:blip r:embed="rId16"/>
                    <a:stretch>
                      <a:fillRect/>
                    </a:stretch>
                  </pic:blipFill>
                  <pic:spPr>
                    <a:xfrm>
                      <a:off x="0" y="0"/>
                      <a:ext cx="5227552" cy="1626119"/>
                    </a:xfrm>
                    <a:prstGeom prst="rect">
                      <a:avLst/>
                    </a:prstGeom>
                  </pic:spPr>
                </pic:pic>
              </a:graphicData>
            </a:graphic>
          </wp:inline>
        </w:drawing>
      </w:r>
    </w:p>
    <w:p w14:paraId="7AEF9D38" w14:textId="7A838414" w:rsidR="00E40691" w:rsidRDefault="00E40691" w:rsidP="00EA29C3">
      <w:pPr>
        <w:pStyle w:val="Beschriftung"/>
      </w:pPr>
      <w:bookmarkStart w:id="30" w:name="_Toc139421708"/>
      <w:r>
        <w:t>Figure 2.</w:t>
      </w:r>
      <w:r w:rsidR="00F54889">
        <w:t>5</w:t>
      </w:r>
      <w:r>
        <w:t>: Mathematical Neuron</w:t>
      </w:r>
      <w:r w:rsidR="00906B20">
        <w:t xml:space="preserve"> [10]</w:t>
      </w:r>
      <w:bookmarkEnd w:id="30"/>
    </w:p>
    <w:p w14:paraId="556F5E69" w14:textId="77777777" w:rsidR="00E40691" w:rsidRDefault="00E40691" w:rsidP="00E40691">
      <w:r>
        <w:lastRenderedPageBreak/>
        <w:t xml:space="preserve">The input voltage of each wire is represented by variables named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Pr>
          <w:rFonts w:eastAsiaTheme="minorEastAsia"/>
        </w:rPr>
        <w:t xml:space="preserve"> in the picture</w:t>
      </w:r>
      <w:r>
        <w:t xml:space="preserve">. The higher the voltage value of the human brain is, the higher the value of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Pr>
          <w:rFonts w:eastAsiaTheme="minorEastAsia"/>
        </w:rPr>
        <w:t xml:space="preserve"> is in the mathematical model. The factor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ij</m:t>
            </m:r>
          </m:sub>
        </m:sSub>
      </m:oMath>
      <w:r>
        <w:rPr>
          <w:rFonts w:eastAsiaTheme="minorEastAsia"/>
        </w:rPr>
        <w:t xml:space="preserve"> is fixed to each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Pr>
          <w:rFonts w:eastAsiaTheme="minorEastAsia"/>
        </w:rPr>
        <w:t xml:space="preserve"> and represents how strong the connection to the respective previous neuron is. The better the connection, the more electrical power will go through. Despite this being a factor, its value can change, if the connection is changing as result of an adapting process. The product of each input and its factor will then be summed up. This is the output value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w:t>
      </w:r>
    </w:p>
    <w:p w14:paraId="2C85BFBB" w14:textId="52EAF5A4" w:rsidR="00E40691" w:rsidRDefault="00E40691" w:rsidP="00E40691">
      <w:r>
        <w:t>Despite its called learning network in most networks the input data is processed through fixed calculations. In most cases it is a kind of matrix multiplication or applying filters and mask</w:t>
      </w:r>
      <w:r w:rsidR="00FF5D92">
        <w:t>s</w:t>
      </w:r>
      <w:r>
        <w:t xml:space="preserve">. It is also possible to </w:t>
      </w:r>
      <w:r w:rsidR="00FF5D92">
        <w:t xml:space="preserve">perform </w:t>
      </w:r>
      <w:r>
        <w:t>several steps of calculation. That’s why an expert is required, who knows what the network is used for. The expert can then create the processing formulas.</w:t>
      </w:r>
    </w:p>
    <w:p w14:paraId="3D62E044" w14:textId="4DFAD336" w:rsidR="00E40691" w:rsidRDefault="00DC6230" w:rsidP="00E40691">
      <w:r w:rsidRPr="00DC6230">
        <w:rPr>
          <w:noProof/>
        </w:rPr>
        <w:drawing>
          <wp:anchor distT="0" distB="0" distL="114300" distR="114300" simplePos="0" relativeHeight="251657216" behindDoc="0" locked="0" layoutInCell="1" allowOverlap="1" wp14:anchorId="28225982" wp14:editId="4E3CFEB4">
            <wp:simplePos x="0" y="0"/>
            <wp:positionH relativeFrom="column">
              <wp:posOffset>1356360</wp:posOffset>
            </wp:positionH>
            <wp:positionV relativeFrom="paragraph">
              <wp:posOffset>1107440</wp:posOffset>
            </wp:positionV>
            <wp:extent cx="2514818" cy="1226926"/>
            <wp:effectExtent l="0" t="0" r="0" b="0"/>
            <wp:wrapTopAndBottom/>
            <wp:docPr id="100058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5106" name=""/>
                    <pic:cNvPicPr/>
                  </pic:nvPicPr>
                  <pic:blipFill>
                    <a:blip r:embed="rId17">
                      <a:extLst>
                        <a:ext uri="{28A0092B-C50C-407E-A947-70E740481C1C}">
                          <a14:useLocalDpi xmlns:a14="http://schemas.microsoft.com/office/drawing/2010/main" val="0"/>
                        </a:ext>
                      </a:extLst>
                    </a:blip>
                    <a:stretch>
                      <a:fillRect/>
                    </a:stretch>
                  </pic:blipFill>
                  <pic:spPr>
                    <a:xfrm>
                      <a:off x="0" y="0"/>
                      <a:ext cx="2514818" cy="1226926"/>
                    </a:xfrm>
                    <a:prstGeom prst="rect">
                      <a:avLst/>
                    </a:prstGeom>
                  </pic:spPr>
                </pic:pic>
              </a:graphicData>
            </a:graphic>
          </wp:anchor>
        </w:drawing>
      </w:r>
      <w:r w:rsidR="00E40691">
        <w:t xml:space="preserve">What is it the network is learning then? It is the adjustment of the factors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00E40691">
        <w:t xml:space="preserve">. When saying the network is being trained, it means that the artificial network does the calculation of the factors based on the received input data. With that the network is then able to detect patterns. </w:t>
      </w:r>
    </w:p>
    <w:p w14:paraId="154271AA" w14:textId="47455153" w:rsidR="00E40691" w:rsidRPr="00DC6230" w:rsidRDefault="00E40691" w:rsidP="00DC6230">
      <w:pPr>
        <w:pStyle w:val="Beschriftung"/>
      </w:pPr>
      <w:bookmarkStart w:id="31" w:name="_Toc139421709"/>
      <w:r>
        <w:t>Figure 2.</w:t>
      </w:r>
      <w:r w:rsidR="00F54889">
        <w:t>6</w:t>
      </w:r>
      <w:r>
        <w:t>: Pattern of number 2</w:t>
      </w:r>
      <w:r w:rsidR="00906B20">
        <w:t xml:space="preserve"> [10]</w:t>
      </w:r>
      <w:bookmarkEnd w:id="31"/>
    </w:p>
    <w:p w14:paraId="310F3BE2" w14:textId="42E01471" w:rsidR="00E40691" w:rsidRDefault="00E40691" w:rsidP="00E40691">
      <w:r>
        <w:t xml:space="preserve">In the </w:t>
      </w:r>
      <w:r w:rsidR="00444D9C">
        <w:t>above</w:t>
      </w:r>
      <w:r w:rsidR="00FF5D92">
        <w:t xml:space="preserve"> figure</w:t>
      </w:r>
      <w:r w:rsidR="00444D9C">
        <w:t xml:space="preserve"> </w:t>
      </w:r>
      <w:r w:rsidR="00E15965">
        <w:t xml:space="preserve">Ertel gives an </w:t>
      </w:r>
      <w:r>
        <w:t>example of pattern image recognition. The network is trained to detect numbers</w:t>
      </w:r>
      <w:r w:rsidR="00FF5D92">
        <w:t xml:space="preserve"> the number 2</w:t>
      </w:r>
      <w:r>
        <w:t xml:space="preserve">. </w:t>
      </w:r>
      <w:r w:rsidR="00FF5D92">
        <w:t>The ideal picture of the number is shown in the left side of the figure</w:t>
      </w:r>
      <w:r>
        <w:t>. The network should then be able to recognize the 2</w:t>
      </w:r>
      <w:r w:rsidR="00FF5D92">
        <w:t xml:space="preserve"> in other pictures</w:t>
      </w:r>
      <w:r>
        <w:t>. What makes a neuronal network special, that it is not just able to recognize the same image of the number, but also an image with changes. That is necessary in the real world as there are for example disturbances. This is shown on the right side of the figure. Some pixels of the 2 are not in place. If there was a standard recognition, it would fail to find the 2, but we want to recognize it as a 2. That is where the neuronal network comes in to play. What the network does is applying filters and masks to the picture. This will be done until the pattern of the 2 is recognized.</w:t>
      </w:r>
    </w:p>
    <w:p w14:paraId="30791EA0" w14:textId="297CFA92" w:rsidR="00E40691" w:rsidRDefault="00E40691" w:rsidP="00E40691">
      <w:r>
        <w:lastRenderedPageBreak/>
        <w:t>Another example is face recognition. If you take a picture of a person. The next day you want to recognize the face, it will be hardly possible. Because every day a person looks a bit different. And over the years a person’s face can change immensely. The network still needs to be able to recognize the pattern of a human face. For that a series of pictures is required to enable the network to learn. It then can find similarities and use them to recognize a change</w:t>
      </w:r>
      <w:r w:rsidR="00FF5D92">
        <w:t>d</w:t>
      </w:r>
      <w:r>
        <w:t xml:space="preserve"> face.</w:t>
      </w:r>
    </w:p>
    <w:p w14:paraId="3198AB94" w14:textId="2ED430A0" w:rsidR="00E40691" w:rsidRDefault="00E40691" w:rsidP="00E40691">
      <w:r>
        <w:t xml:space="preserve">The examples just considered image processing. But neuronal networks can be used in different areas. In the human brain, different parts are responsible for different tasks. </w:t>
      </w:r>
      <w:r w:rsidR="002636AE">
        <w:t>So,</w:t>
      </w:r>
      <w:r>
        <w:t xml:space="preserve"> every part is structured differently to match its requirements. For artificial networks it is similar. Different networks suit different tasks. That’s why there are many different models that try to attempt to rebuild a part of the brain. Each model has its benefits an application its suits. For </w:t>
      </w:r>
      <w:r w:rsidR="006F4013">
        <w:t>this</w:t>
      </w:r>
      <w:r>
        <w:t xml:space="preserve"> project it will be the convolutional neuronal network and the recurrent neuronal network.</w:t>
      </w:r>
    </w:p>
    <w:p w14:paraId="48FB233C" w14:textId="1B60E7C7" w:rsidR="00E40691" w:rsidRDefault="00E40691" w:rsidP="00E40691">
      <w:pPr>
        <w:pStyle w:val="berschrift3"/>
      </w:pPr>
      <w:bookmarkStart w:id="32" w:name="_Toc138926469"/>
      <w:r>
        <w:t>Convolutional Neuronal Network</w:t>
      </w:r>
      <w:bookmarkEnd w:id="32"/>
    </w:p>
    <w:p w14:paraId="65837FCC" w14:textId="25C38867" w:rsidR="00E40691" w:rsidRPr="008B6C8E" w:rsidRDefault="00E40691" w:rsidP="00E40691">
      <w:r>
        <w:t>The issue of most networks is that they have a vast amount of data as input. Processing all of it in just one step would take very long. This is addressed by having several steps of processing. In most networks the first step is to extract attributes. These are often referred as preprocessing layers. They often consist of filters, similar like described above</w:t>
      </w:r>
      <w:r w:rsidR="003B2967">
        <w:t xml:space="preserve"> and</w:t>
      </w:r>
      <w:r>
        <w:t xml:space="preserve"> capable of learning. With every layer different things can be extracted. If you take image processing as an example, there is one layer to recognize edges of the picture and a layer to extract a face. In most cases the more layers you have the more attributes you can extract. In a second step attributes will be interpreted.</w:t>
      </w:r>
    </w:p>
    <w:p w14:paraId="00CAAE7F" w14:textId="77777777" w:rsidR="00E40691" w:rsidRDefault="00E40691" w:rsidP="00E40691">
      <w:r>
        <w:t>In a convolutional neuronal network (CNN) most of the filters are based on the mathematical convolution. The advantage of the convolution is that it reduces the number of the factors. This helps fasten up the calculation operation.</w:t>
      </w:r>
    </w:p>
    <w:p w14:paraId="7A94FB80" w14:textId="77777777" w:rsidR="00E40691" w:rsidRDefault="00E40691" w:rsidP="00E40691">
      <w:r w:rsidRPr="0043143F">
        <w:rPr>
          <w:noProof/>
        </w:rPr>
        <w:lastRenderedPageBreak/>
        <w:drawing>
          <wp:inline distT="0" distB="0" distL="0" distR="0" wp14:anchorId="0CEB5EC2" wp14:editId="16B938F6">
            <wp:extent cx="5199797" cy="1543546"/>
            <wp:effectExtent l="0" t="0" r="0" b="0"/>
            <wp:docPr id="13382107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10738" name=""/>
                    <pic:cNvPicPr/>
                  </pic:nvPicPr>
                  <pic:blipFill>
                    <a:blip r:embed="rId18"/>
                    <a:stretch>
                      <a:fillRect/>
                    </a:stretch>
                  </pic:blipFill>
                  <pic:spPr>
                    <a:xfrm>
                      <a:off x="0" y="0"/>
                      <a:ext cx="5218833" cy="1549197"/>
                    </a:xfrm>
                    <a:prstGeom prst="rect">
                      <a:avLst/>
                    </a:prstGeom>
                  </pic:spPr>
                </pic:pic>
              </a:graphicData>
            </a:graphic>
          </wp:inline>
        </w:drawing>
      </w:r>
    </w:p>
    <w:p w14:paraId="408154A3" w14:textId="66B47BE1" w:rsidR="00E40691" w:rsidRDefault="00E40691" w:rsidP="00EA29C3">
      <w:pPr>
        <w:pStyle w:val="Beschriftung"/>
      </w:pPr>
      <w:bookmarkStart w:id="33" w:name="_Toc139421710"/>
      <w:r>
        <w:t>Figure 2.</w:t>
      </w:r>
      <w:r w:rsidR="00444D9C">
        <w:t>7</w:t>
      </w:r>
      <w:r>
        <w:t>: CNN working principle</w:t>
      </w:r>
      <w:r w:rsidR="00906B20">
        <w:t xml:space="preserve"> [10]</w:t>
      </w:r>
      <w:bookmarkEnd w:id="33"/>
    </w:p>
    <w:p w14:paraId="3C98CF40" w14:textId="597F5584" w:rsidR="00E40691" w:rsidRDefault="00E40691" w:rsidP="00E40691">
      <w:r>
        <w:t xml:space="preserve">The figure </w:t>
      </w:r>
      <w:r w:rsidR="00444D9C">
        <w:t>2.7</w:t>
      </w:r>
      <w:r w:rsidR="00E15965">
        <w:t xml:space="preserve">, Ertel </w:t>
      </w:r>
      <w:r>
        <w:t xml:space="preserve">visualizes the working principle of the filters for image processing. The input is a picture of flowers. The picture then will be filtered by using the convolution. The result is a smaller picture with highlighted attributes. The next step is pooling. Information that are similar get bundled here. This data reduction helps to safe storage space and ultimately processing time. </w:t>
      </w:r>
      <w:r w:rsidR="003B2967">
        <w:t>Repetitions of t</w:t>
      </w:r>
      <w:r>
        <w:t xml:space="preserve">he two steps will be </w:t>
      </w:r>
      <w:r w:rsidR="003B2967">
        <w:t>executed</w:t>
      </w:r>
      <w:r>
        <w:t xml:space="preserve">. The goal is to have a smaller set of extracted data. </w:t>
      </w:r>
    </w:p>
    <w:p w14:paraId="02865651" w14:textId="77777777" w:rsidR="003B2967" w:rsidRDefault="003B2967" w:rsidP="00E40691"/>
    <w:p w14:paraId="4D53A284" w14:textId="77777777" w:rsidR="00E40691" w:rsidRDefault="00E40691" w:rsidP="00E40691">
      <w:r>
        <w:t xml:space="preserve">The whole process is complex. Several mathematical functions need to be used the right way. Additionally, as there are less factors, they need to be more precise. This is leading to long training times. It also requires more validation, to check if the learned factors are precise enough. Otherwise, a to big error in factor value can lead to misinterpretation. </w:t>
      </w:r>
    </w:p>
    <w:p w14:paraId="1C8E7ABF" w14:textId="77777777" w:rsidR="00E40691" w:rsidRDefault="00E40691" w:rsidP="00E40691">
      <w:r>
        <w:t>Nowadays, scientist and engineers need to have a huge knowledge about every aspect of the network to make it work correctly. It often requires a lot of experience to know which filters to use and how to order them. Also, on the mathematical side expertise is required. The filters can consist of many different mathematical operations. This can also lead to long development times.</w:t>
      </w:r>
    </w:p>
    <w:p w14:paraId="2107AE3B" w14:textId="5F707755" w:rsidR="00E40691" w:rsidRDefault="00E40691" w:rsidP="00E40691">
      <w:r>
        <w:t xml:space="preserve">The results of </w:t>
      </w:r>
      <w:r w:rsidR="003B2967">
        <w:t xml:space="preserve">correct implemented </w:t>
      </w:r>
      <w:r>
        <w:t xml:space="preserve">convolutional neuronal networks are satisfactory though. For example, face recognition has not been possible with classical computation. Despite it is easier to imaging this kind of network is used for image processing it is also possible to use it in other branches. It just gets more abstract, as the constructor of the network needs to be able to create filters that work for data sets that come as example form a factory. </w:t>
      </w:r>
    </w:p>
    <w:p w14:paraId="3EB3D3CB" w14:textId="66E9A752" w:rsidR="00E40691" w:rsidRDefault="00E40691" w:rsidP="00E40691">
      <w:pPr>
        <w:pStyle w:val="berschrift3"/>
      </w:pPr>
      <w:bookmarkStart w:id="34" w:name="_Toc138926470"/>
      <w:r>
        <w:lastRenderedPageBreak/>
        <w:t>Recurrent Neuronal Network</w:t>
      </w:r>
      <w:bookmarkEnd w:id="34"/>
    </w:p>
    <w:p w14:paraId="4E8A4543" w14:textId="5E6CAFF7" w:rsidR="00E40691" w:rsidRPr="00027192" w:rsidRDefault="00E40691" w:rsidP="00E40691">
      <w:r>
        <w:t xml:space="preserve">The second network that this chapter covers is a recurrent neuronal network. Compared to the human brain this is working like the short-term memory. It is capable of remembering data input for a while and even take it in consideration for new learning processes. </w:t>
      </w:r>
    </w:p>
    <w:p w14:paraId="298FFB40" w14:textId="77777777" w:rsidR="00E40691" w:rsidRDefault="00E40691" w:rsidP="00E40691">
      <w:r w:rsidRPr="00027192">
        <w:rPr>
          <w:noProof/>
        </w:rPr>
        <w:drawing>
          <wp:inline distT="0" distB="0" distL="0" distR="0" wp14:anchorId="3ACE3EC8" wp14:editId="7D6A475D">
            <wp:extent cx="5181600" cy="2893517"/>
            <wp:effectExtent l="0" t="0" r="0" b="0"/>
            <wp:docPr id="16914277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27741" name=""/>
                    <pic:cNvPicPr/>
                  </pic:nvPicPr>
                  <pic:blipFill>
                    <a:blip r:embed="rId19"/>
                    <a:stretch>
                      <a:fillRect/>
                    </a:stretch>
                  </pic:blipFill>
                  <pic:spPr>
                    <a:xfrm>
                      <a:off x="0" y="0"/>
                      <a:ext cx="5223475" cy="2916901"/>
                    </a:xfrm>
                    <a:prstGeom prst="rect">
                      <a:avLst/>
                    </a:prstGeom>
                  </pic:spPr>
                </pic:pic>
              </a:graphicData>
            </a:graphic>
          </wp:inline>
        </w:drawing>
      </w:r>
    </w:p>
    <w:p w14:paraId="13A68CE9" w14:textId="40FDB56A" w:rsidR="00E40691" w:rsidRDefault="00E40691" w:rsidP="00EA29C3">
      <w:pPr>
        <w:pStyle w:val="Beschriftung"/>
      </w:pPr>
      <w:bookmarkStart w:id="35" w:name="_Toc139421711"/>
      <w:r>
        <w:t>Figure 2.</w:t>
      </w:r>
      <w:r w:rsidR="00444D9C">
        <w:t>8</w:t>
      </w:r>
      <w:r>
        <w:t>: Recurrent Neuronal Network</w:t>
      </w:r>
      <w:r w:rsidR="00906B20">
        <w:t xml:space="preserve"> [11]</w:t>
      </w:r>
      <w:bookmarkEnd w:id="35"/>
    </w:p>
    <w:p w14:paraId="77788522" w14:textId="67FF3852" w:rsidR="00E40691" w:rsidRDefault="003B2967" w:rsidP="00E40691">
      <w:r>
        <w:t>F</w:t>
      </w:r>
      <w:r w:rsidR="00E40691">
        <w:t xml:space="preserve">igure </w:t>
      </w:r>
      <w:r w:rsidR="00444D9C">
        <w:t xml:space="preserve">2.8 </w:t>
      </w:r>
      <w:r w:rsidR="006F4013">
        <w:t>from Grum [</w:t>
      </w:r>
      <w:r w:rsidR="004528F4">
        <w:t>1</w:t>
      </w:r>
      <w:r w:rsidR="003C1059">
        <w:t>1</w:t>
      </w:r>
      <w:r w:rsidR="006F4013">
        <w:t>]</w:t>
      </w:r>
      <w:r w:rsidR="00E40691">
        <w:t xml:space="preserve"> is a simplified visualization </w:t>
      </w:r>
      <w:r>
        <w:t>of</w:t>
      </w:r>
      <w:r w:rsidR="00E40691">
        <w:t xml:space="preserve"> the working principle. The blue points represent the neurons with connections between them. The processing order is from left to right.</w:t>
      </w:r>
      <w:r>
        <w:t xml:space="preserve"> T</w:t>
      </w:r>
      <w:r w:rsidR="00E40691">
        <w:t>his kind of network</w:t>
      </w:r>
      <w:r>
        <w:t xml:space="preserve"> is</w:t>
      </w:r>
      <w:r w:rsidR="00E40691">
        <w:t xml:space="preserve"> special</w:t>
      </w:r>
      <w:r>
        <w:t>, because of the</w:t>
      </w:r>
      <w:r w:rsidR="00E40691">
        <w:t xml:space="preserve"> red connections. The dark red connections are between the same layer level, the brighter red connections are to a neuron itself. This can lead to processing of a specific information for several times. It can even be transferred between different neurons </w:t>
      </w:r>
      <w:r w:rsidR="00BB6E73">
        <w:t xml:space="preserve">of </w:t>
      </w:r>
      <w:r w:rsidR="00E40691">
        <w:t xml:space="preserve">a layer for several times, which makes an information available a longer time. This </w:t>
      </w:r>
      <w:r w:rsidR="00BB6E73">
        <w:t>construction of a</w:t>
      </w:r>
      <w:r w:rsidR="00E40691">
        <w:t xml:space="preserve"> network</w:t>
      </w:r>
      <w:r w:rsidR="00BB6E73">
        <w:t xml:space="preserve"> is the counter part of the human’s</w:t>
      </w:r>
      <w:r w:rsidR="00E40691">
        <w:t xml:space="preserve"> short-term memory.</w:t>
      </w:r>
    </w:p>
    <w:p w14:paraId="659855EC" w14:textId="232AEF9E" w:rsidR="00E40691" w:rsidRDefault="00E40691" w:rsidP="00E40691">
      <w:pPr>
        <w:pStyle w:val="berschrift3"/>
      </w:pPr>
      <w:bookmarkStart w:id="36" w:name="_Toc138926471"/>
      <w:r>
        <w:t>Summary Neuronal Networks</w:t>
      </w:r>
      <w:bookmarkEnd w:id="36"/>
    </w:p>
    <w:p w14:paraId="20252038" w14:textId="4F945345" w:rsidR="00E40691" w:rsidRPr="00C72D48" w:rsidRDefault="00E40691" w:rsidP="00E40691">
      <w:r w:rsidRPr="00C72D48">
        <w:t xml:space="preserve">For </w:t>
      </w:r>
      <w:r w:rsidR="00BB6E73">
        <w:t>h</w:t>
      </w:r>
      <w:r w:rsidRPr="00C72D48">
        <w:t>uman</w:t>
      </w:r>
      <w:r w:rsidR="00BB6E73">
        <w:t>s</w:t>
      </w:r>
      <w:r w:rsidRPr="00C72D48">
        <w:t xml:space="preserve"> it is often easy to acquire a series of data</w:t>
      </w:r>
      <w:r>
        <w:t xml:space="preserve">. </w:t>
      </w:r>
      <w:r w:rsidRPr="00C72D48">
        <w:t>The challenge of</w:t>
      </w:r>
      <w:r>
        <w:t xml:space="preserve"> artificial</w:t>
      </w:r>
      <w:r w:rsidRPr="00C72D48">
        <w:t xml:space="preserve"> neuronal networks is to provide the computer with the information. It is also required to pro</w:t>
      </w:r>
      <w:r>
        <w:t>cess</w:t>
      </w:r>
      <w:r w:rsidRPr="00C72D48">
        <w:t xml:space="preserve"> as much raw data as possible, without giving many rule bases.</w:t>
      </w:r>
      <w:r>
        <w:t xml:space="preserve"> The result </w:t>
      </w:r>
      <w:r>
        <w:lastRenderedPageBreak/>
        <w:t>should be software that is capable of learning from data, extract patterns and recognize them on new data.</w:t>
      </w:r>
    </w:p>
    <w:p w14:paraId="45401885" w14:textId="3C122764" w:rsidR="00E40691" w:rsidRDefault="00E40691" w:rsidP="00EB4CB6">
      <w:r>
        <w:t>Neuronal networks still have a lot of potential to be unlocked in future. Scientists researching on the matter for a while and still will. The main issues are that the inspiring model, the human brain, has a huge size with approximately 10</w:t>
      </w:r>
      <w:r>
        <w:rPr>
          <w:vertAlign w:val="superscript"/>
        </w:rPr>
        <w:t>11</w:t>
      </w:r>
      <w:r>
        <w:t xml:space="preserve"> neurons and that its hardly possible to access the human brain. But with ongoing research artificial neuronal networks will grow in power</w:t>
      </w:r>
      <w:r w:rsidR="00130B66">
        <w:t>.</w:t>
      </w:r>
    </w:p>
    <w:p w14:paraId="779A2C33" w14:textId="77777777" w:rsidR="000E2930" w:rsidRDefault="000E2930" w:rsidP="00EB4CB6">
      <w:pPr>
        <w:sectPr w:rsidR="000E2930" w:rsidSect="00CA1472">
          <w:pgSz w:w="11906" w:h="16838" w:code="9"/>
          <w:pgMar w:top="1418" w:right="1418" w:bottom="1418" w:left="2268" w:header="720" w:footer="720" w:gutter="0"/>
          <w:cols w:space="720"/>
          <w:titlePg/>
          <w:docGrid w:linePitch="360"/>
        </w:sectPr>
      </w:pPr>
    </w:p>
    <w:p w14:paraId="709E9257" w14:textId="2978254C" w:rsidR="000E2930" w:rsidRDefault="009F2412" w:rsidP="009F2412">
      <w:pPr>
        <w:pStyle w:val="berschrift1"/>
        <w:tabs>
          <w:tab w:val="clear" w:pos="720"/>
        </w:tabs>
        <w:ind w:left="0" w:firstLine="0"/>
      </w:pPr>
      <w:r>
        <w:lastRenderedPageBreak/>
        <w:br/>
      </w:r>
      <w:r>
        <w:br/>
      </w:r>
      <w:r>
        <w:br/>
      </w:r>
      <w:r>
        <w:br/>
      </w:r>
      <w:r>
        <w:br/>
      </w:r>
      <w:bookmarkStart w:id="37" w:name="_Toc138926472"/>
      <w:bookmarkStart w:id="38" w:name="_Toc139420261"/>
      <w:bookmarkStart w:id="39" w:name="_Toc139421712"/>
      <w:r>
        <w:t>METHODOLOGY</w:t>
      </w:r>
      <w:bookmarkEnd w:id="37"/>
      <w:bookmarkEnd w:id="38"/>
      <w:bookmarkEnd w:id="39"/>
    </w:p>
    <w:p w14:paraId="1286A721" w14:textId="3D38E0CF" w:rsidR="00012160" w:rsidRDefault="00E91398" w:rsidP="00E91398">
      <w:pPr>
        <w:pStyle w:val="berschrift2"/>
      </w:pPr>
      <w:bookmarkStart w:id="40" w:name="_Toc138926473"/>
      <w:r>
        <w:t xml:space="preserve">Flow </w:t>
      </w:r>
      <w:r w:rsidR="00461FC9">
        <w:t>C</w:t>
      </w:r>
      <w:r>
        <w:t>hart</w:t>
      </w:r>
      <w:bookmarkEnd w:id="40"/>
    </w:p>
    <w:p w14:paraId="2BB97C5C" w14:textId="3654C526" w:rsidR="00E91398" w:rsidRDefault="009B57A6" w:rsidP="00E91398">
      <w:r>
        <w:t>In this chapter two flow charts will explain the execution of the project, divided into the topics MES</w:t>
      </w:r>
      <w:r w:rsidR="009C16A3">
        <w:t xml:space="preserve"> (Figure 3.1)</w:t>
      </w:r>
      <w:r>
        <w:t xml:space="preserve"> and Lernfabrik</w:t>
      </w:r>
      <w:r w:rsidR="009C16A3">
        <w:t xml:space="preserve"> (Figure 3.2)</w:t>
      </w:r>
      <w:r>
        <w:t>.</w:t>
      </w:r>
    </w:p>
    <w:p w14:paraId="0B7ECB8A" w14:textId="7D140774" w:rsidR="009C16A3" w:rsidRDefault="009C16A3" w:rsidP="0013701D">
      <w:r>
        <w:t>After the start</w:t>
      </w:r>
      <w:r w:rsidR="0013701D">
        <w:t xml:space="preserve"> of the MES project</w:t>
      </w:r>
      <w:r>
        <w:t xml:space="preserve"> the objectives and requirements were defined. They serve as a guideline for the following parts of the project. </w:t>
      </w:r>
      <w:r w:rsidR="0013701D">
        <w:t xml:space="preserve">To have basic knowledge about the subject, </w:t>
      </w:r>
      <w:r>
        <w:t>a literature review</w:t>
      </w:r>
      <w:r w:rsidR="0013701D">
        <w:t xml:space="preserve"> was performed</w:t>
      </w:r>
      <w:r>
        <w:t>, followed</w:t>
      </w:r>
      <w:r w:rsidR="0013701D">
        <w:t xml:space="preserve"> by</w:t>
      </w:r>
      <w:r>
        <w:t xml:space="preserve"> the implementation, with the steps to collect the data from PLC to UPCUA server, fetching the information from the server and writing them into the UTHM database and finally to create a dashboard. After these steps are completed, </w:t>
      </w:r>
      <w:r w:rsidR="00DD22C3">
        <w:t>the</w:t>
      </w:r>
      <w:r>
        <w:t xml:space="preserve"> </w:t>
      </w:r>
      <w:r w:rsidR="00DD22C3">
        <w:t xml:space="preserve">fulfilment of the </w:t>
      </w:r>
      <w:r>
        <w:t>requirements</w:t>
      </w:r>
      <w:r w:rsidR="00DD22C3">
        <w:t xml:space="preserve"> needs to be checked</w:t>
      </w:r>
      <w:r>
        <w:t>. If</w:t>
      </w:r>
      <w:r w:rsidR="00DD22C3">
        <w:t xml:space="preserve"> a requirement is not fulfilled</w:t>
      </w:r>
      <w:r>
        <w:t xml:space="preserve">, the above-named implementation steps will be repeated. As soon as all requirements are met, the report can be created and submitted. </w:t>
      </w:r>
    </w:p>
    <w:p w14:paraId="0FDC24DC" w14:textId="334C09DB" w:rsidR="009C16A3" w:rsidRDefault="009C16A3" w:rsidP="00E91398">
      <w:r>
        <w:t>The project AI-</w:t>
      </w:r>
      <w:r w:rsidRPr="00594F82">
        <w:t>Learning</w:t>
      </w:r>
      <w:r>
        <w:t>-Factory begins with a definition of the project’s objectives and requirements, which serve as a guide throughout the project. They also need to be checked at the end of the project as the penultimate step. If the requirements are not fulfilled, all previous steps need to be check</w:t>
      </w:r>
      <w:r w:rsidR="00DD22C3">
        <w:t>ed</w:t>
      </w:r>
      <w:r>
        <w:t xml:space="preserve"> until the requirements are met. Then the report can be written. </w:t>
      </w:r>
      <w:r w:rsidR="00DD22C3">
        <w:t xml:space="preserve">After the introduction, a literature review about neuronal networks were conducted. This is followed by the implementation of the project. </w:t>
      </w:r>
      <w:r>
        <w:t xml:space="preserve">Steps that are </w:t>
      </w:r>
      <w:r w:rsidR="00DD22C3">
        <w:t>performed</w:t>
      </w:r>
      <w:r>
        <w:t xml:space="preserve"> are named in the following text. </w:t>
      </w:r>
      <w:r w:rsidR="00DD22C3">
        <w:t>The first step here is to u</w:t>
      </w:r>
      <w:r>
        <w:t xml:space="preserve">nderstand the learning factory by doing the AI-Campus course. After that several task branches open. The left one is about reviewing and translate the AI-Lernfabrik course. The middle branch includes understanding the Lernfabrik tools, </w:t>
      </w:r>
      <w:r>
        <w:lastRenderedPageBreak/>
        <w:t xml:space="preserve">perform the course tasks and write a documentation for the solutions. The first two branches then combine again as the analysation about the learned </w:t>
      </w:r>
      <w:r w:rsidR="00C645A6">
        <w:t>is</w:t>
      </w:r>
      <w:r>
        <w:t xml:space="preserve"> required. The branch on the right side includes the analysis of the simulation hardware and to check if an implementation using the AI-Lernfabrik software is possible. In the final project execution step, the information of all branches is collected and the requirements are checked. As soon as the report is finished, it will be submitted.</w:t>
      </w:r>
    </w:p>
    <w:p w14:paraId="501202F0" w14:textId="75C0DEDB" w:rsidR="009B57A6" w:rsidRDefault="00986CEE" w:rsidP="00986CEE">
      <w:pPr>
        <w:jc w:val="center"/>
      </w:pPr>
      <w:r>
        <w:rPr>
          <w:noProof/>
        </w:rPr>
        <w:drawing>
          <wp:inline distT="0" distB="0" distL="0" distR="0" wp14:anchorId="08EEEA58" wp14:editId="7FFE49C1">
            <wp:extent cx="2727108" cy="6878128"/>
            <wp:effectExtent l="0" t="0" r="0" b="0"/>
            <wp:docPr id="17834748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2738742" cy="6907470"/>
                    </a:xfrm>
                    <a:prstGeom prst="rect">
                      <a:avLst/>
                    </a:prstGeom>
                    <a:noFill/>
                    <a:ln>
                      <a:noFill/>
                    </a:ln>
                  </pic:spPr>
                </pic:pic>
              </a:graphicData>
            </a:graphic>
          </wp:inline>
        </w:drawing>
      </w:r>
    </w:p>
    <w:p w14:paraId="7CB2BC5F" w14:textId="4128C92C" w:rsidR="00986CEE" w:rsidRDefault="00986CEE" w:rsidP="00986CEE">
      <w:pPr>
        <w:pStyle w:val="Beschriftung"/>
      </w:pPr>
      <w:bookmarkStart w:id="41" w:name="_Toc139421713"/>
      <w:r>
        <w:t xml:space="preserve">Figure 3.1: MES </w:t>
      </w:r>
      <w:r w:rsidR="009C16A3">
        <w:t>F</w:t>
      </w:r>
      <w:r>
        <w:t>lowchart</w:t>
      </w:r>
      <w:bookmarkEnd w:id="41"/>
    </w:p>
    <w:p w14:paraId="31C35606" w14:textId="3FBE3EA4" w:rsidR="009B57A6" w:rsidRDefault="00000000" w:rsidP="00986CEE">
      <w:pPr>
        <w:jc w:val="center"/>
      </w:pPr>
      <w:r>
        <w:rPr>
          <w:noProof/>
        </w:rPr>
        <w:lastRenderedPageBreak/>
        <w:pict w14:anchorId="0E5195AF">
          <v:shape id="_x0000_s2122" type="#_x0000_t202" style="position:absolute;left:0;text-align:left;margin-left:140.15pt;margin-top:-.55pt;width:116.05pt;height:36.5pt;z-index:251671552;visibility:visible;mso-height-percent:200;mso-wrap-distance-left:9pt;mso-wrap-distance-top:3.6pt;mso-wrap-distance-right:9pt;mso-wrap-distance-bottom:3.6pt;mso-position-horizontal-relative:text;mso-position-vertical-relative:text;mso-height-percent:200;mso-width-relative:margin;mso-height-relative:margin;v-text-anchor:top" wrapcoords="0 0" filled="f" stroked="f">
            <v:textbox style="mso-next-textbox:#_x0000_s2122;mso-fit-shape-to-text:t">
              <w:txbxContent>
                <w:p w14:paraId="7BD2400F" w14:textId="03959F04" w:rsidR="008E6AF3" w:rsidRPr="008E6AF3" w:rsidRDefault="008E6AF3" w:rsidP="008E6AF3">
                  <w:pPr>
                    <w:spacing w:line="240" w:lineRule="auto"/>
                    <w:jc w:val="center"/>
                    <w:rPr>
                      <w:rFonts w:asciiTheme="minorHAnsi" w:hAnsiTheme="minorHAnsi" w:cstheme="minorHAnsi"/>
                    </w:rPr>
                  </w:pPr>
                  <w:r w:rsidRPr="008E6AF3">
                    <w:rPr>
                      <w:rFonts w:asciiTheme="minorHAnsi" w:hAnsiTheme="minorHAnsi" w:cstheme="minorHAnsi"/>
                    </w:rPr>
                    <w:t>Start AI-Learning Facto</w:t>
                  </w:r>
                  <w:r>
                    <w:rPr>
                      <w:rFonts w:asciiTheme="minorHAnsi" w:hAnsiTheme="minorHAnsi" w:cstheme="minorHAnsi"/>
                    </w:rPr>
                    <w:t>r</w:t>
                  </w:r>
                  <w:r w:rsidRPr="008E6AF3">
                    <w:rPr>
                      <w:rFonts w:asciiTheme="minorHAnsi" w:hAnsiTheme="minorHAnsi" w:cstheme="minorHAnsi"/>
                    </w:rPr>
                    <w:t>y</w:t>
                  </w:r>
                </w:p>
              </w:txbxContent>
            </v:textbox>
            <w10:wrap type="square"/>
          </v:shape>
        </w:pict>
      </w:r>
      <w:r>
        <w:rPr>
          <w:noProof/>
        </w:rPr>
        <w:pict w14:anchorId="5BAE9A87">
          <v:oval id="_x0000_s2121" style="position:absolute;left:0;text-align:left;margin-left:141.4pt;margin-top:.85pt;width:114.8pt;height:33.7pt;z-index:251670528"/>
        </w:pict>
      </w:r>
      <w:r w:rsidR="00BD2E89">
        <w:rPr>
          <w:noProof/>
        </w:rPr>
        <w:drawing>
          <wp:anchor distT="0" distB="0" distL="114300" distR="114300" simplePos="0" relativeHeight="251660288" behindDoc="0" locked="0" layoutInCell="1" allowOverlap="1" wp14:anchorId="6C215FFB" wp14:editId="5EE90CFD">
            <wp:simplePos x="0" y="0"/>
            <wp:positionH relativeFrom="column">
              <wp:posOffset>0</wp:posOffset>
            </wp:positionH>
            <wp:positionV relativeFrom="paragraph">
              <wp:posOffset>-1270</wp:posOffset>
            </wp:positionV>
            <wp:extent cx="5219700" cy="8260080"/>
            <wp:effectExtent l="0" t="0" r="0" b="0"/>
            <wp:wrapTopAndBottom/>
            <wp:docPr id="1790743269" name="Grafik 2" descr="Ein Bild, das Text, Diagramm,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43269" name="Grafik 2" descr="Ein Bild, das Text, Diagramm, Schrift, Reihe enthält.&#10;&#10;Automatisch generierte Beschreibu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9700" cy="8260080"/>
                    </a:xfrm>
                    <a:prstGeom prst="rect">
                      <a:avLst/>
                    </a:prstGeom>
                    <a:noFill/>
                    <a:ln>
                      <a:noFill/>
                    </a:ln>
                  </pic:spPr>
                </pic:pic>
              </a:graphicData>
            </a:graphic>
          </wp:anchor>
        </w:drawing>
      </w:r>
    </w:p>
    <w:p w14:paraId="6C96D56B" w14:textId="6A40756F" w:rsidR="009B57A6" w:rsidRDefault="00986CEE" w:rsidP="00986CEE">
      <w:pPr>
        <w:pStyle w:val="Beschriftung"/>
      </w:pPr>
      <w:bookmarkStart w:id="42" w:name="_Toc139421714"/>
      <w:r>
        <w:t xml:space="preserve">Figure 3.2: AI-Learning </w:t>
      </w:r>
      <w:r w:rsidR="009C16A3">
        <w:t>F</w:t>
      </w:r>
      <w:r>
        <w:t xml:space="preserve">actory </w:t>
      </w:r>
      <w:r w:rsidR="009C16A3">
        <w:t>Flowchart</w:t>
      </w:r>
      <w:bookmarkEnd w:id="42"/>
    </w:p>
    <w:p w14:paraId="4819DBD4" w14:textId="480217EE" w:rsidR="00456324" w:rsidRDefault="008E6AF3" w:rsidP="00456324">
      <w:pPr>
        <w:pStyle w:val="berschrift2"/>
      </w:pPr>
      <w:bookmarkStart w:id="43" w:name="_Toc138926474"/>
      <w:r>
        <w:lastRenderedPageBreak/>
        <w:t>Previous State of the Learning Factory</w:t>
      </w:r>
      <w:bookmarkEnd w:id="43"/>
    </w:p>
    <w:p w14:paraId="3E68054A" w14:textId="3D53E251" w:rsidR="00456324" w:rsidRPr="00456324" w:rsidRDefault="00456324" w:rsidP="00456324">
      <w:r>
        <w:t>In this chapter the setup of the learning factory in the laboratory is described and it is shown from what basis the project has started.</w:t>
      </w:r>
      <w:r w:rsidR="008E6AF3">
        <w:t xml:space="preserve"> This is done to clarify the existing problems in an already digitised factory.</w:t>
      </w:r>
    </w:p>
    <w:p w14:paraId="23133A38" w14:textId="31813A57" w:rsidR="00456324" w:rsidRDefault="00456324" w:rsidP="00456324">
      <w:pPr>
        <w:pStyle w:val="Beschriftung"/>
      </w:pPr>
      <w:bookmarkStart w:id="44" w:name="_Toc139421715"/>
      <w:r>
        <w:rPr>
          <w:noProof/>
        </w:rPr>
        <w:drawing>
          <wp:anchor distT="0" distB="0" distL="114300" distR="114300" simplePos="0" relativeHeight="251659264" behindDoc="0" locked="0" layoutInCell="1" allowOverlap="1" wp14:anchorId="4414E9B0" wp14:editId="57407583">
            <wp:simplePos x="0" y="0"/>
            <wp:positionH relativeFrom="column">
              <wp:posOffset>0</wp:posOffset>
            </wp:positionH>
            <wp:positionV relativeFrom="paragraph">
              <wp:posOffset>78740</wp:posOffset>
            </wp:positionV>
            <wp:extent cx="5219700" cy="3590290"/>
            <wp:effectExtent l="0" t="0" r="0" b="0"/>
            <wp:wrapTopAndBottom/>
            <wp:docPr id="160218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9700" cy="3590290"/>
                    </a:xfrm>
                    <a:prstGeom prst="rect">
                      <a:avLst/>
                    </a:prstGeom>
                    <a:noFill/>
                  </pic:spPr>
                </pic:pic>
              </a:graphicData>
            </a:graphic>
            <wp14:sizeRelH relativeFrom="margin">
              <wp14:pctWidth>0</wp14:pctWidth>
            </wp14:sizeRelH>
            <wp14:sizeRelV relativeFrom="margin">
              <wp14:pctHeight>0</wp14:pctHeight>
            </wp14:sizeRelV>
          </wp:anchor>
        </w:drawing>
      </w:r>
      <w:r>
        <w:t xml:space="preserve">Figure </w:t>
      </w:r>
      <w:r w:rsidR="00BD2E89">
        <w:t>3</w:t>
      </w:r>
      <w:r>
        <w:t>.</w:t>
      </w:r>
      <w:r w:rsidR="00BD2E89">
        <w:t>3</w:t>
      </w:r>
      <w:r>
        <w:t xml:space="preserve">: Fischertechnik Smart Factory </w:t>
      </w:r>
      <w:r w:rsidR="00906B20">
        <w:t>[13]</w:t>
      </w:r>
      <w:bookmarkEnd w:id="44"/>
    </w:p>
    <w:p w14:paraId="19857CC9" w14:textId="4E49A41A" w:rsidR="00456324" w:rsidRDefault="00456324" w:rsidP="00456324">
      <w:r>
        <w:t>The Fischertechnik Smart Factory</w:t>
      </w:r>
      <w:r w:rsidR="00012088">
        <w:t xml:space="preserve"> [1</w:t>
      </w:r>
      <w:r w:rsidR="003C1059">
        <w:t>3</w:t>
      </w:r>
      <w:r w:rsidR="00012088">
        <w:t>]</w:t>
      </w:r>
      <w:r>
        <w:t xml:space="preserve"> is used in the project as depicted in </w:t>
      </w:r>
      <w:r w:rsidR="00444D9C">
        <w:t>f</w:t>
      </w:r>
      <w:r>
        <w:t xml:space="preserve">igure </w:t>
      </w:r>
      <w:r w:rsidR="00BD2E89">
        <w:t>3</w:t>
      </w:r>
      <w:r>
        <w:t>.</w:t>
      </w:r>
      <w:r w:rsidR="00BD2E89">
        <w:t>3</w:t>
      </w:r>
      <w:r>
        <w:t>. It is a learning factory that comes with many features and in the following a typical process is described.</w:t>
      </w:r>
    </w:p>
    <w:p w14:paraId="3110EA56" w14:textId="77777777" w:rsidR="00456324" w:rsidRPr="003602D9" w:rsidRDefault="00456324" w:rsidP="00456324">
      <w:r w:rsidRPr="003602D9">
        <w:t xml:space="preserve">When </w:t>
      </w:r>
      <w:r>
        <w:t xml:space="preserve">the </w:t>
      </w:r>
      <w:r w:rsidRPr="003602D9">
        <w:t xml:space="preserve">process is </w:t>
      </w:r>
      <w:r>
        <w:t>started</w:t>
      </w:r>
      <w:r w:rsidRPr="003602D9">
        <w:t xml:space="preserve">, the transport arm of the high-bay </w:t>
      </w:r>
      <w:r>
        <w:t xml:space="preserve">warehouse </w:t>
      </w:r>
      <w:r w:rsidRPr="003602D9">
        <w:t xml:space="preserve">(HBW) moves to the storage system, picks up the </w:t>
      </w:r>
      <w:r>
        <w:t xml:space="preserve">wanted </w:t>
      </w:r>
      <w:r w:rsidRPr="003602D9">
        <w:t xml:space="preserve">workpiece and places it in the output station. There it is conveyed to the pick-up position of the vacuum </w:t>
      </w:r>
      <w:r>
        <w:t>gripper robot</w:t>
      </w:r>
      <w:r w:rsidRPr="003602D9">
        <w:t>.</w:t>
      </w:r>
    </w:p>
    <w:p w14:paraId="70FAAB5F" w14:textId="7E8E0FF1" w:rsidR="00456324" w:rsidRDefault="00456324" w:rsidP="00456324">
      <w:r w:rsidRPr="003602D9">
        <w:t xml:space="preserve">The vacuum </w:t>
      </w:r>
      <w:r>
        <w:t>gripper robot</w:t>
      </w:r>
      <w:r w:rsidRPr="003602D9">
        <w:t xml:space="preserve"> (VGR) picks up the workpiece from the output station of the high-bay warehouse (HBW) and places it on the slide of the </w:t>
      </w:r>
      <w:r>
        <w:t>oven</w:t>
      </w:r>
      <w:r w:rsidRPr="003602D9">
        <w:t xml:space="preserve"> </w:t>
      </w:r>
      <w:r>
        <w:t xml:space="preserve">of the multi-processing station with oven </w:t>
      </w:r>
      <w:r w:rsidRPr="003602D9">
        <w:t>(MPO)</w:t>
      </w:r>
      <w:r w:rsidR="00E31B20">
        <w:t>.</w:t>
      </w:r>
      <w:r>
        <w:t xml:space="preserve"> </w:t>
      </w:r>
      <w:r w:rsidRPr="003602D9">
        <w:t>There</w:t>
      </w:r>
      <w:r>
        <w:t xml:space="preserve"> </w:t>
      </w:r>
      <w:r w:rsidRPr="003602D9">
        <w:t xml:space="preserve">the workpiece is </w:t>
      </w:r>
      <w:r>
        <w:t>carried</w:t>
      </w:r>
      <w:r w:rsidRPr="003602D9">
        <w:t xml:space="preserve"> in, fired and moved out again. The transport carriage with vacuum suction pad then transports the workpiece to the </w:t>
      </w:r>
      <w:r>
        <w:t>milling</w:t>
      </w:r>
      <w:r w:rsidRPr="003602D9">
        <w:t xml:space="preserve"> machine. There, the workpiece is placed on the rotary table</w:t>
      </w:r>
      <w:r>
        <w:t xml:space="preserve"> and </w:t>
      </w:r>
      <w:r w:rsidR="00E31B20">
        <w:t xml:space="preserve">is </w:t>
      </w:r>
      <w:r>
        <w:t>milled.</w:t>
      </w:r>
    </w:p>
    <w:p w14:paraId="5B8D5C50" w14:textId="5D85F93F" w:rsidR="00456324" w:rsidRPr="003602D9" w:rsidRDefault="00474CF7" w:rsidP="00456324">
      <w:r>
        <w:rPr>
          <w:noProof/>
        </w:rPr>
        <w:lastRenderedPageBreak/>
        <w:drawing>
          <wp:anchor distT="0" distB="0" distL="114300" distR="114300" simplePos="0" relativeHeight="251662336" behindDoc="0" locked="0" layoutInCell="1" allowOverlap="1" wp14:anchorId="6A55FDED" wp14:editId="0BFB5F15">
            <wp:simplePos x="0" y="0"/>
            <wp:positionH relativeFrom="column">
              <wp:posOffset>914400</wp:posOffset>
            </wp:positionH>
            <wp:positionV relativeFrom="paragraph">
              <wp:posOffset>1336040</wp:posOffset>
            </wp:positionV>
            <wp:extent cx="3399790" cy="1927860"/>
            <wp:effectExtent l="0" t="0" r="0" b="0"/>
            <wp:wrapTopAndBottom/>
            <wp:docPr id="11527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8970" name=""/>
                    <pic:cNvPicPr/>
                  </pic:nvPicPr>
                  <pic:blipFill rotWithShape="1">
                    <a:blip r:embed="rId23">
                      <a:extLst>
                        <a:ext uri="{28A0092B-C50C-407E-A947-70E740481C1C}">
                          <a14:useLocalDpi xmlns:a14="http://schemas.microsoft.com/office/drawing/2010/main" val="0"/>
                        </a:ext>
                      </a:extLst>
                    </a:blip>
                    <a:srcRect b="2191"/>
                    <a:stretch/>
                  </pic:blipFill>
                  <pic:spPr bwMode="auto">
                    <a:xfrm>
                      <a:off x="0" y="0"/>
                      <a:ext cx="3399790" cy="19278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56324" w:rsidRPr="003602D9">
        <w:t xml:space="preserve">After the milling process, the workpiece is pneumatically pushed onto the conveyor belt </w:t>
      </w:r>
      <w:r w:rsidR="00456324">
        <w:t xml:space="preserve">of the sorting line with colour detection </w:t>
      </w:r>
      <w:r w:rsidR="00456324" w:rsidRPr="003602D9">
        <w:t>(SLD).</w:t>
      </w:r>
      <w:r w:rsidR="00456324" w:rsidRPr="00192DAD">
        <w:t xml:space="preserve"> </w:t>
      </w:r>
      <w:r w:rsidR="00456324" w:rsidRPr="003602D9">
        <w:t xml:space="preserve">On the conveyor belt, the workpiece passes through a colour recognition system. Depending on the colour detected, the workpiece is pneumatically pushed onto the corresponding </w:t>
      </w:r>
      <w:r w:rsidR="00456324">
        <w:t>chute.</w:t>
      </w:r>
      <w:r w:rsidR="00BD2E89">
        <w:t xml:space="preserve"> Figure 3.4 illustrates the schematic plan of the learning </w:t>
      </w:r>
      <w:r w:rsidR="002636AE">
        <w:t>factory.</w:t>
      </w:r>
    </w:p>
    <w:p w14:paraId="591B4C31" w14:textId="5F776BBD" w:rsidR="00456324" w:rsidRDefault="00456324" w:rsidP="00456324">
      <w:pPr>
        <w:pStyle w:val="Beschriftung"/>
      </w:pPr>
      <w:bookmarkStart w:id="45" w:name="_Toc139421716"/>
      <w:r>
        <w:t xml:space="preserve">Figure </w:t>
      </w:r>
      <w:r w:rsidR="00BD2E89">
        <w:t>3</w:t>
      </w:r>
      <w:r>
        <w:t>.</w:t>
      </w:r>
      <w:r w:rsidR="00BD2E89">
        <w:t>4</w:t>
      </w:r>
      <w:r>
        <w:t xml:space="preserve">: Schematic </w:t>
      </w:r>
      <w:r w:rsidR="00BD2E89">
        <w:t>P</w:t>
      </w:r>
      <w:r>
        <w:t xml:space="preserve">lan of the </w:t>
      </w:r>
      <w:r w:rsidR="00BD2E89">
        <w:t>Learning</w:t>
      </w:r>
      <w:r>
        <w:t xml:space="preserve"> Factory</w:t>
      </w:r>
      <w:r w:rsidR="00906B20">
        <w:t xml:space="preserve"> [</w:t>
      </w:r>
      <w:r w:rsidR="006F4B4C">
        <w:t>15</w:t>
      </w:r>
      <w:r w:rsidR="00906B20">
        <w:t>]</w:t>
      </w:r>
      <w:bookmarkEnd w:id="45"/>
    </w:p>
    <w:p w14:paraId="2BCE241B" w14:textId="26E3F125" w:rsidR="00E91398" w:rsidRDefault="00456324" w:rsidP="00456324">
      <w:pPr>
        <w:tabs>
          <w:tab w:val="left" w:pos="5724"/>
        </w:tabs>
      </w:pPr>
      <w:r>
        <w:t>As for the start of the project the learning factory is connected to a programmable logic controller (PLC) from Beckhoff and controlled with their software TwinCAT 3. This does not fulfil all the requirements of a factory in the context of Industry 4.0</w:t>
      </w:r>
      <w:r w:rsidR="008E6AF3">
        <w:t xml:space="preserve"> as described in the previous chapters</w:t>
      </w:r>
      <w:r>
        <w:t xml:space="preserve">. </w:t>
      </w:r>
      <w:r w:rsidR="002636AE">
        <w:t>Therefore,</w:t>
      </w:r>
      <w:r>
        <w:t xml:space="preserve"> th</w:t>
      </w:r>
      <w:r w:rsidR="008E6AF3">
        <w:t>e</w:t>
      </w:r>
      <w:r>
        <w:t xml:space="preserve"> project</w:t>
      </w:r>
      <w:r w:rsidR="008E6AF3">
        <w:t>s</w:t>
      </w:r>
      <w:r>
        <w:t xml:space="preserve"> deal with making the learning factory ready for the future.</w:t>
      </w:r>
    </w:p>
    <w:p w14:paraId="1FE6B5ED" w14:textId="77777777" w:rsidR="00974FC2" w:rsidRDefault="00974FC2" w:rsidP="00012160"/>
    <w:p w14:paraId="70DE0F6D" w14:textId="7C611BC8" w:rsidR="00974FC2" w:rsidRDefault="00974FC2" w:rsidP="00012160">
      <w:pPr>
        <w:sectPr w:rsidR="00974FC2" w:rsidSect="00CA1472">
          <w:pgSz w:w="11906" w:h="16838" w:code="9"/>
          <w:pgMar w:top="1418" w:right="1418" w:bottom="1418" w:left="2268" w:header="720" w:footer="720" w:gutter="0"/>
          <w:cols w:space="720"/>
          <w:titlePg/>
          <w:docGrid w:linePitch="360"/>
        </w:sectPr>
      </w:pPr>
    </w:p>
    <w:p w14:paraId="1202A9A2" w14:textId="31B40487" w:rsidR="00974FC2" w:rsidRDefault="009F2412" w:rsidP="00974FC2">
      <w:pPr>
        <w:pStyle w:val="berschrift1"/>
      </w:pPr>
      <w:r>
        <w:lastRenderedPageBreak/>
        <w:br/>
      </w:r>
      <w:r>
        <w:br/>
      </w:r>
      <w:r>
        <w:br/>
      </w:r>
      <w:r>
        <w:br/>
      </w:r>
      <w:r>
        <w:br/>
      </w:r>
      <w:bookmarkStart w:id="46" w:name="_Toc138926475"/>
      <w:bookmarkStart w:id="47" w:name="_Toc139420266"/>
      <w:bookmarkStart w:id="48" w:name="_Toc139421717"/>
      <w:r>
        <w:t>RESULTS AND DISCUSSION</w:t>
      </w:r>
      <w:bookmarkEnd w:id="46"/>
      <w:bookmarkEnd w:id="47"/>
      <w:bookmarkEnd w:id="48"/>
    </w:p>
    <w:p w14:paraId="2601E55E" w14:textId="77777777" w:rsidR="004F213F" w:rsidRPr="004F213F" w:rsidRDefault="004F213F" w:rsidP="004F213F"/>
    <w:p w14:paraId="6D3DA983" w14:textId="1EF58696" w:rsidR="00291F46" w:rsidRDefault="00C21E70" w:rsidP="00E91398">
      <w:pPr>
        <w:pStyle w:val="berschrift2"/>
      </w:pPr>
      <w:bookmarkStart w:id="49" w:name="_Toc138926476"/>
      <w:r>
        <w:t xml:space="preserve">Dataflow from </w:t>
      </w:r>
      <w:r w:rsidR="00461FC9">
        <w:t>A</w:t>
      </w:r>
      <w:r>
        <w:t xml:space="preserve">utomation </w:t>
      </w:r>
      <w:r w:rsidR="00461FC9">
        <w:t>L</w:t>
      </w:r>
      <w:r>
        <w:t>evel to MES</w:t>
      </w:r>
      <w:bookmarkEnd w:id="49"/>
    </w:p>
    <w:p w14:paraId="55A72BB6" w14:textId="5EB4C93B" w:rsidR="00E91398" w:rsidRDefault="00C21E70" w:rsidP="00E91398">
      <w:r>
        <w:t>In this chapter the data flow from the automation at shopfloor level to the MES software is described. For that</w:t>
      </w:r>
      <w:r w:rsidR="00461FC9">
        <w:t xml:space="preserve"> purpose</w:t>
      </w:r>
      <w:r>
        <w:t xml:space="preserve"> all machines need to be digitized and sensori</w:t>
      </w:r>
      <w:r w:rsidR="00823DBB">
        <w:t>z</w:t>
      </w:r>
      <w:r>
        <w:t xml:space="preserve">ed in order for a PLC to control the production steps and read the input and output data. With this done the data can be written into a server, which is then also accessed by the MES, where it can be processed, </w:t>
      </w:r>
      <w:r w:rsidR="00015AC4">
        <w:t>analysed</w:t>
      </w:r>
      <w:r>
        <w:t xml:space="preserve"> and displayed.</w:t>
      </w:r>
      <w:r w:rsidR="006F51B3">
        <w:t xml:space="preserve"> Figure </w:t>
      </w:r>
      <w:r w:rsidR="00474CF7">
        <w:t>4</w:t>
      </w:r>
      <w:r w:rsidR="006F51B3">
        <w:t>.</w:t>
      </w:r>
      <w:r w:rsidR="00474CF7">
        <w:t>1</w:t>
      </w:r>
      <w:r w:rsidR="006F51B3">
        <w:t xml:space="preserve"> illustrates the dataflow from the automation software TwinCAT to the MES arc.ops and where the data is stored during this process. </w:t>
      </w:r>
    </w:p>
    <w:p w14:paraId="74121097" w14:textId="470910CA" w:rsidR="006F51B3" w:rsidRDefault="006F51B3" w:rsidP="00E91398">
      <w:r w:rsidRPr="006F51B3">
        <w:rPr>
          <w:noProof/>
        </w:rPr>
        <w:drawing>
          <wp:inline distT="0" distB="0" distL="0" distR="0" wp14:anchorId="440BA648" wp14:editId="4D1E32F4">
            <wp:extent cx="5219700" cy="830580"/>
            <wp:effectExtent l="0" t="0" r="0" b="0"/>
            <wp:docPr id="10778377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27373"/>
                    <a:stretch/>
                  </pic:blipFill>
                  <pic:spPr bwMode="auto">
                    <a:xfrm>
                      <a:off x="0" y="0"/>
                      <a:ext cx="5219700" cy="830580"/>
                    </a:xfrm>
                    <a:prstGeom prst="rect">
                      <a:avLst/>
                    </a:prstGeom>
                    <a:noFill/>
                    <a:ln>
                      <a:noFill/>
                    </a:ln>
                    <a:extLst>
                      <a:ext uri="{53640926-AAD7-44D8-BBD7-CCE9431645EC}">
                        <a14:shadowObscured xmlns:a14="http://schemas.microsoft.com/office/drawing/2010/main"/>
                      </a:ext>
                    </a:extLst>
                  </pic:spPr>
                </pic:pic>
              </a:graphicData>
            </a:graphic>
          </wp:inline>
        </w:drawing>
      </w:r>
    </w:p>
    <w:p w14:paraId="624B0609" w14:textId="51C15B84" w:rsidR="006F51B3" w:rsidRDefault="006F51B3" w:rsidP="006F51B3">
      <w:pPr>
        <w:pStyle w:val="Beschriftung"/>
      </w:pPr>
      <w:bookmarkStart w:id="50" w:name="_Toc139421718"/>
      <w:r>
        <w:t xml:space="preserve">Figure </w:t>
      </w:r>
      <w:r w:rsidR="00474CF7">
        <w:t>4</w:t>
      </w:r>
      <w:r>
        <w:t>.</w:t>
      </w:r>
      <w:r w:rsidR="00474CF7">
        <w:t>1</w:t>
      </w:r>
      <w:r>
        <w:t>: Dataflow from the automation software to the MES</w:t>
      </w:r>
      <w:bookmarkEnd w:id="50"/>
    </w:p>
    <w:p w14:paraId="2020F94A" w14:textId="112FADB0" w:rsidR="00015AC4" w:rsidRDefault="006F51B3" w:rsidP="00E91398">
      <w:r>
        <w:t xml:space="preserve">In the following subchapters each connection step is evaluated in more detail. </w:t>
      </w:r>
      <w:r w:rsidR="00015AC4">
        <w:t xml:space="preserve">First, the connection of the PLC with the server is described. Then the </w:t>
      </w:r>
      <w:r w:rsidR="00217311">
        <w:t>linking of the server data to the MES using arc.quire is discussed and lastly, the access of the data inside the MES is elaborated.</w:t>
      </w:r>
    </w:p>
    <w:p w14:paraId="36308AFD" w14:textId="3E633875" w:rsidR="00C21E70" w:rsidRDefault="00C21E70" w:rsidP="00C21E70">
      <w:pPr>
        <w:pStyle w:val="berschrift3"/>
      </w:pPr>
      <w:bookmarkStart w:id="51" w:name="_Toc138926477"/>
      <w:r>
        <w:lastRenderedPageBreak/>
        <w:t xml:space="preserve">Architecture of the </w:t>
      </w:r>
      <w:r w:rsidR="00461FC9">
        <w:t>C</w:t>
      </w:r>
      <w:r>
        <w:t xml:space="preserve">onnection between </w:t>
      </w:r>
      <w:r w:rsidR="00461FC9">
        <w:t>A</w:t>
      </w:r>
      <w:r>
        <w:t xml:space="preserve">utomation </w:t>
      </w:r>
      <w:r w:rsidR="00461FC9">
        <w:t>S</w:t>
      </w:r>
      <w:r>
        <w:t xml:space="preserve">oftware and </w:t>
      </w:r>
      <w:r w:rsidR="00461FC9">
        <w:t>S</w:t>
      </w:r>
      <w:r>
        <w:t>erver</w:t>
      </w:r>
      <w:bookmarkEnd w:id="51"/>
    </w:p>
    <w:p w14:paraId="21B56B08" w14:textId="77777777" w:rsidR="00C21E70" w:rsidRDefault="00C21E70" w:rsidP="00C21E70">
      <w:r>
        <w:t>One of industries standard protocol that is widely used in automation is OPCUA, featuring flexible data transport across platforms and making machine data readable for other applications. Furthermore, it allows the user to easily write data into an OPCUA server.</w:t>
      </w:r>
    </w:p>
    <w:p w14:paraId="47D7E873" w14:textId="03CAC3FE" w:rsidR="00C21E70" w:rsidRDefault="00C21E70" w:rsidP="00C21E70">
      <w:r>
        <w:t>When it comes to connecting the PLC to the OPCUA server there are three components that must be arranged and connected correctly.</w:t>
      </w:r>
      <w:r w:rsidR="00444D9C">
        <w:t xml:space="preserve"> </w:t>
      </w:r>
      <w:r>
        <w:t>The TwinCAT environment controls the PLC and the input and output data of the PLC is written into the OPCUA server. The OPCUA expert can be utilized to test the connection and view the data. On the device that hosts the OPCUA server, TwinCAT XAR (runtime only) or TwinCAT XAE (runtime and engineering) has to be installed as well as the function TF6100 OPCUA</w:t>
      </w:r>
      <w:r w:rsidR="00012088">
        <w:t xml:space="preserve"> [1</w:t>
      </w:r>
      <w:r w:rsidR="003C1059">
        <w:t>4</w:t>
      </w:r>
      <w:r w:rsidR="00012088">
        <w:t>]</w:t>
      </w:r>
      <w:r>
        <w:t>. On each PC where a TwinCAT software product is used, the license TF6100 has to be activated. When setting up an OPCUA server authentication can be implemented by defining an username and password.</w:t>
      </w:r>
    </w:p>
    <w:p w14:paraId="5674D88C" w14:textId="1091D8BA" w:rsidR="00C21E70" w:rsidRDefault="00C21E70" w:rsidP="00C21E70">
      <w:r>
        <w:t xml:space="preserve">Figure </w:t>
      </w:r>
      <w:r w:rsidR="00444D9C">
        <w:t>4</w:t>
      </w:r>
      <w:r>
        <w:t>.</w:t>
      </w:r>
      <w:r w:rsidR="00444D9C">
        <w:t>2</w:t>
      </w:r>
      <w:r>
        <w:t xml:space="preserve"> illustrates possible architectures of this system. Firstly, it is possible to run all components on one PC, which is obviously the easiest method. If it is wished to distribute the components on more than one PC, there are several ways to do so. For example, the TwinCAT environment with the PLC and the OPCUA server can be run on one PC, while the server data is accessed from another PC. Basically, every combination of the elements is possible, but it is notable, that a functional TwinCAT environment supporting the operation of the PLC is always on one device.</w:t>
      </w:r>
    </w:p>
    <w:p w14:paraId="6D2355A2" w14:textId="1874246B" w:rsidR="00C21E70" w:rsidRDefault="00000000" w:rsidP="00015AC4">
      <w:pPr>
        <w:pStyle w:val="Beschriftung"/>
      </w:pPr>
      <w:bookmarkStart w:id="52" w:name="_Toc139421719"/>
      <w:r>
        <w:rPr>
          <w:noProof/>
        </w:rPr>
        <w:lastRenderedPageBreak/>
        <w:pict w14:anchorId="7B5C4AC3">
          <v:group id="Group 8" o:spid="_x0000_s2094" style="position:absolute;left:0;text-align:left;margin-left:39.9pt;margin-top:5pt;width:334.8pt;height:393.6pt;z-index:251666432;mso-position-horizontal-relative:margin;mso-width-relative:margin;mso-height-relative:margin" coordsize="44348,518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Rm29RQAtFIGB&#10;GaXcPWgAoo3D1o3D1oAKKNw9aNw9aACijcPWjcPWgAoo3D1o3D1oAKKNw9aNw9aACijcPWkLY7UA&#10;LRRuHrRket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9lQSwMECgAAAAAAAAAhAEt/&#10;hjz9kwAA/ZMAABUAAABkcnMvbWVkaWEvaW1hZ2UyLmpwZWf/2P/gABBKRklGAAEBAQDcANwAAP/b&#10;AEMAAgEBAQEBAgEBAQICAgICBAMCAgICBQQEAwQGBQYGBgUGBgYHCQgGBwkHBgYICwgJCgoKCgoG&#10;CAsMCwoMCQoKCv/bAEMBAgICAgICBQMDBQoHBgcKCgoKCgoKCgoKCgoKCgoKCgoKCgoKCgoKCgoK&#10;CgoKCgoKCgoKCgoKCgoKCgoKCgoKCv/AABEIAiAD7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UEsDBAoAAAAAAAAAIQCFfRAFLXgAAC14AAAVAAAAZHJzL21lZGlhL2ltYWdlNC5q&#10;cGVn/9j/4AAQSkZJRgABAQEA3ADcAAD/2wBDAAIBAQEBAQIBAQECAgICAgQDAgICAgUEBAMEBgUG&#10;BgYFBgYGBwkIBgcJBwYGCAsICQoKCgoKBggLDAsKDAkKCgr/2wBDAQICAgICAgUDAwUKBwYHCgoK&#10;CgoKCgoKCgoKCgoKCgoKCgoKCgoKCgoKCgoKCgoKCgoKCgoKCgoKCgoKCgoKCgr/wAARCAIeA+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2095" type="#_x0000_t75" style="position:absolute;left:7315;top:26289;width:29667;height:12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">
              <v:imagedata r:id="rId25" o:title="" croptop="16944f" cropbottom="16486f" cropleft="3596f" cropright="20387f"/>
            </v:shape>
            <v:shape id="Picture 6" o:spid="_x0000_s2096" type="#_x0000_t75" alt="A picture containing rectangle, screenshot, line, diagram&#10;&#10;Description automatically generated" style="position:absolute;top:38176;width:44348;height:13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">
              <v:imagedata r:id="rId26" o:title="A picture containing rectangle, screenshot, line, diagram&#10;&#10;Description automatically generated" croptop="14418f" cropbottom="16189f" cropleft="3428f"/>
            </v:shape>
            <v:shape id="Picture 2" o:spid="_x0000_s2097" type="#_x0000_t75" style="position:absolute;left:14935;width:14440;height:1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">
              <v:imagedata r:id="rId27" o:title="" croptop="14269f" cropbottom="16040f" cropleft="3846f" cropright="41457f"/>
            </v:shape>
            <v:shape id="Picture 4" o:spid="_x0000_s2098" type="#_x0000_t75" style="position:absolute;left:6934;top:13030;width:30499;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">
              <v:imagedata r:id="rId28" o:title="" croptop="14418f" cropbottom="17229f" cropleft="3010f" cropright="19802f"/>
            </v:shape>
            <w10:wrap type="topAndBottom" anchorx="margin"/>
          </v:group>
        </w:pict>
      </w:r>
      <w:r w:rsidR="00015AC4">
        <w:t xml:space="preserve">Figure </w:t>
      </w:r>
      <w:r w:rsidR="00474CF7">
        <w:t>4</w:t>
      </w:r>
      <w:r w:rsidR="00015AC4">
        <w:t>.</w:t>
      </w:r>
      <w:r w:rsidR="00474CF7">
        <w:t>2</w:t>
      </w:r>
      <w:r w:rsidR="00015AC4">
        <w:t xml:space="preserve">: Architecture </w:t>
      </w:r>
      <w:r w:rsidR="007762A4">
        <w:t>e</w:t>
      </w:r>
      <w:r w:rsidR="00015AC4">
        <w:t xml:space="preserve">xamples of the </w:t>
      </w:r>
      <w:r w:rsidR="007762A4">
        <w:t>c</w:t>
      </w:r>
      <w:r w:rsidR="00015AC4">
        <w:t>onnection</w:t>
      </w:r>
      <w:bookmarkEnd w:id="52"/>
    </w:p>
    <w:p w14:paraId="2FCF5968" w14:textId="1CB82873" w:rsidR="004F213F" w:rsidRDefault="00217311" w:rsidP="004F213F">
      <w:r>
        <w:t xml:space="preserve">Another way of connecting the components, when they are distributed on two PCs is shown in figure </w:t>
      </w:r>
      <w:r w:rsidR="00474CF7">
        <w:t>4</w:t>
      </w:r>
      <w:r>
        <w:t>.</w:t>
      </w:r>
      <w:r w:rsidR="00474CF7">
        <w:t>3</w:t>
      </w:r>
      <w:r>
        <w:t xml:space="preserve">. The left PC is the engineering computer, where the PLC program for the server is developed and the right PC is an industrial computer from Beckhoff. Here TwinCAT also has to be installed, but functions only as a runtime for the PLC. </w:t>
      </w:r>
      <w:r w:rsidR="002636AE">
        <w:t>Furthermore,</w:t>
      </w:r>
      <w:r>
        <w:t xml:space="preserve"> the OPCUA server is hosted on the industrial PC. The access to the server data happens from the engineering computer with the OPCUA expert. In this architecture it is important that a valid OPCUA license is activated in each TwinCAT software product.</w:t>
      </w:r>
    </w:p>
    <w:p w14:paraId="302A73D1" w14:textId="2DF571DA" w:rsidR="004F213F" w:rsidRDefault="00500F6C" w:rsidP="00500F6C">
      <w:pPr>
        <w:pStyle w:val="Beschriftung"/>
      </w:pPr>
      <w:bookmarkStart w:id="53" w:name="_Toc139421720"/>
      <w:r>
        <w:rPr>
          <w:noProof/>
        </w:rPr>
        <w:lastRenderedPageBreak/>
        <w:drawing>
          <wp:anchor distT="0" distB="0" distL="114300" distR="114300" simplePos="0" relativeHeight="251643904" behindDoc="0" locked="0" layoutInCell="1" allowOverlap="1" wp14:anchorId="0E05FEFB" wp14:editId="19815F52">
            <wp:simplePos x="0" y="0"/>
            <wp:positionH relativeFrom="margin">
              <wp:posOffset>586740</wp:posOffset>
            </wp:positionH>
            <wp:positionV relativeFrom="paragraph">
              <wp:posOffset>-3810</wp:posOffset>
            </wp:positionV>
            <wp:extent cx="4043680" cy="1851660"/>
            <wp:effectExtent l="0" t="0" r="0" b="0"/>
            <wp:wrapTopAndBottom/>
            <wp:docPr id="77770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05385" name="Picture 777705385"/>
                    <pic:cNvPicPr/>
                  </pic:nvPicPr>
                  <pic:blipFill rotWithShape="1">
                    <a:blip r:embed="rId29">
                      <a:extLst>
                        <a:ext uri="{28A0092B-C50C-407E-A947-70E740481C1C}">
                          <a14:useLocalDpi xmlns:a14="http://schemas.microsoft.com/office/drawing/2010/main" val="0"/>
                        </a:ext>
                      </a:extLst>
                    </a:blip>
                    <a:srcRect l="2678" t="22906" r="35190" b="26517"/>
                    <a:stretch/>
                  </pic:blipFill>
                  <pic:spPr bwMode="auto">
                    <a:xfrm>
                      <a:off x="0" y="0"/>
                      <a:ext cx="4043680" cy="1851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213F">
        <w:t xml:space="preserve">Figure </w:t>
      </w:r>
      <w:r w:rsidR="00474CF7">
        <w:t>4</w:t>
      </w:r>
      <w:r w:rsidR="004F213F">
        <w:t>.</w:t>
      </w:r>
      <w:r w:rsidR="00474CF7">
        <w:t>3</w:t>
      </w:r>
      <w:r w:rsidR="004F213F">
        <w:t>: Used architecture for the learning factory</w:t>
      </w:r>
      <w:bookmarkEnd w:id="53"/>
    </w:p>
    <w:p w14:paraId="01C5FA34" w14:textId="2DF47DF7" w:rsidR="00217311" w:rsidRDefault="00217311" w:rsidP="00217311">
      <w:pPr>
        <w:pStyle w:val="berschrift3"/>
      </w:pPr>
      <w:bookmarkStart w:id="54" w:name="_Toc138926478"/>
      <w:r>
        <w:t xml:space="preserve">Pull </w:t>
      </w:r>
      <w:r w:rsidR="00461FC9">
        <w:t>D</w:t>
      </w:r>
      <w:r>
        <w:t xml:space="preserve">ata from the </w:t>
      </w:r>
      <w:r w:rsidR="00461FC9">
        <w:t>S</w:t>
      </w:r>
      <w:r>
        <w:t xml:space="preserve">erver to the MES </w:t>
      </w:r>
      <w:r w:rsidR="00461FC9">
        <w:t>D</w:t>
      </w:r>
      <w:r>
        <w:t>atabase</w:t>
      </w:r>
      <w:bookmarkEnd w:id="54"/>
    </w:p>
    <w:p w14:paraId="0480EBBF" w14:textId="650F9883" w:rsidR="00217311" w:rsidRDefault="00B2208C" w:rsidP="00217311">
      <w:r>
        <w:t xml:space="preserve">Once the OPCUA server is set up, the data can be utilized in the MES. </w:t>
      </w:r>
      <w:r w:rsidR="00217311">
        <w:t>A new arc.quire profile needs to be set up in order to pull the data to the MES. A meaningful name is chosen and a description of the profile can be added in the notes. Next, the data provider and export types have to be selected, whereby OPCUA is the provider and Database is the export for the learning</w:t>
      </w:r>
      <w:r w:rsidR="004758CB">
        <w:t xml:space="preserve"> </w:t>
      </w:r>
      <w:r w:rsidR="00217311">
        <w:t xml:space="preserve">factory. Refer to Figure </w:t>
      </w:r>
      <w:r w:rsidR="00444D9C">
        <w:t>4</w:t>
      </w:r>
      <w:r w:rsidR="00217311">
        <w:t>.</w:t>
      </w:r>
      <w:r w:rsidR="00444D9C">
        <w:t>4</w:t>
      </w:r>
      <w:r w:rsidR="00217311">
        <w:t xml:space="preserve"> for the example settings</w:t>
      </w:r>
      <w:r w:rsidR="006E297B">
        <w:t>.</w:t>
      </w:r>
    </w:p>
    <w:p w14:paraId="0555D082" w14:textId="73140EBC" w:rsidR="00217311" w:rsidRDefault="00217311" w:rsidP="00217311">
      <w:r>
        <w:t xml:space="preserve">In the following step the data source has to be defined as illustrated in Figure </w:t>
      </w:r>
      <w:r w:rsidR="00444D9C">
        <w:t>4</w:t>
      </w:r>
      <w:r>
        <w:t>.</w:t>
      </w:r>
      <w:r w:rsidR="00444D9C">
        <w:t>5</w:t>
      </w:r>
      <w:r>
        <w:t>. The OPCUA server URL has to be inserted as well as the publish interval and the authentication credentials if required. Afterwards, add the data that is wanted for the MES by giving each a meaningful name and inserting the corresponding node ID. If a test connection is run</w:t>
      </w:r>
      <w:r w:rsidR="001B54C4">
        <w:t>ning</w:t>
      </w:r>
      <w:r>
        <w:t>, the current data value is displayed in the right column.</w:t>
      </w:r>
    </w:p>
    <w:p w14:paraId="6F118CBF" w14:textId="361DF1A8" w:rsidR="00217311" w:rsidRDefault="00217311" w:rsidP="00217311">
      <w:r>
        <w:t xml:space="preserve">Before the profile is ready to run, the data destination has to be specified, which is shown in Figure </w:t>
      </w:r>
      <w:r w:rsidR="00444D9C">
        <w:t>4</w:t>
      </w:r>
      <w:r>
        <w:t>.</w:t>
      </w:r>
      <w:r w:rsidR="00444D9C">
        <w:t>6</w:t>
      </w:r>
      <w:r>
        <w:t>. Most of the fields here are predefined and there is no need to change them. But the connection string has to be modified to match the username and password of the Arcstone server.</w:t>
      </w:r>
    </w:p>
    <w:p w14:paraId="4F67559C" w14:textId="36A536D9" w:rsidR="007762A4" w:rsidRDefault="00474CF7" w:rsidP="007762A4">
      <w:pPr>
        <w:pStyle w:val="Beschriftung"/>
      </w:pPr>
      <w:bookmarkStart w:id="55" w:name="_Toc139421721"/>
      <w:r>
        <w:rPr>
          <w:noProof/>
        </w:rPr>
        <w:lastRenderedPageBreak/>
        <w:drawing>
          <wp:anchor distT="0" distB="0" distL="114300" distR="114300" simplePos="0" relativeHeight="251649024" behindDoc="0" locked="0" layoutInCell="1" allowOverlap="1" wp14:anchorId="3BD4D267" wp14:editId="206A5242">
            <wp:simplePos x="0" y="0"/>
            <wp:positionH relativeFrom="margin">
              <wp:posOffset>-2540</wp:posOffset>
            </wp:positionH>
            <wp:positionV relativeFrom="paragraph">
              <wp:posOffset>-3175</wp:posOffset>
            </wp:positionV>
            <wp:extent cx="5219700" cy="3448685"/>
            <wp:effectExtent l="0" t="0" r="0" b="0"/>
            <wp:wrapTopAndBottom/>
            <wp:docPr id="98166530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65300" name="Picture 1" descr="A screenshot of a computer&#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19700" cy="3448685"/>
                    </a:xfrm>
                    <a:prstGeom prst="rect">
                      <a:avLst/>
                    </a:prstGeom>
                  </pic:spPr>
                </pic:pic>
              </a:graphicData>
            </a:graphic>
            <wp14:sizeRelH relativeFrom="margin">
              <wp14:pctWidth>0</wp14:pctWidth>
            </wp14:sizeRelH>
            <wp14:sizeRelV relativeFrom="margin">
              <wp14:pctHeight>0</wp14:pctHeight>
            </wp14:sizeRelV>
          </wp:anchor>
        </w:drawing>
      </w:r>
      <w:r w:rsidR="00217311">
        <w:t xml:space="preserve">Figure </w:t>
      </w:r>
      <w:r w:rsidR="00444D9C">
        <w:t>4</w:t>
      </w:r>
      <w:r w:rsidR="00217311">
        <w:t>.</w:t>
      </w:r>
      <w:r w:rsidR="00444D9C">
        <w:t>4</w:t>
      </w:r>
      <w:r w:rsidR="00217311">
        <w:t>:</w:t>
      </w:r>
      <w:r w:rsidR="007762A4">
        <w:t xml:space="preserve"> General connection setup of arc.quire profile</w:t>
      </w:r>
      <w:bookmarkEnd w:id="55"/>
      <w:r w:rsidR="007762A4">
        <w:br w:type="page"/>
      </w:r>
    </w:p>
    <w:p w14:paraId="440D3707" w14:textId="794C56E1" w:rsidR="007762A4" w:rsidRPr="007762A4" w:rsidRDefault="007762A4" w:rsidP="007762A4">
      <w:pPr>
        <w:pStyle w:val="Beschriftung"/>
      </w:pPr>
      <w:bookmarkStart w:id="56" w:name="_Toc139421722"/>
      <w:r>
        <w:lastRenderedPageBreak/>
        <w:t xml:space="preserve">Figure </w:t>
      </w:r>
      <w:r w:rsidR="00444D9C">
        <w:t>4</w:t>
      </w:r>
      <w:r>
        <w:t>.</w:t>
      </w:r>
      <w:r w:rsidR="00444D9C">
        <w:t>5</w:t>
      </w:r>
      <w:r>
        <w:t>: Source setup of arc.quire profile</w:t>
      </w:r>
      <w:r>
        <w:br w:type="page"/>
      </w:r>
      <w:r>
        <w:rPr>
          <w:noProof/>
        </w:rPr>
        <w:drawing>
          <wp:anchor distT="0" distB="0" distL="114300" distR="114300" simplePos="0" relativeHeight="251645952" behindDoc="0" locked="0" layoutInCell="1" allowOverlap="1" wp14:anchorId="6443BD24" wp14:editId="1449F88D">
            <wp:simplePos x="0" y="0"/>
            <wp:positionH relativeFrom="column">
              <wp:posOffset>-1905</wp:posOffset>
            </wp:positionH>
            <wp:positionV relativeFrom="paragraph">
              <wp:posOffset>-8890</wp:posOffset>
            </wp:positionV>
            <wp:extent cx="5219700" cy="5532120"/>
            <wp:effectExtent l="0" t="0" r="0" b="0"/>
            <wp:wrapTopAndBottom/>
            <wp:docPr id="285111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19700" cy="5532120"/>
                    </a:xfrm>
                    <a:prstGeom prst="rect">
                      <a:avLst/>
                    </a:prstGeom>
                    <a:noFill/>
                  </pic:spPr>
                </pic:pic>
              </a:graphicData>
            </a:graphic>
            <wp14:sizeRelH relativeFrom="margin">
              <wp14:pctWidth>0</wp14:pctWidth>
            </wp14:sizeRelH>
            <wp14:sizeRelV relativeFrom="margin">
              <wp14:pctHeight>0</wp14:pctHeight>
            </wp14:sizeRelV>
          </wp:anchor>
        </w:drawing>
      </w:r>
      <w:bookmarkEnd w:id="56"/>
    </w:p>
    <w:p w14:paraId="26E2D87F" w14:textId="442C6D76" w:rsidR="007762A4" w:rsidRDefault="007762A4" w:rsidP="007762A4">
      <w:pPr>
        <w:pStyle w:val="Beschriftung"/>
        <w:rPr>
          <w:noProof/>
        </w:rPr>
      </w:pPr>
      <w:bookmarkStart w:id="57" w:name="_Toc139421723"/>
      <w:r>
        <w:rPr>
          <w:noProof/>
        </w:rPr>
        <w:lastRenderedPageBreak/>
        <w:drawing>
          <wp:anchor distT="0" distB="0" distL="114300" distR="114300" simplePos="0" relativeHeight="251646976" behindDoc="0" locked="0" layoutInCell="1" allowOverlap="1" wp14:anchorId="06BB4D0B" wp14:editId="74D0E5F4">
            <wp:simplePos x="0" y="0"/>
            <wp:positionH relativeFrom="column">
              <wp:posOffset>-1905</wp:posOffset>
            </wp:positionH>
            <wp:positionV relativeFrom="paragraph">
              <wp:posOffset>-1270</wp:posOffset>
            </wp:positionV>
            <wp:extent cx="5219700" cy="4888865"/>
            <wp:effectExtent l="0" t="0" r="0" b="0"/>
            <wp:wrapTopAndBottom/>
            <wp:docPr id="1873215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9700" cy="4888865"/>
                    </a:xfrm>
                    <a:prstGeom prst="rect">
                      <a:avLst/>
                    </a:prstGeom>
                    <a:noFill/>
                  </pic:spPr>
                </pic:pic>
              </a:graphicData>
            </a:graphic>
            <wp14:sizeRelH relativeFrom="margin">
              <wp14:pctWidth>0</wp14:pctWidth>
            </wp14:sizeRelH>
            <wp14:sizeRelV relativeFrom="margin">
              <wp14:pctHeight>0</wp14:pctHeight>
            </wp14:sizeRelV>
          </wp:anchor>
        </w:drawing>
      </w:r>
      <w:r>
        <w:t xml:space="preserve">Figure </w:t>
      </w:r>
      <w:r w:rsidR="00444D9C">
        <w:t>4</w:t>
      </w:r>
      <w:r>
        <w:t>.</w:t>
      </w:r>
      <w:r w:rsidR="00444D9C">
        <w:t>6</w:t>
      </w:r>
      <w:r>
        <w:t>: Destination setup of arc.quire profile</w:t>
      </w:r>
      <w:bookmarkEnd w:id="57"/>
      <w:r>
        <w:rPr>
          <w:noProof/>
        </w:rPr>
        <w:t xml:space="preserve"> </w:t>
      </w:r>
    </w:p>
    <w:p w14:paraId="62930911" w14:textId="39508A4D" w:rsidR="007762A4" w:rsidRDefault="007762A4" w:rsidP="007762A4">
      <w:r>
        <w:t xml:space="preserve">With that done, the profile is ready to be started by clicking on the play button and once it is running the selected data is automatically read from the OPCUA server and written into the SQL database. To view the database in the Arcstone server </w:t>
      </w:r>
      <w:r w:rsidR="003C1059">
        <w:t xml:space="preserve">of the UTHM </w:t>
      </w:r>
      <w:r>
        <w:t>Microsoft SQL Server Management Studio can be used.</w:t>
      </w:r>
      <w:r w:rsidR="00500F6C">
        <w:t xml:space="preserve"> Figure </w:t>
      </w:r>
      <w:r w:rsidR="002B0F7D">
        <w:t>4</w:t>
      </w:r>
      <w:r w:rsidR="00500F6C">
        <w:t>.</w:t>
      </w:r>
      <w:r w:rsidR="002B0F7D">
        <w:t>7</w:t>
      </w:r>
      <w:r w:rsidR="00500F6C">
        <w:t xml:space="preserve"> contains a screenshot of the Microsoft SQL Server Management Studio where the first 1000 elements of the database are viewed.</w:t>
      </w:r>
    </w:p>
    <w:p w14:paraId="018D7157" w14:textId="36D5F19E" w:rsidR="00500F6C" w:rsidRDefault="00500F6C" w:rsidP="007762A4">
      <w:r>
        <w:rPr>
          <w:noProof/>
        </w:rPr>
        <w:lastRenderedPageBreak/>
        <w:drawing>
          <wp:inline distT="0" distB="0" distL="0" distR="0" wp14:anchorId="48A3006B" wp14:editId="2282337C">
            <wp:extent cx="5219700" cy="3549015"/>
            <wp:effectExtent l="0" t="0" r="0" b="0"/>
            <wp:docPr id="1655672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72211" name="Picture 1655672211"/>
                    <pic:cNvPicPr/>
                  </pic:nvPicPr>
                  <pic:blipFill>
                    <a:blip r:embed="rId33">
                      <a:extLst>
                        <a:ext uri="{28A0092B-C50C-407E-A947-70E740481C1C}">
                          <a14:useLocalDpi xmlns:a14="http://schemas.microsoft.com/office/drawing/2010/main" val="0"/>
                        </a:ext>
                      </a:extLst>
                    </a:blip>
                    <a:stretch>
                      <a:fillRect/>
                    </a:stretch>
                  </pic:blipFill>
                  <pic:spPr>
                    <a:xfrm>
                      <a:off x="0" y="0"/>
                      <a:ext cx="5219700" cy="3549015"/>
                    </a:xfrm>
                    <a:prstGeom prst="rect">
                      <a:avLst/>
                    </a:prstGeom>
                  </pic:spPr>
                </pic:pic>
              </a:graphicData>
            </a:graphic>
          </wp:inline>
        </w:drawing>
      </w:r>
    </w:p>
    <w:p w14:paraId="2017A654" w14:textId="2CBD3990" w:rsidR="00500F6C" w:rsidRDefault="00500F6C" w:rsidP="00500F6C">
      <w:pPr>
        <w:pStyle w:val="Beschriftung"/>
      </w:pPr>
      <w:bookmarkStart w:id="58" w:name="_Toc139421724"/>
      <w:r>
        <w:t xml:space="preserve">Figure </w:t>
      </w:r>
      <w:r w:rsidR="002B0F7D">
        <w:t>4</w:t>
      </w:r>
      <w:r>
        <w:t>.</w:t>
      </w:r>
      <w:r w:rsidR="002B0F7D">
        <w:t>7</w:t>
      </w:r>
      <w:r>
        <w:t>: Microsoft SQL Server Management Studio</w:t>
      </w:r>
      <w:bookmarkEnd w:id="58"/>
    </w:p>
    <w:p w14:paraId="191080AA" w14:textId="0B4BE6A3" w:rsidR="007762A4" w:rsidRDefault="007762A4" w:rsidP="007762A4">
      <w:pPr>
        <w:pStyle w:val="berschrift3"/>
      </w:pPr>
      <w:bookmarkStart w:id="59" w:name="_Toc138926479"/>
      <w:r>
        <w:t xml:space="preserve">Access </w:t>
      </w:r>
      <w:r w:rsidR="001B54C4">
        <w:t>D</w:t>
      </w:r>
      <w:r>
        <w:t xml:space="preserve">ata </w:t>
      </w:r>
      <w:r w:rsidR="001B54C4">
        <w:t>I</w:t>
      </w:r>
      <w:r>
        <w:t>nside the MES</w:t>
      </w:r>
      <w:bookmarkEnd w:id="59"/>
    </w:p>
    <w:p w14:paraId="71FDC6A7" w14:textId="1EB8955A" w:rsidR="007762A4" w:rsidRDefault="007762A4" w:rsidP="00500F6C">
      <w:r>
        <w:t xml:space="preserve">As the data is now available for Arcstone’s MES arc.quire a dashboard for visualization is created. When a new dashboard is made, the first thing to do is adding a data source as shown in </w:t>
      </w:r>
      <w:r w:rsidR="002B0F7D">
        <w:t>f</w:t>
      </w:r>
      <w:r>
        <w:t xml:space="preserve">igure </w:t>
      </w:r>
      <w:r w:rsidR="002B0F7D">
        <w:t>4</w:t>
      </w:r>
      <w:r>
        <w:t>.</w:t>
      </w:r>
      <w:r w:rsidR="002B0F7D">
        <w:t>8</w:t>
      </w:r>
      <w:r>
        <w:t>. Insert a name, a short description and the connection string from the destination of the arc.quire profile that was created earlier.</w:t>
      </w:r>
    </w:p>
    <w:p w14:paraId="25116F25" w14:textId="2EFF3A70" w:rsidR="007762A4" w:rsidRDefault="007762A4" w:rsidP="007762A4">
      <w:pPr>
        <w:pStyle w:val="Beschriftung"/>
      </w:pPr>
      <w:bookmarkStart w:id="60" w:name="_Toc139421725"/>
      <w:r>
        <w:rPr>
          <w:noProof/>
        </w:rPr>
        <w:lastRenderedPageBreak/>
        <w:drawing>
          <wp:anchor distT="0" distB="0" distL="114300" distR="114300" simplePos="0" relativeHeight="251652096" behindDoc="0" locked="0" layoutInCell="1" allowOverlap="1" wp14:anchorId="3A258A93" wp14:editId="51510524">
            <wp:simplePos x="0" y="0"/>
            <wp:positionH relativeFrom="margin">
              <wp:posOffset>0</wp:posOffset>
            </wp:positionH>
            <wp:positionV relativeFrom="paragraph">
              <wp:posOffset>256540</wp:posOffset>
            </wp:positionV>
            <wp:extent cx="5233670" cy="3409950"/>
            <wp:effectExtent l="0" t="0" r="0" b="0"/>
            <wp:wrapTopAndBottom/>
            <wp:docPr id="27613984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39841" name="Picture 2"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33670" cy="3409950"/>
                    </a:xfrm>
                    <a:prstGeom prst="rect">
                      <a:avLst/>
                    </a:prstGeom>
                  </pic:spPr>
                </pic:pic>
              </a:graphicData>
            </a:graphic>
            <wp14:sizeRelH relativeFrom="margin">
              <wp14:pctWidth>0</wp14:pctWidth>
            </wp14:sizeRelH>
            <wp14:sizeRelV relativeFrom="margin">
              <wp14:pctHeight>0</wp14:pctHeight>
            </wp14:sizeRelV>
          </wp:anchor>
        </w:drawing>
      </w:r>
      <w:r>
        <w:t xml:space="preserve">Figure </w:t>
      </w:r>
      <w:r w:rsidR="002B0F7D">
        <w:t>4</w:t>
      </w:r>
      <w:r>
        <w:t>.</w:t>
      </w:r>
      <w:r w:rsidR="002B0F7D">
        <w:t>8</w:t>
      </w:r>
      <w:r>
        <w:t>: Add new data source to a dashboard</w:t>
      </w:r>
      <w:bookmarkEnd w:id="60"/>
    </w:p>
    <w:p w14:paraId="3FD4666D" w14:textId="0AF63990" w:rsidR="000D7C49" w:rsidRDefault="007762A4" w:rsidP="007762A4">
      <w:r>
        <w:t xml:space="preserve">Navigate to data sources, which opens the dashboard data source wizard and create a new source. The data is stored in a database, so this source type is selected. Choose the previously added data source as connection. Figure </w:t>
      </w:r>
      <w:r w:rsidR="002B0F7D">
        <w:t>4</w:t>
      </w:r>
      <w:r>
        <w:t>.</w:t>
      </w:r>
      <w:r w:rsidR="002B0F7D">
        <w:t>9</w:t>
      </w:r>
      <w:r>
        <w:t xml:space="preserve"> shows the window where a query has to be created. The query builder can be utilized to simplify the process.</w:t>
      </w:r>
    </w:p>
    <w:p w14:paraId="703A64B6" w14:textId="63A64399" w:rsidR="000D7C49" w:rsidRDefault="00500F6C" w:rsidP="000D7C49">
      <w:pPr>
        <w:pStyle w:val="Beschriftung"/>
      </w:pPr>
      <w:bookmarkStart w:id="61" w:name="_Toc139421726"/>
      <w:r>
        <w:rPr>
          <w:noProof/>
        </w:rPr>
        <w:drawing>
          <wp:anchor distT="0" distB="0" distL="114300" distR="114300" simplePos="0" relativeHeight="251656192" behindDoc="0" locked="0" layoutInCell="1" allowOverlap="1" wp14:anchorId="14E4D2A3" wp14:editId="36574D4B">
            <wp:simplePos x="0" y="0"/>
            <wp:positionH relativeFrom="margin">
              <wp:posOffset>0</wp:posOffset>
            </wp:positionH>
            <wp:positionV relativeFrom="paragraph">
              <wp:posOffset>35560</wp:posOffset>
            </wp:positionV>
            <wp:extent cx="5219700" cy="3408045"/>
            <wp:effectExtent l="0" t="0" r="0" b="0"/>
            <wp:wrapTopAndBottom/>
            <wp:docPr id="47887618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76189" name="Picture 6"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19700" cy="3408045"/>
                    </a:xfrm>
                    <a:prstGeom prst="rect">
                      <a:avLst/>
                    </a:prstGeom>
                  </pic:spPr>
                </pic:pic>
              </a:graphicData>
            </a:graphic>
            <wp14:sizeRelH relativeFrom="margin">
              <wp14:pctWidth>0</wp14:pctWidth>
            </wp14:sizeRelH>
            <wp14:sizeRelV relativeFrom="margin">
              <wp14:pctHeight>0</wp14:pctHeight>
            </wp14:sizeRelV>
          </wp:anchor>
        </w:drawing>
      </w:r>
      <w:r w:rsidR="000D7C49">
        <w:t xml:space="preserve">Figure </w:t>
      </w:r>
      <w:r w:rsidR="002B0F7D">
        <w:t>4</w:t>
      </w:r>
      <w:r w:rsidR="000D7C49">
        <w:t>.</w:t>
      </w:r>
      <w:r w:rsidR="002B0F7D">
        <w:t>9</w:t>
      </w:r>
      <w:r w:rsidR="000D7C49">
        <w:t>: Dashboard data source wizard</w:t>
      </w:r>
      <w:bookmarkEnd w:id="61"/>
    </w:p>
    <w:p w14:paraId="63465F60" w14:textId="707405F2" w:rsidR="007762A4" w:rsidRDefault="007762A4" w:rsidP="007762A4">
      <w:r>
        <w:lastRenderedPageBreak/>
        <w:t xml:space="preserve">By using drag and drop the required table can be selected as well as the columns. The SQL string can then be modified to </w:t>
      </w:r>
      <w:r w:rsidR="004758CB">
        <w:t>fulfil</w:t>
      </w:r>
      <w:r>
        <w:t xml:space="preserve"> the users demands. In the shown example only the newest value of S1_I</w:t>
      </w:r>
      <w:r w:rsidR="00BB7E5D">
        <w:t>1</w:t>
      </w:r>
      <w:r>
        <w:t xml:space="preserve"> is selected by filtering for the TAG_NAME and putting the ID in a descending order. Other methods of an SQL query can also be used here. Now the data is ready to be displayed on the dashboard.</w:t>
      </w:r>
    </w:p>
    <w:p w14:paraId="37B9EF44" w14:textId="336EBC1D" w:rsidR="007762A4" w:rsidRDefault="007762A4" w:rsidP="007762A4">
      <w:r>
        <w:t xml:space="preserve">For that </w:t>
      </w:r>
      <w:r w:rsidR="002636AE">
        <w:t>purpose,</w:t>
      </w:r>
      <w:r>
        <w:t xml:space="preserve"> Arcstone offers a variety of options. The most common and easiest way of displaying data is the grid, which is also used for the Learning Factory, but there are also elements like the bar graph or the pie chart. The grid is basically a table, where data from the data sources can be added in the columns. Figure </w:t>
      </w:r>
      <w:r w:rsidR="002B0F7D">
        <w:t>4</w:t>
      </w:r>
      <w:r>
        <w:t>.</w:t>
      </w:r>
      <w:r w:rsidR="002B0F7D">
        <w:t>10</w:t>
      </w:r>
      <w:r>
        <w:t xml:space="preserve"> shows the settings for a grid.</w:t>
      </w:r>
      <w:r w:rsidR="002C7810">
        <w:t xml:space="preserve"> The data either be directly displayed or processed further by adding a calculated field. This is useful if the output needs to be normalized.</w:t>
      </w:r>
    </w:p>
    <w:p w14:paraId="7BBCA79D" w14:textId="07971ED0" w:rsidR="000D7C49" w:rsidRDefault="00500F6C" w:rsidP="002C7810">
      <w:pPr>
        <w:pStyle w:val="Beschriftung"/>
      </w:pPr>
      <w:bookmarkStart w:id="62" w:name="_Toc139421727"/>
      <w:r>
        <w:rPr>
          <w:noProof/>
        </w:rPr>
        <w:drawing>
          <wp:anchor distT="0" distB="0" distL="114300" distR="114300" simplePos="0" relativeHeight="251651072" behindDoc="0" locked="0" layoutInCell="1" allowOverlap="1" wp14:anchorId="4C3905B7" wp14:editId="7175DA9F">
            <wp:simplePos x="0" y="0"/>
            <wp:positionH relativeFrom="margin">
              <wp:posOffset>0</wp:posOffset>
            </wp:positionH>
            <wp:positionV relativeFrom="paragraph">
              <wp:posOffset>21590</wp:posOffset>
            </wp:positionV>
            <wp:extent cx="5191125" cy="3392805"/>
            <wp:effectExtent l="0" t="0" r="0" b="0"/>
            <wp:wrapTopAndBottom/>
            <wp:docPr id="103792378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23788" name="Picture 2"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91125" cy="3392805"/>
                    </a:xfrm>
                    <a:prstGeom prst="rect">
                      <a:avLst/>
                    </a:prstGeom>
                  </pic:spPr>
                </pic:pic>
              </a:graphicData>
            </a:graphic>
            <wp14:sizeRelH relativeFrom="margin">
              <wp14:pctWidth>0</wp14:pctWidth>
            </wp14:sizeRelH>
            <wp14:sizeRelV relativeFrom="margin">
              <wp14:pctHeight>0</wp14:pctHeight>
            </wp14:sizeRelV>
          </wp:anchor>
        </w:drawing>
      </w:r>
      <w:r w:rsidR="000D7C49">
        <w:t xml:space="preserve">Figure </w:t>
      </w:r>
      <w:r w:rsidR="002B0F7D">
        <w:t>4</w:t>
      </w:r>
      <w:r w:rsidR="000D7C49">
        <w:t>.</w:t>
      </w:r>
      <w:r w:rsidR="002B0F7D">
        <w:t>10</w:t>
      </w:r>
      <w:r w:rsidR="000D7C49">
        <w:t>: Bind data to grid</w:t>
      </w:r>
      <w:bookmarkEnd w:id="62"/>
    </w:p>
    <w:p w14:paraId="0BAF2489" w14:textId="591949D9" w:rsidR="006F4B4C" w:rsidRDefault="006F4B4C">
      <w:pPr>
        <w:tabs>
          <w:tab w:val="clear" w:pos="720"/>
        </w:tabs>
        <w:spacing w:after="160" w:line="259" w:lineRule="auto"/>
        <w:jc w:val="left"/>
      </w:pPr>
      <w:r>
        <w:br w:type="page"/>
      </w:r>
    </w:p>
    <w:p w14:paraId="20C62376" w14:textId="67716CA3" w:rsidR="00FC58D8" w:rsidRDefault="00FC58D8" w:rsidP="00B2208C">
      <w:pPr>
        <w:pStyle w:val="berschrift2"/>
      </w:pPr>
      <w:bookmarkStart w:id="63" w:name="_Toc138926480"/>
      <w:r>
        <w:lastRenderedPageBreak/>
        <w:t xml:space="preserve">Creating the </w:t>
      </w:r>
      <w:r w:rsidR="001B54C4">
        <w:t>D</w:t>
      </w:r>
      <w:r>
        <w:t>ashboard</w:t>
      </w:r>
      <w:bookmarkEnd w:id="63"/>
    </w:p>
    <w:p w14:paraId="0792C6B9" w14:textId="77777777" w:rsidR="00BB7E5D" w:rsidRDefault="00BB7E5D" w:rsidP="00FC58D8">
      <w:r>
        <w:t>The dashboard should clearly visualize which station is currently running. To achieve this, appropriate sensors that indicate the status of each station have to be selected.</w:t>
      </w:r>
    </w:p>
    <w:p w14:paraId="1D3C9B69" w14:textId="40CFCB05" w:rsidR="00FC58D8" w:rsidRDefault="00BB7E5D" w:rsidP="00FC58D8">
      <w:r>
        <w:t xml:space="preserve">The first station is the high-bay warehouse. Here the end-switch S1_I1 of the transportation arm is utilized to determine whether the station is running or inactive. If the switch is pressed the </w:t>
      </w:r>
      <w:r w:rsidR="00722D1F">
        <w:t>sensor value</w:t>
      </w:r>
      <w:r>
        <w:t xml:space="preserve"> equals true and the station is inactive. As soon as the transportation arm starts to move to the storage system the switch gets released and the </w:t>
      </w:r>
      <w:r w:rsidR="00722D1F">
        <w:t>sensor value</w:t>
      </w:r>
      <w:r>
        <w:t xml:space="preserve"> turns to false. When a workpiece has been taken out of the storage system an</w:t>
      </w:r>
      <w:r w:rsidR="00722D1F">
        <w:t>d</w:t>
      </w:r>
      <w:r>
        <w:t xml:space="preserve"> </w:t>
      </w:r>
      <w:r w:rsidR="00722D1F">
        <w:t xml:space="preserve">is </w:t>
      </w:r>
      <w:r>
        <w:t>put on the output station</w:t>
      </w:r>
      <w:r w:rsidR="00722D1F">
        <w:t xml:space="preserve"> the process is finished and the end-switch is pressed again.</w:t>
      </w:r>
    </w:p>
    <w:p w14:paraId="36CBDFF1" w14:textId="0033C292" w:rsidR="00722D1F" w:rsidRDefault="00722D1F" w:rsidP="00FC58D8">
      <w:r>
        <w:t>The vacuum gripper robot then picks up the workpiece from the output station. To reach the pick-up position the robot needs to extent its arm and the end-switch S2_I2 is released. After putting the workpiece on the slide of the oven the arm returns to its initial position and the end-switch is triggered again. Just like for the first station a sensor value that equals false means that the robot is running.</w:t>
      </w:r>
    </w:p>
    <w:p w14:paraId="16138C4A" w14:textId="0B103A8C" w:rsidR="00E72212" w:rsidRDefault="00E72212" w:rsidP="00FC58D8">
      <w:r>
        <w:t>The multi-processing station is divided in two separate stations for the visualization. Starting with the oven, which is running as long as the end-switch of the slide S3_I6 is pressed. In contrast to the previous stations the logic is inverted here</w:t>
      </w:r>
      <w:r w:rsidR="001B54C4">
        <w:t>,</w:t>
      </w:r>
      <w:r>
        <w:t xml:space="preserve"> meaning that a true sensor value stands for a running oven. When the workpiece leaves the </w:t>
      </w:r>
      <w:r w:rsidR="002636AE">
        <w:t>oven,</w:t>
      </w:r>
      <w:r>
        <w:t xml:space="preserve"> it is transported to the milling machine. The end-switch of the rotary table S3_I1 indicates the state of this station. If the </w:t>
      </w:r>
      <w:r w:rsidR="004758CB">
        <w:t>milling process is running the switch is released</w:t>
      </w:r>
      <w:r w:rsidR="001B54C4">
        <w:t>,</w:t>
      </w:r>
      <w:r w:rsidR="004758CB">
        <w:t xml:space="preserve"> thus its sensor value is false during this time.</w:t>
      </w:r>
    </w:p>
    <w:p w14:paraId="41759627" w14:textId="77777777" w:rsidR="00E94D6F" w:rsidRDefault="004758CB" w:rsidP="00FC58D8">
      <w:r>
        <w:t>The state detection of the sorting line with colour detection differs from the previous stations as it is not determined if it is running or inactive. Instead, the state of each chute is derived from the sensor values and the dashboard should show if it is empty or full. The light barriers S4_I4, S4_I5 and S4_I6</w:t>
      </w:r>
      <w:r w:rsidR="002C7810">
        <w:t xml:space="preserve"> return true if the chute is empty and true if the workpiece is sorted. </w:t>
      </w:r>
    </w:p>
    <w:p w14:paraId="147D4BAD" w14:textId="6D94E4BF" w:rsidR="004758CB" w:rsidRDefault="00E94D6F" w:rsidP="00FC58D8">
      <w:r>
        <w:t>A summary of the sensor selection and their meaning for the states of the stations an</w:t>
      </w:r>
      <w:r w:rsidR="002636AE">
        <w:t>d</w:t>
      </w:r>
      <w:r>
        <w:t xml:space="preserve"> the chutes can be found in the following </w:t>
      </w:r>
      <w:r w:rsidR="002B0F7D">
        <w:t>t</w:t>
      </w:r>
      <w:r>
        <w:t xml:space="preserve">able </w:t>
      </w:r>
      <w:r w:rsidR="002B0F7D">
        <w:t>4</w:t>
      </w:r>
      <w:r>
        <w:t>.</w:t>
      </w:r>
      <w:r w:rsidR="002B0F7D">
        <w:t>1</w:t>
      </w:r>
      <w:r w:rsidR="002636AE">
        <w:t>.</w:t>
      </w:r>
    </w:p>
    <w:p w14:paraId="6CF15619" w14:textId="4DB1D007" w:rsidR="006F4B4C" w:rsidRDefault="006F4B4C">
      <w:pPr>
        <w:tabs>
          <w:tab w:val="clear" w:pos="720"/>
        </w:tabs>
        <w:spacing w:after="160" w:line="259" w:lineRule="auto"/>
        <w:jc w:val="left"/>
      </w:pPr>
      <w:r>
        <w:br w:type="page"/>
      </w:r>
    </w:p>
    <w:p w14:paraId="70220AE5" w14:textId="6C07E240" w:rsidR="00E94D6F" w:rsidRDefault="00E94D6F" w:rsidP="00E94D6F">
      <w:pPr>
        <w:pStyle w:val="Beschriftung"/>
      </w:pPr>
      <w:bookmarkStart w:id="64" w:name="_Toc139420277"/>
      <w:bookmarkStart w:id="65" w:name="_Toc139421728"/>
      <w:r>
        <w:lastRenderedPageBreak/>
        <w:t xml:space="preserve">Table </w:t>
      </w:r>
      <w:r w:rsidR="002B0F7D">
        <w:t>4</w:t>
      </w:r>
      <w:r>
        <w:t>.</w:t>
      </w:r>
      <w:r w:rsidR="002B0F7D">
        <w:t>1</w:t>
      </w:r>
      <w:r>
        <w:t>: State of each station and the chutes</w:t>
      </w:r>
      <w:bookmarkEnd w:id="64"/>
      <w:bookmarkEnd w:id="65"/>
    </w:p>
    <w:tbl>
      <w:tblPr>
        <w:tblStyle w:val="Tabellenraster"/>
        <w:tblW w:w="5000" w:type="pct"/>
        <w:tblLook w:val="04A0" w:firstRow="1" w:lastRow="0" w:firstColumn="1" w:lastColumn="0" w:noHBand="0" w:noVBand="1"/>
      </w:tblPr>
      <w:tblGrid>
        <w:gridCol w:w="2755"/>
        <w:gridCol w:w="1616"/>
        <w:gridCol w:w="2376"/>
        <w:gridCol w:w="1689"/>
      </w:tblGrid>
      <w:tr w:rsidR="00E94D6F" w14:paraId="16291CD1" w14:textId="77777777" w:rsidTr="00D94B34">
        <w:tc>
          <w:tcPr>
            <w:tcW w:w="1633" w:type="pct"/>
          </w:tcPr>
          <w:p w14:paraId="6508EFDF" w14:textId="77777777" w:rsidR="00E94D6F" w:rsidRDefault="00E94D6F" w:rsidP="006F4B4C">
            <w:r>
              <w:t>Station</w:t>
            </w:r>
          </w:p>
        </w:tc>
        <w:tc>
          <w:tcPr>
            <w:tcW w:w="958" w:type="pct"/>
          </w:tcPr>
          <w:p w14:paraId="22E72172" w14:textId="77777777" w:rsidR="00E94D6F" w:rsidRDefault="00E94D6F" w:rsidP="006F4B4C">
            <w:pPr>
              <w:tabs>
                <w:tab w:val="center" w:pos="1734"/>
              </w:tabs>
            </w:pPr>
            <w:r>
              <w:t>Sensor</w:t>
            </w:r>
          </w:p>
        </w:tc>
        <w:tc>
          <w:tcPr>
            <w:tcW w:w="1408" w:type="pct"/>
          </w:tcPr>
          <w:p w14:paraId="17FAC751" w14:textId="77777777" w:rsidR="00E94D6F" w:rsidRDefault="00E94D6F" w:rsidP="006F4B4C">
            <w:pPr>
              <w:tabs>
                <w:tab w:val="center" w:pos="1734"/>
              </w:tabs>
            </w:pPr>
            <w:r>
              <w:t>State</w:t>
            </w:r>
          </w:p>
        </w:tc>
        <w:tc>
          <w:tcPr>
            <w:tcW w:w="1001" w:type="pct"/>
          </w:tcPr>
          <w:p w14:paraId="0ABD2B0C" w14:textId="77777777" w:rsidR="00E94D6F" w:rsidRDefault="00E94D6F" w:rsidP="006F4B4C">
            <w:r>
              <w:t>Sensor value</w:t>
            </w:r>
          </w:p>
        </w:tc>
      </w:tr>
      <w:tr w:rsidR="00E94D6F" w14:paraId="3CBD9AA6" w14:textId="77777777" w:rsidTr="00D94B34">
        <w:tc>
          <w:tcPr>
            <w:tcW w:w="1633" w:type="pct"/>
            <w:vMerge w:val="restart"/>
            <w:vAlign w:val="center"/>
          </w:tcPr>
          <w:p w14:paraId="42432CE8" w14:textId="77777777" w:rsidR="00E94D6F" w:rsidRDefault="00E94D6F" w:rsidP="006F4B4C">
            <w:pPr>
              <w:jc w:val="left"/>
            </w:pPr>
            <w:r>
              <w:t>High-bay warehouse</w:t>
            </w:r>
          </w:p>
        </w:tc>
        <w:tc>
          <w:tcPr>
            <w:tcW w:w="958" w:type="pct"/>
            <w:vMerge w:val="restart"/>
            <w:vAlign w:val="center"/>
          </w:tcPr>
          <w:p w14:paraId="261E95DA" w14:textId="77777777" w:rsidR="00E94D6F" w:rsidRDefault="00E94D6F" w:rsidP="006F4B4C">
            <w:pPr>
              <w:jc w:val="left"/>
            </w:pPr>
            <w:r>
              <w:t>S1_I1</w:t>
            </w:r>
          </w:p>
        </w:tc>
        <w:tc>
          <w:tcPr>
            <w:tcW w:w="1408" w:type="pct"/>
          </w:tcPr>
          <w:p w14:paraId="7E67904D" w14:textId="77777777" w:rsidR="00E94D6F" w:rsidRDefault="00E94D6F" w:rsidP="006F4B4C">
            <w:r>
              <w:t>Running</w:t>
            </w:r>
          </w:p>
        </w:tc>
        <w:tc>
          <w:tcPr>
            <w:tcW w:w="1001" w:type="pct"/>
          </w:tcPr>
          <w:p w14:paraId="6617DE72" w14:textId="77777777" w:rsidR="00E94D6F" w:rsidRDefault="00E94D6F" w:rsidP="006F4B4C">
            <w:r>
              <w:t>false</w:t>
            </w:r>
          </w:p>
        </w:tc>
      </w:tr>
      <w:tr w:rsidR="00E94D6F" w14:paraId="226BAF72" w14:textId="77777777" w:rsidTr="00D94B34">
        <w:tc>
          <w:tcPr>
            <w:tcW w:w="1633" w:type="pct"/>
            <w:vMerge/>
            <w:vAlign w:val="center"/>
          </w:tcPr>
          <w:p w14:paraId="50E2A6F9" w14:textId="77777777" w:rsidR="00E94D6F" w:rsidRDefault="00E94D6F" w:rsidP="006F4B4C">
            <w:pPr>
              <w:jc w:val="left"/>
            </w:pPr>
          </w:p>
        </w:tc>
        <w:tc>
          <w:tcPr>
            <w:tcW w:w="958" w:type="pct"/>
            <w:vMerge/>
            <w:vAlign w:val="center"/>
          </w:tcPr>
          <w:p w14:paraId="222C820A" w14:textId="77777777" w:rsidR="00E94D6F" w:rsidRDefault="00E94D6F" w:rsidP="006F4B4C">
            <w:pPr>
              <w:jc w:val="left"/>
            </w:pPr>
          </w:p>
        </w:tc>
        <w:tc>
          <w:tcPr>
            <w:tcW w:w="1408" w:type="pct"/>
          </w:tcPr>
          <w:p w14:paraId="20857C79" w14:textId="77777777" w:rsidR="00E94D6F" w:rsidRDefault="00E94D6F" w:rsidP="006F4B4C">
            <w:r>
              <w:t>Inactive</w:t>
            </w:r>
          </w:p>
        </w:tc>
        <w:tc>
          <w:tcPr>
            <w:tcW w:w="1001" w:type="pct"/>
          </w:tcPr>
          <w:p w14:paraId="3C04E255" w14:textId="77777777" w:rsidR="00E94D6F" w:rsidRDefault="00E94D6F" w:rsidP="006F4B4C">
            <w:r>
              <w:t>true</w:t>
            </w:r>
          </w:p>
        </w:tc>
      </w:tr>
      <w:tr w:rsidR="00E94D6F" w14:paraId="571E1DCF" w14:textId="77777777" w:rsidTr="00D94B34">
        <w:tc>
          <w:tcPr>
            <w:tcW w:w="1633" w:type="pct"/>
            <w:vMerge w:val="restart"/>
            <w:vAlign w:val="center"/>
          </w:tcPr>
          <w:p w14:paraId="183676B8" w14:textId="77777777" w:rsidR="00E94D6F" w:rsidRDefault="00E94D6F" w:rsidP="006F4B4C">
            <w:pPr>
              <w:jc w:val="left"/>
            </w:pPr>
            <w:r>
              <w:t>Vacuum gripper robot</w:t>
            </w:r>
          </w:p>
        </w:tc>
        <w:tc>
          <w:tcPr>
            <w:tcW w:w="958" w:type="pct"/>
            <w:vMerge w:val="restart"/>
            <w:vAlign w:val="center"/>
          </w:tcPr>
          <w:p w14:paraId="7C751D33" w14:textId="77777777" w:rsidR="00E94D6F" w:rsidRDefault="00E94D6F" w:rsidP="006F4B4C">
            <w:pPr>
              <w:jc w:val="left"/>
            </w:pPr>
            <w:r>
              <w:t>S2_I2</w:t>
            </w:r>
          </w:p>
        </w:tc>
        <w:tc>
          <w:tcPr>
            <w:tcW w:w="1408" w:type="pct"/>
          </w:tcPr>
          <w:p w14:paraId="33EE1BBF" w14:textId="77777777" w:rsidR="00E94D6F" w:rsidRDefault="00E94D6F" w:rsidP="006F4B4C">
            <w:r>
              <w:t>Running</w:t>
            </w:r>
          </w:p>
        </w:tc>
        <w:tc>
          <w:tcPr>
            <w:tcW w:w="1001" w:type="pct"/>
          </w:tcPr>
          <w:p w14:paraId="50AB4FB8" w14:textId="77777777" w:rsidR="00E94D6F" w:rsidRDefault="00E94D6F" w:rsidP="006F4B4C">
            <w:r>
              <w:t>false</w:t>
            </w:r>
          </w:p>
        </w:tc>
      </w:tr>
      <w:tr w:rsidR="00E94D6F" w14:paraId="0979455C" w14:textId="77777777" w:rsidTr="00D94B34">
        <w:tc>
          <w:tcPr>
            <w:tcW w:w="1633" w:type="pct"/>
            <w:vMerge/>
            <w:vAlign w:val="center"/>
          </w:tcPr>
          <w:p w14:paraId="396A717B" w14:textId="77777777" w:rsidR="00E94D6F" w:rsidRDefault="00E94D6F" w:rsidP="006F4B4C">
            <w:pPr>
              <w:jc w:val="left"/>
            </w:pPr>
          </w:p>
        </w:tc>
        <w:tc>
          <w:tcPr>
            <w:tcW w:w="958" w:type="pct"/>
            <w:vMerge/>
            <w:vAlign w:val="center"/>
          </w:tcPr>
          <w:p w14:paraId="43904902" w14:textId="77777777" w:rsidR="00E94D6F" w:rsidRDefault="00E94D6F" w:rsidP="006F4B4C">
            <w:pPr>
              <w:jc w:val="left"/>
            </w:pPr>
          </w:p>
        </w:tc>
        <w:tc>
          <w:tcPr>
            <w:tcW w:w="1408" w:type="pct"/>
          </w:tcPr>
          <w:p w14:paraId="114DBCF4" w14:textId="77777777" w:rsidR="00E94D6F" w:rsidRDefault="00E94D6F" w:rsidP="006F4B4C">
            <w:r>
              <w:t>Inactive</w:t>
            </w:r>
          </w:p>
        </w:tc>
        <w:tc>
          <w:tcPr>
            <w:tcW w:w="1001" w:type="pct"/>
          </w:tcPr>
          <w:p w14:paraId="6E568D57" w14:textId="77777777" w:rsidR="00E94D6F" w:rsidRDefault="00E94D6F" w:rsidP="006F4B4C">
            <w:r>
              <w:t>true</w:t>
            </w:r>
          </w:p>
        </w:tc>
      </w:tr>
      <w:tr w:rsidR="00E94D6F" w14:paraId="4B968CD4" w14:textId="77777777" w:rsidTr="00D94B34">
        <w:tc>
          <w:tcPr>
            <w:tcW w:w="1633" w:type="pct"/>
            <w:vMerge w:val="restart"/>
            <w:vAlign w:val="center"/>
          </w:tcPr>
          <w:p w14:paraId="0C668C8D" w14:textId="77777777" w:rsidR="00E94D6F" w:rsidRDefault="00E94D6F" w:rsidP="006F4B4C">
            <w:pPr>
              <w:jc w:val="left"/>
            </w:pPr>
            <w:r>
              <w:t>Oven</w:t>
            </w:r>
          </w:p>
        </w:tc>
        <w:tc>
          <w:tcPr>
            <w:tcW w:w="958" w:type="pct"/>
            <w:vMerge w:val="restart"/>
            <w:vAlign w:val="center"/>
          </w:tcPr>
          <w:p w14:paraId="552AC48E" w14:textId="77777777" w:rsidR="00E94D6F" w:rsidRDefault="00E94D6F" w:rsidP="006F4B4C">
            <w:pPr>
              <w:jc w:val="left"/>
            </w:pPr>
            <w:r>
              <w:t>S3_I6</w:t>
            </w:r>
          </w:p>
        </w:tc>
        <w:tc>
          <w:tcPr>
            <w:tcW w:w="1408" w:type="pct"/>
          </w:tcPr>
          <w:p w14:paraId="64C3526D" w14:textId="77777777" w:rsidR="00E94D6F" w:rsidRDefault="00E94D6F" w:rsidP="006F4B4C">
            <w:r>
              <w:t>Running</w:t>
            </w:r>
          </w:p>
        </w:tc>
        <w:tc>
          <w:tcPr>
            <w:tcW w:w="1001" w:type="pct"/>
          </w:tcPr>
          <w:p w14:paraId="343E0D72" w14:textId="77777777" w:rsidR="00E94D6F" w:rsidRDefault="00E94D6F" w:rsidP="006F4B4C">
            <w:r>
              <w:t>true</w:t>
            </w:r>
          </w:p>
        </w:tc>
      </w:tr>
      <w:tr w:rsidR="00E94D6F" w14:paraId="565FCD6C" w14:textId="77777777" w:rsidTr="00D94B34">
        <w:tc>
          <w:tcPr>
            <w:tcW w:w="1633" w:type="pct"/>
            <w:vMerge/>
            <w:vAlign w:val="center"/>
          </w:tcPr>
          <w:p w14:paraId="69A5869E" w14:textId="77777777" w:rsidR="00E94D6F" w:rsidRDefault="00E94D6F" w:rsidP="006F4B4C">
            <w:pPr>
              <w:jc w:val="left"/>
            </w:pPr>
          </w:p>
        </w:tc>
        <w:tc>
          <w:tcPr>
            <w:tcW w:w="958" w:type="pct"/>
            <w:vMerge/>
            <w:vAlign w:val="center"/>
          </w:tcPr>
          <w:p w14:paraId="0E2A40EE" w14:textId="77777777" w:rsidR="00E94D6F" w:rsidRDefault="00E94D6F" w:rsidP="006F4B4C">
            <w:pPr>
              <w:jc w:val="left"/>
            </w:pPr>
          </w:p>
        </w:tc>
        <w:tc>
          <w:tcPr>
            <w:tcW w:w="1408" w:type="pct"/>
          </w:tcPr>
          <w:p w14:paraId="0609A2A9" w14:textId="77777777" w:rsidR="00E94D6F" w:rsidRDefault="00E94D6F" w:rsidP="006F4B4C">
            <w:r>
              <w:t>Inactive</w:t>
            </w:r>
          </w:p>
        </w:tc>
        <w:tc>
          <w:tcPr>
            <w:tcW w:w="1001" w:type="pct"/>
          </w:tcPr>
          <w:p w14:paraId="3AB1E9B6" w14:textId="77777777" w:rsidR="00E94D6F" w:rsidRDefault="00E94D6F" w:rsidP="006F4B4C">
            <w:r>
              <w:t>false</w:t>
            </w:r>
          </w:p>
        </w:tc>
      </w:tr>
      <w:tr w:rsidR="00E94D6F" w14:paraId="3152C040" w14:textId="77777777" w:rsidTr="00D94B34">
        <w:tc>
          <w:tcPr>
            <w:tcW w:w="1633" w:type="pct"/>
            <w:vMerge w:val="restart"/>
            <w:vAlign w:val="center"/>
          </w:tcPr>
          <w:p w14:paraId="34588E10" w14:textId="77777777" w:rsidR="00E94D6F" w:rsidRDefault="00E94D6F" w:rsidP="006F4B4C">
            <w:pPr>
              <w:jc w:val="left"/>
            </w:pPr>
            <w:r>
              <w:t>Milling machine</w:t>
            </w:r>
          </w:p>
        </w:tc>
        <w:tc>
          <w:tcPr>
            <w:tcW w:w="958" w:type="pct"/>
            <w:vMerge w:val="restart"/>
            <w:vAlign w:val="center"/>
          </w:tcPr>
          <w:p w14:paraId="444ECFE2" w14:textId="77777777" w:rsidR="00E94D6F" w:rsidRDefault="00E94D6F" w:rsidP="006F4B4C">
            <w:pPr>
              <w:jc w:val="left"/>
            </w:pPr>
            <w:r>
              <w:t>S3_I1</w:t>
            </w:r>
          </w:p>
        </w:tc>
        <w:tc>
          <w:tcPr>
            <w:tcW w:w="1408" w:type="pct"/>
          </w:tcPr>
          <w:p w14:paraId="1E89E34D" w14:textId="77777777" w:rsidR="00E94D6F" w:rsidRDefault="00E94D6F" w:rsidP="006F4B4C">
            <w:r>
              <w:t>Running</w:t>
            </w:r>
          </w:p>
        </w:tc>
        <w:tc>
          <w:tcPr>
            <w:tcW w:w="1001" w:type="pct"/>
          </w:tcPr>
          <w:p w14:paraId="2AE1BE6A" w14:textId="77777777" w:rsidR="00E94D6F" w:rsidRDefault="00E94D6F" w:rsidP="006F4B4C">
            <w:r>
              <w:t>false</w:t>
            </w:r>
          </w:p>
        </w:tc>
      </w:tr>
      <w:tr w:rsidR="00E94D6F" w14:paraId="1401EC19" w14:textId="77777777" w:rsidTr="00D94B34">
        <w:tc>
          <w:tcPr>
            <w:tcW w:w="1633" w:type="pct"/>
            <w:vMerge/>
            <w:vAlign w:val="center"/>
          </w:tcPr>
          <w:p w14:paraId="4EA625A0" w14:textId="77777777" w:rsidR="00E94D6F" w:rsidRDefault="00E94D6F" w:rsidP="006F4B4C">
            <w:pPr>
              <w:jc w:val="left"/>
            </w:pPr>
          </w:p>
        </w:tc>
        <w:tc>
          <w:tcPr>
            <w:tcW w:w="958" w:type="pct"/>
            <w:vMerge/>
            <w:vAlign w:val="center"/>
          </w:tcPr>
          <w:p w14:paraId="56FE44D0" w14:textId="77777777" w:rsidR="00E94D6F" w:rsidRDefault="00E94D6F" w:rsidP="006F4B4C">
            <w:pPr>
              <w:jc w:val="left"/>
            </w:pPr>
          </w:p>
        </w:tc>
        <w:tc>
          <w:tcPr>
            <w:tcW w:w="1408" w:type="pct"/>
          </w:tcPr>
          <w:p w14:paraId="73A2C9A8" w14:textId="77777777" w:rsidR="00E94D6F" w:rsidRDefault="00E94D6F" w:rsidP="006F4B4C">
            <w:r>
              <w:t>Inactive</w:t>
            </w:r>
          </w:p>
        </w:tc>
        <w:tc>
          <w:tcPr>
            <w:tcW w:w="1001" w:type="pct"/>
          </w:tcPr>
          <w:p w14:paraId="471F3A07" w14:textId="77777777" w:rsidR="00E94D6F" w:rsidRDefault="00E94D6F" w:rsidP="006F4B4C">
            <w:r>
              <w:t>true</w:t>
            </w:r>
          </w:p>
        </w:tc>
      </w:tr>
      <w:tr w:rsidR="00E94D6F" w14:paraId="28B00327" w14:textId="77777777" w:rsidTr="00D94B34">
        <w:trPr>
          <w:trHeight w:val="132"/>
        </w:trPr>
        <w:tc>
          <w:tcPr>
            <w:tcW w:w="1633" w:type="pct"/>
            <w:vMerge w:val="restart"/>
            <w:vAlign w:val="center"/>
          </w:tcPr>
          <w:p w14:paraId="28CB2E7C" w14:textId="77777777" w:rsidR="00E94D6F" w:rsidRDefault="00E94D6F" w:rsidP="006F4B4C">
            <w:pPr>
              <w:jc w:val="left"/>
            </w:pPr>
            <w:r>
              <w:t>White chute</w:t>
            </w:r>
          </w:p>
        </w:tc>
        <w:tc>
          <w:tcPr>
            <w:tcW w:w="958" w:type="pct"/>
            <w:vMerge w:val="restart"/>
            <w:vAlign w:val="center"/>
          </w:tcPr>
          <w:p w14:paraId="15C315C1" w14:textId="77777777" w:rsidR="00E94D6F" w:rsidRDefault="00E94D6F" w:rsidP="006F4B4C">
            <w:pPr>
              <w:jc w:val="left"/>
            </w:pPr>
            <w:r>
              <w:t>S4_I4</w:t>
            </w:r>
          </w:p>
        </w:tc>
        <w:tc>
          <w:tcPr>
            <w:tcW w:w="1408" w:type="pct"/>
          </w:tcPr>
          <w:p w14:paraId="78264442" w14:textId="77777777" w:rsidR="00E94D6F" w:rsidRDefault="00E94D6F" w:rsidP="006F4B4C">
            <w:r>
              <w:t>Full</w:t>
            </w:r>
          </w:p>
        </w:tc>
        <w:tc>
          <w:tcPr>
            <w:tcW w:w="1001" w:type="pct"/>
          </w:tcPr>
          <w:p w14:paraId="6F158C30" w14:textId="77777777" w:rsidR="00E94D6F" w:rsidRDefault="00E94D6F" w:rsidP="006F4B4C">
            <w:r>
              <w:t>false</w:t>
            </w:r>
          </w:p>
        </w:tc>
      </w:tr>
      <w:tr w:rsidR="00E94D6F" w14:paraId="2A89464D" w14:textId="77777777" w:rsidTr="00D94B34">
        <w:trPr>
          <w:trHeight w:val="132"/>
        </w:trPr>
        <w:tc>
          <w:tcPr>
            <w:tcW w:w="1633" w:type="pct"/>
            <w:vMerge/>
            <w:vAlign w:val="center"/>
          </w:tcPr>
          <w:p w14:paraId="0375B06F" w14:textId="77777777" w:rsidR="00E94D6F" w:rsidRDefault="00E94D6F" w:rsidP="006F4B4C">
            <w:pPr>
              <w:jc w:val="left"/>
            </w:pPr>
          </w:p>
        </w:tc>
        <w:tc>
          <w:tcPr>
            <w:tcW w:w="958" w:type="pct"/>
            <w:vMerge/>
            <w:vAlign w:val="center"/>
          </w:tcPr>
          <w:p w14:paraId="54FE4DD1" w14:textId="77777777" w:rsidR="00E94D6F" w:rsidRDefault="00E94D6F" w:rsidP="006F4B4C">
            <w:pPr>
              <w:jc w:val="left"/>
            </w:pPr>
          </w:p>
        </w:tc>
        <w:tc>
          <w:tcPr>
            <w:tcW w:w="1408" w:type="pct"/>
          </w:tcPr>
          <w:p w14:paraId="3AFC2D4F" w14:textId="77777777" w:rsidR="00E94D6F" w:rsidRDefault="00E94D6F" w:rsidP="006F4B4C">
            <w:r>
              <w:t>Empty</w:t>
            </w:r>
          </w:p>
        </w:tc>
        <w:tc>
          <w:tcPr>
            <w:tcW w:w="1001" w:type="pct"/>
          </w:tcPr>
          <w:p w14:paraId="7762F621" w14:textId="77777777" w:rsidR="00E94D6F" w:rsidRDefault="00E94D6F" w:rsidP="006F4B4C">
            <w:r>
              <w:t>true</w:t>
            </w:r>
          </w:p>
        </w:tc>
      </w:tr>
      <w:tr w:rsidR="00E94D6F" w14:paraId="162059DF" w14:textId="77777777" w:rsidTr="00D94B34">
        <w:trPr>
          <w:trHeight w:val="132"/>
        </w:trPr>
        <w:tc>
          <w:tcPr>
            <w:tcW w:w="1633" w:type="pct"/>
            <w:vMerge w:val="restart"/>
            <w:vAlign w:val="center"/>
          </w:tcPr>
          <w:p w14:paraId="6F5ACA9E" w14:textId="77777777" w:rsidR="00E94D6F" w:rsidRDefault="00E94D6F" w:rsidP="006F4B4C">
            <w:pPr>
              <w:jc w:val="left"/>
            </w:pPr>
            <w:r>
              <w:t>Red chute</w:t>
            </w:r>
          </w:p>
        </w:tc>
        <w:tc>
          <w:tcPr>
            <w:tcW w:w="958" w:type="pct"/>
            <w:vMerge w:val="restart"/>
            <w:vAlign w:val="center"/>
          </w:tcPr>
          <w:p w14:paraId="091BF6A7" w14:textId="77777777" w:rsidR="00E94D6F" w:rsidRDefault="00E94D6F" w:rsidP="006F4B4C">
            <w:pPr>
              <w:jc w:val="left"/>
            </w:pPr>
            <w:r>
              <w:t>S4_I5</w:t>
            </w:r>
          </w:p>
        </w:tc>
        <w:tc>
          <w:tcPr>
            <w:tcW w:w="1408" w:type="pct"/>
          </w:tcPr>
          <w:p w14:paraId="10D223D6" w14:textId="77777777" w:rsidR="00E94D6F" w:rsidRDefault="00E94D6F" w:rsidP="006F4B4C">
            <w:r>
              <w:t>Full</w:t>
            </w:r>
          </w:p>
        </w:tc>
        <w:tc>
          <w:tcPr>
            <w:tcW w:w="1001" w:type="pct"/>
          </w:tcPr>
          <w:p w14:paraId="68B580F0" w14:textId="77777777" w:rsidR="00E94D6F" w:rsidRDefault="00E94D6F" w:rsidP="006F4B4C">
            <w:r>
              <w:t>false</w:t>
            </w:r>
          </w:p>
        </w:tc>
      </w:tr>
      <w:tr w:rsidR="00E94D6F" w14:paraId="3BF63D35" w14:textId="77777777" w:rsidTr="00D94B34">
        <w:trPr>
          <w:trHeight w:val="132"/>
        </w:trPr>
        <w:tc>
          <w:tcPr>
            <w:tcW w:w="1633" w:type="pct"/>
            <w:vMerge/>
            <w:vAlign w:val="center"/>
          </w:tcPr>
          <w:p w14:paraId="72247BF4" w14:textId="77777777" w:rsidR="00E94D6F" w:rsidRDefault="00E94D6F" w:rsidP="006F4B4C">
            <w:pPr>
              <w:jc w:val="left"/>
            </w:pPr>
          </w:p>
        </w:tc>
        <w:tc>
          <w:tcPr>
            <w:tcW w:w="958" w:type="pct"/>
            <w:vMerge/>
            <w:vAlign w:val="center"/>
          </w:tcPr>
          <w:p w14:paraId="7CB42577" w14:textId="77777777" w:rsidR="00E94D6F" w:rsidRDefault="00E94D6F" w:rsidP="006F4B4C">
            <w:pPr>
              <w:jc w:val="left"/>
            </w:pPr>
          </w:p>
        </w:tc>
        <w:tc>
          <w:tcPr>
            <w:tcW w:w="1408" w:type="pct"/>
          </w:tcPr>
          <w:p w14:paraId="260E40BD" w14:textId="77777777" w:rsidR="00E94D6F" w:rsidRDefault="00E94D6F" w:rsidP="006F4B4C">
            <w:r>
              <w:t>Empty</w:t>
            </w:r>
          </w:p>
        </w:tc>
        <w:tc>
          <w:tcPr>
            <w:tcW w:w="1001" w:type="pct"/>
          </w:tcPr>
          <w:p w14:paraId="0BD66BE7" w14:textId="77777777" w:rsidR="00E94D6F" w:rsidRDefault="00E94D6F" w:rsidP="006F4B4C">
            <w:r>
              <w:t>true</w:t>
            </w:r>
          </w:p>
        </w:tc>
      </w:tr>
      <w:tr w:rsidR="00E94D6F" w14:paraId="11C59F83" w14:textId="77777777" w:rsidTr="00D94B34">
        <w:trPr>
          <w:trHeight w:val="132"/>
        </w:trPr>
        <w:tc>
          <w:tcPr>
            <w:tcW w:w="1633" w:type="pct"/>
            <w:vMerge w:val="restart"/>
            <w:vAlign w:val="center"/>
          </w:tcPr>
          <w:p w14:paraId="7096EE3F" w14:textId="77777777" w:rsidR="00E94D6F" w:rsidRDefault="00E94D6F" w:rsidP="006F4B4C">
            <w:pPr>
              <w:jc w:val="left"/>
            </w:pPr>
            <w:r>
              <w:t>Blue chute</w:t>
            </w:r>
          </w:p>
        </w:tc>
        <w:tc>
          <w:tcPr>
            <w:tcW w:w="958" w:type="pct"/>
            <w:vMerge w:val="restart"/>
            <w:vAlign w:val="center"/>
          </w:tcPr>
          <w:p w14:paraId="693ED87A" w14:textId="77777777" w:rsidR="00E94D6F" w:rsidRDefault="00E94D6F" w:rsidP="006F4B4C">
            <w:pPr>
              <w:jc w:val="left"/>
            </w:pPr>
            <w:r>
              <w:t>S4_I6</w:t>
            </w:r>
          </w:p>
        </w:tc>
        <w:tc>
          <w:tcPr>
            <w:tcW w:w="1408" w:type="pct"/>
          </w:tcPr>
          <w:p w14:paraId="2B03A83F" w14:textId="77777777" w:rsidR="00E94D6F" w:rsidRDefault="00E94D6F" w:rsidP="006F4B4C">
            <w:r>
              <w:t>Full</w:t>
            </w:r>
          </w:p>
        </w:tc>
        <w:tc>
          <w:tcPr>
            <w:tcW w:w="1001" w:type="pct"/>
          </w:tcPr>
          <w:p w14:paraId="465A5041" w14:textId="77777777" w:rsidR="00E94D6F" w:rsidRDefault="00E94D6F" w:rsidP="006F4B4C">
            <w:r>
              <w:t>false</w:t>
            </w:r>
          </w:p>
        </w:tc>
      </w:tr>
      <w:tr w:rsidR="00E94D6F" w14:paraId="42D17750" w14:textId="77777777" w:rsidTr="00D94B34">
        <w:trPr>
          <w:trHeight w:val="132"/>
        </w:trPr>
        <w:tc>
          <w:tcPr>
            <w:tcW w:w="1633" w:type="pct"/>
            <w:vMerge/>
          </w:tcPr>
          <w:p w14:paraId="65852C85" w14:textId="77777777" w:rsidR="00E94D6F" w:rsidRDefault="00E94D6F" w:rsidP="006F4B4C"/>
        </w:tc>
        <w:tc>
          <w:tcPr>
            <w:tcW w:w="958" w:type="pct"/>
            <w:vMerge/>
          </w:tcPr>
          <w:p w14:paraId="4109D28B" w14:textId="77777777" w:rsidR="00E94D6F" w:rsidRDefault="00E94D6F" w:rsidP="006F4B4C"/>
        </w:tc>
        <w:tc>
          <w:tcPr>
            <w:tcW w:w="1408" w:type="pct"/>
          </w:tcPr>
          <w:p w14:paraId="30DEEB60" w14:textId="77777777" w:rsidR="00E94D6F" w:rsidRDefault="00E94D6F" w:rsidP="006F4B4C">
            <w:r>
              <w:t>Empty</w:t>
            </w:r>
          </w:p>
        </w:tc>
        <w:tc>
          <w:tcPr>
            <w:tcW w:w="1001" w:type="pct"/>
          </w:tcPr>
          <w:p w14:paraId="72F88349" w14:textId="77777777" w:rsidR="00E94D6F" w:rsidRDefault="00E94D6F" w:rsidP="006F4B4C">
            <w:r>
              <w:t>true</w:t>
            </w:r>
          </w:p>
        </w:tc>
      </w:tr>
    </w:tbl>
    <w:p w14:paraId="61E88245" w14:textId="77777777" w:rsidR="00E94D6F" w:rsidRDefault="00E94D6F" w:rsidP="00FC58D8"/>
    <w:p w14:paraId="6D067298" w14:textId="78602870" w:rsidR="002C7810" w:rsidRDefault="006F4B4C" w:rsidP="002C7810">
      <w:r>
        <w:rPr>
          <w:noProof/>
        </w:rPr>
        <w:drawing>
          <wp:anchor distT="0" distB="0" distL="114300" distR="114300" simplePos="0" relativeHeight="251661312" behindDoc="0" locked="0" layoutInCell="1" allowOverlap="1" wp14:anchorId="071E5804" wp14:editId="2DA41D0E">
            <wp:simplePos x="0" y="0"/>
            <wp:positionH relativeFrom="margin">
              <wp:posOffset>292123</wp:posOffset>
            </wp:positionH>
            <wp:positionV relativeFrom="paragraph">
              <wp:posOffset>1315085</wp:posOffset>
            </wp:positionV>
            <wp:extent cx="4471035" cy="2922270"/>
            <wp:effectExtent l="0" t="0" r="0" b="0"/>
            <wp:wrapTopAndBottom/>
            <wp:docPr id="6399584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58401" name="Picture 63995840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471035" cy="2922270"/>
                    </a:xfrm>
                    <a:prstGeom prst="rect">
                      <a:avLst/>
                    </a:prstGeom>
                  </pic:spPr>
                </pic:pic>
              </a:graphicData>
            </a:graphic>
            <wp14:sizeRelH relativeFrom="page">
              <wp14:pctWidth>0</wp14:pctWidth>
            </wp14:sizeRelH>
            <wp14:sizeRelV relativeFrom="page">
              <wp14:pctHeight>0</wp14:pctHeight>
            </wp14:sizeRelV>
          </wp:anchor>
        </w:drawing>
      </w:r>
      <w:r w:rsidR="002C7810">
        <w:t xml:space="preserve">As not all sensors have the same meaning the sensor value needs to be modified, which is achieved by adding a calculated field with a simple if-query as shown in </w:t>
      </w:r>
      <w:r w:rsidR="002B0F7D">
        <w:t>f</w:t>
      </w:r>
      <w:r w:rsidR="002C7810">
        <w:t xml:space="preserve">igure </w:t>
      </w:r>
      <w:r w:rsidR="002B0F7D">
        <w:t>4</w:t>
      </w:r>
      <w:r w:rsidR="002C7810">
        <w:t>.</w:t>
      </w:r>
      <w:r w:rsidR="002B0F7D">
        <w:t>11</w:t>
      </w:r>
      <w:r w:rsidR="002C7810">
        <w:t>. The first input in the brackets of the if-query is the statement that is checked</w:t>
      </w:r>
      <w:r w:rsidR="00067867">
        <w:t xml:space="preserve">. If the statement is </w:t>
      </w:r>
      <w:r w:rsidR="002636AE">
        <w:t>true,</w:t>
      </w:r>
      <w:r w:rsidR="00067867">
        <w:t xml:space="preserve"> the second input is returned and else the third input is returned. The example shows the calculation for S1_I1.</w:t>
      </w:r>
    </w:p>
    <w:p w14:paraId="7F6CAC63" w14:textId="3D6575AC" w:rsidR="002C7810" w:rsidRPr="000D7C49" w:rsidRDefault="002C7810" w:rsidP="002C7810">
      <w:pPr>
        <w:pStyle w:val="Beschriftung"/>
      </w:pPr>
      <w:bookmarkStart w:id="66" w:name="_Toc139421729"/>
      <w:r>
        <w:t xml:space="preserve">Figure </w:t>
      </w:r>
      <w:r w:rsidR="002B0F7D">
        <w:t>4</w:t>
      </w:r>
      <w:r>
        <w:t>.</w:t>
      </w:r>
      <w:r w:rsidR="002B0F7D">
        <w:t>11</w:t>
      </w:r>
      <w:r>
        <w:t>: Calculated field</w:t>
      </w:r>
      <w:bookmarkEnd w:id="66"/>
    </w:p>
    <w:p w14:paraId="1AF2BB41" w14:textId="25455C76" w:rsidR="002C7810" w:rsidRDefault="00067867" w:rsidP="00FC58D8">
      <w:r>
        <w:lastRenderedPageBreak/>
        <w:t xml:space="preserve">For each of the seven sensors a grid is added into the dashboard and to make the dashboard easier to understand </w:t>
      </w:r>
      <w:r w:rsidR="00FC5E0C">
        <w:t>an</w:t>
      </w:r>
      <w:r>
        <w:t xml:space="preserve"> image of each station is added below the grid. The final dashboard is shown in Figure </w:t>
      </w:r>
      <w:r w:rsidR="002B0F7D">
        <w:t>4</w:t>
      </w:r>
      <w:r>
        <w:t>.</w:t>
      </w:r>
      <w:r w:rsidR="002B0F7D">
        <w:t>12</w:t>
      </w:r>
      <w:r>
        <w:t xml:space="preserve"> below. In the top left corner is the high-bay warehouse, below that the vacuum gripper is shown. In the middle column the oven and milling machine are shown and on the right side are the chutes of the sorting line. In the screenshot the oven is running and only the white chute is full.</w:t>
      </w:r>
    </w:p>
    <w:p w14:paraId="317C3800" w14:textId="68C42CCC" w:rsidR="00067867" w:rsidRDefault="00067867" w:rsidP="00FC58D8">
      <w:r>
        <w:rPr>
          <w:noProof/>
        </w:rPr>
        <w:drawing>
          <wp:inline distT="0" distB="0" distL="0" distR="0" wp14:anchorId="48F7803A" wp14:editId="13ABBBF9">
            <wp:extent cx="5219700" cy="2574435"/>
            <wp:effectExtent l="0" t="0" r="0" b="0"/>
            <wp:docPr id="1154564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64267" name="Picture 1" descr="A screenshot of a computer&#10;&#10;Description automatically generated"/>
                    <pic:cNvPicPr/>
                  </pic:nvPicPr>
                  <pic:blipFill rotWithShape="1">
                    <a:blip r:embed="rId38">
                      <a:extLst>
                        <a:ext uri="{BEBA8EAE-BF5A-486C-A8C5-ECC9F3942E4B}">
                          <a14:imgProps xmlns:a14="http://schemas.microsoft.com/office/drawing/2010/main">
                            <a14:imgLayer r:embed="rId39">
                              <a14:imgEffect>
                                <a14:sharpenSoften amount="25000"/>
                              </a14:imgEffect>
                            </a14:imgLayer>
                          </a14:imgProps>
                        </a:ext>
                      </a:extLst>
                    </a:blip>
                    <a:srcRect t="6570" b="5746"/>
                    <a:stretch/>
                  </pic:blipFill>
                  <pic:spPr bwMode="auto">
                    <a:xfrm>
                      <a:off x="0" y="0"/>
                      <a:ext cx="5219700" cy="2574435"/>
                    </a:xfrm>
                    <a:prstGeom prst="rect">
                      <a:avLst/>
                    </a:prstGeom>
                    <a:ln>
                      <a:noFill/>
                    </a:ln>
                    <a:extLst>
                      <a:ext uri="{53640926-AAD7-44D8-BBD7-CCE9431645EC}">
                        <a14:shadowObscured xmlns:a14="http://schemas.microsoft.com/office/drawing/2010/main"/>
                      </a:ext>
                    </a:extLst>
                  </pic:spPr>
                </pic:pic>
              </a:graphicData>
            </a:graphic>
          </wp:inline>
        </w:drawing>
      </w:r>
    </w:p>
    <w:p w14:paraId="2AE31347" w14:textId="42BC23CB" w:rsidR="00067867" w:rsidRPr="00FC58D8" w:rsidRDefault="00067867" w:rsidP="00966142">
      <w:pPr>
        <w:pStyle w:val="Beschriftung"/>
      </w:pPr>
      <w:bookmarkStart w:id="67" w:name="_Toc139421730"/>
      <w:r>
        <w:t xml:space="preserve">Figure </w:t>
      </w:r>
      <w:r w:rsidR="002B0F7D">
        <w:t>4</w:t>
      </w:r>
      <w:r>
        <w:t>.</w:t>
      </w:r>
      <w:r w:rsidR="002B0F7D">
        <w:t>12</w:t>
      </w:r>
      <w:r>
        <w:t>: Dashboard</w:t>
      </w:r>
      <w:bookmarkEnd w:id="67"/>
    </w:p>
    <w:p w14:paraId="38F460F5" w14:textId="7D8FB989" w:rsidR="00E91398" w:rsidRDefault="00B2208C" w:rsidP="00B2208C">
      <w:pPr>
        <w:pStyle w:val="berschrift2"/>
      </w:pPr>
      <w:bookmarkStart w:id="68" w:name="_Toc138926481"/>
      <w:r>
        <w:t xml:space="preserve">How the </w:t>
      </w:r>
      <w:r w:rsidR="00FC58D8">
        <w:t>AI-</w:t>
      </w:r>
      <w:r>
        <w:t xml:space="preserve">Lernfabrik </w:t>
      </w:r>
      <w:r w:rsidR="001B54C4">
        <w:t>W</w:t>
      </w:r>
      <w:r>
        <w:t>orks</w:t>
      </w:r>
      <w:bookmarkEnd w:id="68"/>
    </w:p>
    <w:p w14:paraId="099C19EA" w14:textId="17A03E1A" w:rsidR="0072241B" w:rsidRDefault="00BF2ED3" w:rsidP="00BF2ED3">
      <w:r w:rsidRPr="0045734A">
        <w:t xml:space="preserve">This chapter will </w:t>
      </w:r>
      <w:r>
        <w:t xml:space="preserve">evaluate what one can learn from </w:t>
      </w:r>
      <w:r w:rsidR="00E46995" w:rsidRPr="00993BCB">
        <w:t xml:space="preserve">university </w:t>
      </w:r>
      <w:r w:rsidR="00E46995">
        <w:t>Albstadt-Sigmaringen’s AI-Campus</w:t>
      </w:r>
      <w:r>
        <w:t xml:space="preserve"> course </w:t>
      </w:r>
      <w:r w:rsidR="00012088">
        <w:t>[1</w:t>
      </w:r>
      <w:r w:rsidR="003C1059">
        <w:t>5</w:t>
      </w:r>
      <w:r w:rsidR="00012088">
        <w:t xml:space="preserve">] </w:t>
      </w:r>
      <w:r>
        <w:t xml:space="preserve">of the learning factory. </w:t>
      </w:r>
      <w:r w:rsidR="0072241B">
        <w:t>Notice that the Lernfabrik differs from the learning factory that is used in the laboratory, which makes it hard to apply on the learning factory. Therefore, this should only provide information on what may be possible with the model in the laboratory, rather than actually make it work. More about this can be found in chapter 5.</w:t>
      </w:r>
    </w:p>
    <w:p w14:paraId="7A56AB33" w14:textId="689E7D5D" w:rsidR="00BF2ED3" w:rsidRDefault="00BF2ED3" w:rsidP="00BF2ED3">
      <w:r>
        <w:t>The focus will only be on the software tools and their application. The overall goal is to set up a system that is capable of monitoring and controlling the factory. The course</w:t>
      </w:r>
      <w:r w:rsidR="003C1059">
        <w:t xml:space="preserve"> </w:t>
      </w:r>
      <w:r>
        <w:t xml:space="preserve">is showing all the steps which are necessary for implementation. In the following paragraphs each step will be </w:t>
      </w:r>
      <w:r w:rsidR="003C1059">
        <w:t xml:space="preserve">summarized and </w:t>
      </w:r>
      <w:r>
        <w:t>analysed.</w:t>
      </w:r>
      <w:r w:rsidR="0072241B">
        <w:t xml:space="preserve"> The full course and the task solutions can be reviewed in Appendix A and B.</w:t>
      </w:r>
    </w:p>
    <w:p w14:paraId="69F2B112" w14:textId="323F7B35" w:rsidR="00BF2ED3" w:rsidRDefault="00BF2ED3" w:rsidP="00BF2ED3">
      <w:r>
        <w:t>To monitor the factory, the artificial intelligence system needs to fetch the available data</w:t>
      </w:r>
      <w:r w:rsidR="0072241B">
        <w:t xml:space="preserve"> and store them into a cloud</w:t>
      </w:r>
      <w:r>
        <w:t xml:space="preserve">. Most of the available data are sensor signals. The </w:t>
      </w:r>
      <w:r>
        <w:lastRenderedPageBreak/>
        <w:t xml:space="preserve">data communication is done by MQTT. The first thing that is taught is a way to read the incoming data and write it into a database. For that purpose, the software tool Apache Nifi is used. The programming is done by a kind of block programming. The course is providing a sample code. As user the task is to control and change the source URI. The sample code enables the user to understand the modus operandi of the tool. </w:t>
      </w:r>
    </w:p>
    <w:p w14:paraId="1E7FEEF6" w14:textId="77777777" w:rsidR="00BF2ED3" w:rsidRDefault="00BF2ED3" w:rsidP="00BF2ED3">
      <w:r>
        <w:t xml:space="preserve">For the next step a python script is introduced. Its purpose is to request current states and to place orders, that get executed by the factory. The script will be accessed via Jupyter Hub. Basic understanding about python scripts and the python programming language are of advantage. The user should also be familiar with command language as the execution is performed via the Python Hub. </w:t>
      </w:r>
    </w:p>
    <w:p w14:paraId="2CFF0AAA" w14:textId="2A90A552" w:rsidR="00BF2ED3" w:rsidRDefault="00BF2ED3" w:rsidP="00BF2ED3">
      <w:r>
        <w:t xml:space="preserve">As a next step, sensor data is put into graphs. This step is not essential for the factory control, but interesting for factory analysation. Therefore, the data is </w:t>
      </w:r>
      <w:r w:rsidR="0072241B">
        <w:t>transfered</w:t>
      </w:r>
      <w:r>
        <w:t xml:space="preserve"> into the Amazon could. This enables the user to use the AWS Redshift tool. The course is accessing to the Redshift tool via another python script.</w:t>
      </w:r>
    </w:p>
    <w:p w14:paraId="4F48F78B" w14:textId="77777777" w:rsidR="00BF2ED3" w:rsidRDefault="00BF2ED3" w:rsidP="00BF2ED3">
      <w:r>
        <w:t>A second possibility of communication is introduced in the next step. The tool to establish the communication is Node-RED. The communication standard is UPCUA. Node-RED is a tool that is using block coding. The course is providing sample code. The tool is used to read form the factory, put the data into the Microsoft SQL database and control the learning factory. With that the course introduced the two most common used communication standards and useful tools to work with.</w:t>
      </w:r>
    </w:p>
    <w:p w14:paraId="3D4D7CE4" w14:textId="7EA1B8BE" w:rsidR="00BF2ED3" w:rsidRPr="0045734A" w:rsidRDefault="00BF2ED3" w:rsidP="00BF2ED3">
      <w:r>
        <w:t xml:space="preserve">In the penultimate step the preparation for the artificial intelligence is done. Therefore, data editing is performed to have it neuronal network ready. The course is teaching how to use Node-RED and Python for that purpose. In the final step the neuronal network is fitted to the purpose of the factory. The course is also using a Python script </w:t>
      </w:r>
      <w:r w:rsidR="0072241B">
        <w:t>t</w:t>
      </w:r>
      <w:r>
        <w:t>o accomplish this. The next subchapter describes the application of the two used neuronal networks in detail.</w:t>
      </w:r>
    </w:p>
    <w:p w14:paraId="5A2FE450" w14:textId="612DF0D0" w:rsidR="00BF2ED3" w:rsidRPr="00BF2ED3" w:rsidRDefault="00BF2ED3" w:rsidP="00BF2ED3">
      <w:pPr>
        <w:pStyle w:val="berschrift3"/>
      </w:pPr>
      <w:bookmarkStart w:id="69" w:name="_Toc138926482"/>
      <w:r>
        <w:t>Applying the Neuronal Networks</w:t>
      </w:r>
      <w:bookmarkEnd w:id="69"/>
    </w:p>
    <w:p w14:paraId="7BDBE959" w14:textId="73DD07B7" w:rsidR="006A1B94" w:rsidRDefault="00B2208C" w:rsidP="00B2208C">
      <w:r w:rsidRPr="00993BCB">
        <w:t xml:space="preserve">The university </w:t>
      </w:r>
      <w:r>
        <w:t xml:space="preserve">Albstadt-Sigmaringen is using two neuronal networks to detect the current state of the </w:t>
      </w:r>
      <w:r w:rsidR="00BF2ED3">
        <w:t>Lernfabrik during a typical ordering process</w:t>
      </w:r>
      <w:r>
        <w:t xml:space="preserve">. To make this possible it is necessary to preprocess all data in a way that </w:t>
      </w:r>
      <w:r w:rsidR="006A1B94">
        <w:t xml:space="preserve">a neuronal network is </w:t>
      </w:r>
      <w:r w:rsidR="006A1B94">
        <w:lastRenderedPageBreak/>
        <w:t>applicable on it</w:t>
      </w:r>
      <w:r>
        <w:t xml:space="preserve">. How to preprocess the data in that manner </w:t>
      </w:r>
      <w:r w:rsidR="006A1B94">
        <w:t xml:space="preserve">and how to train and test the neuronal networks </w:t>
      </w:r>
      <w:r>
        <w:t>is described in the followin</w:t>
      </w:r>
      <w:r w:rsidR="00BF2ED3">
        <w:t>g</w:t>
      </w:r>
      <w:r>
        <w:t>.</w:t>
      </w:r>
    </w:p>
    <w:p w14:paraId="0CE0177F" w14:textId="5992D725" w:rsidR="00116119" w:rsidRDefault="00116119" w:rsidP="00116119">
      <w:pPr>
        <w:pStyle w:val="berschrift4"/>
      </w:pPr>
      <w:r>
        <w:t>Data Preprocessing</w:t>
      </w:r>
    </w:p>
    <w:p w14:paraId="022012FF" w14:textId="0CF0B027" w:rsidR="00B2208C" w:rsidRDefault="00BF2ED3" w:rsidP="00B2208C">
      <w:r>
        <w:t>To begin with the data preprocessing</w:t>
      </w:r>
      <w:r w:rsidR="002427C9">
        <w:t>,</w:t>
      </w:r>
      <w:r>
        <w:t xml:space="preserve"> a</w:t>
      </w:r>
      <w:r w:rsidR="002427C9">
        <w:t>n</w:t>
      </w:r>
      <w:r>
        <w:t xml:space="preserve"> order</w:t>
      </w:r>
      <w:r w:rsidR="002B0F7D">
        <w:t>ing</w:t>
      </w:r>
      <w:r>
        <w:t xml:space="preserve"> process is launched in order for the Lernfabrik to provide real data for the neuronal networks. </w:t>
      </w:r>
      <w:r w:rsidR="00B2208C">
        <w:t>First of all, the data is acquired by receiving messages from each topic, which are the different stations of the learning factory. Each message comes with several information, such as the time stamp, the station, an acknowledge code, an active or inactive state and an optional description and target. To get a set of data to work with, the ordering process is conducted once</w:t>
      </w:r>
      <w:r w:rsidR="00B2208C" w:rsidRPr="00981930">
        <w:t xml:space="preserve"> </w:t>
      </w:r>
      <w:r w:rsidR="00B2208C">
        <w:t>and the raw data is written into a JSON file and saved. Therefore, this data can be used in all of the following steps and it is not necessary to repeat an ordering process more often. A sample message from the high-bay warehouse is shown in the following figure</w:t>
      </w:r>
      <w:r w:rsidR="002B0F7D">
        <w:t xml:space="preserve"> 4.13</w:t>
      </w:r>
      <w:r w:rsidR="00B2208C">
        <w:t>.</w:t>
      </w:r>
    </w:p>
    <w:p w14:paraId="238564AE" w14:textId="36A79FF1" w:rsidR="00B2208C" w:rsidRDefault="002C3AC6" w:rsidP="00B2208C">
      <w:pPr>
        <w:pStyle w:val="Beschriftung"/>
      </w:pPr>
      <w:bookmarkStart w:id="70" w:name="_Toc139421731"/>
      <w:r w:rsidRPr="00F24863">
        <w:rPr>
          <w:noProof/>
        </w:rPr>
        <w:drawing>
          <wp:anchor distT="0" distB="0" distL="114300" distR="114300" simplePos="0" relativeHeight="251648000" behindDoc="0" locked="0" layoutInCell="1" allowOverlap="1" wp14:anchorId="350A895D" wp14:editId="0D12AC58">
            <wp:simplePos x="0" y="0"/>
            <wp:positionH relativeFrom="column">
              <wp:posOffset>0</wp:posOffset>
            </wp:positionH>
            <wp:positionV relativeFrom="paragraph">
              <wp:posOffset>67310</wp:posOffset>
            </wp:positionV>
            <wp:extent cx="5219700" cy="420370"/>
            <wp:effectExtent l="0" t="0" r="0" b="0"/>
            <wp:wrapTopAndBottom/>
            <wp:docPr id="571023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23534" name=""/>
                    <pic:cNvPicPr/>
                  </pic:nvPicPr>
                  <pic:blipFill>
                    <a:blip r:embed="rId40">
                      <a:extLst>
                        <a:ext uri="{28A0092B-C50C-407E-A947-70E740481C1C}">
                          <a14:useLocalDpi xmlns:a14="http://schemas.microsoft.com/office/drawing/2010/main" val="0"/>
                        </a:ext>
                      </a:extLst>
                    </a:blip>
                    <a:stretch>
                      <a:fillRect/>
                    </a:stretch>
                  </pic:blipFill>
                  <pic:spPr>
                    <a:xfrm>
                      <a:off x="0" y="0"/>
                      <a:ext cx="5219700" cy="420370"/>
                    </a:xfrm>
                    <a:prstGeom prst="rect">
                      <a:avLst/>
                    </a:prstGeom>
                  </pic:spPr>
                </pic:pic>
              </a:graphicData>
            </a:graphic>
            <wp14:sizeRelH relativeFrom="page">
              <wp14:pctWidth>0</wp14:pctWidth>
            </wp14:sizeRelH>
            <wp14:sizeRelV relativeFrom="page">
              <wp14:pctHeight>0</wp14:pctHeight>
            </wp14:sizeRelV>
          </wp:anchor>
        </w:drawing>
      </w:r>
      <w:r w:rsidR="00B2208C">
        <w:t xml:space="preserve">Figure </w:t>
      </w:r>
      <w:r w:rsidR="002B0F7D">
        <w:t>4</w:t>
      </w:r>
      <w:r w:rsidR="00B2208C">
        <w:t>.</w:t>
      </w:r>
      <w:r w:rsidR="002B0F7D">
        <w:t>13</w:t>
      </w:r>
      <w:r w:rsidR="00B2208C">
        <w:t>: Sample message</w:t>
      </w:r>
      <w:r w:rsidR="006F4B4C">
        <w:t xml:space="preserve"> [15]</w:t>
      </w:r>
      <w:bookmarkEnd w:id="70"/>
    </w:p>
    <w:p w14:paraId="4F7428DA" w14:textId="35EC5BC8" w:rsidR="00B2208C" w:rsidRDefault="00B2208C" w:rsidP="00B2208C">
      <w:r>
        <w:t>The raw data is not sorted correctly corresponding to the time steps, so the first step for data preparation is to run a simple sorting algorithm. The reason for the data to be in the wrong order is that the distance between some recorded time stamps is less than a millisecond and during transmission they can get mixed up. Data is read from the JSON file and written into a list, then the time stamps is extracted from the messages and a list with two columns is created, where the time stamps are in the first column and the message in the second. Now the list is sorted by the time stamps</w:t>
      </w:r>
      <w:r w:rsidR="002B0F7D">
        <w:t xml:space="preserve">, with the newest being on top, </w:t>
      </w:r>
      <w:r>
        <w:t>and the messages can be written in a new JSON file. An example is given in the figure</w:t>
      </w:r>
      <w:r w:rsidR="002B0F7D">
        <w:t xml:space="preserve"> 4.14</w:t>
      </w:r>
      <w:r>
        <w:t xml:space="preserve"> below.</w:t>
      </w:r>
    </w:p>
    <w:p w14:paraId="3650022C" w14:textId="1A73076E" w:rsidR="00B2208C" w:rsidRDefault="002C3AC6" w:rsidP="00B2208C">
      <w:pPr>
        <w:pStyle w:val="Beschriftung"/>
      </w:pPr>
      <w:bookmarkStart w:id="71" w:name="_Toc139421732"/>
      <w:r w:rsidRPr="00F24863">
        <w:rPr>
          <w:noProof/>
        </w:rPr>
        <w:lastRenderedPageBreak/>
        <w:drawing>
          <wp:anchor distT="0" distB="0" distL="114300" distR="114300" simplePos="0" relativeHeight="251650048" behindDoc="0" locked="0" layoutInCell="1" allowOverlap="1" wp14:anchorId="0FF28F61" wp14:editId="29E280D9">
            <wp:simplePos x="0" y="0"/>
            <wp:positionH relativeFrom="column">
              <wp:posOffset>457200</wp:posOffset>
            </wp:positionH>
            <wp:positionV relativeFrom="paragraph">
              <wp:posOffset>86360</wp:posOffset>
            </wp:positionV>
            <wp:extent cx="3764280" cy="1722120"/>
            <wp:effectExtent l="0" t="0" r="0" b="0"/>
            <wp:wrapTopAndBottom/>
            <wp:docPr id="52487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75262" name=""/>
                    <pic:cNvPicPr/>
                  </pic:nvPicPr>
                  <pic:blipFill>
                    <a:blip r:embed="rId41">
                      <a:extLst>
                        <a:ext uri="{28A0092B-C50C-407E-A947-70E740481C1C}">
                          <a14:useLocalDpi xmlns:a14="http://schemas.microsoft.com/office/drawing/2010/main" val="0"/>
                        </a:ext>
                      </a:extLst>
                    </a:blip>
                    <a:stretch>
                      <a:fillRect/>
                    </a:stretch>
                  </pic:blipFill>
                  <pic:spPr>
                    <a:xfrm>
                      <a:off x="0" y="0"/>
                      <a:ext cx="3764280" cy="1722120"/>
                    </a:xfrm>
                    <a:prstGeom prst="rect">
                      <a:avLst/>
                    </a:prstGeom>
                  </pic:spPr>
                </pic:pic>
              </a:graphicData>
            </a:graphic>
          </wp:anchor>
        </w:drawing>
      </w:r>
      <w:r w:rsidR="00B2208C">
        <w:t xml:space="preserve">Figure </w:t>
      </w:r>
      <w:r w:rsidR="002B0F7D">
        <w:t>4</w:t>
      </w:r>
      <w:r w:rsidR="00B2208C">
        <w:t>.</w:t>
      </w:r>
      <w:r w:rsidR="002B0F7D">
        <w:t>14</w:t>
      </w:r>
      <w:r w:rsidR="00B2208C">
        <w:t>: Sorted messages</w:t>
      </w:r>
      <w:r w:rsidR="006F4B4C">
        <w:t xml:space="preserve"> [15]</w:t>
      </w:r>
      <w:bookmarkEnd w:id="71"/>
    </w:p>
    <w:p w14:paraId="11B48ECD" w14:textId="11B8F785" w:rsidR="001A4F10" w:rsidRDefault="00B2208C" w:rsidP="00B2208C">
      <w:r>
        <w:t xml:space="preserve">Now the raw data needs to be converted into a form that allows the models of the neuronal networks to work with it. The relevant data are the code, the active state and the target, which </w:t>
      </w:r>
      <w:r w:rsidR="00554518">
        <w:t>must</w:t>
      </w:r>
      <w:r>
        <w:t xml:space="preserve"> be values from the same data type and range in order for the model to work efficient. Since the codes are either 0, 1 or 2 and the active state is either 0 or 1 it makes sense to also convert the target to small integer values. In this case 0 to 3 are used to represent the different targets. With that done there are only 13 input</w:t>
      </w:r>
      <w:r w:rsidR="00554518">
        <w:t>s</w:t>
      </w:r>
      <w:r>
        <w:t xml:space="preserve"> with small integer values left. The starting value of each input is set to</w:t>
      </w:r>
      <w:r w:rsidR="009B5584">
        <w:t xml:space="preserve"> minus </w:t>
      </w:r>
      <w:r>
        <w:t>1 and updated whenever a new message is received, then the integer values are written into a new file. The initial state is reached as soon as there is a message from each station.</w:t>
      </w:r>
    </w:p>
    <w:p w14:paraId="052373CC" w14:textId="7D14407F" w:rsidR="00B2208C" w:rsidRDefault="00B2208C" w:rsidP="00B2208C">
      <w:pPr>
        <w:pStyle w:val="Beschriftung"/>
      </w:pPr>
      <w:bookmarkStart w:id="72" w:name="_Toc139420282"/>
      <w:bookmarkStart w:id="73" w:name="_Toc139421733"/>
      <w:r>
        <w:t xml:space="preserve">Table </w:t>
      </w:r>
      <w:r w:rsidR="0096481B">
        <w:t>4</w:t>
      </w:r>
      <w:r>
        <w:t>.</w:t>
      </w:r>
      <w:r w:rsidR="0096481B">
        <w:t>2</w:t>
      </w:r>
      <w:r>
        <w:t>: Possible active state, code and target of each station</w:t>
      </w:r>
      <w:bookmarkEnd w:id="72"/>
      <w:bookmarkEnd w:id="73"/>
    </w:p>
    <w:tbl>
      <w:tblPr>
        <w:tblStyle w:val="Tabellenraster"/>
        <w:tblW w:w="4936" w:type="pct"/>
        <w:tblInd w:w="108" w:type="dxa"/>
        <w:tblLook w:val="04A0" w:firstRow="1" w:lastRow="0" w:firstColumn="1" w:lastColumn="0" w:noHBand="0" w:noVBand="1"/>
      </w:tblPr>
      <w:tblGrid>
        <w:gridCol w:w="3546"/>
        <w:gridCol w:w="1594"/>
        <w:gridCol w:w="1594"/>
        <w:gridCol w:w="1594"/>
      </w:tblGrid>
      <w:tr w:rsidR="00B2208C" w14:paraId="7426144B" w14:textId="77777777" w:rsidTr="00500F6C">
        <w:tc>
          <w:tcPr>
            <w:tcW w:w="2129" w:type="pct"/>
          </w:tcPr>
          <w:p w14:paraId="3C1E1760" w14:textId="77777777" w:rsidR="00B2208C" w:rsidRDefault="00B2208C" w:rsidP="00F95872">
            <w:r>
              <w:t>station</w:t>
            </w:r>
          </w:p>
        </w:tc>
        <w:tc>
          <w:tcPr>
            <w:tcW w:w="957" w:type="pct"/>
          </w:tcPr>
          <w:p w14:paraId="6973958A" w14:textId="77777777" w:rsidR="00B2208C" w:rsidRDefault="00B2208C" w:rsidP="00F95872">
            <w:r>
              <w:t>active</w:t>
            </w:r>
          </w:p>
        </w:tc>
        <w:tc>
          <w:tcPr>
            <w:tcW w:w="957" w:type="pct"/>
          </w:tcPr>
          <w:p w14:paraId="123CBCE8" w14:textId="77777777" w:rsidR="00B2208C" w:rsidRDefault="00B2208C" w:rsidP="00F95872">
            <w:r>
              <w:t>code</w:t>
            </w:r>
          </w:p>
        </w:tc>
        <w:tc>
          <w:tcPr>
            <w:tcW w:w="957" w:type="pct"/>
          </w:tcPr>
          <w:p w14:paraId="3F27C7BB" w14:textId="77777777" w:rsidR="00B2208C" w:rsidRDefault="00B2208C" w:rsidP="00F95872">
            <w:r>
              <w:t>target</w:t>
            </w:r>
          </w:p>
        </w:tc>
      </w:tr>
      <w:tr w:rsidR="00B2208C" w14:paraId="61B798AC" w14:textId="77777777" w:rsidTr="00500F6C">
        <w:tc>
          <w:tcPr>
            <w:tcW w:w="2129" w:type="pct"/>
          </w:tcPr>
          <w:p w14:paraId="73E56665" w14:textId="77777777" w:rsidR="00B2208C" w:rsidRDefault="00B2208C" w:rsidP="00F95872">
            <w:r>
              <w:t>vacuum gripper robot</w:t>
            </w:r>
          </w:p>
        </w:tc>
        <w:tc>
          <w:tcPr>
            <w:tcW w:w="957" w:type="pct"/>
          </w:tcPr>
          <w:p w14:paraId="42963949" w14:textId="77777777" w:rsidR="00B2208C" w:rsidRDefault="00B2208C" w:rsidP="00F95872">
            <w:r>
              <w:t>0, 1</w:t>
            </w:r>
          </w:p>
        </w:tc>
        <w:tc>
          <w:tcPr>
            <w:tcW w:w="957" w:type="pct"/>
          </w:tcPr>
          <w:p w14:paraId="18208475" w14:textId="77777777" w:rsidR="00B2208C" w:rsidRDefault="00B2208C" w:rsidP="00F95872">
            <w:r>
              <w:t>1, 2</w:t>
            </w:r>
          </w:p>
        </w:tc>
        <w:tc>
          <w:tcPr>
            <w:tcW w:w="957" w:type="pct"/>
          </w:tcPr>
          <w:p w14:paraId="3286354D" w14:textId="77777777" w:rsidR="00B2208C" w:rsidRDefault="00B2208C" w:rsidP="00F95872">
            <w:r>
              <w:t>0, 1, 2, 3</w:t>
            </w:r>
          </w:p>
        </w:tc>
      </w:tr>
      <w:tr w:rsidR="00B2208C" w14:paraId="3611F2BA" w14:textId="77777777" w:rsidTr="00500F6C">
        <w:tc>
          <w:tcPr>
            <w:tcW w:w="2129" w:type="pct"/>
          </w:tcPr>
          <w:p w14:paraId="5B68E62F" w14:textId="2A88E463" w:rsidR="00B2208C" w:rsidRDefault="00B2208C" w:rsidP="00F95872">
            <w:r>
              <w:t xml:space="preserve">sorting line with </w:t>
            </w:r>
            <w:r w:rsidR="009B5584">
              <w:t>colour</w:t>
            </w:r>
            <w:r>
              <w:t xml:space="preserve"> detection</w:t>
            </w:r>
          </w:p>
        </w:tc>
        <w:tc>
          <w:tcPr>
            <w:tcW w:w="957" w:type="pct"/>
          </w:tcPr>
          <w:p w14:paraId="625381E6" w14:textId="77777777" w:rsidR="00B2208C" w:rsidRDefault="00B2208C" w:rsidP="00F95872">
            <w:r>
              <w:t>0, 1</w:t>
            </w:r>
          </w:p>
        </w:tc>
        <w:tc>
          <w:tcPr>
            <w:tcW w:w="957" w:type="pct"/>
          </w:tcPr>
          <w:p w14:paraId="38AB32D1" w14:textId="77777777" w:rsidR="00B2208C" w:rsidRDefault="00B2208C" w:rsidP="00F95872">
            <w:r>
              <w:t>1, 2</w:t>
            </w:r>
          </w:p>
        </w:tc>
        <w:tc>
          <w:tcPr>
            <w:tcW w:w="957" w:type="pct"/>
          </w:tcPr>
          <w:p w14:paraId="1AC942BC" w14:textId="77777777" w:rsidR="00B2208C" w:rsidRDefault="00B2208C" w:rsidP="00F95872"/>
        </w:tc>
      </w:tr>
      <w:tr w:rsidR="00B2208C" w14:paraId="7F690127" w14:textId="77777777" w:rsidTr="00500F6C">
        <w:tc>
          <w:tcPr>
            <w:tcW w:w="2129" w:type="pct"/>
          </w:tcPr>
          <w:p w14:paraId="69998789" w14:textId="77777777" w:rsidR="00B2208C" w:rsidRDefault="00B2208C" w:rsidP="00F95872">
            <w:r>
              <w:t>multi-processing station with oven</w:t>
            </w:r>
          </w:p>
        </w:tc>
        <w:tc>
          <w:tcPr>
            <w:tcW w:w="957" w:type="pct"/>
          </w:tcPr>
          <w:p w14:paraId="41F174ED" w14:textId="77777777" w:rsidR="00B2208C" w:rsidRDefault="00B2208C" w:rsidP="00F95872">
            <w:r>
              <w:t>0, 1</w:t>
            </w:r>
          </w:p>
        </w:tc>
        <w:tc>
          <w:tcPr>
            <w:tcW w:w="957" w:type="pct"/>
          </w:tcPr>
          <w:p w14:paraId="671F7FFD" w14:textId="77777777" w:rsidR="00B2208C" w:rsidRDefault="00B2208C" w:rsidP="00F95872">
            <w:r>
              <w:t>1, 2</w:t>
            </w:r>
          </w:p>
        </w:tc>
        <w:tc>
          <w:tcPr>
            <w:tcW w:w="957" w:type="pct"/>
          </w:tcPr>
          <w:p w14:paraId="3E7DE939" w14:textId="77777777" w:rsidR="00B2208C" w:rsidRDefault="00B2208C" w:rsidP="00F95872"/>
        </w:tc>
      </w:tr>
      <w:tr w:rsidR="00B2208C" w14:paraId="45E66064" w14:textId="77777777" w:rsidTr="00500F6C">
        <w:tc>
          <w:tcPr>
            <w:tcW w:w="2129" w:type="pct"/>
          </w:tcPr>
          <w:p w14:paraId="7A5E2003" w14:textId="77777777" w:rsidR="00B2208C" w:rsidRDefault="00B2208C" w:rsidP="00F95872">
            <w:r>
              <w:t>high-bay warehouse</w:t>
            </w:r>
          </w:p>
        </w:tc>
        <w:tc>
          <w:tcPr>
            <w:tcW w:w="957" w:type="pct"/>
          </w:tcPr>
          <w:p w14:paraId="07FF1432" w14:textId="77777777" w:rsidR="00B2208C" w:rsidRDefault="00B2208C" w:rsidP="00F95872">
            <w:r>
              <w:t>0, 1</w:t>
            </w:r>
          </w:p>
        </w:tc>
        <w:tc>
          <w:tcPr>
            <w:tcW w:w="957" w:type="pct"/>
          </w:tcPr>
          <w:p w14:paraId="5FB67470" w14:textId="77777777" w:rsidR="00B2208C" w:rsidRDefault="00B2208C" w:rsidP="00F95872">
            <w:r>
              <w:t>1, 2</w:t>
            </w:r>
          </w:p>
        </w:tc>
        <w:tc>
          <w:tcPr>
            <w:tcW w:w="957" w:type="pct"/>
          </w:tcPr>
          <w:p w14:paraId="759DE851" w14:textId="77777777" w:rsidR="00B2208C" w:rsidRDefault="00B2208C" w:rsidP="00F95872"/>
        </w:tc>
      </w:tr>
      <w:tr w:rsidR="00B2208C" w14:paraId="6DDB789B" w14:textId="77777777" w:rsidTr="00500F6C">
        <w:tc>
          <w:tcPr>
            <w:tcW w:w="2129" w:type="pct"/>
          </w:tcPr>
          <w:p w14:paraId="320CA4A3" w14:textId="77777777" w:rsidR="00B2208C" w:rsidRDefault="00B2208C" w:rsidP="00F95872">
            <w:r>
              <w:t>input station</w:t>
            </w:r>
          </w:p>
        </w:tc>
        <w:tc>
          <w:tcPr>
            <w:tcW w:w="957" w:type="pct"/>
          </w:tcPr>
          <w:p w14:paraId="2A14BF8F" w14:textId="77777777" w:rsidR="00B2208C" w:rsidRDefault="00B2208C" w:rsidP="00F95872">
            <w:r>
              <w:t>0, 1</w:t>
            </w:r>
          </w:p>
        </w:tc>
        <w:tc>
          <w:tcPr>
            <w:tcW w:w="957" w:type="pct"/>
          </w:tcPr>
          <w:p w14:paraId="79058938" w14:textId="77777777" w:rsidR="00B2208C" w:rsidRDefault="00B2208C" w:rsidP="00F95872">
            <w:r>
              <w:t>0, 1</w:t>
            </w:r>
          </w:p>
        </w:tc>
        <w:tc>
          <w:tcPr>
            <w:tcW w:w="957" w:type="pct"/>
          </w:tcPr>
          <w:p w14:paraId="646E12FE" w14:textId="77777777" w:rsidR="00B2208C" w:rsidRDefault="00B2208C" w:rsidP="00F95872"/>
        </w:tc>
      </w:tr>
      <w:tr w:rsidR="00B2208C" w14:paraId="02120EA6" w14:textId="77777777" w:rsidTr="00500F6C">
        <w:tc>
          <w:tcPr>
            <w:tcW w:w="2129" w:type="pct"/>
          </w:tcPr>
          <w:p w14:paraId="17AEC673" w14:textId="77777777" w:rsidR="00B2208C" w:rsidRDefault="00B2208C" w:rsidP="00F95872">
            <w:r>
              <w:t>output station</w:t>
            </w:r>
          </w:p>
        </w:tc>
        <w:tc>
          <w:tcPr>
            <w:tcW w:w="957" w:type="pct"/>
          </w:tcPr>
          <w:p w14:paraId="26FFF23C" w14:textId="77777777" w:rsidR="00B2208C" w:rsidRDefault="00B2208C" w:rsidP="00F95872">
            <w:r>
              <w:t>0, 1</w:t>
            </w:r>
          </w:p>
        </w:tc>
        <w:tc>
          <w:tcPr>
            <w:tcW w:w="957" w:type="pct"/>
          </w:tcPr>
          <w:p w14:paraId="43FCB413" w14:textId="77777777" w:rsidR="00B2208C" w:rsidRDefault="00B2208C" w:rsidP="00F95872">
            <w:r>
              <w:t>0, 1</w:t>
            </w:r>
          </w:p>
        </w:tc>
        <w:tc>
          <w:tcPr>
            <w:tcW w:w="957" w:type="pct"/>
          </w:tcPr>
          <w:p w14:paraId="5095134B" w14:textId="77777777" w:rsidR="00B2208C" w:rsidRDefault="00B2208C" w:rsidP="00F95872"/>
        </w:tc>
      </w:tr>
    </w:tbl>
    <w:p w14:paraId="09C8A716" w14:textId="77777777" w:rsidR="00B2208C" w:rsidRDefault="00B2208C" w:rsidP="00B2208C"/>
    <w:p w14:paraId="69B6A905" w14:textId="7030BBCF" w:rsidR="006F4B4C" w:rsidRDefault="00B2208C" w:rsidP="0096481B">
      <w:r>
        <w:t xml:space="preserve">The data is provided </w:t>
      </w:r>
      <w:r w:rsidR="0096481B">
        <w:t>as in the following table 4.3</w:t>
      </w:r>
      <w:r w:rsidR="008F035B">
        <w:t>. It can be observed that every value is -1 at the beginning and one station after the other gets updated to the initial state.</w:t>
      </w:r>
    </w:p>
    <w:p w14:paraId="18A1DBD4" w14:textId="77777777" w:rsidR="006F4B4C" w:rsidRDefault="006F4B4C">
      <w:pPr>
        <w:tabs>
          <w:tab w:val="clear" w:pos="720"/>
        </w:tabs>
        <w:spacing w:after="160" w:line="259" w:lineRule="auto"/>
        <w:jc w:val="left"/>
      </w:pPr>
      <w:r>
        <w:br w:type="page"/>
      </w:r>
    </w:p>
    <w:p w14:paraId="38973B82" w14:textId="0957DC72" w:rsidR="0096481B" w:rsidRDefault="0096481B" w:rsidP="0096481B">
      <w:pPr>
        <w:pStyle w:val="Beschriftung"/>
      </w:pPr>
      <w:bookmarkStart w:id="74" w:name="_Toc139420283"/>
      <w:bookmarkStart w:id="75" w:name="_Toc139421734"/>
      <w:r>
        <w:lastRenderedPageBreak/>
        <w:t>Table 4.3: Data</w:t>
      </w:r>
      <w:bookmarkEnd w:id="74"/>
      <w:bookmarkEnd w:id="75"/>
    </w:p>
    <w:tbl>
      <w:tblPr>
        <w:tblStyle w:val="Tabellenraster"/>
        <w:tblW w:w="5000" w:type="pct"/>
        <w:tblLook w:val="04A0" w:firstRow="1" w:lastRow="0" w:firstColumn="1" w:lastColumn="0" w:noHBand="0" w:noVBand="1"/>
      </w:tblPr>
      <w:tblGrid>
        <w:gridCol w:w="649"/>
        <w:gridCol w:w="649"/>
        <w:gridCol w:w="649"/>
        <w:gridCol w:w="649"/>
        <w:gridCol w:w="649"/>
        <w:gridCol w:w="650"/>
        <w:gridCol w:w="650"/>
        <w:gridCol w:w="650"/>
        <w:gridCol w:w="650"/>
        <w:gridCol w:w="650"/>
        <w:gridCol w:w="650"/>
        <w:gridCol w:w="650"/>
        <w:gridCol w:w="641"/>
      </w:tblGrid>
      <w:tr w:rsidR="008F035B" w14:paraId="5B2DA9B4" w14:textId="77777777" w:rsidTr="008F035B">
        <w:trPr>
          <w:cantSplit/>
          <w:trHeight w:val="1134"/>
        </w:trPr>
        <w:tc>
          <w:tcPr>
            <w:tcW w:w="385" w:type="pct"/>
            <w:textDirection w:val="btLr"/>
            <w:vAlign w:val="center"/>
          </w:tcPr>
          <w:p w14:paraId="0F731F71" w14:textId="0A159075" w:rsidR="008F035B" w:rsidRDefault="008F035B" w:rsidP="008F035B">
            <w:pPr>
              <w:ind w:left="113" w:right="113"/>
              <w:jc w:val="center"/>
            </w:pPr>
            <w:r w:rsidRPr="004173C3">
              <w:t>hbwstate</w:t>
            </w:r>
          </w:p>
        </w:tc>
        <w:tc>
          <w:tcPr>
            <w:tcW w:w="385" w:type="pct"/>
            <w:textDirection w:val="btLr"/>
            <w:vAlign w:val="center"/>
          </w:tcPr>
          <w:p w14:paraId="4E89F8B5" w14:textId="60C90739" w:rsidR="008F035B" w:rsidRDefault="008F035B" w:rsidP="008F035B">
            <w:pPr>
              <w:ind w:left="113" w:right="113"/>
              <w:jc w:val="center"/>
            </w:pPr>
            <w:r w:rsidRPr="004173C3">
              <w:t>hbwcode</w:t>
            </w:r>
          </w:p>
        </w:tc>
        <w:tc>
          <w:tcPr>
            <w:tcW w:w="385" w:type="pct"/>
            <w:textDirection w:val="btLr"/>
            <w:vAlign w:val="center"/>
          </w:tcPr>
          <w:p w14:paraId="1E171C9C" w14:textId="49219BF0" w:rsidR="008F035B" w:rsidRDefault="008F035B" w:rsidP="008F035B">
            <w:pPr>
              <w:ind w:left="113" w:right="113"/>
              <w:jc w:val="center"/>
            </w:pPr>
            <w:r w:rsidRPr="004173C3">
              <w:t>vgrstate</w:t>
            </w:r>
          </w:p>
        </w:tc>
        <w:tc>
          <w:tcPr>
            <w:tcW w:w="385" w:type="pct"/>
            <w:textDirection w:val="btLr"/>
            <w:vAlign w:val="center"/>
          </w:tcPr>
          <w:p w14:paraId="77B152E0" w14:textId="6BA1B6F3" w:rsidR="008F035B" w:rsidRDefault="008F035B" w:rsidP="008F035B">
            <w:pPr>
              <w:ind w:left="113" w:right="113"/>
              <w:jc w:val="center"/>
            </w:pPr>
            <w:r w:rsidRPr="004173C3">
              <w:t>vgrcode</w:t>
            </w:r>
          </w:p>
        </w:tc>
        <w:tc>
          <w:tcPr>
            <w:tcW w:w="385" w:type="pct"/>
            <w:textDirection w:val="btLr"/>
            <w:vAlign w:val="center"/>
          </w:tcPr>
          <w:p w14:paraId="1387770B" w14:textId="7CCDBF26" w:rsidR="008F035B" w:rsidRDefault="008F035B" w:rsidP="008F035B">
            <w:pPr>
              <w:ind w:left="113" w:right="113"/>
              <w:jc w:val="center"/>
            </w:pPr>
            <w:r w:rsidRPr="004173C3">
              <w:t>vgrtarget</w:t>
            </w:r>
          </w:p>
        </w:tc>
        <w:tc>
          <w:tcPr>
            <w:tcW w:w="385" w:type="pct"/>
            <w:textDirection w:val="btLr"/>
            <w:vAlign w:val="center"/>
          </w:tcPr>
          <w:p w14:paraId="5CAE07DB" w14:textId="2990A693" w:rsidR="008F035B" w:rsidRDefault="008F035B" w:rsidP="008F035B">
            <w:pPr>
              <w:ind w:left="113" w:right="113"/>
              <w:jc w:val="center"/>
            </w:pPr>
            <w:r w:rsidRPr="004173C3">
              <w:t>mpostate</w:t>
            </w:r>
          </w:p>
        </w:tc>
        <w:tc>
          <w:tcPr>
            <w:tcW w:w="385" w:type="pct"/>
            <w:textDirection w:val="btLr"/>
            <w:vAlign w:val="center"/>
          </w:tcPr>
          <w:p w14:paraId="2328D138" w14:textId="0667134A" w:rsidR="008F035B" w:rsidRDefault="008F035B" w:rsidP="008F035B">
            <w:pPr>
              <w:ind w:left="113" w:right="113"/>
              <w:jc w:val="center"/>
            </w:pPr>
            <w:r w:rsidRPr="004173C3">
              <w:t>mpocode</w:t>
            </w:r>
          </w:p>
        </w:tc>
        <w:tc>
          <w:tcPr>
            <w:tcW w:w="385" w:type="pct"/>
            <w:textDirection w:val="btLr"/>
            <w:vAlign w:val="center"/>
          </w:tcPr>
          <w:p w14:paraId="68C56325" w14:textId="3237B0BE" w:rsidR="008F035B" w:rsidRDefault="008F035B" w:rsidP="008F035B">
            <w:pPr>
              <w:ind w:left="113" w:right="113"/>
              <w:jc w:val="center"/>
            </w:pPr>
            <w:r w:rsidRPr="004173C3">
              <w:t>sldstate</w:t>
            </w:r>
          </w:p>
        </w:tc>
        <w:tc>
          <w:tcPr>
            <w:tcW w:w="385" w:type="pct"/>
            <w:textDirection w:val="btLr"/>
            <w:vAlign w:val="center"/>
          </w:tcPr>
          <w:p w14:paraId="7779615F" w14:textId="2CB35979" w:rsidR="008F035B" w:rsidRDefault="008F035B" w:rsidP="008F035B">
            <w:pPr>
              <w:ind w:left="113" w:right="113"/>
              <w:jc w:val="center"/>
            </w:pPr>
            <w:r w:rsidRPr="004173C3">
              <w:t>sldcode</w:t>
            </w:r>
          </w:p>
        </w:tc>
        <w:tc>
          <w:tcPr>
            <w:tcW w:w="385" w:type="pct"/>
            <w:textDirection w:val="btLr"/>
            <w:vAlign w:val="center"/>
          </w:tcPr>
          <w:p w14:paraId="06997F0A" w14:textId="5E14044F" w:rsidR="008F035B" w:rsidRDefault="008F035B" w:rsidP="008F035B">
            <w:pPr>
              <w:ind w:left="113" w:right="113"/>
              <w:jc w:val="center"/>
            </w:pPr>
            <w:r w:rsidRPr="004173C3">
              <w:t>dsistate</w:t>
            </w:r>
          </w:p>
        </w:tc>
        <w:tc>
          <w:tcPr>
            <w:tcW w:w="385" w:type="pct"/>
            <w:textDirection w:val="btLr"/>
            <w:vAlign w:val="center"/>
          </w:tcPr>
          <w:p w14:paraId="49AB4A1F" w14:textId="4F3ECB5D" w:rsidR="008F035B" w:rsidRDefault="008F035B" w:rsidP="008F035B">
            <w:pPr>
              <w:ind w:left="113" w:right="113"/>
              <w:jc w:val="center"/>
            </w:pPr>
            <w:r w:rsidRPr="004173C3">
              <w:t>dsicode</w:t>
            </w:r>
          </w:p>
        </w:tc>
        <w:tc>
          <w:tcPr>
            <w:tcW w:w="385" w:type="pct"/>
            <w:textDirection w:val="btLr"/>
            <w:vAlign w:val="center"/>
          </w:tcPr>
          <w:p w14:paraId="4B475689" w14:textId="66E2DA13" w:rsidR="008F035B" w:rsidRDefault="008F035B" w:rsidP="008F035B">
            <w:pPr>
              <w:ind w:left="113" w:right="113"/>
              <w:jc w:val="center"/>
            </w:pPr>
            <w:r w:rsidRPr="004173C3">
              <w:t>dsistate</w:t>
            </w:r>
          </w:p>
        </w:tc>
        <w:tc>
          <w:tcPr>
            <w:tcW w:w="385" w:type="pct"/>
            <w:textDirection w:val="btLr"/>
            <w:vAlign w:val="center"/>
          </w:tcPr>
          <w:p w14:paraId="0ACFA65B" w14:textId="753970AE" w:rsidR="008F035B" w:rsidRDefault="008F035B" w:rsidP="008F035B">
            <w:pPr>
              <w:ind w:left="113" w:right="113"/>
              <w:jc w:val="center"/>
            </w:pPr>
            <w:r w:rsidRPr="004173C3">
              <w:t>dsocode</w:t>
            </w:r>
          </w:p>
        </w:tc>
      </w:tr>
      <w:tr w:rsidR="008F035B" w14:paraId="456897CE" w14:textId="77777777" w:rsidTr="008F035B">
        <w:trPr>
          <w:trHeight w:val="379"/>
        </w:trPr>
        <w:tc>
          <w:tcPr>
            <w:tcW w:w="385" w:type="pct"/>
            <w:vAlign w:val="center"/>
          </w:tcPr>
          <w:p w14:paraId="01D44486" w14:textId="27A6977D" w:rsidR="008F035B" w:rsidRDefault="008F035B" w:rsidP="008F035B">
            <w:pPr>
              <w:jc w:val="center"/>
            </w:pPr>
            <w:r>
              <w:t>-1</w:t>
            </w:r>
          </w:p>
        </w:tc>
        <w:tc>
          <w:tcPr>
            <w:tcW w:w="385" w:type="pct"/>
            <w:vAlign w:val="center"/>
          </w:tcPr>
          <w:p w14:paraId="47556BE5" w14:textId="68D09427" w:rsidR="008F035B" w:rsidRDefault="008F035B" w:rsidP="008F035B">
            <w:pPr>
              <w:jc w:val="center"/>
            </w:pPr>
            <w:r>
              <w:t>-1</w:t>
            </w:r>
          </w:p>
        </w:tc>
        <w:tc>
          <w:tcPr>
            <w:tcW w:w="385" w:type="pct"/>
            <w:vAlign w:val="center"/>
          </w:tcPr>
          <w:p w14:paraId="33191845" w14:textId="6D5FEFFB" w:rsidR="008F035B" w:rsidRDefault="008F035B" w:rsidP="008F035B">
            <w:pPr>
              <w:jc w:val="center"/>
            </w:pPr>
            <w:r>
              <w:t>-1</w:t>
            </w:r>
          </w:p>
        </w:tc>
        <w:tc>
          <w:tcPr>
            <w:tcW w:w="385" w:type="pct"/>
            <w:vAlign w:val="center"/>
          </w:tcPr>
          <w:p w14:paraId="64C4E502" w14:textId="02B52D2F" w:rsidR="008F035B" w:rsidRDefault="008F035B" w:rsidP="008F035B">
            <w:pPr>
              <w:jc w:val="center"/>
            </w:pPr>
            <w:r>
              <w:t>-1</w:t>
            </w:r>
          </w:p>
        </w:tc>
        <w:tc>
          <w:tcPr>
            <w:tcW w:w="385" w:type="pct"/>
            <w:vAlign w:val="center"/>
          </w:tcPr>
          <w:p w14:paraId="308965BA" w14:textId="54FE2DC4" w:rsidR="008F035B" w:rsidRDefault="008F035B" w:rsidP="008F035B">
            <w:pPr>
              <w:jc w:val="center"/>
            </w:pPr>
            <w:r>
              <w:t>-1</w:t>
            </w:r>
          </w:p>
        </w:tc>
        <w:tc>
          <w:tcPr>
            <w:tcW w:w="385" w:type="pct"/>
            <w:vAlign w:val="center"/>
          </w:tcPr>
          <w:p w14:paraId="3B344C1C" w14:textId="3668A1DB" w:rsidR="008F035B" w:rsidRDefault="008F035B" w:rsidP="008F035B">
            <w:pPr>
              <w:jc w:val="center"/>
            </w:pPr>
            <w:r>
              <w:t>-1</w:t>
            </w:r>
          </w:p>
        </w:tc>
        <w:tc>
          <w:tcPr>
            <w:tcW w:w="385" w:type="pct"/>
            <w:vAlign w:val="center"/>
          </w:tcPr>
          <w:p w14:paraId="437E3116" w14:textId="5594BFB2" w:rsidR="008F035B" w:rsidRDefault="008F035B" w:rsidP="008F035B">
            <w:pPr>
              <w:jc w:val="center"/>
            </w:pPr>
            <w:r>
              <w:t>-1</w:t>
            </w:r>
          </w:p>
        </w:tc>
        <w:tc>
          <w:tcPr>
            <w:tcW w:w="385" w:type="pct"/>
            <w:vAlign w:val="center"/>
          </w:tcPr>
          <w:p w14:paraId="709264AD" w14:textId="5A77882C" w:rsidR="008F035B" w:rsidRDefault="008F035B" w:rsidP="008F035B">
            <w:pPr>
              <w:jc w:val="center"/>
            </w:pPr>
            <w:r>
              <w:t>-1</w:t>
            </w:r>
          </w:p>
        </w:tc>
        <w:tc>
          <w:tcPr>
            <w:tcW w:w="385" w:type="pct"/>
            <w:vAlign w:val="center"/>
          </w:tcPr>
          <w:p w14:paraId="3B2D30B7" w14:textId="1463B865" w:rsidR="008F035B" w:rsidRDefault="008F035B" w:rsidP="008F035B">
            <w:pPr>
              <w:jc w:val="center"/>
            </w:pPr>
            <w:r>
              <w:t>-1</w:t>
            </w:r>
          </w:p>
        </w:tc>
        <w:tc>
          <w:tcPr>
            <w:tcW w:w="385" w:type="pct"/>
            <w:vAlign w:val="center"/>
          </w:tcPr>
          <w:p w14:paraId="4FB2BDA9" w14:textId="0081A901" w:rsidR="008F035B" w:rsidRDefault="008F035B" w:rsidP="008F035B">
            <w:pPr>
              <w:jc w:val="center"/>
            </w:pPr>
            <w:r>
              <w:t>-1</w:t>
            </w:r>
          </w:p>
        </w:tc>
        <w:tc>
          <w:tcPr>
            <w:tcW w:w="385" w:type="pct"/>
            <w:vAlign w:val="center"/>
          </w:tcPr>
          <w:p w14:paraId="1722ECCA" w14:textId="0A7BB3FE" w:rsidR="008F035B" w:rsidRDefault="008F035B" w:rsidP="008F035B">
            <w:pPr>
              <w:jc w:val="center"/>
            </w:pPr>
            <w:r>
              <w:t>-1</w:t>
            </w:r>
          </w:p>
        </w:tc>
        <w:tc>
          <w:tcPr>
            <w:tcW w:w="385" w:type="pct"/>
            <w:vAlign w:val="center"/>
          </w:tcPr>
          <w:p w14:paraId="31E2C68B" w14:textId="46B4D8CC" w:rsidR="008F035B" w:rsidRDefault="008F035B" w:rsidP="008F035B">
            <w:pPr>
              <w:jc w:val="center"/>
            </w:pPr>
            <w:r>
              <w:t>0</w:t>
            </w:r>
          </w:p>
        </w:tc>
        <w:tc>
          <w:tcPr>
            <w:tcW w:w="385" w:type="pct"/>
            <w:vAlign w:val="center"/>
          </w:tcPr>
          <w:p w14:paraId="63E78F12" w14:textId="22EDF12D" w:rsidR="008F035B" w:rsidRDefault="008F035B" w:rsidP="008F035B">
            <w:pPr>
              <w:jc w:val="center"/>
            </w:pPr>
            <w:r>
              <w:t>1</w:t>
            </w:r>
          </w:p>
        </w:tc>
      </w:tr>
      <w:tr w:rsidR="008F035B" w14:paraId="3F99793B" w14:textId="77777777" w:rsidTr="008F035B">
        <w:trPr>
          <w:trHeight w:val="380"/>
        </w:trPr>
        <w:tc>
          <w:tcPr>
            <w:tcW w:w="385" w:type="pct"/>
            <w:vAlign w:val="center"/>
          </w:tcPr>
          <w:p w14:paraId="71254C95" w14:textId="0875A8B1" w:rsidR="008F035B" w:rsidRDefault="008F035B" w:rsidP="008F035B">
            <w:pPr>
              <w:jc w:val="center"/>
            </w:pPr>
            <w:r>
              <w:t>-1</w:t>
            </w:r>
          </w:p>
        </w:tc>
        <w:tc>
          <w:tcPr>
            <w:tcW w:w="385" w:type="pct"/>
            <w:vAlign w:val="center"/>
          </w:tcPr>
          <w:p w14:paraId="3EF7E6BE" w14:textId="1BBFA676" w:rsidR="008F035B" w:rsidRDefault="008F035B" w:rsidP="008F035B">
            <w:pPr>
              <w:jc w:val="center"/>
            </w:pPr>
            <w:r>
              <w:t>-1</w:t>
            </w:r>
          </w:p>
        </w:tc>
        <w:tc>
          <w:tcPr>
            <w:tcW w:w="385" w:type="pct"/>
            <w:vAlign w:val="center"/>
          </w:tcPr>
          <w:p w14:paraId="475BCF2E" w14:textId="2261C3C0" w:rsidR="008F035B" w:rsidRDefault="008F035B" w:rsidP="008F035B">
            <w:pPr>
              <w:jc w:val="center"/>
            </w:pPr>
            <w:r>
              <w:t>-1</w:t>
            </w:r>
          </w:p>
        </w:tc>
        <w:tc>
          <w:tcPr>
            <w:tcW w:w="385" w:type="pct"/>
            <w:vAlign w:val="center"/>
          </w:tcPr>
          <w:p w14:paraId="2827EE7B" w14:textId="4E9E1BA6" w:rsidR="008F035B" w:rsidRDefault="008F035B" w:rsidP="008F035B">
            <w:pPr>
              <w:jc w:val="center"/>
            </w:pPr>
            <w:r>
              <w:t>-1</w:t>
            </w:r>
          </w:p>
        </w:tc>
        <w:tc>
          <w:tcPr>
            <w:tcW w:w="385" w:type="pct"/>
            <w:vAlign w:val="center"/>
          </w:tcPr>
          <w:p w14:paraId="1EF4A533" w14:textId="2BC2931D" w:rsidR="008F035B" w:rsidRDefault="008F035B" w:rsidP="008F035B">
            <w:pPr>
              <w:jc w:val="center"/>
            </w:pPr>
            <w:r>
              <w:t>-1</w:t>
            </w:r>
          </w:p>
        </w:tc>
        <w:tc>
          <w:tcPr>
            <w:tcW w:w="385" w:type="pct"/>
            <w:vAlign w:val="center"/>
          </w:tcPr>
          <w:p w14:paraId="2A725811" w14:textId="2A5B28D8" w:rsidR="008F035B" w:rsidRDefault="008F035B" w:rsidP="008F035B">
            <w:pPr>
              <w:jc w:val="center"/>
            </w:pPr>
            <w:r>
              <w:t>-1</w:t>
            </w:r>
          </w:p>
        </w:tc>
        <w:tc>
          <w:tcPr>
            <w:tcW w:w="385" w:type="pct"/>
            <w:vAlign w:val="center"/>
          </w:tcPr>
          <w:p w14:paraId="7FA94309" w14:textId="16D96969" w:rsidR="008F035B" w:rsidRDefault="008F035B" w:rsidP="008F035B">
            <w:pPr>
              <w:jc w:val="center"/>
            </w:pPr>
            <w:r>
              <w:t>-1</w:t>
            </w:r>
          </w:p>
        </w:tc>
        <w:tc>
          <w:tcPr>
            <w:tcW w:w="385" w:type="pct"/>
            <w:vAlign w:val="center"/>
          </w:tcPr>
          <w:p w14:paraId="1B7DBFAF" w14:textId="3E045D3E" w:rsidR="008F035B" w:rsidRDefault="008F035B" w:rsidP="008F035B">
            <w:pPr>
              <w:jc w:val="center"/>
            </w:pPr>
            <w:r>
              <w:t>0</w:t>
            </w:r>
          </w:p>
        </w:tc>
        <w:tc>
          <w:tcPr>
            <w:tcW w:w="385" w:type="pct"/>
            <w:vAlign w:val="center"/>
          </w:tcPr>
          <w:p w14:paraId="422F6987" w14:textId="4879EAF7" w:rsidR="008F035B" w:rsidRDefault="008F035B" w:rsidP="008F035B">
            <w:pPr>
              <w:jc w:val="center"/>
            </w:pPr>
            <w:r>
              <w:t>1</w:t>
            </w:r>
          </w:p>
        </w:tc>
        <w:tc>
          <w:tcPr>
            <w:tcW w:w="385" w:type="pct"/>
            <w:vAlign w:val="center"/>
          </w:tcPr>
          <w:p w14:paraId="2FF0286D" w14:textId="62635764" w:rsidR="008F035B" w:rsidRDefault="008F035B" w:rsidP="008F035B">
            <w:pPr>
              <w:jc w:val="center"/>
            </w:pPr>
            <w:r>
              <w:t>-1</w:t>
            </w:r>
          </w:p>
        </w:tc>
        <w:tc>
          <w:tcPr>
            <w:tcW w:w="385" w:type="pct"/>
            <w:vAlign w:val="center"/>
          </w:tcPr>
          <w:p w14:paraId="2B4BA2E8" w14:textId="186496D2" w:rsidR="008F035B" w:rsidRDefault="008F035B" w:rsidP="008F035B">
            <w:pPr>
              <w:jc w:val="center"/>
            </w:pPr>
            <w:r>
              <w:t>-1</w:t>
            </w:r>
          </w:p>
        </w:tc>
        <w:tc>
          <w:tcPr>
            <w:tcW w:w="385" w:type="pct"/>
            <w:vAlign w:val="center"/>
          </w:tcPr>
          <w:p w14:paraId="0FB578CC" w14:textId="65FAA318" w:rsidR="008F035B" w:rsidRDefault="008F035B" w:rsidP="008F035B">
            <w:pPr>
              <w:jc w:val="center"/>
            </w:pPr>
            <w:r>
              <w:t>0</w:t>
            </w:r>
          </w:p>
        </w:tc>
        <w:tc>
          <w:tcPr>
            <w:tcW w:w="385" w:type="pct"/>
            <w:vAlign w:val="center"/>
          </w:tcPr>
          <w:p w14:paraId="3FE7EDC5" w14:textId="5B4FC162" w:rsidR="008F035B" w:rsidRDefault="008F035B" w:rsidP="008F035B">
            <w:pPr>
              <w:jc w:val="center"/>
            </w:pPr>
            <w:r>
              <w:t>1</w:t>
            </w:r>
          </w:p>
        </w:tc>
      </w:tr>
      <w:tr w:rsidR="008F035B" w14:paraId="566C550D" w14:textId="77777777" w:rsidTr="008F035B">
        <w:trPr>
          <w:trHeight w:val="379"/>
        </w:trPr>
        <w:tc>
          <w:tcPr>
            <w:tcW w:w="385" w:type="pct"/>
            <w:vAlign w:val="center"/>
          </w:tcPr>
          <w:p w14:paraId="09604DD1" w14:textId="5E740CDA" w:rsidR="008F035B" w:rsidRDefault="008F035B" w:rsidP="008F035B">
            <w:pPr>
              <w:jc w:val="center"/>
            </w:pPr>
            <w:r>
              <w:t>-1</w:t>
            </w:r>
          </w:p>
        </w:tc>
        <w:tc>
          <w:tcPr>
            <w:tcW w:w="385" w:type="pct"/>
            <w:vAlign w:val="center"/>
          </w:tcPr>
          <w:p w14:paraId="4E960FDC" w14:textId="09F23E0B" w:rsidR="008F035B" w:rsidRDefault="008F035B" w:rsidP="008F035B">
            <w:pPr>
              <w:jc w:val="center"/>
            </w:pPr>
            <w:r>
              <w:t>-1</w:t>
            </w:r>
          </w:p>
        </w:tc>
        <w:tc>
          <w:tcPr>
            <w:tcW w:w="385" w:type="pct"/>
            <w:vAlign w:val="center"/>
          </w:tcPr>
          <w:p w14:paraId="6DEB48F4" w14:textId="7A922A78" w:rsidR="008F035B" w:rsidRDefault="008F035B" w:rsidP="008F035B">
            <w:pPr>
              <w:jc w:val="center"/>
            </w:pPr>
            <w:r>
              <w:t>-1</w:t>
            </w:r>
          </w:p>
        </w:tc>
        <w:tc>
          <w:tcPr>
            <w:tcW w:w="385" w:type="pct"/>
            <w:vAlign w:val="center"/>
          </w:tcPr>
          <w:p w14:paraId="765AB744" w14:textId="09D2941A" w:rsidR="008F035B" w:rsidRDefault="008F035B" w:rsidP="008F035B">
            <w:pPr>
              <w:jc w:val="center"/>
            </w:pPr>
            <w:r>
              <w:t>-1</w:t>
            </w:r>
          </w:p>
        </w:tc>
        <w:tc>
          <w:tcPr>
            <w:tcW w:w="385" w:type="pct"/>
            <w:vAlign w:val="center"/>
          </w:tcPr>
          <w:p w14:paraId="1135AB02" w14:textId="0172AF20" w:rsidR="008F035B" w:rsidRDefault="008F035B" w:rsidP="008F035B">
            <w:pPr>
              <w:jc w:val="center"/>
            </w:pPr>
            <w:r>
              <w:t>-1</w:t>
            </w:r>
          </w:p>
        </w:tc>
        <w:tc>
          <w:tcPr>
            <w:tcW w:w="385" w:type="pct"/>
            <w:vAlign w:val="center"/>
          </w:tcPr>
          <w:p w14:paraId="52EE3694" w14:textId="67480F58" w:rsidR="008F035B" w:rsidRDefault="008F035B" w:rsidP="008F035B">
            <w:pPr>
              <w:jc w:val="center"/>
            </w:pPr>
            <w:r>
              <w:t>-1</w:t>
            </w:r>
          </w:p>
        </w:tc>
        <w:tc>
          <w:tcPr>
            <w:tcW w:w="385" w:type="pct"/>
            <w:vAlign w:val="center"/>
          </w:tcPr>
          <w:p w14:paraId="17B0B737" w14:textId="4D37ABFD" w:rsidR="008F035B" w:rsidRDefault="008F035B" w:rsidP="008F035B">
            <w:pPr>
              <w:jc w:val="center"/>
            </w:pPr>
            <w:r>
              <w:t>-1</w:t>
            </w:r>
          </w:p>
        </w:tc>
        <w:tc>
          <w:tcPr>
            <w:tcW w:w="385" w:type="pct"/>
            <w:vAlign w:val="center"/>
          </w:tcPr>
          <w:p w14:paraId="71717E96" w14:textId="6BCDEF7C" w:rsidR="008F035B" w:rsidRDefault="008F035B" w:rsidP="008F035B">
            <w:pPr>
              <w:jc w:val="center"/>
            </w:pPr>
            <w:r>
              <w:t>0</w:t>
            </w:r>
          </w:p>
        </w:tc>
        <w:tc>
          <w:tcPr>
            <w:tcW w:w="385" w:type="pct"/>
            <w:vAlign w:val="center"/>
          </w:tcPr>
          <w:p w14:paraId="2A1236E1" w14:textId="56695B6F" w:rsidR="008F035B" w:rsidRDefault="008F035B" w:rsidP="008F035B">
            <w:pPr>
              <w:jc w:val="center"/>
            </w:pPr>
            <w:r>
              <w:t>1</w:t>
            </w:r>
          </w:p>
        </w:tc>
        <w:tc>
          <w:tcPr>
            <w:tcW w:w="385" w:type="pct"/>
            <w:vAlign w:val="center"/>
          </w:tcPr>
          <w:p w14:paraId="17D02F48" w14:textId="22E5A70A" w:rsidR="008F035B" w:rsidRDefault="008F035B" w:rsidP="008F035B">
            <w:pPr>
              <w:jc w:val="center"/>
            </w:pPr>
            <w:r>
              <w:t>0</w:t>
            </w:r>
          </w:p>
        </w:tc>
        <w:tc>
          <w:tcPr>
            <w:tcW w:w="385" w:type="pct"/>
            <w:vAlign w:val="center"/>
          </w:tcPr>
          <w:p w14:paraId="28B292F5" w14:textId="5F45EBD2" w:rsidR="008F035B" w:rsidRDefault="008F035B" w:rsidP="008F035B">
            <w:pPr>
              <w:jc w:val="center"/>
            </w:pPr>
            <w:r>
              <w:t>1</w:t>
            </w:r>
          </w:p>
        </w:tc>
        <w:tc>
          <w:tcPr>
            <w:tcW w:w="385" w:type="pct"/>
            <w:vAlign w:val="center"/>
          </w:tcPr>
          <w:p w14:paraId="65BC8483" w14:textId="04B1C742" w:rsidR="008F035B" w:rsidRDefault="008F035B" w:rsidP="008F035B">
            <w:pPr>
              <w:jc w:val="center"/>
            </w:pPr>
            <w:r>
              <w:t>0</w:t>
            </w:r>
          </w:p>
        </w:tc>
        <w:tc>
          <w:tcPr>
            <w:tcW w:w="385" w:type="pct"/>
            <w:vAlign w:val="center"/>
          </w:tcPr>
          <w:p w14:paraId="0C3488AF" w14:textId="3335DC16" w:rsidR="008F035B" w:rsidRDefault="008F035B" w:rsidP="008F035B">
            <w:pPr>
              <w:jc w:val="center"/>
            </w:pPr>
            <w:r>
              <w:t>1</w:t>
            </w:r>
          </w:p>
        </w:tc>
      </w:tr>
      <w:tr w:rsidR="008F035B" w14:paraId="2A116551" w14:textId="77777777" w:rsidTr="008F035B">
        <w:trPr>
          <w:trHeight w:val="380"/>
        </w:trPr>
        <w:tc>
          <w:tcPr>
            <w:tcW w:w="385" w:type="pct"/>
            <w:vAlign w:val="center"/>
          </w:tcPr>
          <w:p w14:paraId="69377DBC" w14:textId="42113414" w:rsidR="008F035B" w:rsidRDefault="008F035B" w:rsidP="008F035B">
            <w:pPr>
              <w:jc w:val="center"/>
            </w:pPr>
            <w:r>
              <w:t>-1</w:t>
            </w:r>
          </w:p>
        </w:tc>
        <w:tc>
          <w:tcPr>
            <w:tcW w:w="385" w:type="pct"/>
            <w:vAlign w:val="center"/>
          </w:tcPr>
          <w:p w14:paraId="10DF8086" w14:textId="277E9709" w:rsidR="008F035B" w:rsidRDefault="008F035B" w:rsidP="008F035B">
            <w:pPr>
              <w:jc w:val="center"/>
            </w:pPr>
            <w:r>
              <w:t>-1</w:t>
            </w:r>
          </w:p>
        </w:tc>
        <w:tc>
          <w:tcPr>
            <w:tcW w:w="385" w:type="pct"/>
            <w:vAlign w:val="center"/>
          </w:tcPr>
          <w:p w14:paraId="69524562" w14:textId="2A29EB2D" w:rsidR="008F035B" w:rsidRDefault="008F035B" w:rsidP="008F035B">
            <w:pPr>
              <w:jc w:val="center"/>
            </w:pPr>
            <w:r>
              <w:t>-1</w:t>
            </w:r>
          </w:p>
        </w:tc>
        <w:tc>
          <w:tcPr>
            <w:tcW w:w="385" w:type="pct"/>
            <w:vAlign w:val="center"/>
          </w:tcPr>
          <w:p w14:paraId="143C9CFE" w14:textId="389E66FA" w:rsidR="008F035B" w:rsidRDefault="008F035B" w:rsidP="008F035B">
            <w:pPr>
              <w:jc w:val="center"/>
            </w:pPr>
            <w:r>
              <w:t>-1</w:t>
            </w:r>
          </w:p>
        </w:tc>
        <w:tc>
          <w:tcPr>
            <w:tcW w:w="385" w:type="pct"/>
            <w:vAlign w:val="center"/>
          </w:tcPr>
          <w:p w14:paraId="745F6E53" w14:textId="73978F76" w:rsidR="008F035B" w:rsidRDefault="008F035B" w:rsidP="008F035B">
            <w:pPr>
              <w:jc w:val="center"/>
            </w:pPr>
            <w:r>
              <w:t>-1</w:t>
            </w:r>
          </w:p>
        </w:tc>
        <w:tc>
          <w:tcPr>
            <w:tcW w:w="385" w:type="pct"/>
            <w:vAlign w:val="center"/>
          </w:tcPr>
          <w:p w14:paraId="0C184CE2" w14:textId="18679449" w:rsidR="008F035B" w:rsidRDefault="008F035B" w:rsidP="008F035B">
            <w:pPr>
              <w:jc w:val="center"/>
            </w:pPr>
            <w:r>
              <w:t>0</w:t>
            </w:r>
          </w:p>
        </w:tc>
        <w:tc>
          <w:tcPr>
            <w:tcW w:w="385" w:type="pct"/>
            <w:vAlign w:val="center"/>
          </w:tcPr>
          <w:p w14:paraId="1B4A2EC7" w14:textId="58B07615" w:rsidR="008F035B" w:rsidRDefault="008F035B" w:rsidP="008F035B">
            <w:pPr>
              <w:jc w:val="center"/>
            </w:pPr>
            <w:r>
              <w:t>1</w:t>
            </w:r>
          </w:p>
        </w:tc>
        <w:tc>
          <w:tcPr>
            <w:tcW w:w="385" w:type="pct"/>
            <w:vAlign w:val="center"/>
          </w:tcPr>
          <w:p w14:paraId="07F1565F" w14:textId="04AEDB00" w:rsidR="008F035B" w:rsidRDefault="008F035B" w:rsidP="008F035B">
            <w:pPr>
              <w:jc w:val="center"/>
            </w:pPr>
            <w:r>
              <w:t>0</w:t>
            </w:r>
          </w:p>
        </w:tc>
        <w:tc>
          <w:tcPr>
            <w:tcW w:w="385" w:type="pct"/>
            <w:vAlign w:val="center"/>
          </w:tcPr>
          <w:p w14:paraId="508B3854" w14:textId="43143A89" w:rsidR="008F035B" w:rsidRDefault="008F035B" w:rsidP="008F035B">
            <w:pPr>
              <w:jc w:val="center"/>
            </w:pPr>
            <w:r>
              <w:t>1</w:t>
            </w:r>
          </w:p>
        </w:tc>
        <w:tc>
          <w:tcPr>
            <w:tcW w:w="385" w:type="pct"/>
            <w:vAlign w:val="center"/>
          </w:tcPr>
          <w:p w14:paraId="07FCC2BD" w14:textId="1E76A291" w:rsidR="008F035B" w:rsidRDefault="008F035B" w:rsidP="008F035B">
            <w:pPr>
              <w:jc w:val="center"/>
            </w:pPr>
            <w:r>
              <w:t>0</w:t>
            </w:r>
          </w:p>
        </w:tc>
        <w:tc>
          <w:tcPr>
            <w:tcW w:w="385" w:type="pct"/>
            <w:vAlign w:val="center"/>
          </w:tcPr>
          <w:p w14:paraId="06C7866F" w14:textId="48475D0E" w:rsidR="008F035B" w:rsidRDefault="008F035B" w:rsidP="008F035B">
            <w:pPr>
              <w:jc w:val="center"/>
            </w:pPr>
            <w:r>
              <w:t>1</w:t>
            </w:r>
          </w:p>
        </w:tc>
        <w:tc>
          <w:tcPr>
            <w:tcW w:w="385" w:type="pct"/>
            <w:vAlign w:val="center"/>
          </w:tcPr>
          <w:p w14:paraId="2F7D0586" w14:textId="74C9CDC1" w:rsidR="008F035B" w:rsidRDefault="008F035B" w:rsidP="008F035B">
            <w:pPr>
              <w:jc w:val="center"/>
            </w:pPr>
            <w:r>
              <w:t>0</w:t>
            </w:r>
          </w:p>
        </w:tc>
        <w:tc>
          <w:tcPr>
            <w:tcW w:w="385" w:type="pct"/>
            <w:vAlign w:val="center"/>
          </w:tcPr>
          <w:p w14:paraId="6A49BE2B" w14:textId="7CE765FD" w:rsidR="008F035B" w:rsidRDefault="008F035B" w:rsidP="008F035B">
            <w:pPr>
              <w:jc w:val="center"/>
            </w:pPr>
            <w:r>
              <w:t>1</w:t>
            </w:r>
          </w:p>
        </w:tc>
      </w:tr>
      <w:tr w:rsidR="008F035B" w14:paraId="423E9F02" w14:textId="77777777" w:rsidTr="008F035B">
        <w:trPr>
          <w:trHeight w:val="379"/>
        </w:trPr>
        <w:tc>
          <w:tcPr>
            <w:tcW w:w="385" w:type="pct"/>
            <w:vAlign w:val="center"/>
          </w:tcPr>
          <w:p w14:paraId="31FDFDA0" w14:textId="4F7C2E9A" w:rsidR="008F035B" w:rsidRDefault="008F035B" w:rsidP="008F035B">
            <w:pPr>
              <w:jc w:val="center"/>
            </w:pPr>
            <w:r>
              <w:t>-1</w:t>
            </w:r>
          </w:p>
        </w:tc>
        <w:tc>
          <w:tcPr>
            <w:tcW w:w="385" w:type="pct"/>
            <w:vAlign w:val="center"/>
          </w:tcPr>
          <w:p w14:paraId="77F7AC07" w14:textId="3682B4AE" w:rsidR="008F035B" w:rsidRDefault="008F035B" w:rsidP="008F035B">
            <w:pPr>
              <w:jc w:val="center"/>
            </w:pPr>
            <w:r>
              <w:t>-1</w:t>
            </w:r>
          </w:p>
        </w:tc>
        <w:tc>
          <w:tcPr>
            <w:tcW w:w="385" w:type="pct"/>
            <w:vAlign w:val="center"/>
          </w:tcPr>
          <w:p w14:paraId="738F7EA1" w14:textId="0D0F900B" w:rsidR="008F035B" w:rsidRDefault="008F035B" w:rsidP="008F035B">
            <w:pPr>
              <w:jc w:val="center"/>
            </w:pPr>
            <w:r>
              <w:t>0</w:t>
            </w:r>
          </w:p>
        </w:tc>
        <w:tc>
          <w:tcPr>
            <w:tcW w:w="385" w:type="pct"/>
            <w:vAlign w:val="center"/>
          </w:tcPr>
          <w:p w14:paraId="62F9CA84" w14:textId="29159D56" w:rsidR="008F035B" w:rsidRDefault="008F035B" w:rsidP="008F035B">
            <w:pPr>
              <w:jc w:val="center"/>
            </w:pPr>
            <w:r>
              <w:t>1</w:t>
            </w:r>
          </w:p>
        </w:tc>
        <w:tc>
          <w:tcPr>
            <w:tcW w:w="385" w:type="pct"/>
            <w:vAlign w:val="center"/>
          </w:tcPr>
          <w:p w14:paraId="23DB16AD" w14:textId="3D41AD95" w:rsidR="008F035B" w:rsidRDefault="008F035B" w:rsidP="008F035B">
            <w:pPr>
              <w:jc w:val="center"/>
            </w:pPr>
            <w:r>
              <w:t>0</w:t>
            </w:r>
          </w:p>
        </w:tc>
        <w:tc>
          <w:tcPr>
            <w:tcW w:w="385" w:type="pct"/>
            <w:vAlign w:val="center"/>
          </w:tcPr>
          <w:p w14:paraId="2701B3D4" w14:textId="0597FDCB" w:rsidR="008F035B" w:rsidRDefault="008F035B" w:rsidP="008F035B">
            <w:pPr>
              <w:jc w:val="center"/>
            </w:pPr>
            <w:r>
              <w:t>0</w:t>
            </w:r>
          </w:p>
        </w:tc>
        <w:tc>
          <w:tcPr>
            <w:tcW w:w="385" w:type="pct"/>
            <w:vAlign w:val="center"/>
          </w:tcPr>
          <w:p w14:paraId="075CA2B6" w14:textId="32F00646" w:rsidR="008F035B" w:rsidRDefault="008F035B" w:rsidP="008F035B">
            <w:pPr>
              <w:jc w:val="center"/>
            </w:pPr>
            <w:r>
              <w:t>1</w:t>
            </w:r>
          </w:p>
        </w:tc>
        <w:tc>
          <w:tcPr>
            <w:tcW w:w="385" w:type="pct"/>
            <w:vAlign w:val="center"/>
          </w:tcPr>
          <w:p w14:paraId="07DAD9AA" w14:textId="16BD5579" w:rsidR="008F035B" w:rsidRDefault="008F035B" w:rsidP="008F035B">
            <w:pPr>
              <w:jc w:val="center"/>
            </w:pPr>
            <w:r>
              <w:t>0</w:t>
            </w:r>
          </w:p>
        </w:tc>
        <w:tc>
          <w:tcPr>
            <w:tcW w:w="385" w:type="pct"/>
            <w:vAlign w:val="center"/>
          </w:tcPr>
          <w:p w14:paraId="71DD156A" w14:textId="7884C770" w:rsidR="008F035B" w:rsidRDefault="008F035B" w:rsidP="008F035B">
            <w:pPr>
              <w:jc w:val="center"/>
            </w:pPr>
            <w:r>
              <w:t>1</w:t>
            </w:r>
          </w:p>
        </w:tc>
        <w:tc>
          <w:tcPr>
            <w:tcW w:w="385" w:type="pct"/>
            <w:vAlign w:val="center"/>
          </w:tcPr>
          <w:p w14:paraId="498B685C" w14:textId="18E414A4" w:rsidR="008F035B" w:rsidRDefault="008F035B" w:rsidP="008F035B">
            <w:pPr>
              <w:jc w:val="center"/>
            </w:pPr>
            <w:r>
              <w:t>0</w:t>
            </w:r>
          </w:p>
        </w:tc>
        <w:tc>
          <w:tcPr>
            <w:tcW w:w="385" w:type="pct"/>
            <w:vAlign w:val="center"/>
          </w:tcPr>
          <w:p w14:paraId="042F7E26" w14:textId="00F8A249" w:rsidR="008F035B" w:rsidRDefault="008F035B" w:rsidP="008F035B">
            <w:pPr>
              <w:jc w:val="center"/>
            </w:pPr>
            <w:r>
              <w:t>1</w:t>
            </w:r>
          </w:p>
        </w:tc>
        <w:tc>
          <w:tcPr>
            <w:tcW w:w="385" w:type="pct"/>
            <w:vAlign w:val="center"/>
          </w:tcPr>
          <w:p w14:paraId="2D071A6C" w14:textId="5D7681AA" w:rsidR="008F035B" w:rsidRDefault="008F035B" w:rsidP="008F035B">
            <w:pPr>
              <w:jc w:val="center"/>
            </w:pPr>
            <w:r>
              <w:t>0</w:t>
            </w:r>
          </w:p>
        </w:tc>
        <w:tc>
          <w:tcPr>
            <w:tcW w:w="385" w:type="pct"/>
            <w:vAlign w:val="center"/>
          </w:tcPr>
          <w:p w14:paraId="048D77EE" w14:textId="26594AFA" w:rsidR="008F035B" w:rsidRDefault="008F035B" w:rsidP="008F035B">
            <w:pPr>
              <w:jc w:val="center"/>
            </w:pPr>
            <w:r>
              <w:t>1</w:t>
            </w:r>
          </w:p>
        </w:tc>
      </w:tr>
      <w:tr w:rsidR="008F035B" w14:paraId="7422C745" w14:textId="77777777" w:rsidTr="008F035B">
        <w:trPr>
          <w:trHeight w:val="380"/>
        </w:trPr>
        <w:tc>
          <w:tcPr>
            <w:tcW w:w="385" w:type="pct"/>
            <w:vAlign w:val="center"/>
          </w:tcPr>
          <w:p w14:paraId="76B867FC" w14:textId="17AF10DE" w:rsidR="008F035B" w:rsidRDefault="008F035B" w:rsidP="008F035B">
            <w:pPr>
              <w:jc w:val="center"/>
            </w:pPr>
            <w:r>
              <w:t>0</w:t>
            </w:r>
          </w:p>
        </w:tc>
        <w:tc>
          <w:tcPr>
            <w:tcW w:w="385" w:type="pct"/>
            <w:vAlign w:val="center"/>
          </w:tcPr>
          <w:p w14:paraId="1B7A2742" w14:textId="3226D5C3" w:rsidR="008F035B" w:rsidRDefault="008F035B" w:rsidP="008F035B">
            <w:pPr>
              <w:jc w:val="center"/>
            </w:pPr>
            <w:r>
              <w:t>1</w:t>
            </w:r>
          </w:p>
        </w:tc>
        <w:tc>
          <w:tcPr>
            <w:tcW w:w="385" w:type="pct"/>
            <w:vAlign w:val="center"/>
          </w:tcPr>
          <w:p w14:paraId="3840DA6E" w14:textId="16E36DC3" w:rsidR="008F035B" w:rsidRDefault="008F035B" w:rsidP="008F035B">
            <w:pPr>
              <w:jc w:val="center"/>
            </w:pPr>
            <w:r>
              <w:t>0</w:t>
            </w:r>
          </w:p>
        </w:tc>
        <w:tc>
          <w:tcPr>
            <w:tcW w:w="385" w:type="pct"/>
            <w:vAlign w:val="center"/>
          </w:tcPr>
          <w:p w14:paraId="2B08846E" w14:textId="2DF6961A" w:rsidR="008F035B" w:rsidRDefault="008F035B" w:rsidP="008F035B">
            <w:pPr>
              <w:jc w:val="center"/>
            </w:pPr>
            <w:r>
              <w:t>1</w:t>
            </w:r>
          </w:p>
        </w:tc>
        <w:tc>
          <w:tcPr>
            <w:tcW w:w="385" w:type="pct"/>
            <w:vAlign w:val="center"/>
          </w:tcPr>
          <w:p w14:paraId="00CD3AF8" w14:textId="67E92920" w:rsidR="008F035B" w:rsidRDefault="008F035B" w:rsidP="008F035B">
            <w:pPr>
              <w:jc w:val="center"/>
            </w:pPr>
            <w:r>
              <w:t>0</w:t>
            </w:r>
          </w:p>
        </w:tc>
        <w:tc>
          <w:tcPr>
            <w:tcW w:w="385" w:type="pct"/>
            <w:vAlign w:val="center"/>
          </w:tcPr>
          <w:p w14:paraId="5C5BE8C0" w14:textId="76DBADFA" w:rsidR="008F035B" w:rsidRDefault="008F035B" w:rsidP="008F035B">
            <w:pPr>
              <w:jc w:val="center"/>
            </w:pPr>
            <w:r>
              <w:t>0</w:t>
            </w:r>
          </w:p>
        </w:tc>
        <w:tc>
          <w:tcPr>
            <w:tcW w:w="385" w:type="pct"/>
            <w:vAlign w:val="center"/>
          </w:tcPr>
          <w:p w14:paraId="4CFCF17B" w14:textId="64AE4B9A" w:rsidR="008F035B" w:rsidRDefault="008F035B" w:rsidP="008F035B">
            <w:pPr>
              <w:jc w:val="center"/>
            </w:pPr>
            <w:r>
              <w:t>1</w:t>
            </w:r>
          </w:p>
        </w:tc>
        <w:tc>
          <w:tcPr>
            <w:tcW w:w="385" w:type="pct"/>
            <w:vAlign w:val="center"/>
          </w:tcPr>
          <w:p w14:paraId="1EC8D7EC" w14:textId="0D972F7C" w:rsidR="008F035B" w:rsidRDefault="008F035B" w:rsidP="008F035B">
            <w:pPr>
              <w:jc w:val="center"/>
            </w:pPr>
            <w:r>
              <w:t>0</w:t>
            </w:r>
          </w:p>
        </w:tc>
        <w:tc>
          <w:tcPr>
            <w:tcW w:w="385" w:type="pct"/>
            <w:vAlign w:val="center"/>
          </w:tcPr>
          <w:p w14:paraId="1A104337" w14:textId="7C056808" w:rsidR="008F035B" w:rsidRDefault="008F035B" w:rsidP="008F035B">
            <w:pPr>
              <w:jc w:val="center"/>
            </w:pPr>
            <w:r>
              <w:t>1</w:t>
            </w:r>
          </w:p>
        </w:tc>
        <w:tc>
          <w:tcPr>
            <w:tcW w:w="385" w:type="pct"/>
            <w:vAlign w:val="center"/>
          </w:tcPr>
          <w:p w14:paraId="7CEF5D95" w14:textId="7674FFC0" w:rsidR="008F035B" w:rsidRDefault="008F035B" w:rsidP="008F035B">
            <w:pPr>
              <w:jc w:val="center"/>
            </w:pPr>
            <w:r>
              <w:t>0</w:t>
            </w:r>
          </w:p>
        </w:tc>
        <w:tc>
          <w:tcPr>
            <w:tcW w:w="385" w:type="pct"/>
            <w:vAlign w:val="center"/>
          </w:tcPr>
          <w:p w14:paraId="05E61DB6" w14:textId="01846AE8" w:rsidR="008F035B" w:rsidRDefault="008F035B" w:rsidP="008F035B">
            <w:pPr>
              <w:jc w:val="center"/>
            </w:pPr>
            <w:r>
              <w:t>1</w:t>
            </w:r>
          </w:p>
        </w:tc>
        <w:tc>
          <w:tcPr>
            <w:tcW w:w="385" w:type="pct"/>
            <w:vAlign w:val="center"/>
          </w:tcPr>
          <w:p w14:paraId="680E76E7" w14:textId="5005E706" w:rsidR="008F035B" w:rsidRDefault="008F035B" w:rsidP="008F035B">
            <w:pPr>
              <w:jc w:val="center"/>
            </w:pPr>
            <w:r>
              <w:t>0</w:t>
            </w:r>
          </w:p>
        </w:tc>
        <w:tc>
          <w:tcPr>
            <w:tcW w:w="385" w:type="pct"/>
            <w:vAlign w:val="center"/>
          </w:tcPr>
          <w:p w14:paraId="0DF46712" w14:textId="0D7CB97C" w:rsidR="008F035B" w:rsidRDefault="008F035B" w:rsidP="008F035B">
            <w:pPr>
              <w:jc w:val="center"/>
            </w:pPr>
            <w:r>
              <w:t>1</w:t>
            </w:r>
          </w:p>
        </w:tc>
      </w:tr>
      <w:tr w:rsidR="008F035B" w14:paraId="4DA1AAAC" w14:textId="77777777" w:rsidTr="008F035B">
        <w:trPr>
          <w:trHeight w:val="379"/>
        </w:trPr>
        <w:tc>
          <w:tcPr>
            <w:tcW w:w="385" w:type="pct"/>
            <w:tcBorders>
              <w:bottom w:val="single" w:sz="4" w:space="0" w:color="auto"/>
            </w:tcBorders>
            <w:vAlign w:val="center"/>
          </w:tcPr>
          <w:p w14:paraId="43D04D14" w14:textId="5769064C" w:rsidR="008F035B" w:rsidRDefault="008F035B" w:rsidP="008F035B">
            <w:pPr>
              <w:jc w:val="center"/>
            </w:pPr>
            <w:r>
              <w:t>0</w:t>
            </w:r>
          </w:p>
        </w:tc>
        <w:tc>
          <w:tcPr>
            <w:tcW w:w="385" w:type="pct"/>
            <w:tcBorders>
              <w:bottom w:val="single" w:sz="4" w:space="0" w:color="auto"/>
            </w:tcBorders>
            <w:vAlign w:val="center"/>
          </w:tcPr>
          <w:p w14:paraId="2929CFA2" w14:textId="732385E5" w:rsidR="008F035B" w:rsidRDefault="008F035B" w:rsidP="008F035B">
            <w:pPr>
              <w:jc w:val="center"/>
            </w:pPr>
            <w:r>
              <w:t>1</w:t>
            </w:r>
          </w:p>
        </w:tc>
        <w:tc>
          <w:tcPr>
            <w:tcW w:w="385" w:type="pct"/>
            <w:tcBorders>
              <w:bottom w:val="single" w:sz="4" w:space="0" w:color="auto"/>
            </w:tcBorders>
            <w:vAlign w:val="center"/>
          </w:tcPr>
          <w:p w14:paraId="440F4BC0" w14:textId="34D49ECC" w:rsidR="008F035B" w:rsidRDefault="008F035B" w:rsidP="008F035B">
            <w:pPr>
              <w:jc w:val="center"/>
            </w:pPr>
            <w:r>
              <w:t>0</w:t>
            </w:r>
          </w:p>
        </w:tc>
        <w:tc>
          <w:tcPr>
            <w:tcW w:w="385" w:type="pct"/>
            <w:tcBorders>
              <w:bottom w:val="single" w:sz="4" w:space="0" w:color="auto"/>
            </w:tcBorders>
            <w:vAlign w:val="center"/>
          </w:tcPr>
          <w:p w14:paraId="19D9CCAF" w14:textId="5BDCD4A5" w:rsidR="008F035B" w:rsidRDefault="008F035B" w:rsidP="008F035B">
            <w:pPr>
              <w:jc w:val="center"/>
            </w:pPr>
            <w:r>
              <w:t>1</w:t>
            </w:r>
          </w:p>
        </w:tc>
        <w:tc>
          <w:tcPr>
            <w:tcW w:w="385" w:type="pct"/>
            <w:tcBorders>
              <w:bottom w:val="single" w:sz="4" w:space="0" w:color="auto"/>
            </w:tcBorders>
            <w:vAlign w:val="center"/>
          </w:tcPr>
          <w:p w14:paraId="538E176F" w14:textId="41D6A44B" w:rsidR="008F035B" w:rsidRDefault="008F035B" w:rsidP="008F035B">
            <w:pPr>
              <w:jc w:val="center"/>
            </w:pPr>
            <w:r>
              <w:t>0</w:t>
            </w:r>
          </w:p>
        </w:tc>
        <w:tc>
          <w:tcPr>
            <w:tcW w:w="385" w:type="pct"/>
            <w:tcBorders>
              <w:bottom w:val="single" w:sz="4" w:space="0" w:color="auto"/>
            </w:tcBorders>
            <w:vAlign w:val="center"/>
          </w:tcPr>
          <w:p w14:paraId="0D25F091" w14:textId="6269AFBB" w:rsidR="008F035B" w:rsidRDefault="008F035B" w:rsidP="008F035B">
            <w:pPr>
              <w:jc w:val="center"/>
            </w:pPr>
            <w:r>
              <w:t>0</w:t>
            </w:r>
          </w:p>
        </w:tc>
        <w:tc>
          <w:tcPr>
            <w:tcW w:w="385" w:type="pct"/>
            <w:tcBorders>
              <w:bottom w:val="single" w:sz="4" w:space="0" w:color="auto"/>
            </w:tcBorders>
            <w:vAlign w:val="center"/>
          </w:tcPr>
          <w:p w14:paraId="038AAC18" w14:textId="0B8774A6" w:rsidR="008F035B" w:rsidRDefault="008F035B" w:rsidP="008F035B">
            <w:pPr>
              <w:jc w:val="center"/>
            </w:pPr>
            <w:r>
              <w:t>1</w:t>
            </w:r>
          </w:p>
        </w:tc>
        <w:tc>
          <w:tcPr>
            <w:tcW w:w="385" w:type="pct"/>
            <w:tcBorders>
              <w:bottom w:val="single" w:sz="4" w:space="0" w:color="auto"/>
            </w:tcBorders>
            <w:vAlign w:val="center"/>
          </w:tcPr>
          <w:p w14:paraId="79F8B7C8" w14:textId="6692C45E" w:rsidR="008F035B" w:rsidRDefault="008F035B" w:rsidP="008F035B">
            <w:pPr>
              <w:jc w:val="center"/>
            </w:pPr>
            <w:r>
              <w:t>0</w:t>
            </w:r>
          </w:p>
        </w:tc>
        <w:tc>
          <w:tcPr>
            <w:tcW w:w="385" w:type="pct"/>
            <w:tcBorders>
              <w:bottom w:val="single" w:sz="4" w:space="0" w:color="auto"/>
            </w:tcBorders>
            <w:vAlign w:val="center"/>
          </w:tcPr>
          <w:p w14:paraId="55AF7428" w14:textId="27842F9A" w:rsidR="008F035B" w:rsidRDefault="008F035B" w:rsidP="008F035B">
            <w:pPr>
              <w:jc w:val="center"/>
            </w:pPr>
            <w:r>
              <w:t>1</w:t>
            </w:r>
          </w:p>
        </w:tc>
        <w:tc>
          <w:tcPr>
            <w:tcW w:w="385" w:type="pct"/>
            <w:tcBorders>
              <w:bottom w:val="single" w:sz="4" w:space="0" w:color="auto"/>
            </w:tcBorders>
            <w:vAlign w:val="center"/>
          </w:tcPr>
          <w:p w14:paraId="47081027" w14:textId="1522FE8A" w:rsidR="008F035B" w:rsidRDefault="008F035B" w:rsidP="008F035B">
            <w:pPr>
              <w:jc w:val="center"/>
            </w:pPr>
            <w:r>
              <w:t>0</w:t>
            </w:r>
          </w:p>
        </w:tc>
        <w:tc>
          <w:tcPr>
            <w:tcW w:w="385" w:type="pct"/>
            <w:tcBorders>
              <w:bottom w:val="single" w:sz="4" w:space="0" w:color="auto"/>
            </w:tcBorders>
            <w:vAlign w:val="center"/>
          </w:tcPr>
          <w:p w14:paraId="1B60780B" w14:textId="7A8BB491" w:rsidR="008F035B" w:rsidRDefault="008F035B" w:rsidP="008F035B">
            <w:pPr>
              <w:jc w:val="center"/>
            </w:pPr>
            <w:r>
              <w:t>1</w:t>
            </w:r>
          </w:p>
        </w:tc>
        <w:tc>
          <w:tcPr>
            <w:tcW w:w="385" w:type="pct"/>
            <w:tcBorders>
              <w:bottom w:val="single" w:sz="4" w:space="0" w:color="auto"/>
            </w:tcBorders>
            <w:vAlign w:val="center"/>
          </w:tcPr>
          <w:p w14:paraId="5EEA0999" w14:textId="5C9B26F8" w:rsidR="008F035B" w:rsidRDefault="008F035B" w:rsidP="008F035B">
            <w:pPr>
              <w:jc w:val="center"/>
            </w:pPr>
            <w:r>
              <w:t>0</w:t>
            </w:r>
          </w:p>
        </w:tc>
        <w:tc>
          <w:tcPr>
            <w:tcW w:w="385" w:type="pct"/>
            <w:tcBorders>
              <w:bottom w:val="single" w:sz="4" w:space="0" w:color="auto"/>
            </w:tcBorders>
            <w:vAlign w:val="center"/>
          </w:tcPr>
          <w:p w14:paraId="537F16FC" w14:textId="4732E185" w:rsidR="008F035B" w:rsidRDefault="008F035B" w:rsidP="008F035B">
            <w:pPr>
              <w:jc w:val="center"/>
            </w:pPr>
            <w:r>
              <w:t>1</w:t>
            </w:r>
          </w:p>
        </w:tc>
      </w:tr>
      <w:tr w:rsidR="008F035B" w14:paraId="36C0461B" w14:textId="77777777" w:rsidTr="008F035B">
        <w:trPr>
          <w:cantSplit/>
          <w:trHeight w:val="380"/>
        </w:trPr>
        <w:tc>
          <w:tcPr>
            <w:tcW w:w="385" w:type="pct"/>
            <w:tcBorders>
              <w:top w:val="single" w:sz="4" w:space="0" w:color="auto"/>
              <w:left w:val="single" w:sz="4" w:space="0" w:color="auto"/>
              <w:bottom w:val="single" w:sz="4" w:space="0" w:color="auto"/>
              <w:right w:val="single" w:sz="4" w:space="0" w:color="auto"/>
            </w:tcBorders>
            <w:vAlign w:val="center"/>
          </w:tcPr>
          <w:p w14:paraId="4382CDC5" w14:textId="10F2AAE3"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0C1CCFB8" w14:textId="0EB8EC34"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48596E74" w14:textId="4191F949"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29EF4337" w14:textId="02697514"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5AF25E1C" w14:textId="116C845C"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1F113CCE" w14:textId="57D7672B"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73565C23" w14:textId="5F400D7E"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5319987C" w14:textId="30780859"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17FBAAEF" w14:textId="193D0406"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2CD95D28" w14:textId="06831D10"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29D78234" w14:textId="73ADE00B"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4BAAC0FC" w14:textId="5B0CCB23"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70BA50F2" w14:textId="742C6808" w:rsidR="008F035B" w:rsidRDefault="008F035B" w:rsidP="008F035B">
            <w:pPr>
              <w:jc w:val="center"/>
            </w:pPr>
            <w:r>
              <w:t>…</w:t>
            </w:r>
          </w:p>
        </w:tc>
      </w:tr>
    </w:tbl>
    <w:p w14:paraId="7C36D749" w14:textId="77777777" w:rsidR="0096481B" w:rsidRPr="004173C3" w:rsidRDefault="0096481B" w:rsidP="00B2208C"/>
    <w:p w14:paraId="05C38580" w14:textId="7FFC760A" w:rsidR="00116119" w:rsidRDefault="00B2208C" w:rsidP="00B2208C">
      <w:r>
        <w:t>Next, every state that is possible during an ordering process has to be determined. This is achieved by sorting out all identical states, but only the consecutive ones</w:t>
      </w:r>
      <w:r w:rsidR="00116119">
        <w:t xml:space="preserve">, because one state can appear twice during the process. </w:t>
      </w:r>
      <w:r>
        <w:t xml:space="preserve">For </w:t>
      </w:r>
      <w:r w:rsidR="002636AE">
        <w:t>example,</w:t>
      </w:r>
      <w:r>
        <w:t xml:space="preserve"> the initial state (0, 1, 0, 1, 0, 0, 1, 0, 1, 0, 1, 0, 1) is found twice in that list because it occurs at the beginning as well as at the end of a</w:t>
      </w:r>
      <w:r w:rsidR="00554518">
        <w:t>n</w:t>
      </w:r>
      <w:r>
        <w:t xml:space="preserve"> ordering process.</w:t>
      </w:r>
      <w:r w:rsidR="00116119">
        <w:t xml:space="preserve"> Next, all states that have a -1 in it are removed as they only occur before the stations are initialized. Then the remaining states have to be labelled manually, because otherwise the model would not </w:t>
      </w:r>
      <w:r w:rsidR="009B5584">
        <w:t>k</w:t>
      </w:r>
      <w:r w:rsidR="00116119">
        <w:t>now what they mean. This leads to the following data, where the state is added at the end of the values.</w:t>
      </w:r>
    </w:p>
    <w:p w14:paraId="271BFD58" w14:textId="27679DE6"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0,1,0,1,0,0,1,0,1,0,1,0,1,Resting</w:t>
      </w:r>
    </w:p>
    <w:p w14:paraId="77D2E47E" w14:textId="7F86BF8A"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0,1,0,2,0,0,1,0,1,0,1,0,1,</w:t>
      </w:r>
      <w:r w:rsidR="00CA6EE9">
        <w:rPr>
          <w:rStyle w:val="HTMLCode"/>
          <w:rFonts w:ascii="Times New Roman" w:hAnsi="Times New Roman" w:cs="Times New Roman"/>
          <w:sz w:val="24"/>
          <w:szCs w:val="22"/>
        </w:rPr>
        <w:t>StorageOut</w:t>
      </w:r>
    </w:p>
    <w:p w14:paraId="7094B992" w14:textId="71E3521B"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0,2,0,2,0,0,1,0,1,0,1,0,1,</w:t>
      </w:r>
      <w:r w:rsidR="00CA6EE9">
        <w:rPr>
          <w:rStyle w:val="HTMLCode"/>
          <w:rFonts w:ascii="Times New Roman" w:hAnsi="Times New Roman" w:cs="Times New Roman"/>
          <w:sz w:val="24"/>
          <w:szCs w:val="22"/>
        </w:rPr>
        <w:t>StorageOut</w:t>
      </w:r>
    </w:p>
    <w:p w14:paraId="14A0035D" w14:textId="43A37C46"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1,2,0,2,0,0,1,0,1,0,1,0,1,</w:t>
      </w:r>
      <w:r w:rsidR="00CA6EE9">
        <w:rPr>
          <w:rStyle w:val="HTMLCode"/>
          <w:rFonts w:ascii="Times New Roman" w:hAnsi="Times New Roman" w:cs="Times New Roman"/>
          <w:sz w:val="24"/>
          <w:szCs w:val="22"/>
        </w:rPr>
        <w:t>StorageOut</w:t>
      </w:r>
    </w:p>
    <w:p w14:paraId="59ADBADC" w14:textId="27495736"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1,1,0,2,0,0,1,0,1,0,1,0,1,</w:t>
      </w:r>
      <w:r w:rsidR="00CA6EE9">
        <w:rPr>
          <w:rStyle w:val="HTMLCode"/>
          <w:rFonts w:ascii="Times New Roman" w:hAnsi="Times New Roman" w:cs="Times New Roman"/>
          <w:sz w:val="24"/>
          <w:szCs w:val="22"/>
        </w:rPr>
        <w:t>StorageOut</w:t>
      </w:r>
    </w:p>
    <w:p w14:paraId="78E66CF9" w14:textId="24723E46"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1,1,0,2,0,0,2,0,1,0,1,0,1,</w:t>
      </w:r>
      <w:r w:rsidR="00CA6EE9">
        <w:rPr>
          <w:rStyle w:val="HTMLCode"/>
          <w:rFonts w:ascii="Times New Roman" w:hAnsi="Times New Roman" w:cs="Times New Roman"/>
          <w:sz w:val="24"/>
          <w:szCs w:val="22"/>
        </w:rPr>
        <w:t>Processing</w:t>
      </w:r>
    </w:p>
    <w:p w14:paraId="3AEF919B" w14:textId="1E1E4063"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0,2,0,2,0,0,2,0,1,0,1,0,1,</w:t>
      </w:r>
      <w:r w:rsidR="00CA6EE9">
        <w:rPr>
          <w:rStyle w:val="HTMLCode"/>
          <w:rFonts w:ascii="Times New Roman" w:hAnsi="Times New Roman" w:cs="Times New Roman"/>
          <w:sz w:val="24"/>
          <w:szCs w:val="22"/>
        </w:rPr>
        <w:t>Processing</w:t>
      </w:r>
    </w:p>
    <w:p w14:paraId="60152AE8" w14:textId="3C3A7E37" w:rsidR="00116119" w:rsidRDefault="00116119" w:rsidP="00B2208C">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0,2,1,2,1,0,2,0,1,0,1,0,1,TransportToMPO</w:t>
      </w:r>
    </w:p>
    <w:p w14:paraId="33E081F8"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0,2,1,2,1,1,2,0,1,0,1,0,1,TransportToMPO</w:t>
      </w:r>
    </w:p>
    <w:p w14:paraId="46E6D95D" w14:textId="004466A9"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0,2,0,2,0,1,2,0,1,0,1,0,1,</w:t>
      </w:r>
      <w:r>
        <w:rPr>
          <w:rStyle w:val="HTMLCode"/>
          <w:rFonts w:ascii="Times New Roman" w:hAnsi="Times New Roman" w:cs="Times New Roman"/>
          <w:sz w:val="24"/>
          <w:szCs w:val="22"/>
        </w:rPr>
        <w:t>Processing</w:t>
      </w:r>
    </w:p>
    <w:p w14:paraId="212DAF8F" w14:textId="5514210A"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0,1,0,2,0,1,2,0,1,0,1,0,1,</w:t>
      </w:r>
      <w:r>
        <w:rPr>
          <w:rStyle w:val="HTMLCode"/>
          <w:rFonts w:ascii="Times New Roman" w:hAnsi="Times New Roman" w:cs="Times New Roman"/>
          <w:sz w:val="24"/>
          <w:szCs w:val="22"/>
        </w:rPr>
        <w:t>Processing</w:t>
      </w:r>
    </w:p>
    <w:p w14:paraId="70B4D491" w14:textId="12800A34"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0,1,0,1,0,1,2,0,1,0,1,0,1,</w:t>
      </w:r>
      <w:r>
        <w:rPr>
          <w:rStyle w:val="HTMLCode"/>
          <w:rFonts w:ascii="Times New Roman" w:hAnsi="Times New Roman" w:cs="Times New Roman"/>
          <w:sz w:val="24"/>
          <w:szCs w:val="22"/>
        </w:rPr>
        <w:t>Processing</w:t>
      </w:r>
    </w:p>
    <w:p w14:paraId="644BB3C9" w14:textId="0D94E2BF"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lastRenderedPageBreak/>
        <w:t>0,1,0,1,0,0,2,0,1,0,1,0,1,</w:t>
      </w:r>
      <w:r>
        <w:rPr>
          <w:rStyle w:val="HTMLCode"/>
          <w:rFonts w:ascii="Times New Roman" w:hAnsi="Times New Roman" w:cs="Times New Roman"/>
          <w:sz w:val="24"/>
          <w:szCs w:val="22"/>
        </w:rPr>
        <w:t>Processing</w:t>
      </w:r>
    </w:p>
    <w:p w14:paraId="473D22A0" w14:textId="75302E25"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0,1,0,1,0,0,2,1,2,0,1,0,1,Sorting</w:t>
      </w:r>
    </w:p>
    <w:p w14:paraId="0F663097" w14:textId="645FF23A"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0,1,0,1,0,0,1,1,2,0,1,0,1,Sorting</w:t>
      </w:r>
    </w:p>
    <w:p w14:paraId="5E62C9E0" w14:textId="7D6CE178"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0,1,0,2,0,0,1,1,2,0,1,0,1,Sorting</w:t>
      </w:r>
    </w:p>
    <w:p w14:paraId="0EE778FC"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0,1,0,2,0,0,1,1,1,0,1,0,1,Transport</w:t>
      </w:r>
    </w:p>
    <w:p w14:paraId="61191085"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0,1,0,2,0,0,1,0,1,0,1,0,1,Transport</w:t>
      </w:r>
    </w:p>
    <w:p w14:paraId="199BA845"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0,1,1,2,3,0,1,0,1,0,1,0,1,TransportToDSO</w:t>
      </w:r>
    </w:p>
    <w:p w14:paraId="03930C67" w14:textId="63A85FAD"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0,1,1,2,3,0,1,0,1,0,1,0,0,</w:t>
      </w:r>
      <w:r>
        <w:rPr>
          <w:rStyle w:val="HTMLCode"/>
          <w:rFonts w:ascii="Times New Roman" w:hAnsi="Times New Roman" w:cs="Times New Roman"/>
          <w:sz w:val="24"/>
          <w:szCs w:val="22"/>
        </w:rPr>
        <w:t>OutputStation</w:t>
      </w:r>
    </w:p>
    <w:p w14:paraId="3B4F7AC6" w14:textId="17962315"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0,1,1,2,3,0,1,0,1,0,1,1,0,</w:t>
      </w:r>
      <w:r>
        <w:rPr>
          <w:rStyle w:val="HTMLCode"/>
          <w:rFonts w:ascii="Times New Roman" w:hAnsi="Times New Roman" w:cs="Times New Roman"/>
          <w:sz w:val="24"/>
          <w:szCs w:val="22"/>
        </w:rPr>
        <w:t>Output</w:t>
      </w:r>
      <w:r w:rsidRPr="00CA6EE9">
        <w:rPr>
          <w:rStyle w:val="HTMLCode"/>
          <w:rFonts w:ascii="Times New Roman" w:hAnsi="Times New Roman" w:cs="Times New Roman"/>
          <w:sz w:val="24"/>
          <w:szCs w:val="22"/>
        </w:rPr>
        <w:t>Station</w:t>
      </w:r>
    </w:p>
    <w:p w14:paraId="7325CFF9"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0,1,1,2,3,0,1,0,1,0,1,0,1,TransportToDSO</w:t>
      </w:r>
    </w:p>
    <w:p w14:paraId="0CA87FB1"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0,1,1,2,3,0,1,0,1,1,0,0,1,TransportToDSO</w:t>
      </w:r>
    </w:p>
    <w:p w14:paraId="37376312"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0,1,0,2,0,0,1,0,1,1,0,0,1,Transport</w:t>
      </w:r>
    </w:p>
    <w:p w14:paraId="62E0851A"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0,2,0,2,0,0,1,0,1,1,0,0,1,Transport</w:t>
      </w:r>
    </w:p>
    <w:p w14:paraId="5A5F0EEF"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0,2,1,2,2,0,1,0,1,1,0,0,1,TransportToHBW</w:t>
      </w:r>
    </w:p>
    <w:p w14:paraId="0BCCD486"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0,2,1,2,2,0,1,0,1,0,1,0,1,TransportToHBW</w:t>
      </w:r>
    </w:p>
    <w:p w14:paraId="4C01C928"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0,1,1,2,2,0,1,0,1,0,1,0,1,TransportToHBW</w:t>
      </w:r>
    </w:p>
    <w:p w14:paraId="7B8EF15F"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1,2,1,2,2,0,1,0,1,0,1,0,1,TransportToHBW</w:t>
      </w:r>
    </w:p>
    <w:p w14:paraId="35CED4A8" w14:textId="7DC5334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1,2,0,2,0,0,1,0,1,0,1,0,1,</w:t>
      </w:r>
      <w:r>
        <w:rPr>
          <w:rStyle w:val="HTMLCode"/>
          <w:rFonts w:ascii="Times New Roman" w:hAnsi="Times New Roman" w:cs="Times New Roman"/>
          <w:sz w:val="24"/>
          <w:szCs w:val="22"/>
        </w:rPr>
        <w:t>StorageIn</w:t>
      </w:r>
    </w:p>
    <w:p w14:paraId="5AC0F058" w14:textId="5340178A"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1,2,0,1,0,0,1,0,1,0,1,0,1,</w:t>
      </w:r>
      <w:r>
        <w:rPr>
          <w:rStyle w:val="HTMLCode"/>
          <w:rFonts w:ascii="Times New Roman" w:hAnsi="Times New Roman" w:cs="Times New Roman"/>
          <w:sz w:val="24"/>
          <w:szCs w:val="22"/>
        </w:rPr>
        <w:t>StorageIn</w:t>
      </w:r>
    </w:p>
    <w:p w14:paraId="36D14C77" w14:textId="65D26380"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0,2,0,1,0,0,1,0,1,0,1,0,1,</w:t>
      </w:r>
      <w:r>
        <w:rPr>
          <w:rStyle w:val="HTMLCode"/>
          <w:rFonts w:ascii="Times New Roman" w:hAnsi="Times New Roman" w:cs="Times New Roman"/>
          <w:sz w:val="24"/>
          <w:szCs w:val="22"/>
        </w:rPr>
        <w:t>StorageIn</w:t>
      </w:r>
    </w:p>
    <w:p w14:paraId="166F4BAC" w14:textId="36333704"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1,2,0,1,0,0,1,0,1,0,1,0,1,</w:t>
      </w:r>
      <w:r>
        <w:rPr>
          <w:rStyle w:val="HTMLCode"/>
          <w:rFonts w:ascii="Times New Roman" w:hAnsi="Times New Roman" w:cs="Times New Roman"/>
          <w:sz w:val="24"/>
          <w:szCs w:val="22"/>
        </w:rPr>
        <w:t>StorageIn</w:t>
      </w:r>
    </w:p>
    <w:p w14:paraId="46B6C22D" w14:textId="46F81465"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0,2,0,1,0,0,1,0,1,0,1,0,1,</w:t>
      </w:r>
      <w:r>
        <w:rPr>
          <w:rStyle w:val="HTMLCode"/>
          <w:rFonts w:ascii="Times New Roman" w:hAnsi="Times New Roman" w:cs="Times New Roman"/>
          <w:sz w:val="24"/>
          <w:szCs w:val="22"/>
        </w:rPr>
        <w:t>StorageIn</w:t>
      </w:r>
    </w:p>
    <w:p w14:paraId="0C04EC0E" w14:textId="5CD3F481" w:rsidR="00CA6EE9" w:rsidRPr="00CA6EE9" w:rsidRDefault="00CA6EE9" w:rsidP="00B2208C">
      <w:pPr>
        <w:rPr>
          <w:rStyle w:val="HTMLCode"/>
          <w:rFonts w:ascii="Times New Roman" w:hAnsi="Times New Roman" w:cs="Times New Roman"/>
          <w:sz w:val="28"/>
          <w:szCs w:val="24"/>
        </w:rPr>
      </w:pPr>
      <w:r w:rsidRPr="00CA6EE9">
        <w:rPr>
          <w:rStyle w:val="HTMLCode"/>
          <w:rFonts w:ascii="Times New Roman" w:hAnsi="Times New Roman" w:cs="Times New Roman"/>
          <w:sz w:val="24"/>
          <w:szCs w:val="22"/>
        </w:rPr>
        <w:t>0,1,0,1,0,0,1,0,1,0,1,0,1,</w:t>
      </w:r>
      <w:r>
        <w:rPr>
          <w:rStyle w:val="HTMLCode"/>
          <w:rFonts w:ascii="Times New Roman" w:hAnsi="Times New Roman" w:cs="Times New Roman"/>
          <w:sz w:val="24"/>
          <w:szCs w:val="22"/>
        </w:rPr>
        <w:t>Resting</w:t>
      </w:r>
    </w:p>
    <w:p w14:paraId="1482B5D3" w14:textId="77777777" w:rsidR="00116119" w:rsidRDefault="00116119" w:rsidP="00B2208C"/>
    <w:p w14:paraId="7884F4AE" w14:textId="261EBC23" w:rsidR="00B2208C" w:rsidRDefault="00B2208C" w:rsidP="00B2208C">
      <w:r>
        <w:t xml:space="preserve">If two or more states are represented by the same data, they have to be summarized under one name. This happened twice in the previous </w:t>
      </w:r>
      <w:r w:rsidR="009B5584">
        <w:t>labelling,</w:t>
      </w:r>
      <w:r>
        <w:t xml:space="preserve"> so it has to be changed to a meaningful common name. Now there are </w:t>
      </w:r>
      <w:r w:rsidR="002100B5">
        <w:t>10</w:t>
      </w:r>
      <w:r>
        <w:t xml:space="preserve"> states left, which are easy to process in the model. </w:t>
      </w:r>
      <w:r w:rsidR="002100B5">
        <w:t>The states are StorageOut, TransportToMPO, Processing, Sorting, OutputStation, Transport, TransportToDSO, TransportToHBW, StorageIn and Resting</w:t>
      </w:r>
    </w:p>
    <w:p w14:paraId="6FA3BE37" w14:textId="00A1AC7E" w:rsidR="00E751E5" w:rsidRDefault="00E751E5" w:rsidP="00E751E5">
      <w:pPr>
        <w:pStyle w:val="berschrift4"/>
      </w:pPr>
      <w:r>
        <w:lastRenderedPageBreak/>
        <w:t xml:space="preserve">Create and </w:t>
      </w:r>
      <w:r w:rsidR="00554518">
        <w:t>T</w:t>
      </w:r>
      <w:r>
        <w:t>est the Models</w:t>
      </w:r>
    </w:p>
    <w:p w14:paraId="1FABAAD4" w14:textId="77777777" w:rsidR="00B2208C" w:rsidRDefault="00B2208C" w:rsidP="00B2208C">
      <w:r>
        <w:t>When all the data preparation and preprocessing is done, they can finally be loaded into the model of the neuronal networks. At first the convolutional neuronal network (CNN) is used and then a recurrent neuronal network (RNN) is applied.</w:t>
      </w:r>
    </w:p>
    <w:p w14:paraId="79158186" w14:textId="4E078682" w:rsidR="00BF2ED3" w:rsidRDefault="00B2208C" w:rsidP="00B2208C">
      <w:r>
        <w:t>For the CNN the data has to be separated into input and output data. As input the 13 values of the stations are used</w:t>
      </w:r>
      <w:r w:rsidR="00E751E5">
        <w:t>.</w:t>
      </w:r>
      <w:r>
        <w:t xml:space="preserve"> </w:t>
      </w:r>
      <w:r w:rsidR="00E751E5">
        <w:t xml:space="preserve">The </w:t>
      </w:r>
      <w:r w:rsidR="003A4795">
        <w:t>10</w:t>
      </w:r>
      <w:r w:rsidR="00E751E5">
        <w:t xml:space="preserve"> different</w:t>
      </w:r>
      <w:r>
        <w:t xml:space="preserve"> </w:t>
      </w:r>
      <w:r w:rsidR="00E751E5">
        <w:t xml:space="preserve">output </w:t>
      </w:r>
      <w:r>
        <w:t xml:space="preserve">states, </w:t>
      </w:r>
      <w:r w:rsidR="00E751E5">
        <w:t>have to be encoded into an output array. First the names need to be encoded into integer values.</w:t>
      </w:r>
      <w:r>
        <w:t xml:space="preserve"> </w:t>
      </w:r>
      <w:r w:rsidR="00E751E5">
        <w:t>The simple list</w:t>
      </w:r>
      <w:r w:rsidR="009916FF">
        <w:t xml:space="preserve"> then needs to be transferred into an array, where the number determines which position is a 1 and the other values are 0. For </w:t>
      </w:r>
      <w:r w:rsidR="002636AE">
        <w:t>example,</w:t>
      </w:r>
      <w:r w:rsidR="009916FF">
        <w:t xml:space="preserve"> ‘Resting’ gets assigned with the number </w:t>
      </w:r>
      <w:r w:rsidR="002100B5">
        <w:t>9</w:t>
      </w:r>
      <w:r w:rsidR="009B5584">
        <w:t>,</w:t>
      </w:r>
      <w:r w:rsidR="009916FF">
        <w:t xml:space="preserve"> which will be (0,</w:t>
      </w:r>
      <w:r w:rsidR="002100B5">
        <w:t xml:space="preserve"> 0,</w:t>
      </w:r>
      <w:r w:rsidR="009916FF">
        <w:t xml:space="preserve"> 0, 0, 0, 0, 0, 0, 0, 1). Figure 4.15 shows the final input</w:t>
      </w:r>
      <w:r w:rsidR="009B5584">
        <w:t xml:space="preserve"> and </w:t>
      </w:r>
      <w:r w:rsidR="009916FF">
        <w:t>output array.</w:t>
      </w:r>
    </w:p>
    <w:p w14:paraId="0E9B1040" w14:textId="313217CE" w:rsidR="00BF2ED3" w:rsidRDefault="00BF2ED3" w:rsidP="00BF2ED3">
      <w:pPr>
        <w:pStyle w:val="Beschriftung"/>
      </w:pPr>
      <w:bookmarkStart w:id="76" w:name="_Toc139421735"/>
      <w:r>
        <w:rPr>
          <w:noProof/>
        </w:rPr>
        <w:drawing>
          <wp:anchor distT="0" distB="0" distL="114300" distR="114300" simplePos="0" relativeHeight="251644928" behindDoc="0" locked="0" layoutInCell="1" allowOverlap="1" wp14:anchorId="2B339321" wp14:editId="133285F6">
            <wp:simplePos x="0" y="0"/>
            <wp:positionH relativeFrom="column">
              <wp:posOffset>152400</wp:posOffset>
            </wp:positionH>
            <wp:positionV relativeFrom="paragraph">
              <wp:posOffset>2540</wp:posOffset>
            </wp:positionV>
            <wp:extent cx="4914265" cy="1343025"/>
            <wp:effectExtent l="0" t="0" r="0" b="0"/>
            <wp:wrapTopAndBottom/>
            <wp:docPr id="41143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14265" cy="1343025"/>
                    </a:xfrm>
                    <a:prstGeom prst="rect">
                      <a:avLst/>
                    </a:prstGeom>
                    <a:noFill/>
                  </pic:spPr>
                </pic:pic>
              </a:graphicData>
            </a:graphic>
          </wp:anchor>
        </w:drawing>
      </w:r>
      <w:r>
        <w:t xml:space="preserve">Figure </w:t>
      </w:r>
      <w:r w:rsidR="00E751E5">
        <w:t>4</w:t>
      </w:r>
      <w:r>
        <w:t>.</w:t>
      </w:r>
      <w:r w:rsidR="00E751E5">
        <w:t>15</w:t>
      </w:r>
      <w:r>
        <w:t>: Input array (left) and output array (right)</w:t>
      </w:r>
      <w:r w:rsidR="006F4B4C">
        <w:t xml:space="preserve"> [15]</w:t>
      </w:r>
      <w:bookmarkEnd w:id="76"/>
    </w:p>
    <w:p w14:paraId="04626880" w14:textId="10D1EB1E" w:rsidR="00B2208C" w:rsidRDefault="00B2208C" w:rsidP="00B2208C">
      <w:r>
        <w:t xml:space="preserve">The following step is to set the definitions for the sequential model of the convolutional neuronal network. The model consists of 13 input neurons and 1 dias neuron that fires random values to ensure the model will not specify too much. A hidden layer with 10 neurons is added to the model as well as the </w:t>
      </w:r>
      <w:r w:rsidR="00402B23">
        <w:t>10</w:t>
      </w:r>
      <w:r>
        <w:t xml:space="preserve"> output neurons and the activation functions are defined. When the model is fully defined it has to be configured using a compile function, where the standard optimizer is chosen.</w:t>
      </w:r>
    </w:p>
    <w:p w14:paraId="4E4FAC73" w14:textId="77777777" w:rsidR="00B2208C" w:rsidRDefault="00B2208C" w:rsidP="00B2208C">
      <w:r>
        <w:t>When training the model with the input and output data, the results shows that it gets better and better for each epoch. After 100 epochs the accuracy is &gt;99% and the mean absolute error is &lt;2%. After 200 epochs the accuracy reaches 100% and the mean absolute error is near 0% and from then on, the improvements are neglectable. When the model is now tested with sample input data is it expected that it always gives the correct result.</w:t>
      </w:r>
    </w:p>
    <w:p w14:paraId="5EF68CAE" w14:textId="77777777" w:rsidR="009916FF" w:rsidRDefault="009916FF" w:rsidP="00B2208C"/>
    <w:p w14:paraId="61978939" w14:textId="2C484AD8" w:rsidR="00B2208C" w:rsidRDefault="00B2208C" w:rsidP="00B2208C">
      <w:r>
        <w:t>For the RNN the previous states are also put into consideration, leading to a faster and more precise result. The output data is the same as for the CNN</w:t>
      </w:r>
      <w:r w:rsidR="003A4795">
        <w:t>, b</w:t>
      </w:r>
      <w:r>
        <w:t xml:space="preserve">ut the input </w:t>
      </w:r>
      <w:r>
        <w:lastRenderedPageBreak/>
        <w:t>data has to be processed further as a 1D-array is not enough for the RNN. A multidimensional array with as many previous states as wanted is created.</w:t>
      </w:r>
      <w:r w:rsidR="009916FF">
        <w:t xml:space="preserve"> In this case only one previous state is used</w:t>
      </w:r>
      <w:r w:rsidR="003A4795">
        <w:t>.</w:t>
      </w:r>
    </w:p>
    <w:p w14:paraId="0D783A8F" w14:textId="434C3A02" w:rsidR="00B2208C" w:rsidRDefault="002C3AC6" w:rsidP="00B2208C">
      <w:pPr>
        <w:pStyle w:val="Beschriftung"/>
      </w:pPr>
      <w:bookmarkStart w:id="77" w:name="_Toc139421736"/>
      <w:r w:rsidRPr="00973647">
        <w:rPr>
          <w:noProof/>
        </w:rPr>
        <w:drawing>
          <wp:anchor distT="0" distB="0" distL="114300" distR="114300" simplePos="0" relativeHeight="251653120" behindDoc="0" locked="0" layoutInCell="1" allowOverlap="1" wp14:anchorId="4A86FF4E" wp14:editId="2C3F07D4">
            <wp:simplePos x="0" y="0"/>
            <wp:positionH relativeFrom="column">
              <wp:posOffset>1912620</wp:posOffset>
            </wp:positionH>
            <wp:positionV relativeFrom="paragraph">
              <wp:posOffset>10160</wp:posOffset>
            </wp:positionV>
            <wp:extent cx="1394460" cy="1455420"/>
            <wp:effectExtent l="0" t="0" r="0" b="0"/>
            <wp:wrapTopAndBottom/>
            <wp:docPr id="23105854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58540" name="Picture 1" descr="A screenshot of a computer code&#10;&#10;Description automatically generated with low confidence"/>
                    <pic:cNvPicPr/>
                  </pic:nvPicPr>
                  <pic:blipFill>
                    <a:blip r:embed="rId43">
                      <a:extLst>
                        <a:ext uri="{28A0092B-C50C-407E-A947-70E740481C1C}">
                          <a14:useLocalDpi xmlns:a14="http://schemas.microsoft.com/office/drawing/2010/main" val="0"/>
                        </a:ext>
                      </a:extLst>
                    </a:blip>
                    <a:stretch>
                      <a:fillRect/>
                    </a:stretch>
                  </pic:blipFill>
                  <pic:spPr>
                    <a:xfrm>
                      <a:off x="0" y="0"/>
                      <a:ext cx="1394460" cy="1455420"/>
                    </a:xfrm>
                    <a:prstGeom prst="rect">
                      <a:avLst/>
                    </a:prstGeom>
                  </pic:spPr>
                </pic:pic>
              </a:graphicData>
            </a:graphic>
          </wp:anchor>
        </w:drawing>
      </w:r>
      <w:r w:rsidR="00B2208C">
        <w:t xml:space="preserve">Figure </w:t>
      </w:r>
      <w:r w:rsidR="009916FF">
        <w:t>4</w:t>
      </w:r>
      <w:r w:rsidR="00B2208C">
        <w:t>.</w:t>
      </w:r>
      <w:r w:rsidR="009916FF">
        <w:t>16</w:t>
      </w:r>
      <w:r w:rsidR="00B2208C">
        <w:t>: Multidimensional input array</w:t>
      </w:r>
      <w:r w:rsidR="006F4B4C">
        <w:t xml:space="preserve"> [15]</w:t>
      </w:r>
      <w:bookmarkEnd w:id="77"/>
    </w:p>
    <w:p w14:paraId="586B342C" w14:textId="77777777" w:rsidR="00B2208C" w:rsidRDefault="00B2208C" w:rsidP="00B2208C">
      <w:r>
        <w:t>For model definition a different input layer called long short-term memory is required, which contains the 13 neurons, the dias neuron plus the previous states.</w:t>
      </w:r>
    </w:p>
    <w:p w14:paraId="719D061D" w14:textId="0E0C5E9E" w:rsidR="00291F46" w:rsidRDefault="00B2208C" w:rsidP="00974FC2">
      <w:r>
        <w:t>The model training follows the same procedure as for the CNN, but the results are worse this time, because after 500 epochs the accuracy is about 98% and the mean absolute error 2%. It seems like the RNN does not suit the application as well as the CNN does. When tested with the same sample data the results are also correct which indicates that the RNN is still good, but there are some issues with transitions between the output states.</w:t>
      </w:r>
    </w:p>
    <w:p w14:paraId="2023C810" w14:textId="621E7805" w:rsidR="00291F46" w:rsidRDefault="00291F46" w:rsidP="00974FC2"/>
    <w:p w14:paraId="17BED765" w14:textId="77777777" w:rsidR="00291F46" w:rsidRDefault="00291F46" w:rsidP="00974FC2">
      <w:pPr>
        <w:sectPr w:rsidR="00291F46" w:rsidSect="00CA1472">
          <w:pgSz w:w="11906" w:h="16838" w:code="9"/>
          <w:pgMar w:top="1418" w:right="1418" w:bottom="1418" w:left="2268" w:header="720" w:footer="720" w:gutter="0"/>
          <w:cols w:space="720"/>
          <w:titlePg/>
          <w:docGrid w:linePitch="360"/>
        </w:sectPr>
      </w:pPr>
    </w:p>
    <w:p w14:paraId="0F59FF68" w14:textId="742E0ECA" w:rsidR="00291F46" w:rsidRDefault="009F2412" w:rsidP="00BC6DF7">
      <w:pPr>
        <w:pStyle w:val="berschrift1"/>
      </w:pPr>
      <w:r>
        <w:lastRenderedPageBreak/>
        <w:br/>
      </w:r>
      <w:r>
        <w:br/>
      </w:r>
      <w:r>
        <w:br/>
      </w:r>
      <w:r>
        <w:br/>
      </w:r>
      <w:r>
        <w:br/>
      </w:r>
      <w:bookmarkStart w:id="78" w:name="_Toc138926483"/>
      <w:bookmarkStart w:id="79" w:name="_Toc139420286"/>
      <w:bookmarkStart w:id="80" w:name="_Toc139421737"/>
      <w:r>
        <w:t>CONCUSSION AND RECOMMENDATIONS</w:t>
      </w:r>
      <w:bookmarkEnd w:id="78"/>
      <w:bookmarkEnd w:id="79"/>
      <w:bookmarkEnd w:id="80"/>
    </w:p>
    <w:p w14:paraId="0AA7F7B9" w14:textId="47EF7756" w:rsidR="00621CEA" w:rsidRDefault="00482854" w:rsidP="00482854">
      <w:pPr>
        <w:pStyle w:val="berschrift2"/>
      </w:pPr>
      <w:bookmarkStart w:id="81" w:name="_Toc138926484"/>
      <w:r>
        <w:t>MES</w:t>
      </w:r>
      <w:bookmarkEnd w:id="81"/>
    </w:p>
    <w:p w14:paraId="52856440" w14:textId="49598BA5" w:rsidR="00482854" w:rsidRDefault="00482854" w:rsidP="00482854">
      <w:r>
        <w:t>As for the end of this project the MES has been successfully connected to the learning factory and a dashboard that visualises the current state of the stations of the model has also been created. This is a significant improvement of the initial state of the learning factory, as data is now available to the MES and displayed</w:t>
      </w:r>
      <w:r w:rsidR="00C07E31">
        <w:t xml:space="preserve"> on a dashboard</w:t>
      </w:r>
      <w:r>
        <w:t>, but it does not cover all the functionalities and capabilities of the MES. This chapter will discuss what can be done to enhance the usage of the MES in the future in order to get the most out of the learning factory.</w:t>
      </w:r>
    </w:p>
    <w:p w14:paraId="068D1BB0" w14:textId="2483810D" w:rsidR="00482854" w:rsidRDefault="00EE0A3D" w:rsidP="00482854">
      <w:r>
        <w:t>When taking the guideline VDI 5600 into account, it can be seen that some of the points, like data acquisition and processing or information management are met. But still there is a lot more that a MES is capable of.</w:t>
      </w:r>
      <w:r w:rsidR="00A97B50">
        <w:t xml:space="preserve"> At the moment only a dashboard that keeps track of the production process is used. Other features of Arcstone’s MES arc.ops are not implemented yet. For </w:t>
      </w:r>
      <w:r w:rsidR="002636AE">
        <w:t>example,</w:t>
      </w:r>
      <w:r w:rsidR="00A97B50">
        <w:t xml:space="preserve"> orders can be tracked, jobs can be scheduled and viewed, workflows can be created or the personnel can be managed within the arc.ops software.</w:t>
      </w:r>
      <w:r w:rsidR="00C07E31">
        <w:t xml:space="preserve"> As the dataflow from the automation level is established, these steps should be achievable in future projects with the learning factory. </w:t>
      </w:r>
    </w:p>
    <w:p w14:paraId="1F00EB96" w14:textId="47DED919" w:rsidR="00C07E31" w:rsidRDefault="00C07E31" w:rsidP="00482854">
      <w:r>
        <w:t xml:space="preserve">The MES can also be seen as a data hub that connects all systems within an enterprise. By the end of this project </w:t>
      </w:r>
      <w:r w:rsidR="00A205D3">
        <w:t>the link to the MES is running by using ar</w:t>
      </w:r>
      <w:r w:rsidR="002A31E7">
        <w:t>c</w:t>
      </w:r>
      <w:r w:rsidR="00A205D3">
        <w:t>.quire. The next step would be to connect the MES to an ERP, which can be done with arc.flow.</w:t>
      </w:r>
    </w:p>
    <w:p w14:paraId="0EA969FB" w14:textId="6882DC07" w:rsidR="002038B7" w:rsidRDefault="00A205D3" w:rsidP="00482854">
      <w:r>
        <w:t xml:space="preserve">Moreover, there are improvements that can be done to the dashboard. Right </w:t>
      </w:r>
      <w:r w:rsidR="002636AE">
        <w:t>now,</w:t>
      </w:r>
      <w:r>
        <w:t xml:space="preserve"> it is designed to be easily understandable and to fulfil the purpose of showing the current </w:t>
      </w:r>
      <w:r>
        <w:lastRenderedPageBreak/>
        <w:t>state in the most convenient way. Only the data of the sensors that are crucial to determine the state is used, but other sensor data may also be shown on a dashboard</w:t>
      </w:r>
      <w:r w:rsidR="002038B7">
        <w:t xml:space="preserve">. With that it would be possible to show the production process in more detail or provide more information on the dashboard like the runtime of the stations. </w:t>
      </w:r>
    </w:p>
    <w:p w14:paraId="3E1FEC6D" w14:textId="47388369" w:rsidR="00A205D3" w:rsidRPr="00482854" w:rsidRDefault="002038B7" w:rsidP="00482854">
      <w:r>
        <w:t>The focus of this project was to show how to integrate a MES into a factory and how an enterprise can benefit from it. The dashboard is a good solution to demonstrate these points. Now it is up to others to take the usage of the MES to the next level.</w:t>
      </w:r>
    </w:p>
    <w:p w14:paraId="782D9FF7" w14:textId="683004A6" w:rsidR="00A97B50" w:rsidRPr="00A97B50" w:rsidRDefault="003C1059" w:rsidP="00A97B50">
      <w:pPr>
        <w:pStyle w:val="berschrift2"/>
      </w:pPr>
      <w:r>
        <w:t>AI Lernfabrik</w:t>
      </w:r>
    </w:p>
    <w:p w14:paraId="5C35DE66" w14:textId="19792B02" w:rsidR="00BC3205" w:rsidRDefault="00BC3205" w:rsidP="00B2208C">
      <w:r w:rsidRPr="00CF72FB">
        <w:t xml:space="preserve">This chapter </w:t>
      </w:r>
      <w:r>
        <w:t>conclude</w:t>
      </w:r>
      <w:r w:rsidR="003C1059">
        <w:t>s</w:t>
      </w:r>
      <w:r>
        <w:t xml:space="preserve"> the project AI-Learning factory and give</w:t>
      </w:r>
      <w:r w:rsidR="00B874DA">
        <w:t>s</w:t>
      </w:r>
      <w:r>
        <w:t xml:space="preserve"> recommendations. To analyse if the project was conducted successfully all requirements must be fulfilled. After the literature review the AI-Lernfabrik course was attended and the task were performed. Based on that the workshop a manual and task solutions were</w:t>
      </w:r>
      <w:r w:rsidR="003C1059">
        <w:t xml:space="preserve"> </w:t>
      </w:r>
      <w:r>
        <w:t xml:space="preserve">created. </w:t>
      </w:r>
      <w:r w:rsidR="003C1059">
        <w:t xml:space="preserve">In appendix A the complete course can be found and the step-by-step solutions for the exercises are given in appendix B. </w:t>
      </w:r>
      <w:r w:rsidR="00B874DA">
        <w:t>Then t</w:t>
      </w:r>
      <w:r>
        <w:t xml:space="preserve">he working principle was summarized to understand what one can learn from the course. </w:t>
      </w:r>
    </w:p>
    <w:p w14:paraId="73C43ABD" w14:textId="444FAC36" w:rsidR="00B2208C" w:rsidRPr="00614D2C" w:rsidRDefault="00000000" w:rsidP="00B2208C">
      <w:r>
        <w:rPr>
          <w:noProof/>
        </w:rPr>
        <w:pict w14:anchorId="416C262E">
          <v:shape id="Textfeld 2" o:spid="_x0000_s2117" type="#_x0000_t202" style="position:absolute;left:0;text-align:left;margin-left:40.95pt;margin-top:82.6pt;width:69.3pt;height:29.05pt;z-index:251667456;visibility:visible;mso-wrap-style:square;mso-width-percent:0;mso-wrap-distance-left:9pt;mso-wrap-distance-top:3.6pt;mso-wrap-distance-right:9pt;mso-wrap-distance-bottom:3.6pt;mso-position-horizontal-relative:text;mso-position-vertical-relative:text;mso-width-percent:0;mso-width-relative:margin;mso-height-relative:margin;v-text-anchor:top" fillcolor="#4472c4 [3204]" strokecolor="#2f5496 [2404]" strokeweight="1pt">
            <v:textbox>
              <w:txbxContent>
                <w:p w14:paraId="6D01934B" w14:textId="77777777" w:rsidR="00B2208C" w:rsidRPr="00B874DA" w:rsidRDefault="00B2208C" w:rsidP="00B2208C">
                  <w:pPr>
                    <w:rPr>
                      <w:color w:val="FFFFFF" w:themeColor="background1"/>
                      <w:sz w:val="18"/>
                      <w:szCs w:val="18"/>
                      <w:lang w:val="de-DE"/>
                    </w:rPr>
                  </w:pPr>
                  <w:r w:rsidRPr="00B874DA">
                    <w:rPr>
                      <w:color w:val="FFFFFF" w:themeColor="background1"/>
                      <w:sz w:val="18"/>
                      <w:szCs w:val="18"/>
                      <w:lang w:val="de-DE"/>
                    </w:rPr>
                    <w:t>Siemens PLC</w:t>
                  </w:r>
                </w:p>
              </w:txbxContent>
            </v:textbox>
          </v:shape>
        </w:pict>
      </w:r>
      <w:r>
        <w:rPr>
          <w:noProof/>
        </w:rPr>
        <w:pict w14:anchorId="7E028318">
          <v:oval id="Ellipse 1" o:spid="_x0000_s2118" style="position:absolute;left:0;text-align:left;margin-left:195.85pt;margin-top:243.15pt;width:149.4pt;height:58.05pt;z-index:251668480;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" filled="f" strokecolor="#92d050" strokeweight="3pt">
            <v:stroke joinstyle="miter"/>
          </v:oval>
        </w:pict>
      </w:r>
      <w:r>
        <w:rPr>
          <w:noProof/>
        </w:rPr>
        <w:pict w14:anchorId="0ECA3290">
          <v:oval id="Ellipse 2" o:spid="_x0000_s2119" style="position:absolute;left:0;text-align:left;margin-left:218.3pt;margin-top:60.4pt;width:68.3pt;height:58.5pt;z-index:251669504;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" filled="f" strokecolor="#7030a0" strokeweight="3pt">
            <v:stroke joinstyle="miter"/>
          </v:oval>
        </w:pict>
      </w:r>
      <w:r w:rsidR="00560257" w:rsidRPr="00614D2C">
        <w:rPr>
          <w:noProof/>
        </w:rPr>
        <w:drawing>
          <wp:anchor distT="0" distB="0" distL="114300" distR="114300" simplePos="0" relativeHeight="251658240" behindDoc="0" locked="0" layoutInCell="1" allowOverlap="1" wp14:anchorId="4786EA0D" wp14:editId="15040BAC">
            <wp:simplePos x="0" y="0"/>
            <wp:positionH relativeFrom="column">
              <wp:posOffset>0</wp:posOffset>
            </wp:positionH>
            <wp:positionV relativeFrom="paragraph">
              <wp:posOffset>816610</wp:posOffset>
            </wp:positionV>
            <wp:extent cx="5219700" cy="3027045"/>
            <wp:effectExtent l="0" t="0" r="0" b="0"/>
            <wp:wrapTopAndBottom/>
            <wp:docPr id="2128999267" name="Grafik 1" descr="A picture containing toy, machine, engineering, electronic enginee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99267" name="Grafik 1" descr="A picture containing toy, machine, engineering, electronic engineering&#10;&#10;Description automatically generated"/>
                    <pic:cNvPicPr/>
                  </pic:nvPicPr>
                  <pic:blipFill rotWithShape="1">
                    <a:blip r:embed="rId44" cstate="print">
                      <a:extLst>
                        <a:ext uri="{28A0092B-C50C-407E-A947-70E740481C1C}">
                          <a14:useLocalDpi xmlns:a14="http://schemas.microsoft.com/office/drawing/2010/main" val="0"/>
                        </a:ext>
                      </a:extLst>
                    </a:blip>
                    <a:srcRect t="2049" r="2382"/>
                    <a:stretch/>
                  </pic:blipFill>
                  <pic:spPr bwMode="auto">
                    <a:xfrm>
                      <a:off x="0" y="0"/>
                      <a:ext cx="5219700" cy="3027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3205" w:rsidRPr="00CF72FB">
        <w:t>The remainder of this chapter will analyse what needs to be done in future to use the learning factory in full extent. It will be shown which hardware needs to be acquired, and what software is missing.</w:t>
      </w:r>
    </w:p>
    <w:p w14:paraId="1FB2F187" w14:textId="77777777" w:rsidR="00F757A6" w:rsidRDefault="00B2208C" w:rsidP="00F757A6">
      <w:pPr>
        <w:pStyle w:val="Beschriftung"/>
      </w:pPr>
      <w:bookmarkStart w:id="82" w:name="_Toc139421738"/>
      <w:r w:rsidRPr="00614D2C">
        <w:t xml:space="preserve">Figure </w:t>
      </w:r>
      <w:r w:rsidR="00402B23">
        <w:t>5</w:t>
      </w:r>
      <w:r w:rsidRPr="00614D2C">
        <w:t>.</w:t>
      </w:r>
      <w:r w:rsidR="00402B23">
        <w:t>1</w:t>
      </w:r>
      <w:r w:rsidRPr="00614D2C">
        <w:t xml:space="preserve">: Controller </w:t>
      </w:r>
      <w:r w:rsidR="00560257">
        <w:t>o</w:t>
      </w:r>
      <w:r w:rsidRPr="00614D2C">
        <w:t xml:space="preserve">verview </w:t>
      </w:r>
      <w:r w:rsidR="00F757A6">
        <w:t>[16]</w:t>
      </w:r>
      <w:bookmarkEnd w:id="82"/>
    </w:p>
    <w:p w14:paraId="22D35FF8" w14:textId="295AE93F" w:rsidR="00B2208C" w:rsidRPr="006B6387" w:rsidRDefault="00B2208C" w:rsidP="00F757A6">
      <w:r w:rsidRPr="006B6387">
        <w:lastRenderedPageBreak/>
        <w:t xml:space="preserve">The figure above shows the prototype of the factory. All the parts not highlighted can be found in the </w:t>
      </w:r>
      <w:r w:rsidR="00560257">
        <w:t xml:space="preserve">learning </w:t>
      </w:r>
      <w:r w:rsidRPr="006B6387">
        <w:t xml:space="preserve">factory of the Innovation-Lab. The </w:t>
      </w:r>
      <w:r w:rsidR="00560257">
        <w:t>other</w:t>
      </w:r>
      <w:r w:rsidRPr="006B6387">
        <w:t xml:space="preserve"> elements are discussed in the following.</w:t>
      </w:r>
    </w:p>
    <w:p w14:paraId="22156EE2" w14:textId="7CD21253" w:rsidR="00B2208C" w:rsidRDefault="00B2208C" w:rsidP="00B2208C">
      <w:r w:rsidRPr="006B6387">
        <w:t xml:space="preserve">The purple highlighted parts are a combined sensor station. It is </w:t>
      </w:r>
      <w:r>
        <w:t>located</w:t>
      </w:r>
      <w:r w:rsidRPr="006B6387">
        <w:t xml:space="preserve"> on top of the oven, which is already part of the lab</w:t>
      </w:r>
      <w:r w:rsidR="00560257">
        <w:t>oratory’</w:t>
      </w:r>
      <w:r>
        <w:t>s</w:t>
      </w:r>
      <w:r w:rsidRPr="006B6387">
        <w:t xml:space="preserve"> factory. The biggest sensor of the station is a camera. It is capable of 360</w:t>
      </w:r>
      <w:r>
        <w:t xml:space="preserve">° </w:t>
      </w:r>
      <w:r w:rsidRPr="006B6387">
        <w:t>filming</w:t>
      </w:r>
      <w:r>
        <w:t xml:space="preserve">. This is used for a web based remote control. The camera is not integrated in the software that controls the factory. It is meant for enabling persons far away from the factory to take a look. Environment </w:t>
      </w:r>
      <w:r w:rsidR="002636AE">
        <w:t>sensors</w:t>
      </w:r>
      <w:r>
        <w:t xml:space="preserve"> make up the other sensors of the station. The built in sensors are for measuring:</w:t>
      </w:r>
    </w:p>
    <w:p w14:paraId="2B4B9A03" w14:textId="77777777" w:rsidR="00B2208C" w:rsidRDefault="00B2208C" w:rsidP="00B2208C">
      <w:pPr>
        <w:pStyle w:val="Listenabsatz"/>
        <w:numPr>
          <w:ilvl w:val="0"/>
          <w:numId w:val="9"/>
        </w:numPr>
        <w:tabs>
          <w:tab w:val="clear" w:pos="720"/>
        </w:tabs>
        <w:spacing w:after="160" w:line="259" w:lineRule="auto"/>
        <w:jc w:val="left"/>
      </w:pPr>
      <w:r>
        <w:t>Brightness</w:t>
      </w:r>
    </w:p>
    <w:p w14:paraId="0E602AA0" w14:textId="77777777" w:rsidR="00B2208C" w:rsidRDefault="00B2208C" w:rsidP="00B2208C">
      <w:pPr>
        <w:pStyle w:val="Listenabsatz"/>
        <w:numPr>
          <w:ilvl w:val="0"/>
          <w:numId w:val="9"/>
        </w:numPr>
        <w:tabs>
          <w:tab w:val="clear" w:pos="720"/>
        </w:tabs>
        <w:spacing w:after="160" w:line="259" w:lineRule="auto"/>
        <w:jc w:val="left"/>
      </w:pPr>
      <w:r>
        <w:t>Temperature</w:t>
      </w:r>
    </w:p>
    <w:p w14:paraId="1A50052F" w14:textId="77777777" w:rsidR="00B2208C" w:rsidRDefault="00B2208C" w:rsidP="00B2208C">
      <w:pPr>
        <w:pStyle w:val="Listenabsatz"/>
        <w:numPr>
          <w:ilvl w:val="0"/>
          <w:numId w:val="9"/>
        </w:numPr>
        <w:tabs>
          <w:tab w:val="clear" w:pos="720"/>
        </w:tabs>
        <w:spacing w:after="160" w:line="259" w:lineRule="auto"/>
        <w:jc w:val="left"/>
      </w:pPr>
      <w:r>
        <w:t>Humidity</w:t>
      </w:r>
    </w:p>
    <w:p w14:paraId="0AE39360" w14:textId="77777777" w:rsidR="00B2208C" w:rsidRDefault="00B2208C" w:rsidP="00B2208C">
      <w:pPr>
        <w:pStyle w:val="Listenabsatz"/>
        <w:numPr>
          <w:ilvl w:val="0"/>
          <w:numId w:val="9"/>
        </w:numPr>
        <w:tabs>
          <w:tab w:val="clear" w:pos="720"/>
        </w:tabs>
        <w:spacing w:after="160" w:line="259" w:lineRule="auto"/>
        <w:jc w:val="left"/>
      </w:pPr>
      <w:r>
        <w:t>Air quality</w:t>
      </w:r>
    </w:p>
    <w:p w14:paraId="57997F4C" w14:textId="6542F9B1" w:rsidR="00B2208C" w:rsidRDefault="00B2208C" w:rsidP="00B2208C">
      <w:r>
        <w:t xml:space="preserve">These values of the sensors get collected and </w:t>
      </w:r>
      <w:r w:rsidR="00560257">
        <w:t>analysed</w:t>
      </w:r>
      <w:r>
        <w:t>. They help to monitor the factory. With them, one can make sure that the production process is always within limits.</w:t>
      </w:r>
    </w:p>
    <w:p w14:paraId="36B57401" w14:textId="4BC798BB" w:rsidR="00B2208C" w:rsidRDefault="00B2208C" w:rsidP="00B2208C">
      <w:r>
        <w:t xml:space="preserve">Highlighted by the green circle is the delivery station. The whole station is </w:t>
      </w:r>
      <w:r w:rsidR="00560257">
        <w:t xml:space="preserve">not present in the </w:t>
      </w:r>
      <w:r w:rsidR="00B874DA">
        <w:t>Innovationslab</w:t>
      </w:r>
      <w:r>
        <w:t xml:space="preserve">. It is used for incoming as well as outgoing goods. It consists of several elements. At the end of the production the gripper puts the workpiece into the delivery space. A light barrier is activated hereby. This information is collected by the controlling script. The information is then processed with all the other station data through the preparation steps to </w:t>
      </w:r>
      <w:r w:rsidR="00560257">
        <w:t>analyse</w:t>
      </w:r>
      <w:r>
        <w:t xml:space="preserve"> it with the neuronal network. The missing information will be seen as an interruption to the production and a danger of a hang-up </w:t>
      </w:r>
      <w:r w:rsidR="00560257">
        <w:t>of</w:t>
      </w:r>
      <w:r>
        <w:t xml:space="preserve"> the software. </w:t>
      </w:r>
    </w:p>
    <w:p w14:paraId="6A302BB1" w14:textId="2B4B4FBF" w:rsidR="00B2208C" w:rsidRDefault="00B2208C" w:rsidP="00B2208C">
      <w:r>
        <w:t xml:space="preserve">In the following step the gripper puts the workpiece onto </w:t>
      </w:r>
      <w:r w:rsidR="002636AE">
        <w:t>a</w:t>
      </w:r>
      <w:r>
        <w:t xml:space="preserve"> </w:t>
      </w:r>
      <w:r w:rsidR="00560257">
        <w:t>colour</w:t>
      </w:r>
      <w:r>
        <w:t xml:space="preserve"> sensor. It </w:t>
      </w:r>
      <w:r w:rsidR="002636AE">
        <w:t>detects</w:t>
      </w:r>
      <w:r>
        <w:t xml:space="preserve"> the </w:t>
      </w:r>
      <w:r w:rsidR="00560257">
        <w:t>colour</w:t>
      </w:r>
      <w:r>
        <w:t xml:space="preserve"> of the product</w:t>
      </w:r>
      <w:r w:rsidR="00560257">
        <w:t xml:space="preserve"> and this </w:t>
      </w:r>
      <w:r>
        <w:t xml:space="preserve">information is also stored. As soon as the workpiece is back into the storage, the software knows which </w:t>
      </w:r>
      <w:r w:rsidR="00560257">
        <w:t>colour</w:t>
      </w:r>
      <w:r>
        <w:t xml:space="preserve"> it has. During ordering a customer can select the wished </w:t>
      </w:r>
      <w:r w:rsidR="00560257">
        <w:t>colour</w:t>
      </w:r>
      <w:r>
        <w:t>. The software is able to get a matching product.</w:t>
      </w:r>
    </w:p>
    <w:p w14:paraId="550923A1" w14:textId="35A43DB8" w:rsidR="00B2208C" w:rsidRDefault="00B2208C" w:rsidP="00B2208C">
      <w:r>
        <w:t xml:space="preserve">In the final step of the delivery station a NFC reader and writer tags the workpiece with the production information. This is important that the workpiece “knows” what it is. </w:t>
      </w:r>
      <w:r w:rsidR="002636AE">
        <w:t>Thus,</w:t>
      </w:r>
      <w:r>
        <w:t xml:space="preserve"> this step is used as a simulation to real world factories, the NFC chip of </w:t>
      </w:r>
      <w:r>
        <w:lastRenderedPageBreak/>
        <w:t>the workpiece is not read again. Meaning it is a nice to have feature for the factory simulation, but not necessary for the neuronal network.</w:t>
      </w:r>
    </w:p>
    <w:p w14:paraId="5AA8BAC4" w14:textId="77777777" w:rsidR="00B2208C" w:rsidRDefault="00B2208C" w:rsidP="00B2208C">
      <w:r>
        <w:t>Attached to the delivery station is the Fischertechnik txt controller. Its purpose is to collect all sensor information. After the data collection it is send to the IoT-Gateway via MQTT standard. There is no specification which chip has been used. There is also no information about the used software. This makes it hardly possible to rebuild this element.</w:t>
      </w:r>
    </w:p>
    <w:p w14:paraId="1611E4E5" w14:textId="742F1F02" w:rsidR="00B2208C" w:rsidRDefault="00B2208C" w:rsidP="00B2208C">
      <w:r>
        <w:t>The IoT-Gateway receives the data from the txt controller. The hardware used is a Raspberry PI</w:t>
      </w:r>
      <w:r w:rsidR="00560257">
        <w:t xml:space="preserve">, which </w:t>
      </w:r>
      <w:r>
        <w:t xml:space="preserve">has two purposes. The first purpose is to control the ordering process. The </w:t>
      </w:r>
      <w:r w:rsidR="00B874DA">
        <w:t xml:space="preserve">utilised </w:t>
      </w:r>
      <w:r>
        <w:t xml:space="preserve">software is the python script that was introduced in the course. The second purpose is to transmit the factory data to the cloud. This is handled with the OPCUA protocol. In the cloud the source code for the neuronal network is running. </w:t>
      </w:r>
      <w:r w:rsidR="002636AE">
        <w:t>So,</w:t>
      </w:r>
      <w:r>
        <w:t xml:space="preserve"> this connection is crucial to hand the production information to the neuronal network.</w:t>
      </w:r>
    </w:p>
    <w:p w14:paraId="1AB93F9B" w14:textId="4D4EEDAB" w:rsidR="003A40EC" w:rsidRPr="006B6387" w:rsidRDefault="003A40EC" w:rsidP="00B2208C">
      <w:r>
        <w:t>As important hardware</w:t>
      </w:r>
      <w:r w:rsidR="00B874DA">
        <w:t xml:space="preserve"> is</w:t>
      </w:r>
      <w:r>
        <w:t xml:space="preserve"> missing</w:t>
      </w:r>
      <w:r w:rsidR="00B874DA">
        <w:t>,</w:t>
      </w:r>
      <w:r>
        <w:t xml:space="preserve"> the course of university Albstadt-Sigmaringen can not be applied to the learning factory in the Innovationslab. But the major takeaways are pointed out and the accumulated knowledge of the course can be used to create own neuronal networks that supervises the factory’s state.</w:t>
      </w:r>
    </w:p>
    <w:p w14:paraId="0BDF9254" w14:textId="77777777" w:rsidR="00BC6DF7" w:rsidRDefault="00BC6DF7" w:rsidP="00BC6DF7"/>
    <w:p w14:paraId="1AFD460F" w14:textId="77777777" w:rsidR="00BC6DF7" w:rsidRDefault="00BC6DF7" w:rsidP="00BC6DF7"/>
    <w:p w14:paraId="01756101" w14:textId="77777777" w:rsidR="00BC6DF7" w:rsidRDefault="00BC6DF7" w:rsidP="00BC6DF7"/>
    <w:p w14:paraId="0F1715A5" w14:textId="4D31AFA7" w:rsidR="00BC6DF7" w:rsidRDefault="00BC6DF7" w:rsidP="00BC6DF7"/>
    <w:p w14:paraId="03A609DA" w14:textId="77777777" w:rsidR="00BC6DF7" w:rsidRDefault="00BC6DF7" w:rsidP="00BC6DF7">
      <w:pPr>
        <w:sectPr w:rsidR="00BC6DF7" w:rsidSect="00CA1472">
          <w:pgSz w:w="11906" w:h="16838" w:code="9"/>
          <w:pgMar w:top="1418" w:right="1418" w:bottom="1418" w:left="2268" w:header="720" w:footer="720" w:gutter="0"/>
          <w:cols w:space="720"/>
          <w:titlePg/>
          <w:docGrid w:linePitch="360"/>
        </w:sectPr>
      </w:pPr>
    </w:p>
    <w:p w14:paraId="13D4A3F0" w14:textId="77777777" w:rsidR="00BC6DF7" w:rsidRDefault="00BC6DF7" w:rsidP="00BC6DF7">
      <w:pPr>
        <w:pStyle w:val="Reference"/>
      </w:pPr>
      <w:r w:rsidRPr="00BC6DF7">
        <w:lastRenderedPageBreak/>
        <w:t>REFERENCES</w:t>
      </w:r>
    </w:p>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761"/>
      </w:tblGrid>
      <w:tr w:rsidR="00012088" w14:paraId="20A633EA" w14:textId="77777777" w:rsidTr="00012088">
        <w:tc>
          <w:tcPr>
            <w:tcW w:w="675" w:type="dxa"/>
          </w:tcPr>
          <w:p w14:paraId="156F130D" w14:textId="77777777" w:rsidR="00012088" w:rsidRPr="00C80F1E" w:rsidRDefault="00012088" w:rsidP="00A313AE">
            <w:r>
              <w:t>1.</w:t>
            </w:r>
          </w:p>
        </w:tc>
        <w:tc>
          <w:tcPr>
            <w:tcW w:w="7761" w:type="dxa"/>
          </w:tcPr>
          <w:p w14:paraId="613A9D02" w14:textId="0A4A306E" w:rsidR="00012088" w:rsidRPr="00C80F1E" w:rsidRDefault="00D44E16" w:rsidP="00A313AE">
            <w:pPr>
              <w:jc w:val="left"/>
            </w:pPr>
            <w:r>
              <w:t xml:space="preserve">Ministry for Economy, Labour and Tourism (2023). </w:t>
            </w:r>
            <w:r w:rsidRPr="00D44E16">
              <w:rPr>
                <w:i/>
                <w:iCs/>
              </w:rPr>
              <w:t>Technology and Knowledge Transfer</w:t>
            </w:r>
            <w:r>
              <w:t xml:space="preserve">. Retrieved on </w:t>
            </w:r>
            <w:r w:rsidR="00E77612">
              <w:t>June 30, 2023, from https://www.</w:t>
            </w:r>
            <w:r w:rsidR="00E77612" w:rsidRPr="00E77612">
              <w:t>wirtschaft-digital-bw.de</w:t>
            </w:r>
          </w:p>
        </w:tc>
      </w:tr>
      <w:tr w:rsidR="00D44E16" w14:paraId="0E629D32" w14:textId="77777777" w:rsidTr="00012088">
        <w:tc>
          <w:tcPr>
            <w:tcW w:w="675" w:type="dxa"/>
          </w:tcPr>
          <w:p w14:paraId="232257D9" w14:textId="77777777" w:rsidR="00D44E16" w:rsidRDefault="00D44E16" w:rsidP="00D44E16">
            <w:r>
              <w:t>2.</w:t>
            </w:r>
          </w:p>
        </w:tc>
        <w:tc>
          <w:tcPr>
            <w:tcW w:w="7761" w:type="dxa"/>
          </w:tcPr>
          <w:p w14:paraId="7790F060" w14:textId="3666048C" w:rsidR="00D44E16" w:rsidRDefault="00D44E16" w:rsidP="00D44E16">
            <w:pPr>
              <w:jc w:val="left"/>
            </w:pPr>
            <w:r>
              <w:t xml:space="preserve">Mercedes Benz Group (2023). </w:t>
            </w:r>
            <w:r w:rsidRPr="00F80467">
              <w:rPr>
                <w:i/>
                <w:iCs/>
              </w:rPr>
              <w:t>Industry 4.0 and the networked factory</w:t>
            </w:r>
            <w:r>
              <w:t>. Retrieved on May 20, 2023, from h</w:t>
            </w:r>
            <w:r w:rsidRPr="00F80467">
              <w:t>ttps://group.mercedes-benz.com</w:t>
            </w:r>
          </w:p>
        </w:tc>
      </w:tr>
      <w:tr w:rsidR="00D44E16" w14:paraId="6448DA4B" w14:textId="77777777" w:rsidTr="00012088">
        <w:tc>
          <w:tcPr>
            <w:tcW w:w="675" w:type="dxa"/>
          </w:tcPr>
          <w:p w14:paraId="783546A0" w14:textId="77777777" w:rsidR="00D44E16" w:rsidRDefault="00D44E16" w:rsidP="00D44E16">
            <w:r>
              <w:t>3.</w:t>
            </w:r>
          </w:p>
        </w:tc>
        <w:tc>
          <w:tcPr>
            <w:tcW w:w="7761" w:type="dxa"/>
          </w:tcPr>
          <w:p w14:paraId="2EE3628F" w14:textId="02C93047" w:rsidR="00D44E16" w:rsidRDefault="00D44E16" w:rsidP="00D44E16">
            <w:pPr>
              <w:jc w:val="left"/>
            </w:pPr>
            <w:r>
              <w:t xml:space="preserve">Kletti, J.. </w:t>
            </w:r>
            <w:r w:rsidRPr="00541FE0">
              <w:rPr>
                <w:i/>
                <w:iCs/>
              </w:rPr>
              <w:t>MES – Manufacturing Execution System</w:t>
            </w:r>
            <w:r>
              <w:t>. 2</w:t>
            </w:r>
            <w:r>
              <w:rPr>
                <w:vertAlign w:val="superscript"/>
              </w:rPr>
              <w:t>nd</w:t>
            </w:r>
            <w:r>
              <w:t xml:space="preserve"> Ed. Mosbach. Springer Vieweg. 2015</w:t>
            </w:r>
          </w:p>
        </w:tc>
      </w:tr>
      <w:tr w:rsidR="00D44E16" w14:paraId="03AE2046" w14:textId="77777777" w:rsidTr="00012088">
        <w:tc>
          <w:tcPr>
            <w:tcW w:w="675" w:type="dxa"/>
          </w:tcPr>
          <w:p w14:paraId="59EB60FC" w14:textId="77777777" w:rsidR="00D44E16" w:rsidRPr="006602E1" w:rsidRDefault="00D44E16" w:rsidP="00D44E16">
            <w:r>
              <w:t>4.</w:t>
            </w:r>
          </w:p>
        </w:tc>
        <w:tc>
          <w:tcPr>
            <w:tcW w:w="7761" w:type="dxa"/>
          </w:tcPr>
          <w:p w14:paraId="35F49969" w14:textId="7B4DB6DB" w:rsidR="00D44E16" w:rsidRPr="006602E1" w:rsidRDefault="00D44E16" w:rsidP="00D44E16">
            <w:pPr>
              <w:jc w:val="left"/>
            </w:pPr>
            <w:r>
              <w:t xml:space="preserve">Verein Deutscher Ingenieure. </w:t>
            </w:r>
            <w:r w:rsidRPr="000A42B1">
              <w:rPr>
                <w:i/>
                <w:iCs/>
              </w:rPr>
              <w:t>Manufacturing execution systems (MES)</w:t>
            </w:r>
            <w:r w:rsidRPr="000A42B1">
              <w:t>.</w:t>
            </w:r>
            <w:r>
              <w:t>Düsseldorf. VDI 5600. 2016</w:t>
            </w:r>
          </w:p>
        </w:tc>
      </w:tr>
      <w:tr w:rsidR="00D44E16" w14:paraId="603C2586" w14:textId="77777777" w:rsidTr="00012088">
        <w:tc>
          <w:tcPr>
            <w:tcW w:w="675" w:type="dxa"/>
          </w:tcPr>
          <w:p w14:paraId="4A18C9B6" w14:textId="77777777" w:rsidR="00D44E16" w:rsidRDefault="00D44E16" w:rsidP="00D44E16">
            <w:r>
              <w:t>5.</w:t>
            </w:r>
          </w:p>
        </w:tc>
        <w:tc>
          <w:tcPr>
            <w:tcW w:w="7761" w:type="dxa"/>
          </w:tcPr>
          <w:p w14:paraId="33FF325F" w14:textId="6F6CF00F" w:rsidR="00D44E16" w:rsidRDefault="00D44E16" w:rsidP="00D44E16">
            <w:r>
              <w:t xml:space="preserve">International Society of Automation. </w:t>
            </w:r>
            <w:r w:rsidRPr="000A42B1">
              <w:rPr>
                <w:i/>
                <w:iCs/>
              </w:rPr>
              <w:t>Enterprise-Control System Integration</w:t>
            </w:r>
            <w:r>
              <w:t>. Research Triangle Park. ISA95. 2014</w:t>
            </w:r>
          </w:p>
        </w:tc>
      </w:tr>
      <w:tr w:rsidR="00D44E16" w14:paraId="52BEC005" w14:textId="77777777" w:rsidTr="00012088">
        <w:tc>
          <w:tcPr>
            <w:tcW w:w="675" w:type="dxa"/>
          </w:tcPr>
          <w:p w14:paraId="7E787CAA" w14:textId="77777777" w:rsidR="00D44E16" w:rsidRDefault="00D44E16" w:rsidP="00D44E16">
            <w:r>
              <w:t>6.</w:t>
            </w:r>
          </w:p>
        </w:tc>
        <w:tc>
          <w:tcPr>
            <w:tcW w:w="7761" w:type="dxa"/>
          </w:tcPr>
          <w:p w14:paraId="6F16A4D7" w14:textId="414273FF" w:rsidR="00D44E16" w:rsidRPr="00541FE0" w:rsidRDefault="00D44E16" w:rsidP="00D44E16">
            <w:r>
              <w:t xml:space="preserve">Arcstone (2022). </w:t>
            </w:r>
            <w:r w:rsidRPr="00F80467">
              <w:rPr>
                <w:i/>
                <w:iCs/>
              </w:rPr>
              <w:t>Unlocking the Value of Data</w:t>
            </w:r>
            <w:r>
              <w:t xml:space="preserve">. Retrieved on April 30, 2023, from </w:t>
            </w:r>
            <w:r w:rsidRPr="00D525D9">
              <w:t>https://www.arcstone.co</w:t>
            </w:r>
          </w:p>
        </w:tc>
      </w:tr>
      <w:tr w:rsidR="00D44E16" w14:paraId="6E04F9ED" w14:textId="77777777" w:rsidTr="00012088">
        <w:tc>
          <w:tcPr>
            <w:tcW w:w="675" w:type="dxa"/>
          </w:tcPr>
          <w:p w14:paraId="7AD959A7" w14:textId="77777777" w:rsidR="00D44E16" w:rsidRDefault="00D44E16" w:rsidP="00D44E16">
            <w:r>
              <w:t>7.</w:t>
            </w:r>
          </w:p>
        </w:tc>
        <w:tc>
          <w:tcPr>
            <w:tcW w:w="7761" w:type="dxa"/>
          </w:tcPr>
          <w:p w14:paraId="7F5153B3" w14:textId="2D68E3EA" w:rsidR="00D44E16" w:rsidRDefault="00D44E16" w:rsidP="00D44E16">
            <w:pPr>
              <w:jc w:val="left"/>
            </w:pPr>
            <w:r>
              <w:t xml:space="preserve">Luger G. F. &amp; Stubblefield W. A.. </w:t>
            </w:r>
            <w:r w:rsidRPr="00F80467">
              <w:rPr>
                <w:i/>
                <w:iCs/>
              </w:rPr>
              <w:t>Artificial intelligence</w:t>
            </w:r>
            <w:r>
              <w:t>. 2</w:t>
            </w:r>
            <w:r>
              <w:rPr>
                <w:vertAlign w:val="superscript"/>
              </w:rPr>
              <w:t>nd</w:t>
            </w:r>
            <w:r>
              <w:t xml:space="preserve"> Ed. Albuquerque. Benjamin/Cummings Pub. Co.. 1993</w:t>
            </w:r>
          </w:p>
        </w:tc>
      </w:tr>
      <w:tr w:rsidR="00D44E16" w14:paraId="3701B27C" w14:textId="77777777" w:rsidTr="00012088">
        <w:tc>
          <w:tcPr>
            <w:tcW w:w="675" w:type="dxa"/>
          </w:tcPr>
          <w:p w14:paraId="4FF4FBB2" w14:textId="77777777" w:rsidR="00D44E16" w:rsidRDefault="00D44E16" w:rsidP="00D44E16">
            <w:r>
              <w:t>8.</w:t>
            </w:r>
          </w:p>
        </w:tc>
        <w:tc>
          <w:tcPr>
            <w:tcW w:w="7761" w:type="dxa"/>
          </w:tcPr>
          <w:p w14:paraId="437D3FB4" w14:textId="2BFC5F87" w:rsidR="00D44E16" w:rsidRDefault="00D44E16" w:rsidP="00D44E16">
            <w:pPr>
              <w:jc w:val="left"/>
            </w:pPr>
            <w:r w:rsidRPr="00C80F1E">
              <w:t xml:space="preserve">Hebb, D. O.. </w:t>
            </w:r>
            <w:r w:rsidRPr="00C80F1E">
              <w:rPr>
                <w:i/>
                <w:iCs/>
              </w:rPr>
              <w:t>The Organization of Behavior</w:t>
            </w:r>
            <w:r w:rsidRPr="00C80F1E">
              <w:t>. 1</w:t>
            </w:r>
            <w:r w:rsidRPr="00C80F1E">
              <w:rPr>
                <w:vertAlign w:val="superscript"/>
              </w:rPr>
              <w:t>st</w:t>
            </w:r>
            <w:r w:rsidRPr="00C80F1E">
              <w:t xml:space="preserve"> Ed. </w:t>
            </w:r>
            <w:r w:rsidRPr="00C80F1E">
              <w:rPr>
                <w:rStyle w:val="product-ryt-detail"/>
              </w:rPr>
              <w:t>New York. Psychology Press.</w:t>
            </w:r>
            <w:r w:rsidRPr="00C80F1E">
              <w:t xml:space="preserve"> </w:t>
            </w:r>
            <w:r>
              <w:t>2002</w:t>
            </w:r>
          </w:p>
        </w:tc>
      </w:tr>
      <w:tr w:rsidR="00D44E16" w14:paraId="114D389E" w14:textId="77777777" w:rsidTr="00012088">
        <w:tc>
          <w:tcPr>
            <w:tcW w:w="675" w:type="dxa"/>
          </w:tcPr>
          <w:p w14:paraId="57290D92" w14:textId="77777777" w:rsidR="00D44E16" w:rsidRDefault="00D44E16" w:rsidP="00D44E16">
            <w:r>
              <w:t>9.</w:t>
            </w:r>
          </w:p>
        </w:tc>
        <w:tc>
          <w:tcPr>
            <w:tcW w:w="7761" w:type="dxa"/>
          </w:tcPr>
          <w:p w14:paraId="5CFA81AA" w14:textId="0BE97784" w:rsidR="00D44E16" w:rsidRDefault="00D44E16" w:rsidP="00D44E16">
            <w:pPr>
              <w:jc w:val="left"/>
            </w:pPr>
            <w:r>
              <w:t xml:space="preserve">Picton, P.. </w:t>
            </w:r>
            <w:r w:rsidRPr="00C80F1E">
              <w:rPr>
                <w:rStyle w:val="c-bibliographic-informationvalue"/>
                <w:i/>
                <w:iCs/>
              </w:rPr>
              <w:t>Introduction to Neural Networks</w:t>
            </w:r>
            <w:r>
              <w:rPr>
                <w:rStyle w:val="c-bibliographic-informationvalue"/>
              </w:rPr>
              <w:t>. 1</w:t>
            </w:r>
            <w:r w:rsidRPr="00C80F1E">
              <w:rPr>
                <w:rStyle w:val="c-bibliographic-informationvalue"/>
                <w:vertAlign w:val="superscript"/>
              </w:rPr>
              <w:t>st</w:t>
            </w:r>
            <w:r>
              <w:rPr>
                <w:rStyle w:val="c-bibliographic-informationvalue"/>
              </w:rPr>
              <w:t xml:space="preserve"> Ed. London. Red Globe Press London. 1994</w:t>
            </w:r>
          </w:p>
        </w:tc>
      </w:tr>
      <w:tr w:rsidR="00D44E16" w14:paraId="4BC08F17" w14:textId="77777777" w:rsidTr="00012088">
        <w:tc>
          <w:tcPr>
            <w:tcW w:w="675" w:type="dxa"/>
          </w:tcPr>
          <w:p w14:paraId="5A81C16A" w14:textId="77777777" w:rsidR="00D44E16" w:rsidRDefault="00D44E16" w:rsidP="00D44E16">
            <w:r>
              <w:t>10.</w:t>
            </w:r>
          </w:p>
        </w:tc>
        <w:tc>
          <w:tcPr>
            <w:tcW w:w="7761" w:type="dxa"/>
          </w:tcPr>
          <w:p w14:paraId="169AC2A5" w14:textId="77777777" w:rsidR="00D44E16" w:rsidRDefault="00D44E16" w:rsidP="00D44E16">
            <w:pPr>
              <w:jc w:val="left"/>
            </w:pPr>
            <w:r>
              <w:t xml:space="preserve">Ertel, W.. </w:t>
            </w:r>
            <w:r w:rsidRPr="00AE4C6D">
              <w:rPr>
                <w:i/>
                <w:iCs/>
              </w:rPr>
              <w:t>Grundkurs Künstliche Inelligenz</w:t>
            </w:r>
            <w:r>
              <w:t>. 5</w:t>
            </w:r>
            <w:r w:rsidRPr="00AE4C6D">
              <w:rPr>
                <w:vertAlign w:val="superscript"/>
              </w:rPr>
              <w:t>th</w:t>
            </w:r>
            <w:r>
              <w:t xml:space="preserve"> Ed. Weingarten. Springer. 2021</w:t>
            </w:r>
          </w:p>
          <w:p w14:paraId="15A73C4A" w14:textId="17C3AAE2" w:rsidR="00D44E16" w:rsidRDefault="00D44E16" w:rsidP="00D44E16">
            <w:pPr>
              <w:jc w:val="left"/>
            </w:pPr>
          </w:p>
        </w:tc>
      </w:tr>
      <w:tr w:rsidR="00D44E16" w14:paraId="4451A7BB" w14:textId="77777777" w:rsidTr="00012088">
        <w:tc>
          <w:tcPr>
            <w:tcW w:w="675" w:type="dxa"/>
          </w:tcPr>
          <w:p w14:paraId="353E45A4" w14:textId="77777777" w:rsidR="00D44E16" w:rsidRDefault="00D44E16" w:rsidP="00D44E16">
            <w:r>
              <w:t>11.</w:t>
            </w:r>
          </w:p>
        </w:tc>
        <w:tc>
          <w:tcPr>
            <w:tcW w:w="7761" w:type="dxa"/>
          </w:tcPr>
          <w:p w14:paraId="310267B7" w14:textId="4A29F68D" w:rsidR="00D44E16" w:rsidRDefault="00D44E16" w:rsidP="00D44E16">
            <w:r w:rsidRPr="006602E1">
              <w:t>Grum, M..</w:t>
            </w:r>
            <w:r w:rsidRPr="006602E1">
              <w:rPr>
                <w:i/>
                <w:iCs/>
              </w:rPr>
              <w:t>Construction of a Concept of Neuronal Modeling</w:t>
            </w:r>
            <w:r>
              <w:t xml:space="preserve">. </w:t>
            </w:r>
            <w:r w:rsidRPr="00C80F1E">
              <w:t>1</w:t>
            </w:r>
            <w:r w:rsidRPr="00C80F1E">
              <w:rPr>
                <w:vertAlign w:val="superscript"/>
              </w:rPr>
              <w:t>st</w:t>
            </w:r>
            <w:r w:rsidRPr="00C80F1E">
              <w:t xml:space="preserve"> Ed</w:t>
            </w:r>
            <w:r>
              <w:t>. Berlin. Springer. 2022</w:t>
            </w:r>
          </w:p>
        </w:tc>
      </w:tr>
      <w:tr w:rsidR="00D44E16" w14:paraId="56BBA83F" w14:textId="77777777" w:rsidTr="00012088">
        <w:tc>
          <w:tcPr>
            <w:tcW w:w="675" w:type="dxa"/>
          </w:tcPr>
          <w:p w14:paraId="0B9C7905" w14:textId="77777777" w:rsidR="00D44E16" w:rsidRDefault="00D44E16" w:rsidP="00D44E16">
            <w:r>
              <w:t>12.</w:t>
            </w:r>
          </w:p>
        </w:tc>
        <w:tc>
          <w:tcPr>
            <w:tcW w:w="7761" w:type="dxa"/>
          </w:tcPr>
          <w:p w14:paraId="46E46B6B" w14:textId="77777777" w:rsidR="00D44E16" w:rsidRDefault="00D44E16" w:rsidP="00D44E16">
            <w:pPr>
              <w:jc w:val="left"/>
            </w:pPr>
            <w:r>
              <w:t xml:space="preserve">Sonnet, D.. </w:t>
            </w:r>
            <w:r w:rsidRPr="00906D48">
              <w:rPr>
                <w:i/>
                <w:iCs/>
              </w:rPr>
              <w:t>Neuronale Netzwerke kompakt</w:t>
            </w:r>
            <w:r>
              <w:t xml:space="preserve">. </w:t>
            </w:r>
            <w:r w:rsidRPr="00C80F1E">
              <w:t>1</w:t>
            </w:r>
            <w:r w:rsidRPr="00C80F1E">
              <w:rPr>
                <w:vertAlign w:val="superscript"/>
              </w:rPr>
              <w:t>st</w:t>
            </w:r>
            <w:r w:rsidRPr="00C80F1E">
              <w:t xml:space="preserve"> Ed</w:t>
            </w:r>
            <w:r>
              <w:t>. Hamburg. Springer Vieweg. 2022</w:t>
            </w:r>
          </w:p>
          <w:p w14:paraId="0CDB5E41" w14:textId="487F4DBC" w:rsidR="00D44E16" w:rsidRDefault="00D44E16" w:rsidP="00D44E16">
            <w:pPr>
              <w:jc w:val="left"/>
            </w:pPr>
          </w:p>
        </w:tc>
      </w:tr>
      <w:tr w:rsidR="00D44E16" w14:paraId="2519E5A2" w14:textId="77777777" w:rsidTr="00012088">
        <w:tc>
          <w:tcPr>
            <w:tcW w:w="675" w:type="dxa"/>
          </w:tcPr>
          <w:p w14:paraId="78326169" w14:textId="77777777" w:rsidR="00D44E16" w:rsidRDefault="00D44E16" w:rsidP="00D44E16">
            <w:r>
              <w:t>13.</w:t>
            </w:r>
          </w:p>
        </w:tc>
        <w:tc>
          <w:tcPr>
            <w:tcW w:w="7761" w:type="dxa"/>
          </w:tcPr>
          <w:p w14:paraId="3FCFE1E5" w14:textId="43F9CCCD" w:rsidR="00D44E16" w:rsidRDefault="00D44E16" w:rsidP="00D44E16">
            <w:pPr>
              <w:jc w:val="left"/>
            </w:pPr>
            <w:r>
              <w:t xml:space="preserve">Fischertechnik (2023). </w:t>
            </w:r>
            <w:r w:rsidRPr="007E30E2">
              <w:rPr>
                <w:i/>
                <w:iCs/>
              </w:rPr>
              <w:t>Lernfabrik 4.0</w:t>
            </w:r>
            <w:r>
              <w:t xml:space="preserve">. Retrieved on May 5, 2023, from </w:t>
            </w:r>
            <w:r w:rsidRPr="007E30E2">
              <w:t>https://www.fischertechnik.de</w:t>
            </w:r>
          </w:p>
        </w:tc>
      </w:tr>
      <w:tr w:rsidR="00D44E16" w14:paraId="23D99E75" w14:textId="77777777" w:rsidTr="00012088">
        <w:tc>
          <w:tcPr>
            <w:tcW w:w="675" w:type="dxa"/>
          </w:tcPr>
          <w:p w14:paraId="472E7594" w14:textId="35C6F007" w:rsidR="00D44E16" w:rsidRDefault="00D44E16" w:rsidP="00D44E16">
            <w:r>
              <w:t>14.</w:t>
            </w:r>
          </w:p>
        </w:tc>
        <w:tc>
          <w:tcPr>
            <w:tcW w:w="7761" w:type="dxa"/>
          </w:tcPr>
          <w:p w14:paraId="4B442CED" w14:textId="798D941B" w:rsidR="00D44E16" w:rsidRDefault="00D44E16" w:rsidP="00D44E16">
            <w:pPr>
              <w:jc w:val="left"/>
            </w:pPr>
            <w:r>
              <w:t xml:space="preserve">Beckhoff (2023). </w:t>
            </w:r>
            <w:r w:rsidRPr="00F80467">
              <w:rPr>
                <w:i/>
                <w:iCs/>
              </w:rPr>
              <w:t>TF6100 | TwinCAT 3 OPC UA</w:t>
            </w:r>
            <w:r>
              <w:t xml:space="preserve">. Retrieved on May 20, 2023, from </w:t>
            </w:r>
            <w:r w:rsidR="006F4B4C" w:rsidRPr="006F4B4C">
              <w:rPr>
                <w:sz w:val="24"/>
              </w:rPr>
              <w:t>https://infosys.beckhoff.com</w:t>
            </w:r>
          </w:p>
          <w:p w14:paraId="5C618289" w14:textId="6132A1A6" w:rsidR="006F4B4C" w:rsidRDefault="006F4B4C" w:rsidP="00D44E16">
            <w:pPr>
              <w:jc w:val="left"/>
            </w:pPr>
          </w:p>
        </w:tc>
      </w:tr>
      <w:tr w:rsidR="00D44E16" w14:paraId="118B2FF8" w14:textId="77777777" w:rsidTr="00012088">
        <w:tc>
          <w:tcPr>
            <w:tcW w:w="675" w:type="dxa"/>
          </w:tcPr>
          <w:p w14:paraId="2E2CBB83" w14:textId="05ED2242" w:rsidR="00D44E16" w:rsidRDefault="00D44E16" w:rsidP="00D44E16">
            <w:r>
              <w:lastRenderedPageBreak/>
              <w:t>15.</w:t>
            </w:r>
          </w:p>
        </w:tc>
        <w:tc>
          <w:tcPr>
            <w:tcW w:w="7761" w:type="dxa"/>
          </w:tcPr>
          <w:p w14:paraId="052257B3" w14:textId="6E703A97" w:rsidR="00D44E16" w:rsidRDefault="00D44E16" w:rsidP="00D44E16">
            <w:pPr>
              <w:jc w:val="left"/>
            </w:pPr>
            <w:r>
              <w:t xml:space="preserve">KI Campus (2022). </w:t>
            </w:r>
            <w:r w:rsidRPr="00E00D5D">
              <w:rPr>
                <w:i/>
                <w:iCs/>
              </w:rPr>
              <w:t>Lernfabrik 4.0 – Steuerung, Monitoring und NN-Modell</w:t>
            </w:r>
            <w:r w:rsidRPr="00E00D5D">
              <w:t>.</w:t>
            </w:r>
            <w:r>
              <w:t xml:space="preserve"> Retrieved on June 25, 2023, from </w:t>
            </w:r>
            <w:r w:rsidRPr="00E00D5D">
              <w:t>https://learn.ki-campus.org</w:t>
            </w:r>
          </w:p>
        </w:tc>
      </w:tr>
      <w:tr w:rsidR="006F4B4C" w14:paraId="2D8E4F21" w14:textId="77777777" w:rsidTr="00012088">
        <w:tc>
          <w:tcPr>
            <w:tcW w:w="675" w:type="dxa"/>
          </w:tcPr>
          <w:p w14:paraId="26C2675B" w14:textId="4DE32EB8" w:rsidR="006F4B4C" w:rsidRDefault="006F4B4C" w:rsidP="00D44E16">
            <w:r>
              <w:t>16.</w:t>
            </w:r>
          </w:p>
        </w:tc>
        <w:tc>
          <w:tcPr>
            <w:tcW w:w="7761" w:type="dxa"/>
          </w:tcPr>
          <w:p w14:paraId="1F843066" w14:textId="03D90C0C" w:rsidR="006F4B4C" w:rsidRPr="00614D2C" w:rsidRDefault="006F4B4C" w:rsidP="006F4B4C">
            <w:pPr>
              <w:jc w:val="left"/>
            </w:pPr>
            <w:r w:rsidRPr="00614D2C">
              <w:t>Klein, M.</w:t>
            </w:r>
            <w:r>
              <w:t xml:space="preserve"> (2022). </w:t>
            </w:r>
            <w:r w:rsidRPr="006F4B4C">
              <w:rPr>
                <w:i/>
                <w:iCs/>
              </w:rPr>
              <w:t>Osteraktion 12 Weiterbildung</w:t>
            </w:r>
            <w:r>
              <w:rPr>
                <w:i/>
                <w:iCs/>
              </w:rPr>
              <w:t>.</w:t>
            </w:r>
            <w:r>
              <w:t xml:space="preserve"> Retrieved on May 26, 2023, from</w:t>
            </w:r>
            <w:r w:rsidRPr="00614D2C">
              <w:t xml:space="preserve"> </w:t>
            </w:r>
            <w:r w:rsidRPr="006F4B4C">
              <w:rPr>
                <w:rFonts w:eastAsiaTheme="majorEastAsia"/>
                <w:sz w:val="24"/>
              </w:rPr>
              <w:t>https://www.hs-albsig.de</w:t>
            </w:r>
          </w:p>
          <w:p w14:paraId="0B03D851" w14:textId="77777777" w:rsidR="006F4B4C" w:rsidRDefault="006F4B4C" w:rsidP="00D44E16">
            <w:pPr>
              <w:jc w:val="left"/>
            </w:pPr>
          </w:p>
        </w:tc>
      </w:tr>
    </w:tbl>
    <w:p w14:paraId="5FA1DEB4" w14:textId="0B74F7BB" w:rsidR="00BC6DF7" w:rsidRPr="00BC6DF7" w:rsidRDefault="00BC6DF7" w:rsidP="000D6EA3"/>
    <w:sectPr w:rsidR="00BC6DF7" w:rsidRPr="00BC6DF7" w:rsidSect="001D6F4B">
      <w:pgSz w:w="11906" w:h="16838" w:code="9"/>
      <w:pgMar w:top="1418"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F904A6F" w14:textId="77777777" w:rsidR="007C5DE9" w:rsidRDefault="007C5DE9" w:rsidP="000A6C47">
      <w:pPr>
        <w:spacing w:line="240" w:lineRule="auto"/>
      </w:pPr>
      <w:r>
        <w:separator/>
      </w:r>
    </w:p>
  </w:endnote>
  <w:endnote w:type="continuationSeparator" w:id="0">
    <w:p w14:paraId="6A2BB0AB" w14:textId="77777777" w:rsidR="007C5DE9" w:rsidRDefault="007C5DE9" w:rsidP="000A6C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88BF52D" w14:textId="77777777" w:rsidR="007C5DE9" w:rsidRDefault="007C5DE9" w:rsidP="000A6C47">
      <w:pPr>
        <w:spacing w:line="240" w:lineRule="auto"/>
      </w:pPr>
      <w:r>
        <w:separator/>
      </w:r>
    </w:p>
  </w:footnote>
  <w:footnote w:type="continuationSeparator" w:id="0">
    <w:p w14:paraId="243AD67D" w14:textId="77777777" w:rsidR="007C5DE9" w:rsidRDefault="007C5DE9" w:rsidP="000A6C4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3A6AA" w14:textId="77777777" w:rsidR="009F2412" w:rsidRDefault="009F2412">
    <w:pPr>
      <w:pStyle w:val="Kopfzeile"/>
      <w:jc w:val="right"/>
    </w:pPr>
  </w:p>
  <w:p w14:paraId="49BD9203" w14:textId="77777777" w:rsidR="009F2412" w:rsidRDefault="009F2412">
    <w:pPr>
      <w:pStyle w:val="Kopfzeil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880587"/>
      <w:docPartObj>
        <w:docPartGallery w:val="Page Numbers (Top of Page)"/>
        <w:docPartUnique/>
      </w:docPartObj>
    </w:sdtPr>
    <w:sdtEndPr>
      <w:rPr>
        <w:noProof/>
      </w:rPr>
    </w:sdtEndPr>
    <w:sdtContent>
      <w:p w14:paraId="30F759BF" w14:textId="77777777" w:rsidR="009F2412" w:rsidRDefault="00CA5969">
        <w:pPr>
          <w:pStyle w:val="Kopfzeile"/>
          <w:jc w:val="right"/>
        </w:pPr>
        <w:r>
          <w:fldChar w:fldCharType="begin"/>
        </w:r>
        <w:r w:rsidR="009F2412" w:rsidRPr="00817ECB">
          <w:instrText xml:space="preserve"> PAGE   \* MERGEFORMAT </w:instrText>
        </w:r>
        <w:r>
          <w:fldChar w:fldCharType="separate"/>
        </w:r>
        <w:r w:rsidR="00E95A95">
          <w:rPr>
            <w:noProof/>
          </w:rPr>
          <w:t>i</w:t>
        </w:r>
        <w:r>
          <w:rPr>
            <w:noProof/>
          </w:rPr>
          <w:fldChar w:fldCharType="end"/>
        </w:r>
      </w:p>
    </w:sdtContent>
  </w:sdt>
  <w:p w14:paraId="1C3AC16A" w14:textId="77777777" w:rsidR="009F2412" w:rsidRDefault="009F2412">
    <w:pPr>
      <w:pStyle w:val="Kopfzeil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9544855"/>
      <w:docPartObj>
        <w:docPartGallery w:val="Page Numbers (Top of Page)"/>
        <w:docPartUnique/>
      </w:docPartObj>
    </w:sdtPr>
    <w:sdtEndPr>
      <w:rPr>
        <w:noProof/>
      </w:rPr>
    </w:sdtEndPr>
    <w:sdtContent>
      <w:p w14:paraId="407E8F1C" w14:textId="77777777" w:rsidR="009F2412" w:rsidRDefault="00CA5969">
        <w:pPr>
          <w:pStyle w:val="Kopfzeile"/>
          <w:jc w:val="right"/>
        </w:pPr>
        <w:r>
          <w:fldChar w:fldCharType="begin"/>
        </w:r>
        <w:r w:rsidR="009F2412">
          <w:instrText xml:space="preserve"> PAGE   \* MERGEFORMAT </w:instrText>
        </w:r>
        <w:r>
          <w:fldChar w:fldCharType="separate"/>
        </w:r>
        <w:r w:rsidR="00F62CA0">
          <w:rPr>
            <w:noProof/>
          </w:rPr>
          <w:t>2</w:t>
        </w:r>
        <w:r>
          <w:rPr>
            <w:noProof/>
          </w:rPr>
          <w:fldChar w:fldCharType="end"/>
        </w:r>
      </w:p>
    </w:sdtContent>
  </w:sdt>
  <w:p w14:paraId="5245000F" w14:textId="77777777" w:rsidR="009F2412" w:rsidRDefault="009F2412">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06758B"/>
    <w:multiLevelType w:val="multilevel"/>
    <w:tmpl w:val="13643A06"/>
    <w:lvl w:ilvl="0">
      <w:start w:val="1"/>
      <w:numFmt w:val="decimal"/>
      <w:pStyle w:val="berschrift1"/>
      <w:lvlText w:val="CHAPTER %1"/>
      <w:lvlJc w:val="left"/>
      <w:pPr>
        <w:ind w:left="360" w:hanging="360"/>
      </w:pPr>
      <w:rPr>
        <w:rFonts w:hint="default"/>
      </w:r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abstractNum w:abstractNumId="1" w15:restartNumberingAfterBreak="0">
    <w:nsid w:val="45B27B6D"/>
    <w:multiLevelType w:val="hybridMultilevel"/>
    <w:tmpl w:val="67CEB98C"/>
    <w:lvl w:ilvl="0" w:tplc="A2FC2068">
      <w:start w:val="1"/>
      <w:numFmt w:val="lowerLetter"/>
      <w:pStyle w:val="Itemiseda"/>
      <w:lvlText w:val="%1."/>
      <w:lvlJc w:val="left"/>
      <w:pPr>
        <w:ind w:left="720" w:hanging="360"/>
      </w:pPr>
      <w:rPr>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BB51DE1"/>
    <w:multiLevelType w:val="hybridMultilevel"/>
    <w:tmpl w:val="FE6E5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9C05CFB"/>
    <w:multiLevelType w:val="hybridMultilevel"/>
    <w:tmpl w:val="A80A2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CB1E19"/>
    <w:multiLevelType w:val="hybridMultilevel"/>
    <w:tmpl w:val="D638A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6831860">
    <w:abstractNumId w:val="0"/>
  </w:num>
  <w:num w:numId="2" w16cid:durableId="1710453763">
    <w:abstractNumId w:val="1"/>
  </w:num>
  <w:num w:numId="3" w16cid:durableId="469203116">
    <w:abstractNumId w:val="1"/>
    <w:lvlOverride w:ilvl="0">
      <w:startOverride w:val="1"/>
    </w:lvlOverride>
  </w:num>
  <w:num w:numId="4" w16cid:durableId="1461607722">
    <w:abstractNumId w:val="1"/>
    <w:lvlOverride w:ilvl="0">
      <w:startOverride w:val="1"/>
    </w:lvlOverride>
  </w:num>
  <w:num w:numId="5" w16cid:durableId="546769869">
    <w:abstractNumId w:val="1"/>
    <w:lvlOverride w:ilvl="0">
      <w:startOverride w:val="1"/>
    </w:lvlOverride>
  </w:num>
  <w:num w:numId="6" w16cid:durableId="956370008">
    <w:abstractNumId w:val="1"/>
    <w:lvlOverride w:ilvl="0">
      <w:startOverride w:val="1"/>
    </w:lvlOverride>
  </w:num>
  <w:num w:numId="7" w16cid:durableId="67730952">
    <w:abstractNumId w:val="2"/>
  </w:num>
  <w:num w:numId="8" w16cid:durableId="1008408637">
    <w:abstractNumId w:val="3"/>
  </w:num>
  <w:num w:numId="9" w16cid:durableId="6526855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5"/>
  <w:attachedTemplate r:id="rId1"/>
  <w:defaultTabStop w:val="720"/>
  <w:drawingGridHorizontalSpacing w:val="120"/>
  <w:displayHorizontalDrawingGridEvery w:val="2"/>
  <w:characterSpacingControl w:val="doNotCompress"/>
  <w:hdrShapeDefaults>
    <o:shapedefaults v:ext="edit" spidmax="2123"/>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84D09"/>
    <w:rsid w:val="00012088"/>
    <w:rsid w:val="00012160"/>
    <w:rsid w:val="00013D80"/>
    <w:rsid w:val="000148DC"/>
    <w:rsid w:val="00015AC4"/>
    <w:rsid w:val="000225E8"/>
    <w:rsid w:val="0004568E"/>
    <w:rsid w:val="00050F33"/>
    <w:rsid w:val="00060968"/>
    <w:rsid w:val="00067456"/>
    <w:rsid w:val="00067867"/>
    <w:rsid w:val="00070D0B"/>
    <w:rsid w:val="0007659A"/>
    <w:rsid w:val="000873B7"/>
    <w:rsid w:val="000A6C47"/>
    <w:rsid w:val="000B00F5"/>
    <w:rsid w:val="000B54FF"/>
    <w:rsid w:val="000B75D8"/>
    <w:rsid w:val="000C32AA"/>
    <w:rsid w:val="000C5F57"/>
    <w:rsid w:val="000D0AA3"/>
    <w:rsid w:val="000D0EAA"/>
    <w:rsid w:val="000D6EA3"/>
    <w:rsid w:val="000D7C49"/>
    <w:rsid w:val="000E2930"/>
    <w:rsid w:val="000F743E"/>
    <w:rsid w:val="0011431D"/>
    <w:rsid w:val="001153AC"/>
    <w:rsid w:val="00116119"/>
    <w:rsid w:val="001177C6"/>
    <w:rsid w:val="001259D2"/>
    <w:rsid w:val="00126978"/>
    <w:rsid w:val="00130B66"/>
    <w:rsid w:val="001326B9"/>
    <w:rsid w:val="00133B3D"/>
    <w:rsid w:val="0013701D"/>
    <w:rsid w:val="00143703"/>
    <w:rsid w:val="001473D9"/>
    <w:rsid w:val="00152F73"/>
    <w:rsid w:val="00160E08"/>
    <w:rsid w:val="00160ED5"/>
    <w:rsid w:val="00161204"/>
    <w:rsid w:val="001633B7"/>
    <w:rsid w:val="00181EC3"/>
    <w:rsid w:val="00182AA3"/>
    <w:rsid w:val="0018308C"/>
    <w:rsid w:val="001833BB"/>
    <w:rsid w:val="0018561C"/>
    <w:rsid w:val="001A4F10"/>
    <w:rsid w:val="001B0DD4"/>
    <w:rsid w:val="001B54C4"/>
    <w:rsid w:val="001D6F4B"/>
    <w:rsid w:val="001E576F"/>
    <w:rsid w:val="002038B7"/>
    <w:rsid w:val="002100B5"/>
    <w:rsid w:val="00215694"/>
    <w:rsid w:val="00216D09"/>
    <w:rsid w:val="00217311"/>
    <w:rsid w:val="00226B1E"/>
    <w:rsid w:val="00230116"/>
    <w:rsid w:val="00241DE6"/>
    <w:rsid w:val="002427C9"/>
    <w:rsid w:val="00243EFC"/>
    <w:rsid w:val="00245EFB"/>
    <w:rsid w:val="002501CE"/>
    <w:rsid w:val="00254B62"/>
    <w:rsid w:val="002636AE"/>
    <w:rsid w:val="002662A3"/>
    <w:rsid w:val="0026654C"/>
    <w:rsid w:val="00285B45"/>
    <w:rsid w:val="00291F46"/>
    <w:rsid w:val="00294F56"/>
    <w:rsid w:val="002A13A8"/>
    <w:rsid w:val="002A31E7"/>
    <w:rsid w:val="002A576B"/>
    <w:rsid w:val="002B0F7D"/>
    <w:rsid w:val="002B18AA"/>
    <w:rsid w:val="002B7576"/>
    <w:rsid w:val="002C3AC6"/>
    <w:rsid w:val="002C7810"/>
    <w:rsid w:val="002D0E03"/>
    <w:rsid w:val="002D13E0"/>
    <w:rsid w:val="0030487E"/>
    <w:rsid w:val="0031304C"/>
    <w:rsid w:val="00324141"/>
    <w:rsid w:val="0034072F"/>
    <w:rsid w:val="003431AE"/>
    <w:rsid w:val="003437B2"/>
    <w:rsid w:val="00350999"/>
    <w:rsid w:val="00366306"/>
    <w:rsid w:val="003756A4"/>
    <w:rsid w:val="003801E8"/>
    <w:rsid w:val="00380566"/>
    <w:rsid w:val="0038337A"/>
    <w:rsid w:val="003862B3"/>
    <w:rsid w:val="00386A8B"/>
    <w:rsid w:val="003A207B"/>
    <w:rsid w:val="003A21EF"/>
    <w:rsid w:val="003A2EF6"/>
    <w:rsid w:val="003A40EC"/>
    <w:rsid w:val="003A4795"/>
    <w:rsid w:val="003B2967"/>
    <w:rsid w:val="003B53A1"/>
    <w:rsid w:val="003B6F1D"/>
    <w:rsid w:val="003C1059"/>
    <w:rsid w:val="00402B23"/>
    <w:rsid w:val="004069DA"/>
    <w:rsid w:val="00410230"/>
    <w:rsid w:val="00411503"/>
    <w:rsid w:val="00416099"/>
    <w:rsid w:val="00422279"/>
    <w:rsid w:val="00436575"/>
    <w:rsid w:val="00444D9C"/>
    <w:rsid w:val="004523B6"/>
    <w:rsid w:val="004528F4"/>
    <w:rsid w:val="00456324"/>
    <w:rsid w:val="00461FC9"/>
    <w:rsid w:val="004741DF"/>
    <w:rsid w:val="00474C0C"/>
    <w:rsid w:val="00474CF7"/>
    <w:rsid w:val="004758CB"/>
    <w:rsid w:val="00482854"/>
    <w:rsid w:val="00493327"/>
    <w:rsid w:val="004A580C"/>
    <w:rsid w:val="004A5D32"/>
    <w:rsid w:val="004C20D3"/>
    <w:rsid w:val="004D01D1"/>
    <w:rsid w:val="004D2B26"/>
    <w:rsid w:val="004F213F"/>
    <w:rsid w:val="004F65E1"/>
    <w:rsid w:val="00500F6C"/>
    <w:rsid w:val="00511451"/>
    <w:rsid w:val="00520333"/>
    <w:rsid w:val="00521C7F"/>
    <w:rsid w:val="00525934"/>
    <w:rsid w:val="00532042"/>
    <w:rsid w:val="0053430D"/>
    <w:rsid w:val="00540BFA"/>
    <w:rsid w:val="00554518"/>
    <w:rsid w:val="00555F79"/>
    <w:rsid w:val="0055624A"/>
    <w:rsid w:val="00560257"/>
    <w:rsid w:val="005631DB"/>
    <w:rsid w:val="00572B86"/>
    <w:rsid w:val="00573E6A"/>
    <w:rsid w:val="00574D1C"/>
    <w:rsid w:val="0058067E"/>
    <w:rsid w:val="00585112"/>
    <w:rsid w:val="00585748"/>
    <w:rsid w:val="0059646B"/>
    <w:rsid w:val="005A0AAD"/>
    <w:rsid w:val="005C433B"/>
    <w:rsid w:val="005C77B1"/>
    <w:rsid w:val="005D14CD"/>
    <w:rsid w:val="005D4294"/>
    <w:rsid w:val="005D447F"/>
    <w:rsid w:val="005D4F46"/>
    <w:rsid w:val="005E21D0"/>
    <w:rsid w:val="005E39A8"/>
    <w:rsid w:val="005F43FD"/>
    <w:rsid w:val="00606B68"/>
    <w:rsid w:val="006103D3"/>
    <w:rsid w:val="00611DB4"/>
    <w:rsid w:val="00621CEA"/>
    <w:rsid w:val="00627367"/>
    <w:rsid w:val="006315C2"/>
    <w:rsid w:val="0066096E"/>
    <w:rsid w:val="00660EB1"/>
    <w:rsid w:val="00670B11"/>
    <w:rsid w:val="006A1B94"/>
    <w:rsid w:val="006A665E"/>
    <w:rsid w:val="006C288D"/>
    <w:rsid w:val="006C399B"/>
    <w:rsid w:val="006D45A7"/>
    <w:rsid w:val="006D45E9"/>
    <w:rsid w:val="006E297B"/>
    <w:rsid w:val="006E7A72"/>
    <w:rsid w:val="006F4013"/>
    <w:rsid w:val="006F4B4C"/>
    <w:rsid w:val="006F51B3"/>
    <w:rsid w:val="0072241B"/>
    <w:rsid w:val="00722D1F"/>
    <w:rsid w:val="0072539E"/>
    <w:rsid w:val="00725E44"/>
    <w:rsid w:val="007360BF"/>
    <w:rsid w:val="007454EE"/>
    <w:rsid w:val="007762A4"/>
    <w:rsid w:val="0078376F"/>
    <w:rsid w:val="00787CD8"/>
    <w:rsid w:val="00792A85"/>
    <w:rsid w:val="007A0A28"/>
    <w:rsid w:val="007A0E2F"/>
    <w:rsid w:val="007A1BCA"/>
    <w:rsid w:val="007B0673"/>
    <w:rsid w:val="007C1A9F"/>
    <w:rsid w:val="007C3052"/>
    <w:rsid w:val="007C5DE9"/>
    <w:rsid w:val="007E27F5"/>
    <w:rsid w:val="00806DE4"/>
    <w:rsid w:val="00817ECB"/>
    <w:rsid w:val="00823DBB"/>
    <w:rsid w:val="00885A47"/>
    <w:rsid w:val="00887E0D"/>
    <w:rsid w:val="0089694E"/>
    <w:rsid w:val="008C02DA"/>
    <w:rsid w:val="008C17DC"/>
    <w:rsid w:val="008C1B67"/>
    <w:rsid w:val="008C4B9D"/>
    <w:rsid w:val="008C73FA"/>
    <w:rsid w:val="008D6881"/>
    <w:rsid w:val="008E6AF3"/>
    <w:rsid w:val="008F035B"/>
    <w:rsid w:val="00900BB1"/>
    <w:rsid w:val="00906B20"/>
    <w:rsid w:val="009077AF"/>
    <w:rsid w:val="00913F52"/>
    <w:rsid w:val="0092173B"/>
    <w:rsid w:val="00956C67"/>
    <w:rsid w:val="0096481B"/>
    <w:rsid w:val="00966142"/>
    <w:rsid w:val="00971840"/>
    <w:rsid w:val="0097474D"/>
    <w:rsid w:val="00974FC2"/>
    <w:rsid w:val="00977F91"/>
    <w:rsid w:val="0098261F"/>
    <w:rsid w:val="00986CEE"/>
    <w:rsid w:val="009916FF"/>
    <w:rsid w:val="009A00BA"/>
    <w:rsid w:val="009B4950"/>
    <w:rsid w:val="009B5584"/>
    <w:rsid w:val="009B57A6"/>
    <w:rsid w:val="009C16A3"/>
    <w:rsid w:val="009C6FC6"/>
    <w:rsid w:val="009E63AA"/>
    <w:rsid w:val="009F188E"/>
    <w:rsid w:val="009F2412"/>
    <w:rsid w:val="00A15A34"/>
    <w:rsid w:val="00A15CD8"/>
    <w:rsid w:val="00A205D3"/>
    <w:rsid w:val="00A52DE9"/>
    <w:rsid w:val="00A55AF9"/>
    <w:rsid w:val="00A62B8F"/>
    <w:rsid w:val="00A93DA9"/>
    <w:rsid w:val="00A97AE1"/>
    <w:rsid w:val="00A97B50"/>
    <w:rsid w:val="00AA31A8"/>
    <w:rsid w:val="00AC4CC2"/>
    <w:rsid w:val="00AC5498"/>
    <w:rsid w:val="00B13D73"/>
    <w:rsid w:val="00B2208C"/>
    <w:rsid w:val="00B42342"/>
    <w:rsid w:val="00B448D7"/>
    <w:rsid w:val="00B45F83"/>
    <w:rsid w:val="00B66F66"/>
    <w:rsid w:val="00B84D09"/>
    <w:rsid w:val="00B874DA"/>
    <w:rsid w:val="00B95FA8"/>
    <w:rsid w:val="00BB4ED7"/>
    <w:rsid w:val="00BB6E73"/>
    <w:rsid w:val="00BB7E5D"/>
    <w:rsid w:val="00BC3205"/>
    <w:rsid w:val="00BC6DF7"/>
    <w:rsid w:val="00BD0CB6"/>
    <w:rsid w:val="00BD2E89"/>
    <w:rsid w:val="00BD6BF4"/>
    <w:rsid w:val="00BE6E36"/>
    <w:rsid w:val="00BF2ED3"/>
    <w:rsid w:val="00BF5013"/>
    <w:rsid w:val="00BF7B5B"/>
    <w:rsid w:val="00C040FE"/>
    <w:rsid w:val="00C07E31"/>
    <w:rsid w:val="00C17184"/>
    <w:rsid w:val="00C21E70"/>
    <w:rsid w:val="00C32DA7"/>
    <w:rsid w:val="00C543AA"/>
    <w:rsid w:val="00C645A6"/>
    <w:rsid w:val="00C82B41"/>
    <w:rsid w:val="00C82B6A"/>
    <w:rsid w:val="00C830AC"/>
    <w:rsid w:val="00C83326"/>
    <w:rsid w:val="00C86CCA"/>
    <w:rsid w:val="00C97345"/>
    <w:rsid w:val="00CA1472"/>
    <w:rsid w:val="00CA5522"/>
    <w:rsid w:val="00CA5969"/>
    <w:rsid w:val="00CA6EE9"/>
    <w:rsid w:val="00CB1D31"/>
    <w:rsid w:val="00CD2657"/>
    <w:rsid w:val="00CD2663"/>
    <w:rsid w:val="00CF6E86"/>
    <w:rsid w:val="00D03CCC"/>
    <w:rsid w:val="00D04E94"/>
    <w:rsid w:val="00D44E16"/>
    <w:rsid w:val="00D508DD"/>
    <w:rsid w:val="00D63894"/>
    <w:rsid w:val="00D6645B"/>
    <w:rsid w:val="00D679C4"/>
    <w:rsid w:val="00D82AEF"/>
    <w:rsid w:val="00DA150B"/>
    <w:rsid w:val="00DB654E"/>
    <w:rsid w:val="00DC6230"/>
    <w:rsid w:val="00DD22C3"/>
    <w:rsid w:val="00DE4020"/>
    <w:rsid w:val="00E15965"/>
    <w:rsid w:val="00E27AD6"/>
    <w:rsid w:val="00E31B20"/>
    <w:rsid w:val="00E33C1A"/>
    <w:rsid w:val="00E40691"/>
    <w:rsid w:val="00E4245C"/>
    <w:rsid w:val="00E46995"/>
    <w:rsid w:val="00E606D7"/>
    <w:rsid w:val="00E72212"/>
    <w:rsid w:val="00E751E5"/>
    <w:rsid w:val="00E753D2"/>
    <w:rsid w:val="00E75805"/>
    <w:rsid w:val="00E77612"/>
    <w:rsid w:val="00E91398"/>
    <w:rsid w:val="00E93CCC"/>
    <w:rsid w:val="00E94D6F"/>
    <w:rsid w:val="00E95A95"/>
    <w:rsid w:val="00EA29C3"/>
    <w:rsid w:val="00EA7FB1"/>
    <w:rsid w:val="00EB34A5"/>
    <w:rsid w:val="00EB4CB6"/>
    <w:rsid w:val="00EB54EB"/>
    <w:rsid w:val="00EB7292"/>
    <w:rsid w:val="00EC0DA4"/>
    <w:rsid w:val="00EC5BD6"/>
    <w:rsid w:val="00EC7CCB"/>
    <w:rsid w:val="00ED74D0"/>
    <w:rsid w:val="00EE0812"/>
    <w:rsid w:val="00EE0A3D"/>
    <w:rsid w:val="00EE261C"/>
    <w:rsid w:val="00EE29CC"/>
    <w:rsid w:val="00EF06FA"/>
    <w:rsid w:val="00F151CB"/>
    <w:rsid w:val="00F36132"/>
    <w:rsid w:val="00F54889"/>
    <w:rsid w:val="00F62CA0"/>
    <w:rsid w:val="00F65786"/>
    <w:rsid w:val="00F738C0"/>
    <w:rsid w:val="00F757A6"/>
    <w:rsid w:val="00F80467"/>
    <w:rsid w:val="00F80AF0"/>
    <w:rsid w:val="00F821EF"/>
    <w:rsid w:val="00F83240"/>
    <w:rsid w:val="00FA4A75"/>
    <w:rsid w:val="00FA67FB"/>
    <w:rsid w:val="00FA75B4"/>
    <w:rsid w:val="00FC3EA5"/>
    <w:rsid w:val="00FC58D8"/>
    <w:rsid w:val="00FC5E0C"/>
    <w:rsid w:val="00FC6C16"/>
    <w:rsid w:val="00FE6C2C"/>
    <w:rsid w:val="00FF2F10"/>
    <w:rsid w:val="00FF5D92"/>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2123"/>
    <o:shapelayout v:ext="edit">
      <o:idmap v:ext="edit" data="2"/>
    </o:shapelayout>
  </w:shapeDefaults>
  <w:decimalSymbol w:val=","/>
  <w:listSeparator w:val=";"/>
  <w14:docId w14:val="5A22C4F2"/>
  <w15:docId w15:val="{D9FFBBFA-B621-4A89-A690-476A44B75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55624A"/>
    <w:pPr>
      <w:tabs>
        <w:tab w:val="left" w:pos="720"/>
      </w:tabs>
      <w:spacing w:after="0" w:line="360" w:lineRule="auto"/>
      <w:jc w:val="both"/>
    </w:pPr>
    <w:rPr>
      <w:rFonts w:ascii="Times New Roman"/>
      <w:sz w:val="24"/>
    </w:rPr>
  </w:style>
  <w:style w:type="paragraph" w:styleId="berschrift1">
    <w:name w:val="heading 1"/>
    <w:basedOn w:val="Standard"/>
    <w:next w:val="Standard"/>
    <w:link w:val="berschrift1Zchn"/>
    <w:uiPriority w:val="9"/>
    <w:qFormat/>
    <w:rsid w:val="00243EFC"/>
    <w:pPr>
      <w:keepNext/>
      <w:keepLines/>
      <w:numPr>
        <w:numId w:val="1"/>
      </w:numPr>
      <w:spacing w:before="1418" w:after="1200" w:line="240" w:lineRule="auto"/>
      <w:jc w:val="center"/>
      <w:outlineLvl w:val="0"/>
    </w:pPr>
    <w:rPr>
      <w:rFonts w:eastAsiaTheme="majorEastAsia" w:cstheme="majorBidi"/>
      <w:b/>
      <w:szCs w:val="32"/>
    </w:rPr>
  </w:style>
  <w:style w:type="paragraph" w:styleId="berschrift2">
    <w:name w:val="heading 2"/>
    <w:basedOn w:val="Standard"/>
    <w:next w:val="Standard"/>
    <w:link w:val="berschrift2Zchn"/>
    <w:uiPriority w:val="9"/>
    <w:unhideWhenUsed/>
    <w:qFormat/>
    <w:rsid w:val="003B53A1"/>
    <w:pPr>
      <w:keepNext/>
      <w:keepLines/>
      <w:numPr>
        <w:ilvl w:val="1"/>
        <w:numId w:val="1"/>
      </w:numPr>
      <w:spacing w:before="600" w:after="600" w:line="240" w:lineRule="auto"/>
      <w:ind w:left="709" w:hanging="709"/>
      <w:contextualSpacing/>
      <w:outlineLvl w:val="1"/>
    </w:pPr>
    <w:rPr>
      <w:rFonts w:eastAsiaTheme="majorEastAsia" w:cstheme="majorBidi"/>
      <w:b/>
      <w:szCs w:val="26"/>
    </w:rPr>
  </w:style>
  <w:style w:type="paragraph" w:styleId="berschrift3">
    <w:name w:val="heading 3"/>
    <w:basedOn w:val="Standard"/>
    <w:next w:val="Standard"/>
    <w:link w:val="berschrift3Zchn"/>
    <w:uiPriority w:val="9"/>
    <w:unhideWhenUsed/>
    <w:qFormat/>
    <w:rsid w:val="001326B9"/>
    <w:pPr>
      <w:keepNext/>
      <w:keepLines/>
      <w:numPr>
        <w:ilvl w:val="2"/>
        <w:numId w:val="1"/>
      </w:numPr>
      <w:spacing w:before="600" w:after="600" w:line="240" w:lineRule="auto"/>
      <w:outlineLvl w:val="2"/>
    </w:pPr>
    <w:rPr>
      <w:rFonts w:eastAsiaTheme="majorEastAsia" w:cstheme="majorBidi"/>
      <w:b/>
      <w:szCs w:val="24"/>
    </w:rPr>
  </w:style>
  <w:style w:type="paragraph" w:styleId="berschrift4">
    <w:name w:val="heading 4"/>
    <w:basedOn w:val="Standard"/>
    <w:next w:val="Standard"/>
    <w:link w:val="berschrift4Zchn"/>
    <w:uiPriority w:val="9"/>
    <w:unhideWhenUsed/>
    <w:qFormat/>
    <w:rsid w:val="00FA75B4"/>
    <w:pPr>
      <w:keepNext/>
      <w:keepLines/>
      <w:numPr>
        <w:ilvl w:val="3"/>
        <w:numId w:val="1"/>
      </w:numPr>
      <w:spacing w:before="600" w:after="600"/>
      <w:outlineLvl w:val="3"/>
    </w:pPr>
    <w:rPr>
      <w:rFonts w:eastAsiaTheme="majorEastAsia" w:cstheme="majorBidi"/>
      <w:b/>
      <w:iCs/>
    </w:rPr>
  </w:style>
  <w:style w:type="paragraph" w:styleId="berschrift5">
    <w:name w:val="heading 5"/>
    <w:basedOn w:val="Standard"/>
    <w:next w:val="Standard"/>
    <w:link w:val="berschrift5Zchn"/>
    <w:uiPriority w:val="9"/>
    <w:semiHidden/>
    <w:unhideWhenUsed/>
    <w:rsid w:val="002D0E0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2D0E0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2D0E0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2D0E0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2D0E0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Listenabsatz">
    <w:name w:val="List Paragraph"/>
    <w:basedOn w:val="Standard"/>
    <w:uiPriority w:val="34"/>
    <w:qFormat/>
    <w:rsid w:val="007A0A28"/>
    <w:pPr>
      <w:ind w:left="720"/>
      <w:contextualSpacing/>
    </w:pPr>
  </w:style>
  <w:style w:type="table" w:styleId="Tabellenraster">
    <w:name w:val="Table Grid"/>
    <w:basedOn w:val="NormaleTabelle"/>
    <w:uiPriority w:val="39"/>
    <w:rsid w:val="00A62B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tzhaltertext">
    <w:name w:val="Placeholder Text"/>
    <w:basedOn w:val="Absatz-Standardschriftart"/>
    <w:uiPriority w:val="99"/>
    <w:semiHidden/>
    <w:rsid w:val="006A665E"/>
    <w:rPr>
      <w:color w:val="808080"/>
    </w:rPr>
  </w:style>
  <w:style w:type="character" w:customStyle="1" w:styleId="berschrift1Zchn">
    <w:name w:val="Überschrift 1 Zchn"/>
    <w:basedOn w:val="Absatz-Standardschriftart"/>
    <w:link w:val="berschrift1"/>
    <w:uiPriority w:val="9"/>
    <w:rsid w:val="0089694E"/>
    <w:rPr>
      <w:rFonts w:ascii="Times New Roman" w:eastAsiaTheme="majorEastAsia" w:cstheme="majorBidi"/>
      <w:b/>
      <w:sz w:val="24"/>
      <w:szCs w:val="32"/>
    </w:rPr>
  </w:style>
  <w:style w:type="character" w:customStyle="1" w:styleId="berschrift2Zchn">
    <w:name w:val="Überschrift 2 Zchn"/>
    <w:basedOn w:val="Absatz-Standardschriftart"/>
    <w:link w:val="berschrift2"/>
    <w:uiPriority w:val="9"/>
    <w:rsid w:val="003B53A1"/>
    <w:rPr>
      <w:rFonts w:ascii="Times New Roman" w:eastAsiaTheme="majorEastAsia" w:cstheme="majorBidi"/>
      <w:b/>
      <w:sz w:val="24"/>
      <w:szCs w:val="26"/>
    </w:rPr>
  </w:style>
  <w:style w:type="character" w:customStyle="1" w:styleId="berschrift3Zchn">
    <w:name w:val="Überschrift 3 Zchn"/>
    <w:basedOn w:val="Absatz-Standardschriftart"/>
    <w:link w:val="berschrift3"/>
    <w:uiPriority w:val="9"/>
    <w:rsid w:val="001326B9"/>
    <w:rPr>
      <w:rFonts w:ascii="Times New Roman" w:eastAsiaTheme="majorEastAsia" w:cstheme="majorBidi"/>
      <w:b/>
      <w:sz w:val="24"/>
      <w:szCs w:val="24"/>
    </w:rPr>
  </w:style>
  <w:style w:type="character" w:customStyle="1" w:styleId="berschrift4Zchn">
    <w:name w:val="Überschrift 4 Zchn"/>
    <w:basedOn w:val="Absatz-Standardschriftart"/>
    <w:link w:val="berschrift4"/>
    <w:uiPriority w:val="9"/>
    <w:rsid w:val="00FA75B4"/>
    <w:rPr>
      <w:rFonts w:ascii="Times New Roman" w:eastAsiaTheme="majorEastAsia" w:cstheme="majorBidi"/>
      <w:b/>
      <w:iCs/>
      <w:sz w:val="24"/>
    </w:rPr>
  </w:style>
  <w:style w:type="character" w:customStyle="1" w:styleId="berschrift5Zchn">
    <w:name w:val="Überschrift 5 Zchn"/>
    <w:basedOn w:val="Absatz-Standardschriftart"/>
    <w:link w:val="berschrift5"/>
    <w:uiPriority w:val="9"/>
    <w:semiHidden/>
    <w:rsid w:val="002D0E03"/>
    <w:rPr>
      <w:rFonts w:asciiTheme="majorHAnsi" w:eastAsiaTheme="majorEastAsia" w:hAnsiTheme="majorHAnsi" w:cstheme="majorBidi"/>
      <w:color w:val="2F5496" w:themeColor="accent1" w:themeShade="BF"/>
      <w:sz w:val="24"/>
    </w:rPr>
  </w:style>
  <w:style w:type="character" w:customStyle="1" w:styleId="berschrift6Zchn">
    <w:name w:val="Überschrift 6 Zchn"/>
    <w:basedOn w:val="Absatz-Standardschriftart"/>
    <w:link w:val="berschrift6"/>
    <w:uiPriority w:val="9"/>
    <w:semiHidden/>
    <w:rsid w:val="002D0E03"/>
    <w:rPr>
      <w:rFonts w:asciiTheme="majorHAnsi" w:eastAsiaTheme="majorEastAsia" w:hAnsiTheme="majorHAnsi" w:cstheme="majorBidi"/>
      <w:color w:val="1F3763" w:themeColor="accent1" w:themeShade="7F"/>
      <w:sz w:val="24"/>
    </w:rPr>
  </w:style>
  <w:style w:type="character" w:customStyle="1" w:styleId="berschrift7Zchn">
    <w:name w:val="Überschrift 7 Zchn"/>
    <w:basedOn w:val="Absatz-Standardschriftart"/>
    <w:link w:val="berschrift7"/>
    <w:uiPriority w:val="9"/>
    <w:semiHidden/>
    <w:rsid w:val="002D0E03"/>
    <w:rPr>
      <w:rFonts w:asciiTheme="majorHAnsi" w:eastAsiaTheme="majorEastAsia" w:hAnsiTheme="majorHAnsi" w:cstheme="majorBidi"/>
      <w:i/>
      <w:iCs/>
      <w:color w:val="1F3763" w:themeColor="accent1" w:themeShade="7F"/>
      <w:sz w:val="24"/>
    </w:rPr>
  </w:style>
  <w:style w:type="character" w:customStyle="1" w:styleId="berschrift8Zchn">
    <w:name w:val="Überschrift 8 Zchn"/>
    <w:basedOn w:val="Absatz-Standardschriftart"/>
    <w:link w:val="berschrift8"/>
    <w:uiPriority w:val="9"/>
    <w:semiHidden/>
    <w:rsid w:val="002D0E03"/>
    <w:rPr>
      <w:rFonts w:asciiTheme="majorHAnsi" w:eastAsiaTheme="majorEastAsia" w:hAnsiTheme="majorHAnsi" w:cstheme="majorBidi"/>
      <w:color w:val="272727" w:themeColor="text1" w:themeTint="D8"/>
      <w:sz w:val="21"/>
      <w:szCs w:val="21"/>
    </w:rPr>
  </w:style>
  <w:style w:type="character" w:customStyle="1" w:styleId="berschrift9Zchn">
    <w:name w:val="Überschrift 9 Zchn"/>
    <w:basedOn w:val="Absatz-Standardschriftart"/>
    <w:link w:val="berschrift9"/>
    <w:uiPriority w:val="9"/>
    <w:semiHidden/>
    <w:rsid w:val="002D0E03"/>
    <w:rPr>
      <w:rFonts w:asciiTheme="majorHAnsi" w:eastAsiaTheme="majorEastAsia" w:hAnsiTheme="majorHAnsi" w:cstheme="majorBidi"/>
      <w:i/>
      <w:iCs/>
      <w:color w:val="272727" w:themeColor="text1" w:themeTint="D8"/>
      <w:sz w:val="21"/>
      <w:szCs w:val="21"/>
    </w:rPr>
  </w:style>
  <w:style w:type="paragraph" w:customStyle="1" w:styleId="Acknowledgement">
    <w:name w:val="Acknowledgement"/>
    <w:basedOn w:val="Standard"/>
    <w:qFormat/>
    <w:rsid w:val="00C32DA7"/>
    <w:pPr>
      <w:spacing w:before="1418" w:after="1200" w:line="240" w:lineRule="auto"/>
      <w:jc w:val="center"/>
    </w:pPr>
    <w:rPr>
      <w:b/>
    </w:rPr>
  </w:style>
  <w:style w:type="paragraph" w:customStyle="1" w:styleId="Abstract">
    <w:name w:val="Abstract"/>
    <w:basedOn w:val="Standard"/>
    <w:qFormat/>
    <w:rsid w:val="00C32DA7"/>
    <w:pPr>
      <w:tabs>
        <w:tab w:val="clear" w:pos="720"/>
      </w:tabs>
      <w:spacing w:before="1418" w:after="1200" w:line="240" w:lineRule="auto"/>
      <w:jc w:val="center"/>
    </w:pPr>
    <w:rPr>
      <w:b/>
    </w:rPr>
  </w:style>
  <w:style w:type="paragraph" w:customStyle="1" w:styleId="Abstrak">
    <w:name w:val="Abstrak"/>
    <w:basedOn w:val="Standard"/>
    <w:qFormat/>
    <w:rsid w:val="00C32DA7"/>
    <w:pPr>
      <w:tabs>
        <w:tab w:val="clear" w:pos="720"/>
      </w:tabs>
      <w:spacing w:before="1418" w:after="1200" w:line="240" w:lineRule="auto"/>
      <w:jc w:val="center"/>
    </w:pPr>
    <w:rPr>
      <w:b/>
      <w:lang w:val="ms-MY"/>
    </w:rPr>
  </w:style>
  <w:style w:type="paragraph" w:customStyle="1" w:styleId="Content">
    <w:name w:val="Content"/>
    <w:basedOn w:val="Standard"/>
    <w:qFormat/>
    <w:rsid w:val="00D03CCC"/>
    <w:pPr>
      <w:tabs>
        <w:tab w:val="clear" w:pos="720"/>
      </w:tabs>
      <w:spacing w:before="1418" w:after="1200" w:line="240" w:lineRule="auto"/>
      <w:jc w:val="center"/>
    </w:pPr>
    <w:rPr>
      <w:b/>
    </w:rPr>
  </w:style>
  <w:style w:type="paragraph" w:customStyle="1" w:styleId="ListofTable">
    <w:name w:val="List of Table"/>
    <w:basedOn w:val="Standard"/>
    <w:qFormat/>
    <w:rsid w:val="00D03CCC"/>
    <w:pPr>
      <w:spacing w:before="1418" w:after="1200" w:line="240" w:lineRule="auto"/>
      <w:jc w:val="center"/>
    </w:pPr>
    <w:rPr>
      <w:b/>
    </w:rPr>
  </w:style>
  <w:style w:type="paragraph" w:customStyle="1" w:styleId="Listoffigure">
    <w:name w:val="List of figure"/>
    <w:basedOn w:val="Standard"/>
    <w:qFormat/>
    <w:rsid w:val="00243EFC"/>
    <w:pPr>
      <w:spacing w:before="1418" w:after="1200" w:line="240" w:lineRule="auto"/>
      <w:jc w:val="center"/>
    </w:pPr>
    <w:rPr>
      <w:b/>
    </w:rPr>
  </w:style>
  <w:style w:type="paragraph" w:customStyle="1" w:styleId="Listofsymbol">
    <w:name w:val="List of symbol"/>
    <w:basedOn w:val="Standard"/>
    <w:qFormat/>
    <w:rsid w:val="00243EFC"/>
    <w:pPr>
      <w:spacing w:before="1418" w:after="1200" w:line="240" w:lineRule="auto"/>
      <w:jc w:val="center"/>
    </w:pPr>
    <w:rPr>
      <w:b/>
    </w:rPr>
  </w:style>
  <w:style w:type="character" w:styleId="Hervorhebung">
    <w:name w:val="Emphasis"/>
    <w:basedOn w:val="Absatz-Standardschriftart"/>
    <w:uiPriority w:val="20"/>
    <w:rsid w:val="00243EFC"/>
    <w:rPr>
      <w:i/>
      <w:iCs/>
    </w:rPr>
  </w:style>
  <w:style w:type="paragraph" w:customStyle="1" w:styleId="Listofappendix">
    <w:name w:val="List of appendix"/>
    <w:basedOn w:val="Standard"/>
    <w:qFormat/>
    <w:rsid w:val="00243EFC"/>
    <w:pPr>
      <w:spacing w:before="1418" w:after="1200" w:line="240" w:lineRule="auto"/>
      <w:jc w:val="center"/>
    </w:pPr>
    <w:rPr>
      <w:b/>
    </w:rPr>
  </w:style>
  <w:style w:type="paragraph" w:customStyle="1" w:styleId="Itemiseda">
    <w:name w:val="Itemised a"/>
    <w:aliases w:val="b,c"/>
    <w:basedOn w:val="Standard"/>
    <w:qFormat/>
    <w:rsid w:val="00BF7B5B"/>
    <w:pPr>
      <w:numPr>
        <w:numId w:val="2"/>
      </w:numPr>
      <w:ind w:hanging="720"/>
    </w:pPr>
  </w:style>
  <w:style w:type="paragraph" w:customStyle="1" w:styleId="Reference">
    <w:name w:val="Reference"/>
    <w:basedOn w:val="Standard"/>
    <w:qFormat/>
    <w:rsid w:val="00BC6DF7"/>
    <w:pPr>
      <w:spacing w:before="1418" w:after="1200" w:line="240" w:lineRule="auto"/>
      <w:jc w:val="center"/>
    </w:pPr>
    <w:rPr>
      <w:b/>
    </w:rPr>
  </w:style>
  <w:style w:type="paragraph" w:styleId="Beschriftung">
    <w:name w:val="caption"/>
    <w:basedOn w:val="Standard"/>
    <w:next w:val="Standard"/>
    <w:uiPriority w:val="99"/>
    <w:unhideWhenUsed/>
    <w:qFormat/>
    <w:rsid w:val="001259D2"/>
    <w:pPr>
      <w:spacing w:after="240" w:line="240" w:lineRule="auto"/>
      <w:jc w:val="center"/>
    </w:pPr>
    <w:rPr>
      <w:iCs/>
      <w:szCs w:val="18"/>
    </w:rPr>
  </w:style>
  <w:style w:type="paragraph" w:styleId="Kopfzeile">
    <w:name w:val="header"/>
    <w:basedOn w:val="Standard"/>
    <w:link w:val="KopfzeileZchn"/>
    <w:uiPriority w:val="99"/>
    <w:unhideWhenUsed/>
    <w:rsid w:val="000A6C47"/>
    <w:pPr>
      <w:tabs>
        <w:tab w:val="clear" w:pos="720"/>
        <w:tab w:val="center" w:pos="4513"/>
        <w:tab w:val="right" w:pos="9026"/>
      </w:tabs>
      <w:spacing w:line="240" w:lineRule="auto"/>
    </w:pPr>
  </w:style>
  <w:style w:type="character" w:customStyle="1" w:styleId="KopfzeileZchn">
    <w:name w:val="Kopfzeile Zchn"/>
    <w:basedOn w:val="Absatz-Standardschriftart"/>
    <w:link w:val="Kopfzeile"/>
    <w:uiPriority w:val="99"/>
    <w:rsid w:val="000A6C47"/>
    <w:rPr>
      <w:rFonts w:ascii="Times New Roman"/>
      <w:sz w:val="24"/>
    </w:rPr>
  </w:style>
  <w:style w:type="paragraph" w:styleId="Fuzeile">
    <w:name w:val="footer"/>
    <w:basedOn w:val="Standard"/>
    <w:link w:val="FuzeileZchn"/>
    <w:uiPriority w:val="99"/>
    <w:unhideWhenUsed/>
    <w:rsid w:val="000A6C47"/>
    <w:pPr>
      <w:tabs>
        <w:tab w:val="clear" w:pos="720"/>
        <w:tab w:val="center" w:pos="4513"/>
        <w:tab w:val="right" w:pos="9026"/>
      </w:tabs>
      <w:spacing w:line="240" w:lineRule="auto"/>
    </w:pPr>
  </w:style>
  <w:style w:type="character" w:customStyle="1" w:styleId="FuzeileZchn">
    <w:name w:val="Fußzeile Zchn"/>
    <w:basedOn w:val="Absatz-Standardschriftart"/>
    <w:link w:val="Fuzeile"/>
    <w:uiPriority w:val="99"/>
    <w:rsid w:val="000A6C47"/>
    <w:rPr>
      <w:rFonts w:ascii="Times New Roman"/>
      <w:sz w:val="24"/>
    </w:rPr>
  </w:style>
  <w:style w:type="character" w:styleId="Hyperlink">
    <w:name w:val="Hyperlink"/>
    <w:basedOn w:val="Absatz-Standardschriftart"/>
    <w:uiPriority w:val="99"/>
    <w:unhideWhenUsed/>
    <w:rsid w:val="00C830AC"/>
    <w:rPr>
      <w:rFonts w:ascii="Times New Roman" w:hAnsi="Times New Roman"/>
      <w:color w:val="auto"/>
      <w:sz w:val="24"/>
      <w:u w:val="single"/>
    </w:rPr>
  </w:style>
  <w:style w:type="paragraph" w:styleId="Abbildungsverzeichnis">
    <w:name w:val="table of figures"/>
    <w:basedOn w:val="Standard"/>
    <w:next w:val="Standard"/>
    <w:uiPriority w:val="99"/>
    <w:unhideWhenUsed/>
    <w:rsid w:val="00E753D2"/>
    <w:pPr>
      <w:tabs>
        <w:tab w:val="clear" w:pos="720"/>
      </w:tabs>
      <w:ind w:left="480" w:hanging="480"/>
      <w:jc w:val="left"/>
    </w:pPr>
    <w:rPr>
      <w:rFonts w:cstheme="minorHAnsi"/>
      <w:bCs/>
      <w:szCs w:val="20"/>
    </w:rPr>
  </w:style>
  <w:style w:type="paragraph" w:styleId="Inhaltsverzeichnisberschrift">
    <w:name w:val="TOC Heading"/>
    <w:basedOn w:val="berschrift1"/>
    <w:next w:val="Standard"/>
    <w:uiPriority w:val="39"/>
    <w:unhideWhenUsed/>
    <w:qFormat/>
    <w:rsid w:val="00585748"/>
    <w:pPr>
      <w:numPr>
        <w:numId w:val="0"/>
      </w:numPr>
      <w:tabs>
        <w:tab w:val="clear" w:pos="720"/>
      </w:tabs>
      <w:spacing w:before="240" w:after="0" w:line="259" w:lineRule="auto"/>
      <w:jc w:val="left"/>
      <w:outlineLvl w:val="9"/>
    </w:pPr>
    <w:rPr>
      <w:rFonts w:asciiTheme="majorHAnsi" w:hAnsiTheme="majorHAnsi"/>
      <w:b w:val="0"/>
      <w:color w:val="2F5496" w:themeColor="accent1" w:themeShade="BF"/>
      <w:sz w:val="32"/>
      <w:lang w:val="en-US" w:eastAsia="en-US"/>
    </w:rPr>
  </w:style>
  <w:style w:type="paragraph" w:styleId="Verzeichnis1">
    <w:name w:val="toc 1"/>
    <w:basedOn w:val="Standard"/>
    <w:next w:val="Standard"/>
    <w:autoRedefine/>
    <w:uiPriority w:val="39"/>
    <w:unhideWhenUsed/>
    <w:rsid w:val="005D4294"/>
    <w:pPr>
      <w:tabs>
        <w:tab w:val="clear" w:pos="720"/>
        <w:tab w:val="right" w:pos="8210"/>
      </w:tabs>
    </w:pPr>
  </w:style>
  <w:style w:type="paragraph" w:styleId="Verzeichnis2">
    <w:name w:val="toc 2"/>
    <w:basedOn w:val="Standard"/>
    <w:next w:val="Standard"/>
    <w:autoRedefine/>
    <w:uiPriority w:val="39"/>
    <w:unhideWhenUsed/>
    <w:rsid w:val="0007659A"/>
    <w:pPr>
      <w:tabs>
        <w:tab w:val="clear" w:pos="720"/>
        <w:tab w:val="left" w:pos="1620"/>
        <w:tab w:val="right" w:pos="8210"/>
      </w:tabs>
      <w:spacing w:after="100"/>
      <w:ind w:left="1170"/>
    </w:pPr>
  </w:style>
  <w:style w:type="paragraph" w:styleId="Verzeichnis3">
    <w:name w:val="toc 3"/>
    <w:basedOn w:val="Standard"/>
    <w:next w:val="Standard"/>
    <w:autoRedefine/>
    <w:uiPriority w:val="39"/>
    <w:unhideWhenUsed/>
    <w:rsid w:val="0007659A"/>
    <w:pPr>
      <w:tabs>
        <w:tab w:val="clear" w:pos="720"/>
        <w:tab w:val="left" w:pos="2160"/>
        <w:tab w:val="right" w:pos="8210"/>
      </w:tabs>
      <w:spacing w:after="100"/>
      <w:ind w:left="1620"/>
    </w:pPr>
  </w:style>
  <w:style w:type="paragraph" w:styleId="Sprechblasentext">
    <w:name w:val="Balloon Text"/>
    <w:basedOn w:val="Standard"/>
    <w:link w:val="SprechblasentextZchn"/>
    <w:uiPriority w:val="99"/>
    <w:semiHidden/>
    <w:unhideWhenUsed/>
    <w:rsid w:val="001153AC"/>
    <w:pPr>
      <w:spacing w:line="240" w:lineRule="auto"/>
    </w:pPr>
    <w:rPr>
      <w:rFonts w:ascii="Tahoma" w:hAnsi="Tahoma" w:cs="Tahoma"/>
      <w:sz w:val="16"/>
      <w:szCs w:val="16"/>
    </w:rPr>
  </w:style>
  <w:style w:type="character" w:customStyle="1" w:styleId="SprechblasentextZchn">
    <w:name w:val="Sprechblasentext Zchn"/>
    <w:basedOn w:val="Absatz-Standardschriftart"/>
    <w:link w:val="Sprechblasentext"/>
    <w:uiPriority w:val="99"/>
    <w:semiHidden/>
    <w:rsid w:val="001153AC"/>
    <w:rPr>
      <w:rFonts w:ascii="Tahoma" w:hAnsi="Tahoma" w:cs="Tahoma"/>
      <w:sz w:val="16"/>
      <w:szCs w:val="16"/>
    </w:rPr>
  </w:style>
  <w:style w:type="character" w:customStyle="1" w:styleId="nobr">
    <w:name w:val="nobr"/>
    <w:basedOn w:val="Absatz-Standardschriftart"/>
    <w:rsid w:val="00E40691"/>
  </w:style>
  <w:style w:type="table" w:styleId="Gitternetztabelle1hell">
    <w:name w:val="Grid Table 1 Light"/>
    <w:basedOn w:val="NormaleTabelle"/>
    <w:uiPriority w:val="46"/>
    <w:rsid w:val="00E40691"/>
    <w:pPr>
      <w:spacing w:after="0" w:line="240" w:lineRule="auto"/>
    </w:pPr>
    <w:rPr>
      <w:rFonts w:eastAsiaTheme="minorHAnsi" w:hAnsiTheme="minorHAnsi" w:cstheme="minorBidi"/>
      <w:kern w:val="2"/>
      <w:lang w:val="en-US"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ett">
    <w:name w:val="Strong"/>
    <w:basedOn w:val="Absatz-Standardschriftart"/>
    <w:uiPriority w:val="22"/>
    <w:qFormat/>
    <w:rsid w:val="00E40691"/>
    <w:rPr>
      <w:b/>
      <w:bCs/>
    </w:rPr>
  </w:style>
  <w:style w:type="character" w:customStyle="1" w:styleId="product-ryt-detail">
    <w:name w:val="product-ryt-detail"/>
    <w:basedOn w:val="Absatz-Standardschriftart"/>
    <w:rsid w:val="000D6EA3"/>
  </w:style>
  <w:style w:type="character" w:customStyle="1" w:styleId="c-bibliographic-informationvalue">
    <w:name w:val="c-bibliographic-information__value"/>
    <w:basedOn w:val="Absatz-Standardschriftart"/>
    <w:rsid w:val="000D6EA3"/>
  </w:style>
  <w:style w:type="character" w:customStyle="1" w:styleId="hgkelc">
    <w:name w:val="hgkelc"/>
    <w:basedOn w:val="Absatz-Standardschriftart"/>
    <w:rsid w:val="00573E6A"/>
  </w:style>
  <w:style w:type="character" w:styleId="HTMLCode">
    <w:name w:val="HTML Code"/>
    <w:basedOn w:val="Absatz-Standardschriftart"/>
    <w:uiPriority w:val="99"/>
    <w:semiHidden/>
    <w:unhideWhenUsed/>
    <w:rsid w:val="00116119"/>
    <w:rPr>
      <w:rFonts w:ascii="Courier New" w:eastAsia="Times New Roman" w:hAnsi="Courier New" w:cs="Courier New"/>
      <w:sz w:val="20"/>
      <w:szCs w:val="20"/>
    </w:rPr>
  </w:style>
  <w:style w:type="paragraph" w:customStyle="1" w:styleId="Code">
    <w:name w:val="Code"/>
    <w:basedOn w:val="Standard"/>
    <w:link w:val="CodeChar"/>
    <w:qFormat/>
    <w:rsid w:val="00116119"/>
    <w:pPr>
      <w:shd w:val="clear" w:color="auto" w:fill="F5F5F5"/>
      <w:tabs>
        <w:tab w:val="clear" w:pos="720"/>
      </w:tabs>
      <w:spacing w:line="240" w:lineRule="auto"/>
      <w:jc w:val="left"/>
    </w:pPr>
    <w:rPr>
      <w:rFonts w:ascii="Consolas" w:hAnsi="Consolas"/>
      <w:color w:val="000000" w:themeColor="text1"/>
      <w:sz w:val="22"/>
      <w:lang w:val="en-US" w:eastAsia="en-US"/>
    </w:rPr>
  </w:style>
  <w:style w:type="character" w:customStyle="1" w:styleId="CodeChar">
    <w:name w:val="Code Char"/>
    <w:basedOn w:val="Absatz-Standardschriftart"/>
    <w:link w:val="Code"/>
    <w:rsid w:val="00116119"/>
    <w:rPr>
      <w:rFonts w:ascii="Consolas" w:hAnsi="Consolas"/>
      <w:color w:val="000000" w:themeColor="text1"/>
      <w:shd w:val="clear" w:color="auto" w:fill="F5F5F5"/>
      <w:lang w:val="en-US" w:eastAsia="en-US"/>
    </w:rPr>
  </w:style>
  <w:style w:type="character" w:styleId="BesuchterLink">
    <w:name w:val="FollowedHyperlink"/>
    <w:basedOn w:val="Absatz-Standardschriftart"/>
    <w:uiPriority w:val="99"/>
    <w:semiHidden/>
    <w:unhideWhenUsed/>
    <w:rsid w:val="004528F4"/>
    <w:rPr>
      <w:color w:val="954F72" w:themeColor="followedHyperlink"/>
      <w:u w:val="single"/>
    </w:rPr>
  </w:style>
  <w:style w:type="character" w:styleId="NichtaufgelsteErwhnung">
    <w:name w:val="Unresolved Mention"/>
    <w:basedOn w:val="Absatz-Standardschriftart"/>
    <w:uiPriority w:val="99"/>
    <w:semiHidden/>
    <w:unhideWhenUsed/>
    <w:rsid w:val="006F4B4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7.png"/><Relationship Id="rId26" Type="http://schemas.openxmlformats.org/officeDocument/2006/relationships/image" Target="media/image15.jpeg"/><Relationship Id="rId39" Type="http://schemas.microsoft.com/office/2007/relationships/hdphoto" Target="media/hdphoto2.wdp"/><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3.em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10" Type="http://schemas.openxmlformats.org/officeDocument/2006/relationships/header" Target="header3.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NRIHAN\Downloads\Template%20PSM%20JKA%20V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98C8A2-5909-4CE1-A5B4-8844C21D5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PSM JKA V2.dotx</Template>
  <TotalTime>0</TotalTime>
  <Pages>67</Pages>
  <Words>12458</Words>
  <Characters>71011</Characters>
  <Application>Microsoft Office Word</Application>
  <DocSecurity>0</DocSecurity>
  <Lines>591</Lines>
  <Paragraphs>166</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83303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MNRIHAN</dc:creator>
  <cp:lastModifiedBy>M H</cp:lastModifiedBy>
  <cp:revision>94</cp:revision>
  <cp:lastPrinted>2023-07-04T12:11:00Z</cp:lastPrinted>
  <dcterms:created xsi:type="dcterms:W3CDTF">2017-12-17T04:51:00Z</dcterms:created>
  <dcterms:modified xsi:type="dcterms:W3CDTF">2023-07-05T04:51:00Z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http://www.zotero.org/styles/journal-of-physics-conference-series</vt:lpwstr>
  </property>
  <property fmtid="{D5CDD505-2E9C-101B-9397-08002B2CF9AE}" pid="4" name="Mendeley Unique User Id_1">
    <vt:lpwstr>4b877eac-7629-3e5c-9de6-781abc7454bd</vt:lpwstr>
  </property>
</Properties>
</file>