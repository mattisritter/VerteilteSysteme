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20040574" w14:textId="77777777" w:rsidR="00152F73" w:rsidRPr="00152F73" w:rsidRDefault="00152F73" w:rsidP="00152F73">
      <w:pPr>
        <w:jc w:val="center"/>
        <w:rPr>
          <w:b/>
          <w:bCs/>
          <w:caps/>
        </w:rPr>
      </w:pPr>
      <w:r w:rsidRPr="00152F73">
        <w:rPr>
          <w:b/>
          <w:bCs/>
          <w:caps/>
        </w:rPr>
        <w:t>Investigation of a Neuronal Network Application for a Learning Factory</w:t>
      </w:r>
    </w:p>
    <w:p w14:paraId="4F0B551D" w14:textId="3D1033EF" w:rsidR="00B66F66" w:rsidRPr="00B66F66" w:rsidRDefault="00B66F66" w:rsidP="00B66F66">
      <w:pPr>
        <w:jc w:val="center"/>
        <w:rPr>
          <w:b/>
        </w:rPr>
      </w:pPr>
      <w:r w:rsidRPr="00B66F66">
        <w:rPr>
          <w:b/>
        </w:rPr>
        <w:t xml:space="preserve">ACADEMIC SESSION: </w:t>
      </w:r>
      <w:r w:rsidR="00AA31A8">
        <w:rPr>
          <w:b/>
        </w:rPr>
        <w:t>2022/</w:t>
      </w:r>
      <w:r w:rsidR="005C77B1">
        <w:rPr>
          <w:b/>
        </w:rPr>
        <w:t>2023</w:t>
      </w:r>
    </w:p>
    <w:p w14:paraId="00CD2343" w14:textId="0C863A20" w:rsidR="00B66F66" w:rsidRPr="00966142" w:rsidRDefault="00966142" w:rsidP="007A0A28">
      <w:r>
        <w:t>I</w:t>
      </w:r>
      <w:r w:rsidR="005C77B1" w:rsidRPr="00966142">
        <w:t xml:space="preserve">, </w:t>
      </w:r>
      <w:r w:rsidR="005C77B1" w:rsidRPr="00AA31A8">
        <w:rPr>
          <w:b/>
          <w:bCs/>
          <w:caps/>
        </w:rPr>
        <w:t>Moritz Hoehnel</w:t>
      </w:r>
      <w:r w:rsidR="00AA31A8">
        <w:t xml:space="preserve">, </w:t>
      </w:r>
      <w:r w:rsidR="007A0A28" w:rsidRPr="00966142">
        <w:t xml:space="preserve">agree to allow this </w:t>
      </w:r>
      <w:r w:rsidR="008C02DA" w:rsidRPr="00966142">
        <w:t>Undergraduate</w:t>
      </w:r>
      <w:r w:rsidR="007A0A28" w:rsidRPr="00966142">
        <w:t xml:space="preserve"> Project Report to be kept at the </w:t>
      </w:r>
      <w:proofErr w:type="gramStart"/>
      <w:r w:rsidR="007A0A28" w:rsidRPr="00966142">
        <w:t>Library</w:t>
      </w:r>
      <w:proofErr w:type="gramEnd"/>
      <w:r w:rsidR="007A0A28" w:rsidRPr="00966142">
        <w:t xml:space="preserve">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395189CA" w:rsidR="00160E08" w:rsidRDefault="00160E08" w:rsidP="00324141"/>
    <w:p w14:paraId="43C0F390" w14:textId="248BCF46" w:rsidR="00324141" w:rsidRDefault="00152F73" w:rsidP="00324141">
      <w:r>
        <w:t xml:space="preserve">Moritz </w:t>
      </w:r>
      <w:proofErr w:type="spellStart"/>
      <w:r>
        <w:t>Hoehnel</w:t>
      </w:r>
      <w:proofErr w:type="spellEnd"/>
      <w:r w:rsidR="00324141">
        <w:t xml:space="preserve"> </w:t>
      </w:r>
      <w:r w:rsidR="00324141">
        <w:tab/>
      </w:r>
      <w:r w:rsidR="00324141">
        <w:tab/>
      </w:r>
      <w:r w:rsidR="00324141">
        <w:tab/>
        <w:t xml:space="preserve"> </w:t>
      </w:r>
      <w:r>
        <w:t xml:space="preserve">        </w:t>
      </w:r>
      <w:r w:rsidR="00324141">
        <w:t xml:space="preserve">         </w:t>
      </w:r>
      <w:r>
        <w:t xml:space="preserve">Prof. Madya Ir. </w:t>
      </w:r>
      <w:proofErr w:type="spellStart"/>
      <w:r>
        <w:t>Dr.</w:t>
      </w:r>
      <w:proofErr w:type="spellEnd"/>
      <w:r>
        <w:t xml:space="preserve"> Low Cheng Yee</w:t>
      </w:r>
    </w:p>
    <w:p w14:paraId="5C4CB5D3" w14:textId="77777777" w:rsidR="00324141" w:rsidRPr="005C77B1" w:rsidRDefault="00324141" w:rsidP="00324141">
      <w:r w:rsidRPr="005C77B1">
        <w:t>Permanent Address:</w:t>
      </w:r>
    </w:p>
    <w:p w14:paraId="05E849AE" w14:textId="6572AE12" w:rsidR="00324141" w:rsidRPr="005C77B1" w:rsidRDefault="005C77B1" w:rsidP="00324141">
      <w:r w:rsidRPr="005C77B1">
        <w:t>19</w:t>
      </w:r>
      <w:r w:rsidR="00324141" w:rsidRPr="005C77B1">
        <w:t xml:space="preserve">, </w:t>
      </w:r>
      <w:r w:rsidRPr="005C77B1">
        <w:t xml:space="preserve">Jalan </w:t>
      </w:r>
      <w:proofErr w:type="spellStart"/>
      <w:r w:rsidRPr="005C77B1">
        <w:t>Kencana</w:t>
      </w:r>
      <w:proofErr w:type="spellEnd"/>
      <w:r w:rsidR="00152F73">
        <w:t xml:space="preserve"> 1A/26</w:t>
      </w:r>
      <w:r w:rsidR="00324141" w:rsidRPr="005C77B1">
        <w:t>,</w:t>
      </w:r>
    </w:p>
    <w:p w14:paraId="3B5F4C83" w14:textId="041585B8" w:rsidR="00324141" w:rsidRPr="005C77B1" w:rsidRDefault="005C77B1" w:rsidP="00324141">
      <w:r w:rsidRPr="005C77B1">
        <w:t xml:space="preserve">83300 Pura </w:t>
      </w:r>
      <w:proofErr w:type="spellStart"/>
      <w:r w:rsidRPr="005C77B1">
        <w:t>Kencana</w:t>
      </w:r>
      <w:proofErr w:type="spellEnd"/>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23E98599" w:rsidR="00324141" w:rsidRDefault="00324141" w:rsidP="00324141">
      <w:r>
        <w:t xml:space="preserve">Date: </w:t>
      </w:r>
      <w:r w:rsidR="00152F73" w:rsidRPr="00152F73">
        <w:t>04.07.2023</w:t>
      </w:r>
      <w:r w:rsidR="00152F73">
        <w:tab/>
      </w:r>
      <w:r w:rsidR="00152F73">
        <w:tab/>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394BE1C5" w:rsidR="005C77B1" w:rsidRPr="00152F73" w:rsidRDefault="00152F73" w:rsidP="005C77B1">
      <w:pPr>
        <w:jc w:val="center"/>
        <w:rPr>
          <w:caps/>
        </w:rPr>
      </w:pPr>
      <w:r w:rsidRPr="00152F73">
        <w:rPr>
          <w:caps/>
        </w:rPr>
        <w:lastRenderedPageBreak/>
        <w:t>Investigation of a Neuronal Network Application for a Learning Factory</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Pr="00152F73" w:rsidRDefault="005C77B1" w:rsidP="00060968">
      <w:pPr>
        <w:spacing w:line="240" w:lineRule="auto"/>
        <w:jc w:val="center"/>
        <w:rPr>
          <w:caps/>
        </w:rPr>
      </w:pPr>
      <w:r w:rsidRPr="00152F73">
        <w:rPr>
          <w:caps/>
        </w:rP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proofErr w:type="gramStart"/>
      <w:r w:rsidR="00070D0B">
        <w:t>partial</w:t>
      </w:r>
      <w:proofErr w:type="gramEnd"/>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152F73">
        <w:rPr>
          <w:caps/>
        </w:rPr>
        <w:t>August</w:t>
      </w:r>
      <w:r w:rsidR="00E95A95" w:rsidRPr="00152F73">
        <w:rPr>
          <w:caps/>
        </w:rPr>
        <w:t xml:space="preserve"> </w:t>
      </w:r>
      <w:r w:rsidR="00E95A95" w:rsidRPr="005C77B1">
        <w:t>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 xml:space="preserve">I hereby declare that the work in this project report is my own except for quotations and summaries which have been duly </w:t>
      </w:r>
      <w:proofErr w:type="gramStart"/>
      <w:r>
        <w:t>acknowledged</w:t>
      </w:r>
      <w:proofErr w:type="gramEnd"/>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 xml:space="preserve">Moritz </w:t>
      </w:r>
      <w:proofErr w:type="spellStart"/>
      <w:r>
        <w:t>Hoehnel</w:t>
      </w:r>
      <w:proofErr w:type="spellEnd"/>
    </w:p>
    <w:p w14:paraId="1E0026B4" w14:textId="438F4E3B" w:rsidR="001D6F4B" w:rsidRDefault="001D6F4B" w:rsidP="001D6F4B">
      <w:pPr>
        <w:tabs>
          <w:tab w:val="left" w:pos="2835"/>
          <w:tab w:val="left" w:pos="3402"/>
        </w:tabs>
        <w:spacing w:line="240" w:lineRule="auto"/>
        <w:ind w:left="1418"/>
      </w:pPr>
      <w:r>
        <w:t>Date</w:t>
      </w:r>
      <w:r>
        <w:tab/>
        <w:t>:</w:t>
      </w:r>
      <w:r>
        <w:tab/>
      </w:r>
      <w:r w:rsidR="00AA31A8">
        <w:t>04.07.2023</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 xml:space="preserve">Prof. Madya Ir. </w:t>
      </w:r>
      <w:proofErr w:type="spellStart"/>
      <w:r w:rsidR="00161204">
        <w:t>Dr.</w:t>
      </w:r>
      <w:proofErr w:type="spellEnd"/>
      <w:r w:rsidR="00161204">
        <w:t xml:space="preserve">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w:t>
      </w:r>
      <w:proofErr w:type="spellStart"/>
      <w:r w:rsidR="009B4950">
        <w:t>Dr.</w:t>
      </w:r>
      <w:proofErr w:type="spellEnd"/>
      <w:r w:rsidR="009B4950">
        <w:t xml:space="preserve"> Low Cheng Yee, who always supported </w:t>
      </w:r>
      <w:r>
        <w:t>me</w:t>
      </w:r>
      <w:r w:rsidR="009B4950">
        <w:t xml:space="preserve"> in every matter.</w:t>
      </w:r>
    </w:p>
    <w:p w14:paraId="1FE214E8" w14:textId="61B2D35D" w:rsidR="00474C0C" w:rsidRDefault="00EC0DA4" w:rsidP="0055624A">
      <w:r>
        <w:t>I</w:t>
      </w:r>
      <w:r w:rsidR="009B4950">
        <w:t xml:space="preserve"> would like to also thank all the persons working in the UTHM-</w:t>
      </w:r>
      <w:proofErr w:type="spellStart"/>
      <w:r w:rsidR="009B4950">
        <w:t>Frauenhofer</w:t>
      </w:r>
      <w:proofErr w:type="spellEnd"/>
      <w:r w:rsidR="009B4950">
        <w:t xml:space="preserve"> IEM Innovation Lab. It was great working together with very helping people. It was a great experience being part of the project learning factory.</w:t>
      </w:r>
      <w:r w:rsidR="00411503">
        <w:t xml:space="preserve"> Especially one person I like to thank, Mattis Tom Ritter. </w:t>
      </w:r>
    </w:p>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00BBF5B7" w14:textId="77777777" w:rsidR="00BF5013" w:rsidRPr="00BF0B2D" w:rsidRDefault="00BF5013" w:rsidP="00BF5013">
      <w:pPr>
        <w:rPr>
          <w:color w:val="000000" w:themeColor="text1"/>
        </w:rPr>
      </w:pPr>
      <w:r w:rsidRPr="00BF0B2D">
        <w:rPr>
          <w:color w:val="000000" w:themeColor="text1"/>
        </w:rPr>
        <w:t xml:space="preserve">Industrial production is experiencing fundamental changes. Undergoing innovations in the fields of artificial intelligence and data processing have a big impact. As changes happen digital, it is often hard to imagine the opportunities, especially for local companies. This report presents an approach to implement a neuronal network for data analysis. Furthermore, it creates a platform for knowledge transfer for domestic factories. The explanations cover how to collect productions data, how to preprocess it and finally how to use convolutional and recurrent neuronal networks to analyse it. Additionally, an evaluation for the implementation of the software on the factory simulation of the </w:t>
      </w:r>
      <w:proofErr w:type="spellStart"/>
      <w:r w:rsidRPr="00BF0B2D">
        <w:rPr>
          <w:color w:val="000000" w:themeColor="text1"/>
        </w:rPr>
        <w:t>Innovationslab</w:t>
      </w:r>
      <w:proofErr w:type="spellEnd"/>
      <w:r w:rsidRPr="00BF0B2D">
        <w:rPr>
          <w:color w:val="000000" w:themeColor="text1"/>
        </w:rPr>
        <w:t xml:space="preserve"> of the </w:t>
      </w:r>
      <w:proofErr w:type="spellStart"/>
      <w:r w:rsidRPr="00BF0B2D">
        <w:rPr>
          <w:color w:val="000000" w:themeColor="text1"/>
        </w:rPr>
        <w:t>Universiti</w:t>
      </w:r>
      <w:proofErr w:type="spellEnd"/>
      <w:r w:rsidRPr="00BF0B2D">
        <w:rPr>
          <w:color w:val="000000" w:themeColor="text1"/>
        </w:rPr>
        <w:t xml:space="preserve"> Tun Hussein Onn Malaysia 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w:t>
      </w:r>
      <w:proofErr w:type="spellStart"/>
      <w:r w:rsidR="00A52DE9" w:rsidRPr="00A52DE9">
        <w:t>i</w:t>
      </w:r>
      <w:proofErr w:type="spellEnd"/>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proofErr w:type="gramStart"/>
      <w:r w:rsidR="00A52DE9" w:rsidRPr="00A52DE9">
        <w:tab/>
        <w:t xml:space="preserve">  ii</w:t>
      </w:r>
      <w:proofErr w:type="gramEnd"/>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099C9048"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vii</w:t>
      </w:r>
    </w:p>
    <w:p w14:paraId="5565C5E0" w14:textId="292BDF29"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w:t>
      </w:r>
      <w:r w:rsidR="007C3D07">
        <w:t>ix</w:t>
      </w:r>
    </w:p>
    <w:p w14:paraId="3C650EF2" w14:textId="6205F1F2"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w:t>
      </w:r>
      <w:r w:rsidR="007C3D07">
        <w:t>xi</w:t>
      </w:r>
    </w:p>
    <w:p w14:paraId="0BFB3B53" w14:textId="0813EE5A"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r>
      <w:r w:rsidR="007C3D07">
        <w:t>xii</w:t>
      </w:r>
    </w:p>
    <w:p w14:paraId="0902220E" w14:textId="74FAE518" w:rsidR="00BF0B2D"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9436718" w:history="1">
        <w:r w:rsidR="00BF0B2D" w:rsidRPr="006D2429">
          <w:rPr>
            <w:rStyle w:val="Hyperlink"/>
            <w:rFonts w:eastAsiaTheme="majorEastAsia"/>
            <w:noProof/>
          </w:rPr>
          <w:t>CHAPTER 1</w:t>
        </w:r>
        <w:r w:rsidR="00BF0B2D">
          <w:rPr>
            <w:rFonts w:asciiTheme="minorHAnsi" w:eastAsiaTheme="minorEastAsia" w:hAnsiTheme="minorHAnsi" w:cstheme="minorBidi"/>
            <w:noProof/>
            <w:kern w:val="2"/>
            <w:sz w:val="22"/>
            <w:lang w:val="en-US" w:eastAsia="en-US"/>
            <w14:ligatures w14:val="standardContextual"/>
          </w:rPr>
          <w:tab/>
        </w:r>
        <w:r w:rsidR="00BF0B2D" w:rsidRPr="006D2429">
          <w:rPr>
            <w:rStyle w:val="Hyperlink"/>
            <w:rFonts w:eastAsiaTheme="majorEastAsia"/>
            <w:noProof/>
          </w:rPr>
          <w:t>INTRODUCTION</w:t>
        </w:r>
        <w:r w:rsidR="00BF0B2D">
          <w:rPr>
            <w:noProof/>
            <w:webHidden/>
          </w:rPr>
          <w:tab/>
        </w:r>
        <w:r w:rsidR="00BF0B2D">
          <w:rPr>
            <w:noProof/>
            <w:webHidden/>
          </w:rPr>
          <w:fldChar w:fldCharType="begin"/>
        </w:r>
        <w:r w:rsidR="00BF0B2D">
          <w:rPr>
            <w:noProof/>
            <w:webHidden/>
          </w:rPr>
          <w:instrText xml:space="preserve"> PAGEREF _Toc139436718 \h </w:instrText>
        </w:r>
        <w:r w:rsidR="00BF0B2D">
          <w:rPr>
            <w:noProof/>
            <w:webHidden/>
          </w:rPr>
        </w:r>
        <w:r w:rsidR="00BF0B2D">
          <w:rPr>
            <w:noProof/>
            <w:webHidden/>
          </w:rPr>
          <w:fldChar w:fldCharType="separate"/>
        </w:r>
        <w:r w:rsidR="00BF0B2D">
          <w:rPr>
            <w:noProof/>
            <w:webHidden/>
          </w:rPr>
          <w:t>1</w:t>
        </w:r>
        <w:r w:rsidR="00BF0B2D">
          <w:rPr>
            <w:noProof/>
            <w:webHidden/>
          </w:rPr>
          <w:fldChar w:fldCharType="end"/>
        </w:r>
      </w:hyperlink>
    </w:p>
    <w:p w14:paraId="31E13BC4" w14:textId="2DB206E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19" w:history="1">
        <w:r w:rsidRPr="006D2429">
          <w:rPr>
            <w:rStyle w:val="Hyperlink"/>
            <w:rFonts w:eastAsiaTheme="majorEastAsia"/>
            <w:noProof/>
          </w:rPr>
          <w:t>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Background Study</w:t>
        </w:r>
        <w:r>
          <w:rPr>
            <w:noProof/>
            <w:webHidden/>
          </w:rPr>
          <w:tab/>
        </w:r>
        <w:r>
          <w:rPr>
            <w:noProof/>
            <w:webHidden/>
          </w:rPr>
          <w:fldChar w:fldCharType="begin"/>
        </w:r>
        <w:r>
          <w:rPr>
            <w:noProof/>
            <w:webHidden/>
          </w:rPr>
          <w:instrText xml:space="preserve"> PAGEREF _Toc139436719 \h </w:instrText>
        </w:r>
        <w:r>
          <w:rPr>
            <w:noProof/>
            <w:webHidden/>
          </w:rPr>
        </w:r>
        <w:r>
          <w:rPr>
            <w:noProof/>
            <w:webHidden/>
          </w:rPr>
          <w:fldChar w:fldCharType="separate"/>
        </w:r>
        <w:r>
          <w:rPr>
            <w:noProof/>
            <w:webHidden/>
          </w:rPr>
          <w:t>1</w:t>
        </w:r>
        <w:r>
          <w:rPr>
            <w:noProof/>
            <w:webHidden/>
          </w:rPr>
          <w:fldChar w:fldCharType="end"/>
        </w:r>
      </w:hyperlink>
    </w:p>
    <w:p w14:paraId="28BEAF63" w14:textId="178B1242"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0" w:history="1">
        <w:r w:rsidRPr="006D2429">
          <w:rPr>
            <w:rStyle w:val="Hyperlink"/>
            <w:rFonts w:eastAsiaTheme="majorEastAsia"/>
            <w:noProof/>
          </w:rPr>
          <w:t>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Problem Statement</w:t>
        </w:r>
        <w:r>
          <w:rPr>
            <w:noProof/>
            <w:webHidden/>
          </w:rPr>
          <w:tab/>
        </w:r>
        <w:r>
          <w:rPr>
            <w:noProof/>
            <w:webHidden/>
          </w:rPr>
          <w:fldChar w:fldCharType="begin"/>
        </w:r>
        <w:r>
          <w:rPr>
            <w:noProof/>
            <w:webHidden/>
          </w:rPr>
          <w:instrText xml:space="preserve"> PAGEREF _Toc139436720 \h </w:instrText>
        </w:r>
        <w:r>
          <w:rPr>
            <w:noProof/>
            <w:webHidden/>
          </w:rPr>
        </w:r>
        <w:r>
          <w:rPr>
            <w:noProof/>
            <w:webHidden/>
          </w:rPr>
          <w:fldChar w:fldCharType="separate"/>
        </w:r>
        <w:r>
          <w:rPr>
            <w:noProof/>
            <w:webHidden/>
          </w:rPr>
          <w:t>2</w:t>
        </w:r>
        <w:r>
          <w:rPr>
            <w:noProof/>
            <w:webHidden/>
          </w:rPr>
          <w:fldChar w:fldCharType="end"/>
        </w:r>
      </w:hyperlink>
    </w:p>
    <w:p w14:paraId="365B32FF" w14:textId="6BFBDED7"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1" w:history="1">
        <w:r w:rsidRPr="006D2429">
          <w:rPr>
            <w:rStyle w:val="Hyperlink"/>
            <w:rFonts w:eastAsiaTheme="majorEastAsia"/>
            <w:noProof/>
          </w:rPr>
          <w:t>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Real World Example</w:t>
        </w:r>
        <w:r>
          <w:rPr>
            <w:noProof/>
            <w:webHidden/>
          </w:rPr>
          <w:tab/>
        </w:r>
        <w:r>
          <w:rPr>
            <w:noProof/>
            <w:webHidden/>
          </w:rPr>
          <w:fldChar w:fldCharType="begin"/>
        </w:r>
        <w:r>
          <w:rPr>
            <w:noProof/>
            <w:webHidden/>
          </w:rPr>
          <w:instrText xml:space="preserve"> PAGEREF _Toc139436721 \h </w:instrText>
        </w:r>
        <w:r>
          <w:rPr>
            <w:noProof/>
            <w:webHidden/>
          </w:rPr>
        </w:r>
        <w:r>
          <w:rPr>
            <w:noProof/>
            <w:webHidden/>
          </w:rPr>
          <w:fldChar w:fldCharType="separate"/>
        </w:r>
        <w:r>
          <w:rPr>
            <w:noProof/>
            <w:webHidden/>
          </w:rPr>
          <w:t>3</w:t>
        </w:r>
        <w:r>
          <w:rPr>
            <w:noProof/>
            <w:webHidden/>
          </w:rPr>
          <w:fldChar w:fldCharType="end"/>
        </w:r>
      </w:hyperlink>
    </w:p>
    <w:p w14:paraId="63C025CB" w14:textId="5AF5402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2" w:history="1">
        <w:r w:rsidRPr="006D2429">
          <w:rPr>
            <w:rStyle w:val="Hyperlink"/>
            <w:rFonts w:eastAsiaTheme="majorEastAsia"/>
            <w:noProof/>
          </w:rPr>
          <w:t>1.4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Objectives</w:t>
        </w:r>
        <w:r>
          <w:rPr>
            <w:noProof/>
            <w:webHidden/>
          </w:rPr>
          <w:tab/>
        </w:r>
        <w:r>
          <w:rPr>
            <w:noProof/>
            <w:webHidden/>
          </w:rPr>
          <w:fldChar w:fldCharType="begin"/>
        </w:r>
        <w:r>
          <w:rPr>
            <w:noProof/>
            <w:webHidden/>
          </w:rPr>
          <w:instrText xml:space="preserve"> PAGEREF _Toc139436722 \h </w:instrText>
        </w:r>
        <w:r>
          <w:rPr>
            <w:noProof/>
            <w:webHidden/>
          </w:rPr>
        </w:r>
        <w:r>
          <w:rPr>
            <w:noProof/>
            <w:webHidden/>
          </w:rPr>
          <w:fldChar w:fldCharType="separate"/>
        </w:r>
        <w:r>
          <w:rPr>
            <w:noProof/>
            <w:webHidden/>
          </w:rPr>
          <w:t>4</w:t>
        </w:r>
        <w:r>
          <w:rPr>
            <w:noProof/>
            <w:webHidden/>
          </w:rPr>
          <w:fldChar w:fldCharType="end"/>
        </w:r>
      </w:hyperlink>
    </w:p>
    <w:p w14:paraId="5D76CFAF" w14:textId="30F36B8C"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3" w:history="1">
        <w:r w:rsidRPr="006D2429">
          <w:rPr>
            <w:rStyle w:val="Hyperlink"/>
            <w:rFonts w:eastAsiaTheme="majorEastAsia"/>
            <w:noProof/>
          </w:rPr>
          <w:t>1.4.1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General Description of the Product</w:t>
        </w:r>
        <w:r>
          <w:rPr>
            <w:noProof/>
            <w:webHidden/>
          </w:rPr>
          <w:tab/>
        </w:r>
        <w:r>
          <w:rPr>
            <w:noProof/>
            <w:webHidden/>
          </w:rPr>
          <w:fldChar w:fldCharType="begin"/>
        </w:r>
        <w:r>
          <w:rPr>
            <w:noProof/>
            <w:webHidden/>
          </w:rPr>
          <w:instrText xml:space="preserve"> PAGEREF _Toc139436723 \h </w:instrText>
        </w:r>
        <w:r>
          <w:rPr>
            <w:noProof/>
            <w:webHidden/>
          </w:rPr>
        </w:r>
        <w:r>
          <w:rPr>
            <w:noProof/>
            <w:webHidden/>
          </w:rPr>
          <w:fldChar w:fldCharType="separate"/>
        </w:r>
        <w:r>
          <w:rPr>
            <w:noProof/>
            <w:webHidden/>
          </w:rPr>
          <w:t>4</w:t>
        </w:r>
        <w:r>
          <w:rPr>
            <w:noProof/>
            <w:webHidden/>
          </w:rPr>
          <w:fldChar w:fldCharType="end"/>
        </w:r>
      </w:hyperlink>
    </w:p>
    <w:p w14:paraId="320A5ED7" w14:textId="25E1435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4" w:history="1">
        <w:r w:rsidRPr="006D2429">
          <w:rPr>
            <w:rStyle w:val="Hyperlink"/>
            <w:rFonts w:eastAsiaTheme="majorEastAsia"/>
            <w:noProof/>
          </w:rPr>
          <w:t>1.5</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Scope of Study</w:t>
        </w:r>
        <w:r>
          <w:rPr>
            <w:noProof/>
            <w:webHidden/>
          </w:rPr>
          <w:tab/>
        </w:r>
        <w:r>
          <w:rPr>
            <w:noProof/>
            <w:webHidden/>
          </w:rPr>
          <w:fldChar w:fldCharType="begin"/>
        </w:r>
        <w:r>
          <w:rPr>
            <w:noProof/>
            <w:webHidden/>
          </w:rPr>
          <w:instrText xml:space="preserve"> PAGEREF _Toc139436724 \h </w:instrText>
        </w:r>
        <w:r>
          <w:rPr>
            <w:noProof/>
            <w:webHidden/>
          </w:rPr>
        </w:r>
        <w:r>
          <w:rPr>
            <w:noProof/>
            <w:webHidden/>
          </w:rPr>
          <w:fldChar w:fldCharType="separate"/>
        </w:r>
        <w:r>
          <w:rPr>
            <w:noProof/>
            <w:webHidden/>
          </w:rPr>
          <w:t>6</w:t>
        </w:r>
        <w:r>
          <w:rPr>
            <w:noProof/>
            <w:webHidden/>
          </w:rPr>
          <w:fldChar w:fldCharType="end"/>
        </w:r>
      </w:hyperlink>
    </w:p>
    <w:p w14:paraId="52E53805" w14:textId="3830E8F7"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5" w:history="1">
        <w:r w:rsidRPr="006D2429">
          <w:rPr>
            <w:rStyle w:val="Hyperlink"/>
            <w:rFonts w:eastAsiaTheme="majorEastAsia"/>
            <w:noProof/>
          </w:rPr>
          <w:t>1.5.1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Functional Requirements</w:t>
        </w:r>
        <w:r>
          <w:rPr>
            <w:noProof/>
            <w:webHidden/>
          </w:rPr>
          <w:tab/>
        </w:r>
        <w:r>
          <w:rPr>
            <w:noProof/>
            <w:webHidden/>
          </w:rPr>
          <w:fldChar w:fldCharType="begin"/>
        </w:r>
        <w:r>
          <w:rPr>
            <w:noProof/>
            <w:webHidden/>
          </w:rPr>
          <w:instrText xml:space="preserve"> PAGEREF _Toc139436725 \h </w:instrText>
        </w:r>
        <w:r>
          <w:rPr>
            <w:noProof/>
            <w:webHidden/>
          </w:rPr>
        </w:r>
        <w:r>
          <w:rPr>
            <w:noProof/>
            <w:webHidden/>
          </w:rPr>
          <w:fldChar w:fldCharType="separate"/>
        </w:r>
        <w:r>
          <w:rPr>
            <w:noProof/>
            <w:webHidden/>
          </w:rPr>
          <w:t>7</w:t>
        </w:r>
        <w:r>
          <w:rPr>
            <w:noProof/>
            <w:webHidden/>
          </w:rPr>
          <w:fldChar w:fldCharType="end"/>
        </w:r>
      </w:hyperlink>
    </w:p>
    <w:p w14:paraId="3EA2F075" w14:textId="698E43D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6" w:history="1">
        <w:r w:rsidRPr="006D2429">
          <w:rPr>
            <w:rStyle w:val="Hyperlink"/>
            <w:rFonts w:eastAsiaTheme="majorEastAsia"/>
            <w:noProof/>
          </w:rPr>
          <w:t>1.5.2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Non-Functional Requirements</w:t>
        </w:r>
        <w:r>
          <w:rPr>
            <w:noProof/>
            <w:webHidden/>
          </w:rPr>
          <w:tab/>
        </w:r>
        <w:r>
          <w:rPr>
            <w:noProof/>
            <w:webHidden/>
          </w:rPr>
          <w:fldChar w:fldCharType="begin"/>
        </w:r>
        <w:r>
          <w:rPr>
            <w:noProof/>
            <w:webHidden/>
          </w:rPr>
          <w:instrText xml:space="preserve"> PAGEREF _Toc139436726 \h </w:instrText>
        </w:r>
        <w:r>
          <w:rPr>
            <w:noProof/>
            <w:webHidden/>
          </w:rPr>
        </w:r>
        <w:r>
          <w:rPr>
            <w:noProof/>
            <w:webHidden/>
          </w:rPr>
          <w:fldChar w:fldCharType="separate"/>
        </w:r>
        <w:r>
          <w:rPr>
            <w:noProof/>
            <w:webHidden/>
          </w:rPr>
          <w:t>9</w:t>
        </w:r>
        <w:r>
          <w:rPr>
            <w:noProof/>
            <w:webHidden/>
          </w:rPr>
          <w:fldChar w:fldCharType="end"/>
        </w:r>
      </w:hyperlink>
    </w:p>
    <w:p w14:paraId="0BEF8DC7" w14:textId="7B46FAA1"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27" w:history="1">
        <w:r w:rsidRPr="006D2429">
          <w:rPr>
            <w:rStyle w:val="Hyperlink"/>
            <w:rFonts w:eastAsiaTheme="majorEastAsia"/>
            <w:noProof/>
          </w:rPr>
          <w:t>CHAPTER 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LITERATURE REVIEW</w:t>
        </w:r>
        <w:r>
          <w:rPr>
            <w:noProof/>
            <w:webHidden/>
          </w:rPr>
          <w:tab/>
        </w:r>
        <w:r>
          <w:rPr>
            <w:noProof/>
            <w:webHidden/>
          </w:rPr>
          <w:fldChar w:fldCharType="begin"/>
        </w:r>
        <w:r>
          <w:rPr>
            <w:noProof/>
            <w:webHidden/>
          </w:rPr>
          <w:instrText xml:space="preserve"> PAGEREF _Toc139436727 \h </w:instrText>
        </w:r>
        <w:r>
          <w:rPr>
            <w:noProof/>
            <w:webHidden/>
          </w:rPr>
        </w:r>
        <w:r>
          <w:rPr>
            <w:noProof/>
            <w:webHidden/>
          </w:rPr>
          <w:fldChar w:fldCharType="separate"/>
        </w:r>
        <w:r>
          <w:rPr>
            <w:noProof/>
            <w:webHidden/>
          </w:rPr>
          <w:t>10</w:t>
        </w:r>
        <w:r>
          <w:rPr>
            <w:noProof/>
            <w:webHidden/>
          </w:rPr>
          <w:fldChar w:fldCharType="end"/>
        </w:r>
      </w:hyperlink>
    </w:p>
    <w:p w14:paraId="001EB389" w14:textId="0360BE1A"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28" w:history="1">
        <w:r w:rsidRPr="006D2429">
          <w:rPr>
            <w:rStyle w:val="Hyperlink"/>
            <w:rFonts w:eastAsiaTheme="majorEastAsia"/>
            <w:noProof/>
          </w:rPr>
          <w:t>2.1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MES</w:t>
        </w:r>
        <w:r>
          <w:rPr>
            <w:noProof/>
            <w:webHidden/>
          </w:rPr>
          <w:tab/>
        </w:r>
        <w:r>
          <w:rPr>
            <w:noProof/>
            <w:webHidden/>
          </w:rPr>
          <w:fldChar w:fldCharType="begin"/>
        </w:r>
        <w:r>
          <w:rPr>
            <w:noProof/>
            <w:webHidden/>
          </w:rPr>
          <w:instrText xml:space="preserve"> PAGEREF _Toc139436728 \h </w:instrText>
        </w:r>
        <w:r>
          <w:rPr>
            <w:noProof/>
            <w:webHidden/>
          </w:rPr>
        </w:r>
        <w:r>
          <w:rPr>
            <w:noProof/>
            <w:webHidden/>
          </w:rPr>
          <w:fldChar w:fldCharType="separate"/>
        </w:r>
        <w:r>
          <w:rPr>
            <w:noProof/>
            <w:webHidden/>
          </w:rPr>
          <w:t>11</w:t>
        </w:r>
        <w:r>
          <w:rPr>
            <w:noProof/>
            <w:webHidden/>
          </w:rPr>
          <w:fldChar w:fldCharType="end"/>
        </w:r>
      </w:hyperlink>
    </w:p>
    <w:p w14:paraId="34DA30A3" w14:textId="751A2F89"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29" w:history="1">
        <w:r w:rsidRPr="006D2429">
          <w:rPr>
            <w:rStyle w:val="Hyperlink"/>
            <w:rFonts w:eastAsiaTheme="majorEastAsia"/>
            <w:noProof/>
            <w:lang w:val="en-US"/>
          </w:rPr>
          <w:t>2.1.1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Functionality of a MES</w:t>
        </w:r>
        <w:r>
          <w:rPr>
            <w:noProof/>
            <w:webHidden/>
          </w:rPr>
          <w:tab/>
        </w:r>
        <w:r>
          <w:rPr>
            <w:noProof/>
            <w:webHidden/>
          </w:rPr>
          <w:fldChar w:fldCharType="begin"/>
        </w:r>
        <w:r>
          <w:rPr>
            <w:noProof/>
            <w:webHidden/>
          </w:rPr>
          <w:instrText xml:space="preserve"> PAGEREF _Toc139436729 \h </w:instrText>
        </w:r>
        <w:r>
          <w:rPr>
            <w:noProof/>
            <w:webHidden/>
          </w:rPr>
        </w:r>
        <w:r>
          <w:rPr>
            <w:noProof/>
            <w:webHidden/>
          </w:rPr>
          <w:fldChar w:fldCharType="separate"/>
        </w:r>
        <w:r>
          <w:rPr>
            <w:noProof/>
            <w:webHidden/>
          </w:rPr>
          <w:t>11</w:t>
        </w:r>
        <w:r>
          <w:rPr>
            <w:noProof/>
            <w:webHidden/>
          </w:rPr>
          <w:fldChar w:fldCharType="end"/>
        </w:r>
      </w:hyperlink>
    </w:p>
    <w:p w14:paraId="3188BAF4" w14:textId="27F45EF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0" w:history="1">
        <w:r w:rsidRPr="006D2429">
          <w:rPr>
            <w:rStyle w:val="Hyperlink"/>
            <w:rFonts w:eastAsiaTheme="majorEastAsia"/>
            <w:noProof/>
            <w:lang w:val="en-US"/>
          </w:rPr>
          <w:t>2.1.2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MES in the Context of Industry 4.0</w:t>
        </w:r>
        <w:r>
          <w:rPr>
            <w:noProof/>
            <w:webHidden/>
          </w:rPr>
          <w:tab/>
        </w:r>
        <w:r>
          <w:rPr>
            <w:noProof/>
            <w:webHidden/>
          </w:rPr>
          <w:fldChar w:fldCharType="begin"/>
        </w:r>
        <w:r>
          <w:rPr>
            <w:noProof/>
            <w:webHidden/>
          </w:rPr>
          <w:instrText xml:space="preserve"> PAGEREF _Toc139436730 \h </w:instrText>
        </w:r>
        <w:r>
          <w:rPr>
            <w:noProof/>
            <w:webHidden/>
          </w:rPr>
        </w:r>
        <w:r>
          <w:rPr>
            <w:noProof/>
            <w:webHidden/>
          </w:rPr>
          <w:fldChar w:fldCharType="separate"/>
        </w:r>
        <w:r>
          <w:rPr>
            <w:noProof/>
            <w:webHidden/>
          </w:rPr>
          <w:t>14</w:t>
        </w:r>
        <w:r>
          <w:rPr>
            <w:noProof/>
            <w:webHidden/>
          </w:rPr>
          <w:fldChar w:fldCharType="end"/>
        </w:r>
      </w:hyperlink>
    </w:p>
    <w:p w14:paraId="6578ED6B" w14:textId="2D597E5E"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1" w:history="1">
        <w:r w:rsidRPr="006D2429">
          <w:rPr>
            <w:rStyle w:val="Hyperlink"/>
            <w:rFonts w:eastAsiaTheme="majorEastAsia"/>
            <w:noProof/>
            <w:lang w:val="en-US"/>
          </w:rPr>
          <w:t>2.1.3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lang w:val="en-US"/>
          </w:rPr>
          <w:t>Arcstone’s MES solutions</w:t>
        </w:r>
        <w:r>
          <w:rPr>
            <w:noProof/>
            <w:webHidden/>
          </w:rPr>
          <w:tab/>
        </w:r>
        <w:r>
          <w:rPr>
            <w:noProof/>
            <w:webHidden/>
          </w:rPr>
          <w:fldChar w:fldCharType="begin"/>
        </w:r>
        <w:r>
          <w:rPr>
            <w:noProof/>
            <w:webHidden/>
          </w:rPr>
          <w:instrText xml:space="preserve"> PAGEREF _Toc139436731 \h </w:instrText>
        </w:r>
        <w:r>
          <w:rPr>
            <w:noProof/>
            <w:webHidden/>
          </w:rPr>
        </w:r>
        <w:r>
          <w:rPr>
            <w:noProof/>
            <w:webHidden/>
          </w:rPr>
          <w:fldChar w:fldCharType="separate"/>
        </w:r>
        <w:r>
          <w:rPr>
            <w:noProof/>
            <w:webHidden/>
          </w:rPr>
          <w:t>15</w:t>
        </w:r>
        <w:r>
          <w:rPr>
            <w:noProof/>
            <w:webHidden/>
          </w:rPr>
          <w:fldChar w:fldCharType="end"/>
        </w:r>
      </w:hyperlink>
    </w:p>
    <w:p w14:paraId="6B390659" w14:textId="393226F3"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2" w:history="1">
        <w:r w:rsidRPr="006D2429">
          <w:rPr>
            <w:rStyle w:val="Hyperlink"/>
            <w:rFonts w:eastAsiaTheme="majorEastAsia"/>
            <w:noProof/>
          </w:rPr>
          <w:t>2.2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Artificial Intelligence</w:t>
        </w:r>
        <w:r>
          <w:rPr>
            <w:noProof/>
            <w:webHidden/>
          </w:rPr>
          <w:tab/>
        </w:r>
        <w:r>
          <w:rPr>
            <w:noProof/>
            <w:webHidden/>
          </w:rPr>
          <w:fldChar w:fldCharType="begin"/>
        </w:r>
        <w:r>
          <w:rPr>
            <w:noProof/>
            <w:webHidden/>
          </w:rPr>
          <w:instrText xml:space="preserve"> PAGEREF _Toc139436732 \h </w:instrText>
        </w:r>
        <w:r>
          <w:rPr>
            <w:noProof/>
            <w:webHidden/>
          </w:rPr>
        </w:r>
        <w:r>
          <w:rPr>
            <w:noProof/>
            <w:webHidden/>
          </w:rPr>
          <w:fldChar w:fldCharType="separate"/>
        </w:r>
        <w:r>
          <w:rPr>
            <w:noProof/>
            <w:webHidden/>
          </w:rPr>
          <w:t>17</w:t>
        </w:r>
        <w:r>
          <w:rPr>
            <w:noProof/>
            <w:webHidden/>
          </w:rPr>
          <w:fldChar w:fldCharType="end"/>
        </w:r>
      </w:hyperlink>
    </w:p>
    <w:p w14:paraId="05B5746E" w14:textId="44520291"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3" w:history="1">
        <w:r w:rsidRPr="006D2429">
          <w:rPr>
            <w:rStyle w:val="Hyperlink"/>
            <w:rFonts w:eastAsiaTheme="majorEastAsia"/>
            <w:noProof/>
          </w:rPr>
          <w:t>2.2.1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Neuronal Network in General</w:t>
        </w:r>
        <w:r>
          <w:rPr>
            <w:noProof/>
            <w:webHidden/>
          </w:rPr>
          <w:tab/>
        </w:r>
        <w:r>
          <w:rPr>
            <w:noProof/>
            <w:webHidden/>
          </w:rPr>
          <w:fldChar w:fldCharType="begin"/>
        </w:r>
        <w:r>
          <w:rPr>
            <w:noProof/>
            <w:webHidden/>
          </w:rPr>
          <w:instrText xml:space="preserve"> PAGEREF _Toc139436733 \h </w:instrText>
        </w:r>
        <w:r>
          <w:rPr>
            <w:noProof/>
            <w:webHidden/>
          </w:rPr>
        </w:r>
        <w:r>
          <w:rPr>
            <w:noProof/>
            <w:webHidden/>
          </w:rPr>
          <w:fldChar w:fldCharType="separate"/>
        </w:r>
        <w:r>
          <w:rPr>
            <w:noProof/>
            <w:webHidden/>
          </w:rPr>
          <w:t>17</w:t>
        </w:r>
        <w:r>
          <w:rPr>
            <w:noProof/>
            <w:webHidden/>
          </w:rPr>
          <w:fldChar w:fldCharType="end"/>
        </w:r>
      </w:hyperlink>
    </w:p>
    <w:p w14:paraId="1D404940" w14:textId="50D0C02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4" w:history="1">
        <w:r w:rsidRPr="006D2429">
          <w:rPr>
            <w:rStyle w:val="Hyperlink"/>
            <w:rFonts w:eastAsiaTheme="majorEastAsia"/>
            <w:noProof/>
          </w:rPr>
          <w:t>2.2.2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Convolutional Neuronal Network</w:t>
        </w:r>
        <w:r>
          <w:rPr>
            <w:noProof/>
            <w:webHidden/>
          </w:rPr>
          <w:tab/>
        </w:r>
        <w:r>
          <w:rPr>
            <w:noProof/>
            <w:webHidden/>
          </w:rPr>
          <w:fldChar w:fldCharType="begin"/>
        </w:r>
        <w:r>
          <w:rPr>
            <w:noProof/>
            <w:webHidden/>
          </w:rPr>
          <w:instrText xml:space="preserve"> PAGEREF _Toc139436734 \h </w:instrText>
        </w:r>
        <w:r>
          <w:rPr>
            <w:noProof/>
            <w:webHidden/>
          </w:rPr>
        </w:r>
        <w:r>
          <w:rPr>
            <w:noProof/>
            <w:webHidden/>
          </w:rPr>
          <w:fldChar w:fldCharType="separate"/>
        </w:r>
        <w:r>
          <w:rPr>
            <w:noProof/>
            <w:webHidden/>
          </w:rPr>
          <w:t>20</w:t>
        </w:r>
        <w:r>
          <w:rPr>
            <w:noProof/>
            <w:webHidden/>
          </w:rPr>
          <w:fldChar w:fldCharType="end"/>
        </w:r>
      </w:hyperlink>
    </w:p>
    <w:p w14:paraId="4646D2F3" w14:textId="2FB2D5C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5" w:history="1">
        <w:r w:rsidRPr="006D2429">
          <w:rPr>
            <w:rStyle w:val="Hyperlink"/>
            <w:rFonts w:eastAsiaTheme="majorEastAsia"/>
            <w:noProof/>
          </w:rPr>
          <w:t>2.2.3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Recurrent Neuronal Network</w:t>
        </w:r>
        <w:r>
          <w:rPr>
            <w:noProof/>
            <w:webHidden/>
          </w:rPr>
          <w:tab/>
        </w:r>
        <w:r>
          <w:rPr>
            <w:noProof/>
            <w:webHidden/>
          </w:rPr>
          <w:fldChar w:fldCharType="begin"/>
        </w:r>
        <w:r>
          <w:rPr>
            <w:noProof/>
            <w:webHidden/>
          </w:rPr>
          <w:instrText xml:space="preserve"> PAGEREF _Toc139436735 \h </w:instrText>
        </w:r>
        <w:r>
          <w:rPr>
            <w:noProof/>
            <w:webHidden/>
          </w:rPr>
        </w:r>
        <w:r>
          <w:rPr>
            <w:noProof/>
            <w:webHidden/>
          </w:rPr>
          <w:fldChar w:fldCharType="separate"/>
        </w:r>
        <w:r>
          <w:rPr>
            <w:noProof/>
            <w:webHidden/>
          </w:rPr>
          <w:t>22</w:t>
        </w:r>
        <w:r>
          <w:rPr>
            <w:noProof/>
            <w:webHidden/>
          </w:rPr>
          <w:fldChar w:fldCharType="end"/>
        </w:r>
      </w:hyperlink>
    </w:p>
    <w:p w14:paraId="26177EAF" w14:textId="18AB19C0"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36" w:history="1">
        <w:r w:rsidRPr="006D2429">
          <w:rPr>
            <w:rStyle w:val="Hyperlink"/>
            <w:rFonts w:eastAsiaTheme="majorEastAsia"/>
            <w:noProof/>
          </w:rPr>
          <w:t>2.2.4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Summary Neuronal Networks</w:t>
        </w:r>
        <w:r>
          <w:rPr>
            <w:noProof/>
            <w:webHidden/>
          </w:rPr>
          <w:tab/>
        </w:r>
        <w:r>
          <w:rPr>
            <w:noProof/>
            <w:webHidden/>
          </w:rPr>
          <w:fldChar w:fldCharType="begin"/>
        </w:r>
        <w:r>
          <w:rPr>
            <w:noProof/>
            <w:webHidden/>
          </w:rPr>
          <w:instrText xml:space="preserve"> PAGEREF _Toc139436736 \h </w:instrText>
        </w:r>
        <w:r>
          <w:rPr>
            <w:noProof/>
            <w:webHidden/>
          </w:rPr>
        </w:r>
        <w:r>
          <w:rPr>
            <w:noProof/>
            <w:webHidden/>
          </w:rPr>
          <w:fldChar w:fldCharType="separate"/>
        </w:r>
        <w:r>
          <w:rPr>
            <w:noProof/>
            <w:webHidden/>
          </w:rPr>
          <w:t>22</w:t>
        </w:r>
        <w:r>
          <w:rPr>
            <w:noProof/>
            <w:webHidden/>
          </w:rPr>
          <w:fldChar w:fldCharType="end"/>
        </w:r>
      </w:hyperlink>
    </w:p>
    <w:p w14:paraId="6E63C135" w14:textId="2B79640B"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37" w:history="1">
        <w:r w:rsidRPr="006D2429">
          <w:rPr>
            <w:rStyle w:val="Hyperlink"/>
            <w:rFonts w:eastAsiaTheme="majorEastAsia"/>
            <w:noProof/>
          </w:rPr>
          <w:t>CHAPTER 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METHODOLOGY</w:t>
        </w:r>
        <w:r>
          <w:rPr>
            <w:noProof/>
            <w:webHidden/>
          </w:rPr>
          <w:tab/>
        </w:r>
        <w:r>
          <w:rPr>
            <w:noProof/>
            <w:webHidden/>
          </w:rPr>
          <w:fldChar w:fldCharType="begin"/>
        </w:r>
        <w:r>
          <w:rPr>
            <w:noProof/>
            <w:webHidden/>
          </w:rPr>
          <w:instrText xml:space="preserve"> PAGEREF _Toc139436737 \h </w:instrText>
        </w:r>
        <w:r>
          <w:rPr>
            <w:noProof/>
            <w:webHidden/>
          </w:rPr>
        </w:r>
        <w:r>
          <w:rPr>
            <w:noProof/>
            <w:webHidden/>
          </w:rPr>
          <w:fldChar w:fldCharType="separate"/>
        </w:r>
        <w:r>
          <w:rPr>
            <w:noProof/>
            <w:webHidden/>
          </w:rPr>
          <w:t>24</w:t>
        </w:r>
        <w:r>
          <w:rPr>
            <w:noProof/>
            <w:webHidden/>
          </w:rPr>
          <w:fldChar w:fldCharType="end"/>
        </w:r>
      </w:hyperlink>
    </w:p>
    <w:p w14:paraId="03F812F5" w14:textId="557ED24C"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8" w:history="1">
        <w:r w:rsidRPr="006D2429">
          <w:rPr>
            <w:rStyle w:val="Hyperlink"/>
            <w:rFonts w:eastAsiaTheme="majorEastAsia"/>
            <w:noProof/>
          </w:rPr>
          <w:t>3.1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Flow Chart</w:t>
        </w:r>
        <w:r>
          <w:rPr>
            <w:noProof/>
            <w:webHidden/>
          </w:rPr>
          <w:tab/>
        </w:r>
        <w:r>
          <w:rPr>
            <w:noProof/>
            <w:webHidden/>
          </w:rPr>
          <w:fldChar w:fldCharType="begin"/>
        </w:r>
        <w:r>
          <w:rPr>
            <w:noProof/>
            <w:webHidden/>
          </w:rPr>
          <w:instrText xml:space="preserve"> PAGEREF _Toc139436738 \h </w:instrText>
        </w:r>
        <w:r>
          <w:rPr>
            <w:noProof/>
            <w:webHidden/>
          </w:rPr>
        </w:r>
        <w:r>
          <w:rPr>
            <w:noProof/>
            <w:webHidden/>
          </w:rPr>
          <w:fldChar w:fldCharType="separate"/>
        </w:r>
        <w:r>
          <w:rPr>
            <w:noProof/>
            <w:webHidden/>
          </w:rPr>
          <w:t>24</w:t>
        </w:r>
        <w:r>
          <w:rPr>
            <w:noProof/>
            <w:webHidden/>
          </w:rPr>
          <w:fldChar w:fldCharType="end"/>
        </w:r>
      </w:hyperlink>
    </w:p>
    <w:p w14:paraId="5EFBE87D" w14:textId="1F937033"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39" w:history="1">
        <w:r w:rsidRPr="006D2429">
          <w:rPr>
            <w:rStyle w:val="Hyperlink"/>
            <w:rFonts w:eastAsiaTheme="majorEastAsia"/>
            <w:noProof/>
          </w:rPr>
          <w:t>3.2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Previous State of the Learning Factory</w:t>
        </w:r>
        <w:r>
          <w:rPr>
            <w:noProof/>
            <w:webHidden/>
          </w:rPr>
          <w:tab/>
        </w:r>
        <w:r>
          <w:rPr>
            <w:noProof/>
            <w:webHidden/>
          </w:rPr>
          <w:fldChar w:fldCharType="begin"/>
        </w:r>
        <w:r>
          <w:rPr>
            <w:noProof/>
            <w:webHidden/>
          </w:rPr>
          <w:instrText xml:space="preserve"> PAGEREF _Toc139436739 \h </w:instrText>
        </w:r>
        <w:r>
          <w:rPr>
            <w:noProof/>
            <w:webHidden/>
          </w:rPr>
        </w:r>
        <w:r>
          <w:rPr>
            <w:noProof/>
            <w:webHidden/>
          </w:rPr>
          <w:fldChar w:fldCharType="separate"/>
        </w:r>
        <w:r>
          <w:rPr>
            <w:noProof/>
            <w:webHidden/>
          </w:rPr>
          <w:t>27</w:t>
        </w:r>
        <w:r>
          <w:rPr>
            <w:noProof/>
            <w:webHidden/>
          </w:rPr>
          <w:fldChar w:fldCharType="end"/>
        </w:r>
      </w:hyperlink>
    </w:p>
    <w:p w14:paraId="0112F90D" w14:textId="19E835B1"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40" w:history="1">
        <w:r w:rsidRPr="006D2429">
          <w:rPr>
            <w:rStyle w:val="Hyperlink"/>
            <w:rFonts w:eastAsiaTheme="majorEastAsia"/>
            <w:noProof/>
          </w:rPr>
          <w:t>CHAPTER 4</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RESULTS AND DISCUSSION</w:t>
        </w:r>
        <w:r>
          <w:rPr>
            <w:noProof/>
            <w:webHidden/>
          </w:rPr>
          <w:tab/>
        </w:r>
        <w:r>
          <w:rPr>
            <w:noProof/>
            <w:webHidden/>
          </w:rPr>
          <w:fldChar w:fldCharType="begin"/>
        </w:r>
        <w:r>
          <w:rPr>
            <w:noProof/>
            <w:webHidden/>
          </w:rPr>
          <w:instrText xml:space="preserve"> PAGEREF _Toc139436740 \h </w:instrText>
        </w:r>
        <w:r>
          <w:rPr>
            <w:noProof/>
            <w:webHidden/>
          </w:rPr>
        </w:r>
        <w:r>
          <w:rPr>
            <w:noProof/>
            <w:webHidden/>
          </w:rPr>
          <w:fldChar w:fldCharType="separate"/>
        </w:r>
        <w:r>
          <w:rPr>
            <w:noProof/>
            <w:webHidden/>
          </w:rPr>
          <w:t>29</w:t>
        </w:r>
        <w:r>
          <w:rPr>
            <w:noProof/>
            <w:webHidden/>
          </w:rPr>
          <w:fldChar w:fldCharType="end"/>
        </w:r>
      </w:hyperlink>
    </w:p>
    <w:p w14:paraId="4FE921F1" w14:textId="786E172E"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1" w:history="1">
        <w:r w:rsidRPr="006D2429">
          <w:rPr>
            <w:rStyle w:val="Hyperlink"/>
            <w:rFonts w:eastAsiaTheme="majorEastAsia"/>
            <w:noProof/>
          </w:rPr>
          <w:t>4.1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Dataflow from Automation Level to MES</w:t>
        </w:r>
        <w:r>
          <w:rPr>
            <w:noProof/>
            <w:webHidden/>
          </w:rPr>
          <w:tab/>
        </w:r>
        <w:r>
          <w:rPr>
            <w:noProof/>
            <w:webHidden/>
          </w:rPr>
          <w:fldChar w:fldCharType="begin"/>
        </w:r>
        <w:r>
          <w:rPr>
            <w:noProof/>
            <w:webHidden/>
          </w:rPr>
          <w:instrText xml:space="preserve"> PAGEREF _Toc139436741 \h </w:instrText>
        </w:r>
        <w:r>
          <w:rPr>
            <w:noProof/>
            <w:webHidden/>
          </w:rPr>
        </w:r>
        <w:r>
          <w:rPr>
            <w:noProof/>
            <w:webHidden/>
          </w:rPr>
          <w:fldChar w:fldCharType="separate"/>
        </w:r>
        <w:r>
          <w:rPr>
            <w:noProof/>
            <w:webHidden/>
          </w:rPr>
          <w:t>29</w:t>
        </w:r>
        <w:r>
          <w:rPr>
            <w:noProof/>
            <w:webHidden/>
          </w:rPr>
          <w:fldChar w:fldCharType="end"/>
        </w:r>
      </w:hyperlink>
    </w:p>
    <w:p w14:paraId="3DC7F990" w14:textId="01EF2D4F"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2" w:history="1">
        <w:r w:rsidRPr="006D2429">
          <w:rPr>
            <w:rStyle w:val="Hyperlink"/>
            <w:rFonts w:eastAsiaTheme="majorEastAsia"/>
            <w:noProof/>
          </w:rPr>
          <w:t>4.1.1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Architecture of the Connection between Automation Software and Server</w:t>
        </w:r>
        <w:r>
          <w:rPr>
            <w:noProof/>
            <w:webHidden/>
          </w:rPr>
          <w:tab/>
        </w:r>
        <w:r>
          <w:rPr>
            <w:noProof/>
            <w:webHidden/>
          </w:rPr>
          <w:fldChar w:fldCharType="begin"/>
        </w:r>
        <w:r>
          <w:rPr>
            <w:noProof/>
            <w:webHidden/>
          </w:rPr>
          <w:instrText xml:space="preserve"> PAGEREF _Toc139436742 \h </w:instrText>
        </w:r>
        <w:r>
          <w:rPr>
            <w:noProof/>
            <w:webHidden/>
          </w:rPr>
        </w:r>
        <w:r>
          <w:rPr>
            <w:noProof/>
            <w:webHidden/>
          </w:rPr>
          <w:fldChar w:fldCharType="separate"/>
        </w:r>
        <w:r>
          <w:rPr>
            <w:noProof/>
            <w:webHidden/>
          </w:rPr>
          <w:t>30</w:t>
        </w:r>
        <w:r>
          <w:rPr>
            <w:noProof/>
            <w:webHidden/>
          </w:rPr>
          <w:fldChar w:fldCharType="end"/>
        </w:r>
      </w:hyperlink>
    </w:p>
    <w:p w14:paraId="3BBDD48B" w14:textId="24C28CAD"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3" w:history="1">
        <w:r w:rsidRPr="006D2429">
          <w:rPr>
            <w:rStyle w:val="Hyperlink"/>
            <w:rFonts w:eastAsiaTheme="majorEastAsia"/>
            <w:noProof/>
          </w:rPr>
          <w:t>4.1.2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Pull Data from the Server to the MES Database</w:t>
        </w:r>
        <w:r>
          <w:rPr>
            <w:noProof/>
            <w:webHidden/>
          </w:rPr>
          <w:tab/>
        </w:r>
        <w:r>
          <w:rPr>
            <w:noProof/>
            <w:webHidden/>
          </w:rPr>
          <w:fldChar w:fldCharType="begin"/>
        </w:r>
        <w:r>
          <w:rPr>
            <w:noProof/>
            <w:webHidden/>
          </w:rPr>
          <w:instrText xml:space="preserve"> PAGEREF _Toc139436743 \h </w:instrText>
        </w:r>
        <w:r>
          <w:rPr>
            <w:noProof/>
            <w:webHidden/>
          </w:rPr>
        </w:r>
        <w:r>
          <w:rPr>
            <w:noProof/>
            <w:webHidden/>
          </w:rPr>
          <w:fldChar w:fldCharType="separate"/>
        </w:r>
        <w:r>
          <w:rPr>
            <w:noProof/>
            <w:webHidden/>
          </w:rPr>
          <w:t>32</w:t>
        </w:r>
        <w:r>
          <w:rPr>
            <w:noProof/>
            <w:webHidden/>
          </w:rPr>
          <w:fldChar w:fldCharType="end"/>
        </w:r>
      </w:hyperlink>
    </w:p>
    <w:p w14:paraId="7C8F9A0E" w14:textId="06996E99"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4" w:history="1">
        <w:r w:rsidRPr="006D2429">
          <w:rPr>
            <w:rStyle w:val="Hyperlink"/>
            <w:rFonts w:eastAsiaTheme="majorEastAsia"/>
            <w:noProof/>
          </w:rPr>
          <w:t>4.1.3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Access Data Inside the MES</w:t>
        </w:r>
        <w:r>
          <w:rPr>
            <w:noProof/>
            <w:webHidden/>
          </w:rPr>
          <w:tab/>
        </w:r>
        <w:r>
          <w:rPr>
            <w:noProof/>
            <w:webHidden/>
          </w:rPr>
          <w:fldChar w:fldCharType="begin"/>
        </w:r>
        <w:r>
          <w:rPr>
            <w:noProof/>
            <w:webHidden/>
          </w:rPr>
          <w:instrText xml:space="preserve"> PAGEREF _Toc139436744 \h </w:instrText>
        </w:r>
        <w:r>
          <w:rPr>
            <w:noProof/>
            <w:webHidden/>
          </w:rPr>
        </w:r>
        <w:r>
          <w:rPr>
            <w:noProof/>
            <w:webHidden/>
          </w:rPr>
          <w:fldChar w:fldCharType="separate"/>
        </w:r>
        <w:r>
          <w:rPr>
            <w:noProof/>
            <w:webHidden/>
          </w:rPr>
          <w:t>36</w:t>
        </w:r>
        <w:r>
          <w:rPr>
            <w:noProof/>
            <w:webHidden/>
          </w:rPr>
          <w:fldChar w:fldCharType="end"/>
        </w:r>
      </w:hyperlink>
    </w:p>
    <w:p w14:paraId="2C1608D1" w14:textId="24F3294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5" w:history="1">
        <w:r w:rsidRPr="006D2429">
          <w:rPr>
            <w:rStyle w:val="Hyperlink"/>
            <w:rFonts w:eastAsiaTheme="majorEastAsia"/>
            <w:noProof/>
          </w:rPr>
          <w:t>4.2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Creating the Dashboard</w:t>
        </w:r>
        <w:r>
          <w:rPr>
            <w:noProof/>
            <w:webHidden/>
          </w:rPr>
          <w:tab/>
        </w:r>
        <w:r>
          <w:rPr>
            <w:noProof/>
            <w:webHidden/>
          </w:rPr>
          <w:fldChar w:fldCharType="begin"/>
        </w:r>
        <w:r>
          <w:rPr>
            <w:noProof/>
            <w:webHidden/>
          </w:rPr>
          <w:instrText xml:space="preserve"> PAGEREF _Toc139436745 \h </w:instrText>
        </w:r>
        <w:r>
          <w:rPr>
            <w:noProof/>
            <w:webHidden/>
          </w:rPr>
        </w:r>
        <w:r>
          <w:rPr>
            <w:noProof/>
            <w:webHidden/>
          </w:rPr>
          <w:fldChar w:fldCharType="separate"/>
        </w:r>
        <w:r>
          <w:rPr>
            <w:noProof/>
            <w:webHidden/>
          </w:rPr>
          <w:t>39</w:t>
        </w:r>
        <w:r>
          <w:rPr>
            <w:noProof/>
            <w:webHidden/>
          </w:rPr>
          <w:fldChar w:fldCharType="end"/>
        </w:r>
      </w:hyperlink>
    </w:p>
    <w:p w14:paraId="645D0BF8" w14:textId="414C03F1"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6" w:history="1">
        <w:r w:rsidRPr="006D2429">
          <w:rPr>
            <w:rStyle w:val="Hyperlink"/>
            <w:rFonts w:eastAsiaTheme="majorEastAsia"/>
            <w:noProof/>
          </w:rPr>
          <w:t>4.3</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How the AI-Lernfabrik Works</w:t>
        </w:r>
        <w:r>
          <w:rPr>
            <w:noProof/>
            <w:webHidden/>
          </w:rPr>
          <w:tab/>
        </w:r>
        <w:r>
          <w:rPr>
            <w:noProof/>
            <w:webHidden/>
          </w:rPr>
          <w:fldChar w:fldCharType="begin"/>
        </w:r>
        <w:r>
          <w:rPr>
            <w:noProof/>
            <w:webHidden/>
          </w:rPr>
          <w:instrText xml:space="preserve"> PAGEREF _Toc139436746 \h </w:instrText>
        </w:r>
        <w:r>
          <w:rPr>
            <w:noProof/>
            <w:webHidden/>
          </w:rPr>
        </w:r>
        <w:r>
          <w:rPr>
            <w:noProof/>
            <w:webHidden/>
          </w:rPr>
          <w:fldChar w:fldCharType="separate"/>
        </w:r>
        <w:r>
          <w:rPr>
            <w:noProof/>
            <w:webHidden/>
          </w:rPr>
          <w:t>41</w:t>
        </w:r>
        <w:r>
          <w:rPr>
            <w:noProof/>
            <w:webHidden/>
          </w:rPr>
          <w:fldChar w:fldCharType="end"/>
        </w:r>
      </w:hyperlink>
    </w:p>
    <w:p w14:paraId="60A12553" w14:textId="0123745A" w:rsidR="00BF0B2D" w:rsidRDefault="00BF0B2D">
      <w:pPr>
        <w:pStyle w:val="Verzeichnis3"/>
        <w:rPr>
          <w:rFonts w:asciiTheme="minorHAnsi" w:eastAsiaTheme="minorEastAsia" w:hAnsiTheme="minorHAnsi" w:cstheme="minorBidi"/>
          <w:noProof/>
          <w:kern w:val="2"/>
          <w:sz w:val="22"/>
          <w:lang w:val="en-US" w:eastAsia="en-US"/>
          <w14:ligatures w14:val="standardContextual"/>
        </w:rPr>
      </w:pPr>
      <w:hyperlink w:anchor="_Toc139436747" w:history="1">
        <w:r w:rsidRPr="006D2429">
          <w:rPr>
            <w:rStyle w:val="Hyperlink"/>
            <w:rFonts w:eastAsiaTheme="majorEastAsia"/>
            <w:noProof/>
          </w:rPr>
          <w:t>4.3.1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Applying the Neuronal Networks</w:t>
        </w:r>
        <w:r>
          <w:rPr>
            <w:noProof/>
            <w:webHidden/>
          </w:rPr>
          <w:tab/>
        </w:r>
        <w:r>
          <w:rPr>
            <w:noProof/>
            <w:webHidden/>
          </w:rPr>
          <w:fldChar w:fldCharType="begin"/>
        </w:r>
        <w:r>
          <w:rPr>
            <w:noProof/>
            <w:webHidden/>
          </w:rPr>
          <w:instrText xml:space="preserve"> PAGEREF _Toc139436747 \h </w:instrText>
        </w:r>
        <w:r>
          <w:rPr>
            <w:noProof/>
            <w:webHidden/>
          </w:rPr>
        </w:r>
        <w:r>
          <w:rPr>
            <w:noProof/>
            <w:webHidden/>
          </w:rPr>
          <w:fldChar w:fldCharType="separate"/>
        </w:r>
        <w:r>
          <w:rPr>
            <w:noProof/>
            <w:webHidden/>
          </w:rPr>
          <w:t>42</w:t>
        </w:r>
        <w:r>
          <w:rPr>
            <w:noProof/>
            <w:webHidden/>
          </w:rPr>
          <w:fldChar w:fldCharType="end"/>
        </w:r>
      </w:hyperlink>
    </w:p>
    <w:p w14:paraId="2121C123" w14:textId="4B8B2899" w:rsidR="00BF0B2D" w:rsidRDefault="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9436748" w:history="1">
        <w:r w:rsidRPr="006D2429">
          <w:rPr>
            <w:rStyle w:val="Hyperlink"/>
            <w:rFonts w:eastAsiaTheme="majorEastAsia"/>
            <w:noProof/>
          </w:rPr>
          <w:t>CHAPTER 5</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CONCUSSION AND RECOMMENDATIONS</w:t>
        </w:r>
        <w:r>
          <w:rPr>
            <w:noProof/>
            <w:webHidden/>
          </w:rPr>
          <w:tab/>
        </w:r>
        <w:r>
          <w:rPr>
            <w:noProof/>
            <w:webHidden/>
          </w:rPr>
          <w:fldChar w:fldCharType="begin"/>
        </w:r>
        <w:r>
          <w:rPr>
            <w:noProof/>
            <w:webHidden/>
          </w:rPr>
          <w:instrText xml:space="preserve"> PAGEREF _Toc139436748 \h </w:instrText>
        </w:r>
        <w:r>
          <w:rPr>
            <w:noProof/>
            <w:webHidden/>
          </w:rPr>
        </w:r>
        <w:r>
          <w:rPr>
            <w:noProof/>
            <w:webHidden/>
          </w:rPr>
          <w:fldChar w:fldCharType="separate"/>
        </w:r>
        <w:r>
          <w:rPr>
            <w:noProof/>
            <w:webHidden/>
          </w:rPr>
          <w:t>49</w:t>
        </w:r>
        <w:r>
          <w:rPr>
            <w:noProof/>
            <w:webHidden/>
          </w:rPr>
          <w:fldChar w:fldCharType="end"/>
        </w:r>
      </w:hyperlink>
    </w:p>
    <w:p w14:paraId="26FB2958" w14:textId="707EC9EB"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49" w:history="1">
        <w:r w:rsidRPr="006D2429">
          <w:rPr>
            <w:rStyle w:val="Hyperlink"/>
            <w:rFonts w:eastAsiaTheme="majorEastAsia"/>
            <w:noProof/>
          </w:rPr>
          <w:t>5.1</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MES</w:t>
        </w:r>
        <w:r>
          <w:rPr>
            <w:noProof/>
            <w:webHidden/>
          </w:rPr>
          <w:tab/>
        </w:r>
        <w:r>
          <w:rPr>
            <w:noProof/>
            <w:webHidden/>
          </w:rPr>
          <w:fldChar w:fldCharType="begin"/>
        </w:r>
        <w:r>
          <w:rPr>
            <w:noProof/>
            <w:webHidden/>
          </w:rPr>
          <w:instrText xml:space="preserve"> PAGEREF _Toc139436749 \h </w:instrText>
        </w:r>
        <w:r>
          <w:rPr>
            <w:noProof/>
            <w:webHidden/>
          </w:rPr>
        </w:r>
        <w:r>
          <w:rPr>
            <w:noProof/>
            <w:webHidden/>
          </w:rPr>
          <w:fldChar w:fldCharType="separate"/>
        </w:r>
        <w:r>
          <w:rPr>
            <w:noProof/>
            <w:webHidden/>
          </w:rPr>
          <w:t>49</w:t>
        </w:r>
        <w:r>
          <w:rPr>
            <w:noProof/>
            <w:webHidden/>
          </w:rPr>
          <w:fldChar w:fldCharType="end"/>
        </w:r>
      </w:hyperlink>
    </w:p>
    <w:p w14:paraId="0C6DCF57" w14:textId="6141407A" w:rsidR="00BF0B2D" w:rsidRDefault="00BF0B2D">
      <w:pPr>
        <w:pStyle w:val="Verzeichnis2"/>
        <w:rPr>
          <w:rFonts w:asciiTheme="minorHAnsi" w:eastAsiaTheme="minorEastAsia" w:hAnsiTheme="minorHAnsi" w:cstheme="minorBidi"/>
          <w:noProof/>
          <w:kern w:val="2"/>
          <w:sz w:val="22"/>
          <w:lang w:val="en-US" w:eastAsia="en-US"/>
          <w14:ligatures w14:val="standardContextual"/>
        </w:rPr>
      </w:pPr>
      <w:hyperlink w:anchor="_Toc139436750" w:history="1">
        <w:r w:rsidRPr="006D2429">
          <w:rPr>
            <w:rStyle w:val="Hyperlink"/>
            <w:rFonts w:eastAsiaTheme="majorEastAsia"/>
            <w:noProof/>
          </w:rPr>
          <w:t>5.2</w:t>
        </w:r>
        <w:r>
          <w:rPr>
            <w:rFonts w:asciiTheme="minorHAnsi" w:eastAsiaTheme="minorEastAsia" w:hAnsiTheme="minorHAnsi" w:cstheme="minorBidi"/>
            <w:noProof/>
            <w:kern w:val="2"/>
            <w:sz w:val="22"/>
            <w:lang w:val="en-US" w:eastAsia="en-US"/>
            <w14:ligatures w14:val="standardContextual"/>
          </w:rPr>
          <w:tab/>
        </w:r>
        <w:r w:rsidRPr="006D2429">
          <w:rPr>
            <w:rStyle w:val="Hyperlink"/>
            <w:rFonts w:eastAsiaTheme="majorEastAsia"/>
            <w:noProof/>
          </w:rPr>
          <w:t>AI Lernfabrik</w:t>
        </w:r>
        <w:r>
          <w:rPr>
            <w:noProof/>
            <w:webHidden/>
          </w:rPr>
          <w:tab/>
        </w:r>
        <w:r>
          <w:rPr>
            <w:noProof/>
            <w:webHidden/>
          </w:rPr>
          <w:fldChar w:fldCharType="begin"/>
        </w:r>
        <w:r>
          <w:rPr>
            <w:noProof/>
            <w:webHidden/>
          </w:rPr>
          <w:instrText xml:space="preserve"> PAGEREF _Toc139436750 \h </w:instrText>
        </w:r>
        <w:r>
          <w:rPr>
            <w:noProof/>
            <w:webHidden/>
          </w:rPr>
        </w:r>
        <w:r>
          <w:rPr>
            <w:noProof/>
            <w:webHidden/>
          </w:rPr>
          <w:fldChar w:fldCharType="separate"/>
        </w:r>
        <w:r>
          <w:rPr>
            <w:noProof/>
            <w:webHidden/>
          </w:rPr>
          <w:t>50</w:t>
        </w:r>
        <w:r>
          <w:rPr>
            <w:noProof/>
            <w:webHidden/>
          </w:rPr>
          <w:fldChar w:fldCharType="end"/>
        </w:r>
      </w:hyperlink>
    </w:p>
    <w:p w14:paraId="727BC93E" w14:textId="0B511E99"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w:t>
      </w:r>
      <w:r w:rsidR="007C3D07">
        <w:t>53</w:t>
      </w:r>
    </w:p>
    <w:p w14:paraId="11E44F94" w14:textId="44FCD7C5"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w:t>
      </w:r>
      <w:r w:rsidR="007C3D07">
        <w:t>55</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6B5500DB"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5" w:history="1">
        <w:r w:rsidRPr="00BF0B2D">
          <w:rPr>
            <w:rStyle w:val="Hyperlink"/>
            <w:rFonts w:eastAsiaTheme="majorEastAsia"/>
            <w:noProof/>
            <w:u w:val="none"/>
          </w:rPr>
          <w:t>Table 1.1: MES Software</w:t>
        </w:r>
        <w:r w:rsidRPr="00BF0B2D">
          <w:rPr>
            <w:noProof/>
            <w:webHidden/>
          </w:rPr>
          <w:tab/>
        </w:r>
        <w:r w:rsidRPr="00BF0B2D">
          <w:rPr>
            <w:noProof/>
            <w:webHidden/>
          </w:rPr>
          <w:fldChar w:fldCharType="begin"/>
        </w:r>
        <w:r w:rsidRPr="00BF0B2D">
          <w:rPr>
            <w:noProof/>
            <w:webHidden/>
          </w:rPr>
          <w:instrText xml:space="preserve"> PAGEREF _Toc139436545 \h </w:instrText>
        </w:r>
        <w:r w:rsidRPr="00BF0B2D">
          <w:rPr>
            <w:noProof/>
            <w:webHidden/>
          </w:rPr>
        </w:r>
        <w:r w:rsidRPr="00BF0B2D">
          <w:rPr>
            <w:noProof/>
            <w:webHidden/>
          </w:rPr>
          <w:fldChar w:fldCharType="separate"/>
        </w:r>
        <w:r w:rsidRPr="00BF0B2D">
          <w:rPr>
            <w:noProof/>
            <w:webHidden/>
          </w:rPr>
          <w:t>7</w:t>
        </w:r>
        <w:r w:rsidRPr="00BF0B2D">
          <w:rPr>
            <w:noProof/>
            <w:webHidden/>
          </w:rPr>
          <w:fldChar w:fldCharType="end"/>
        </w:r>
      </w:hyperlink>
    </w:p>
    <w:p w14:paraId="370ECC11"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6" w:history="1">
        <w:r w:rsidRPr="00BF0B2D">
          <w:rPr>
            <w:rStyle w:val="Hyperlink"/>
            <w:rFonts w:eastAsiaTheme="majorEastAsia"/>
            <w:noProof/>
            <w:u w:val="none"/>
          </w:rPr>
          <w:t>Table 1.2: Interfaces</w:t>
        </w:r>
        <w:r w:rsidRPr="00BF0B2D">
          <w:rPr>
            <w:noProof/>
            <w:webHidden/>
          </w:rPr>
          <w:tab/>
        </w:r>
        <w:r w:rsidRPr="00BF0B2D">
          <w:rPr>
            <w:noProof/>
            <w:webHidden/>
          </w:rPr>
          <w:fldChar w:fldCharType="begin"/>
        </w:r>
        <w:r w:rsidRPr="00BF0B2D">
          <w:rPr>
            <w:noProof/>
            <w:webHidden/>
          </w:rPr>
          <w:instrText xml:space="preserve"> PAGEREF _Toc139436546 \h </w:instrText>
        </w:r>
        <w:r w:rsidRPr="00BF0B2D">
          <w:rPr>
            <w:noProof/>
            <w:webHidden/>
          </w:rPr>
        </w:r>
        <w:r w:rsidRPr="00BF0B2D">
          <w:rPr>
            <w:noProof/>
            <w:webHidden/>
          </w:rPr>
          <w:fldChar w:fldCharType="separate"/>
        </w:r>
        <w:r w:rsidRPr="00BF0B2D">
          <w:rPr>
            <w:noProof/>
            <w:webHidden/>
          </w:rPr>
          <w:t>8</w:t>
        </w:r>
        <w:r w:rsidRPr="00BF0B2D">
          <w:rPr>
            <w:noProof/>
            <w:webHidden/>
          </w:rPr>
          <w:fldChar w:fldCharType="end"/>
        </w:r>
      </w:hyperlink>
    </w:p>
    <w:p w14:paraId="4DB7816A"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7" w:history="1">
        <w:r w:rsidRPr="00BF0B2D">
          <w:rPr>
            <w:rStyle w:val="Hyperlink"/>
            <w:rFonts w:eastAsiaTheme="majorEastAsia"/>
            <w:noProof/>
            <w:u w:val="none"/>
          </w:rPr>
          <w:t>Table 1.3: LI Learning Factory</w:t>
        </w:r>
        <w:r w:rsidRPr="00BF0B2D">
          <w:rPr>
            <w:noProof/>
            <w:webHidden/>
          </w:rPr>
          <w:tab/>
        </w:r>
        <w:r w:rsidRPr="00BF0B2D">
          <w:rPr>
            <w:noProof/>
            <w:webHidden/>
          </w:rPr>
          <w:fldChar w:fldCharType="begin"/>
        </w:r>
        <w:r w:rsidRPr="00BF0B2D">
          <w:rPr>
            <w:noProof/>
            <w:webHidden/>
          </w:rPr>
          <w:instrText xml:space="preserve"> PAGEREF _Toc139436547 \h </w:instrText>
        </w:r>
        <w:r w:rsidRPr="00BF0B2D">
          <w:rPr>
            <w:noProof/>
            <w:webHidden/>
          </w:rPr>
        </w:r>
        <w:r w:rsidRPr="00BF0B2D">
          <w:rPr>
            <w:noProof/>
            <w:webHidden/>
          </w:rPr>
          <w:fldChar w:fldCharType="separate"/>
        </w:r>
        <w:r w:rsidRPr="00BF0B2D">
          <w:rPr>
            <w:noProof/>
            <w:webHidden/>
          </w:rPr>
          <w:t>8</w:t>
        </w:r>
        <w:r w:rsidRPr="00BF0B2D">
          <w:rPr>
            <w:noProof/>
            <w:webHidden/>
          </w:rPr>
          <w:fldChar w:fldCharType="end"/>
        </w:r>
      </w:hyperlink>
    </w:p>
    <w:p w14:paraId="59B97144" w14:textId="27DC97A0"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48" w:history="1">
        <w:r w:rsidRPr="00BF0B2D">
          <w:rPr>
            <w:rStyle w:val="Hyperlink"/>
            <w:rFonts w:eastAsiaTheme="majorEastAsia"/>
            <w:noProof/>
            <w:u w:val="none"/>
          </w:rPr>
          <w:t>Table 1.4: Non-Functional Requirements</w:t>
        </w:r>
        <w:r w:rsidRPr="00BF0B2D">
          <w:rPr>
            <w:noProof/>
            <w:webHidden/>
          </w:rPr>
          <w:tab/>
        </w:r>
        <w:r w:rsidRPr="00BF0B2D">
          <w:rPr>
            <w:noProof/>
            <w:webHidden/>
          </w:rPr>
          <w:fldChar w:fldCharType="begin"/>
        </w:r>
        <w:r w:rsidRPr="00BF0B2D">
          <w:rPr>
            <w:noProof/>
            <w:webHidden/>
          </w:rPr>
          <w:instrText xml:space="preserve"> PAGEREF _Toc139436548 \h </w:instrText>
        </w:r>
        <w:r w:rsidRPr="00BF0B2D">
          <w:rPr>
            <w:noProof/>
            <w:webHidden/>
          </w:rPr>
        </w:r>
        <w:r w:rsidRPr="00BF0B2D">
          <w:rPr>
            <w:noProof/>
            <w:webHidden/>
          </w:rPr>
          <w:fldChar w:fldCharType="separate"/>
        </w:r>
        <w:r w:rsidRPr="00BF0B2D">
          <w:rPr>
            <w:noProof/>
            <w:webHidden/>
          </w:rPr>
          <w:t>9</w:t>
        </w:r>
        <w:r w:rsidRPr="00BF0B2D">
          <w:rPr>
            <w:noProof/>
            <w:webHidden/>
          </w:rPr>
          <w:fldChar w:fldCharType="end"/>
        </w:r>
      </w:hyperlink>
    </w:p>
    <w:p w14:paraId="7CA7E6D4"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74" w:history="1">
        <w:r w:rsidRPr="00BF0B2D">
          <w:rPr>
            <w:rStyle w:val="Hyperlink"/>
            <w:rFonts w:eastAsiaTheme="majorEastAsia"/>
            <w:noProof/>
            <w:u w:val="none"/>
          </w:rPr>
          <w:t>Table 4.1: State of each station and the chutes</w:t>
        </w:r>
        <w:r w:rsidRPr="00BF0B2D">
          <w:rPr>
            <w:noProof/>
            <w:webHidden/>
          </w:rPr>
          <w:tab/>
        </w:r>
        <w:r w:rsidRPr="00BF0B2D">
          <w:rPr>
            <w:noProof/>
            <w:webHidden/>
          </w:rPr>
          <w:fldChar w:fldCharType="begin"/>
        </w:r>
        <w:r w:rsidRPr="00BF0B2D">
          <w:rPr>
            <w:noProof/>
            <w:webHidden/>
          </w:rPr>
          <w:instrText xml:space="preserve"> PAGEREF _Toc139436574 \h </w:instrText>
        </w:r>
        <w:r w:rsidRPr="00BF0B2D">
          <w:rPr>
            <w:noProof/>
            <w:webHidden/>
          </w:rPr>
        </w:r>
        <w:r w:rsidRPr="00BF0B2D">
          <w:rPr>
            <w:noProof/>
            <w:webHidden/>
          </w:rPr>
          <w:fldChar w:fldCharType="separate"/>
        </w:r>
        <w:r w:rsidRPr="00BF0B2D">
          <w:rPr>
            <w:noProof/>
            <w:webHidden/>
          </w:rPr>
          <w:t>40</w:t>
        </w:r>
        <w:r w:rsidRPr="00BF0B2D">
          <w:rPr>
            <w:noProof/>
            <w:webHidden/>
          </w:rPr>
          <w:fldChar w:fldCharType="end"/>
        </w:r>
      </w:hyperlink>
    </w:p>
    <w:p w14:paraId="3B6C6D9D"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79" w:history="1">
        <w:r w:rsidRPr="00BF0B2D">
          <w:rPr>
            <w:rStyle w:val="Hyperlink"/>
            <w:rFonts w:eastAsiaTheme="majorEastAsia"/>
            <w:noProof/>
            <w:u w:val="none"/>
          </w:rPr>
          <w:t>Table 4.2: Possible active state, code and target of each station</w:t>
        </w:r>
        <w:r w:rsidRPr="00BF0B2D">
          <w:rPr>
            <w:noProof/>
            <w:webHidden/>
          </w:rPr>
          <w:tab/>
        </w:r>
        <w:r w:rsidRPr="00BF0B2D">
          <w:rPr>
            <w:noProof/>
            <w:webHidden/>
          </w:rPr>
          <w:fldChar w:fldCharType="begin"/>
        </w:r>
        <w:r w:rsidRPr="00BF0B2D">
          <w:rPr>
            <w:noProof/>
            <w:webHidden/>
          </w:rPr>
          <w:instrText xml:space="preserve"> PAGEREF _Toc139436579 \h </w:instrText>
        </w:r>
        <w:r w:rsidRPr="00BF0B2D">
          <w:rPr>
            <w:noProof/>
            <w:webHidden/>
          </w:rPr>
        </w:r>
        <w:r w:rsidRPr="00BF0B2D">
          <w:rPr>
            <w:noProof/>
            <w:webHidden/>
          </w:rPr>
          <w:fldChar w:fldCharType="separate"/>
        </w:r>
        <w:r w:rsidRPr="00BF0B2D">
          <w:rPr>
            <w:noProof/>
            <w:webHidden/>
          </w:rPr>
          <w:t>44</w:t>
        </w:r>
        <w:r w:rsidRPr="00BF0B2D">
          <w:rPr>
            <w:noProof/>
            <w:webHidden/>
          </w:rPr>
          <w:fldChar w:fldCharType="end"/>
        </w:r>
      </w:hyperlink>
    </w:p>
    <w:p w14:paraId="49B5EB00" w14:textId="77777777" w:rsidR="00BF0B2D" w:rsidRPr="00BF0B2D" w:rsidRDefault="00BF0B2D" w:rsidP="00BF0B2D">
      <w:pPr>
        <w:pStyle w:val="Verzeichnis1"/>
        <w:rPr>
          <w:rFonts w:asciiTheme="minorHAnsi" w:eastAsiaTheme="minorEastAsia" w:hAnsiTheme="minorHAnsi" w:cstheme="minorBidi"/>
          <w:noProof/>
          <w:kern w:val="2"/>
          <w:sz w:val="22"/>
          <w:lang w:val="en-US" w:eastAsia="en-US"/>
        </w:rPr>
      </w:pPr>
      <w:hyperlink w:anchor="_Toc139436580" w:history="1">
        <w:r w:rsidRPr="00BF0B2D">
          <w:rPr>
            <w:rStyle w:val="Hyperlink"/>
            <w:rFonts w:eastAsiaTheme="majorEastAsia"/>
            <w:noProof/>
            <w:u w:val="none"/>
          </w:rPr>
          <w:t>Table 4.3: Data</w:t>
        </w:r>
        <w:r w:rsidRPr="00BF0B2D">
          <w:rPr>
            <w:noProof/>
            <w:webHidden/>
          </w:rPr>
          <w:tab/>
        </w:r>
        <w:r w:rsidRPr="00BF0B2D">
          <w:rPr>
            <w:noProof/>
            <w:webHidden/>
          </w:rPr>
          <w:fldChar w:fldCharType="begin"/>
        </w:r>
        <w:r w:rsidRPr="00BF0B2D">
          <w:rPr>
            <w:noProof/>
            <w:webHidden/>
          </w:rPr>
          <w:instrText xml:space="preserve"> PAGEREF _Toc139436580 \h </w:instrText>
        </w:r>
        <w:r w:rsidRPr="00BF0B2D">
          <w:rPr>
            <w:noProof/>
            <w:webHidden/>
          </w:rPr>
        </w:r>
        <w:r w:rsidRPr="00BF0B2D">
          <w:rPr>
            <w:noProof/>
            <w:webHidden/>
          </w:rPr>
          <w:fldChar w:fldCharType="separate"/>
        </w:r>
        <w:r w:rsidRPr="00BF0B2D">
          <w:rPr>
            <w:noProof/>
            <w:webHidden/>
          </w:rPr>
          <w:t>45</w:t>
        </w:r>
        <w:r w:rsidRPr="00BF0B2D">
          <w:rPr>
            <w:noProof/>
            <w:webHidden/>
          </w:rPr>
          <w:fldChar w:fldCharType="end"/>
        </w:r>
      </w:hyperlink>
    </w:p>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2CDC2A6D" w14:textId="683FAA80" w:rsidR="00BF0B2D" w:rsidRDefault="00EE261C" w:rsidP="00BF0B2D">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instrText xml:space="preserve"> TOC \o "1-1" \h \z \t "Beschriftung;1" </w:instrText>
      </w:r>
      <w:r>
        <w:fldChar w:fldCharType="separate"/>
      </w:r>
      <w:hyperlink w:anchor="_Toc139436550" w:history="1">
        <w:r w:rsidR="00BF0B2D" w:rsidRPr="003E37B3">
          <w:rPr>
            <w:rStyle w:val="Hyperlink"/>
            <w:rFonts w:eastAsiaTheme="majorEastAsia"/>
            <w:noProof/>
            <w:lang w:val="en-US"/>
          </w:rPr>
          <w:t>Figure 2.1: Architecture of an enterprise with MES</w:t>
        </w:r>
        <w:r w:rsidR="00BF0B2D">
          <w:rPr>
            <w:noProof/>
            <w:webHidden/>
          </w:rPr>
          <w:tab/>
        </w:r>
        <w:r w:rsidR="00BF0B2D">
          <w:rPr>
            <w:noProof/>
            <w:webHidden/>
          </w:rPr>
          <w:fldChar w:fldCharType="begin"/>
        </w:r>
        <w:r w:rsidR="00BF0B2D">
          <w:rPr>
            <w:noProof/>
            <w:webHidden/>
          </w:rPr>
          <w:instrText xml:space="preserve"> PAGEREF _Toc139436550 \h </w:instrText>
        </w:r>
        <w:r w:rsidR="00BF0B2D">
          <w:rPr>
            <w:noProof/>
            <w:webHidden/>
          </w:rPr>
        </w:r>
        <w:r w:rsidR="00BF0B2D">
          <w:rPr>
            <w:noProof/>
            <w:webHidden/>
          </w:rPr>
          <w:fldChar w:fldCharType="separate"/>
        </w:r>
        <w:r w:rsidR="00BF0B2D">
          <w:rPr>
            <w:noProof/>
            <w:webHidden/>
          </w:rPr>
          <w:t>13</w:t>
        </w:r>
        <w:r w:rsidR="00BF0B2D">
          <w:rPr>
            <w:noProof/>
            <w:webHidden/>
          </w:rPr>
          <w:fldChar w:fldCharType="end"/>
        </w:r>
      </w:hyperlink>
    </w:p>
    <w:p w14:paraId="15546CDE" w14:textId="7B4D13D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1" w:history="1">
        <w:r w:rsidRPr="003E37B3">
          <w:rPr>
            <w:rStyle w:val="Hyperlink"/>
            <w:rFonts w:eastAsiaTheme="majorEastAsia"/>
            <w:noProof/>
          </w:rPr>
          <w:t>Figure 2.2: Arcstone’s MES solutions [6]</w:t>
        </w:r>
        <w:r>
          <w:rPr>
            <w:noProof/>
            <w:webHidden/>
          </w:rPr>
          <w:tab/>
        </w:r>
        <w:r>
          <w:rPr>
            <w:noProof/>
            <w:webHidden/>
          </w:rPr>
          <w:fldChar w:fldCharType="begin"/>
        </w:r>
        <w:r>
          <w:rPr>
            <w:noProof/>
            <w:webHidden/>
          </w:rPr>
          <w:instrText xml:space="preserve"> PAGEREF _Toc139436551 \h </w:instrText>
        </w:r>
        <w:r>
          <w:rPr>
            <w:noProof/>
            <w:webHidden/>
          </w:rPr>
        </w:r>
        <w:r>
          <w:rPr>
            <w:noProof/>
            <w:webHidden/>
          </w:rPr>
          <w:fldChar w:fldCharType="separate"/>
        </w:r>
        <w:r>
          <w:rPr>
            <w:noProof/>
            <w:webHidden/>
          </w:rPr>
          <w:t>16</w:t>
        </w:r>
        <w:r>
          <w:rPr>
            <w:noProof/>
            <w:webHidden/>
          </w:rPr>
          <w:fldChar w:fldCharType="end"/>
        </w:r>
      </w:hyperlink>
    </w:p>
    <w:p w14:paraId="62E14F3F" w14:textId="4C38FA0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2" w:history="1">
        <w:r w:rsidRPr="003E37B3">
          <w:rPr>
            <w:rStyle w:val="Hyperlink"/>
            <w:rFonts w:eastAsiaTheme="majorEastAsia"/>
            <w:noProof/>
          </w:rPr>
          <w:t>Figure 2.3: Arcstone in the context of the ISA 95 framework</w:t>
        </w:r>
        <w:r>
          <w:rPr>
            <w:noProof/>
            <w:webHidden/>
          </w:rPr>
          <w:tab/>
        </w:r>
        <w:r>
          <w:rPr>
            <w:noProof/>
            <w:webHidden/>
          </w:rPr>
          <w:fldChar w:fldCharType="begin"/>
        </w:r>
        <w:r>
          <w:rPr>
            <w:noProof/>
            <w:webHidden/>
          </w:rPr>
          <w:instrText xml:space="preserve"> PAGEREF _Toc139436552 \h </w:instrText>
        </w:r>
        <w:r>
          <w:rPr>
            <w:noProof/>
            <w:webHidden/>
          </w:rPr>
        </w:r>
        <w:r>
          <w:rPr>
            <w:noProof/>
            <w:webHidden/>
          </w:rPr>
          <w:fldChar w:fldCharType="separate"/>
        </w:r>
        <w:r>
          <w:rPr>
            <w:noProof/>
            <w:webHidden/>
          </w:rPr>
          <w:t>16</w:t>
        </w:r>
        <w:r>
          <w:rPr>
            <w:noProof/>
            <w:webHidden/>
          </w:rPr>
          <w:fldChar w:fldCharType="end"/>
        </w:r>
      </w:hyperlink>
    </w:p>
    <w:p w14:paraId="78AA127A" w14:textId="09B447D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3" w:history="1">
        <w:r w:rsidRPr="003E37B3">
          <w:rPr>
            <w:rStyle w:val="Hyperlink"/>
            <w:rFonts w:eastAsiaTheme="majorEastAsia"/>
            <w:noProof/>
          </w:rPr>
          <w:t>Figure 2.4: Model of network [10]</w:t>
        </w:r>
        <w:r>
          <w:rPr>
            <w:noProof/>
            <w:webHidden/>
          </w:rPr>
          <w:tab/>
        </w:r>
        <w:r>
          <w:rPr>
            <w:noProof/>
            <w:webHidden/>
          </w:rPr>
          <w:fldChar w:fldCharType="begin"/>
        </w:r>
        <w:r>
          <w:rPr>
            <w:noProof/>
            <w:webHidden/>
          </w:rPr>
          <w:instrText xml:space="preserve"> PAGEREF _Toc139436553 \h </w:instrText>
        </w:r>
        <w:r>
          <w:rPr>
            <w:noProof/>
            <w:webHidden/>
          </w:rPr>
        </w:r>
        <w:r>
          <w:rPr>
            <w:noProof/>
            <w:webHidden/>
          </w:rPr>
          <w:fldChar w:fldCharType="separate"/>
        </w:r>
        <w:r>
          <w:rPr>
            <w:noProof/>
            <w:webHidden/>
          </w:rPr>
          <w:t>18</w:t>
        </w:r>
        <w:r>
          <w:rPr>
            <w:noProof/>
            <w:webHidden/>
          </w:rPr>
          <w:fldChar w:fldCharType="end"/>
        </w:r>
      </w:hyperlink>
    </w:p>
    <w:p w14:paraId="2F93D66C" w14:textId="3382F7FA"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4" w:history="1">
        <w:r w:rsidRPr="003E37B3">
          <w:rPr>
            <w:rStyle w:val="Hyperlink"/>
            <w:rFonts w:eastAsiaTheme="majorEastAsia"/>
            <w:noProof/>
          </w:rPr>
          <w:t>Figure 2.5: Mathematical Neuron [10]</w:t>
        </w:r>
        <w:r>
          <w:rPr>
            <w:noProof/>
            <w:webHidden/>
          </w:rPr>
          <w:tab/>
        </w:r>
        <w:r>
          <w:rPr>
            <w:noProof/>
            <w:webHidden/>
          </w:rPr>
          <w:fldChar w:fldCharType="begin"/>
        </w:r>
        <w:r>
          <w:rPr>
            <w:noProof/>
            <w:webHidden/>
          </w:rPr>
          <w:instrText xml:space="preserve"> PAGEREF _Toc139436554 \h </w:instrText>
        </w:r>
        <w:r>
          <w:rPr>
            <w:noProof/>
            <w:webHidden/>
          </w:rPr>
        </w:r>
        <w:r>
          <w:rPr>
            <w:noProof/>
            <w:webHidden/>
          </w:rPr>
          <w:fldChar w:fldCharType="separate"/>
        </w:r>
        <w:r>
          <w:rPr>
            <w:noProof/>
            <w:webHidden/>
          </w:rPr>
          <w:t>18</w:t>
        </w:r>
        <w:r>
          <w:rPr>
            <w:noProof/>
            <w:webHidden/>
          </w:rPr>
          <w:fldChar w:fldCharType="end"/>
        </w:r>
      </w:hyperlink>
    </w:p>
    <w:p w14:paraId="5595A9B3" w14:textId="17AEE00E"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5" w:history="1">
        <w:r w:rsidRPr="003E37B3">
          <w:rPr>
            <w:rStyle w:val="Hyperlink"/>
            <w:rFonts w:eastAsiaTheme="majorEastAsia"/>
            <w:noProof/>
          </w:rPr>
          <w:t>Figure 2.6: Pattern of number 2 [10]</w:t>
        </w:r>
        <w:r>
          <w:rPr>
            <w:noProof/>
            <w:webHidden/>
          </w:rPr>
          <w:tab/>
        </w:r>
        <w:r>
          <w:rPr>
            <w:noProof/>
            <w:webHidden/>
          </w:rPr>
          <w:fldChar w:fldCharType="begin"/>
        </w:r>
        <w:r>
          <w:rPr>
            <w:noProof/>
            <w:webHidden/>
          </w:rPr>
          <w:instrText xml:space="preserve"> PAGEREF _Toc139436555 \h </w:instrText>
        </w:r>
        <w:r>
          <w:rPr>
            <w:noProof/>
            <w:webHidden/>
          </w:rPr>
        </w:r>
        <w:r>
          <w:rPr>
            <w:noProof/>
            <w:webHidden/>
          </w:rPr>
          <w:fldChar w:fldCharType="separate"/>
        </w:r>
        <w:r>
          <w:rPr>
            <w:noProof/>
            <w:webHidden/>
          </w:rPr>
          <w:t>19</w:t>
        </w:r>
        <w:r>
          <w:rPr>
            <w:noProof/>
            <w:webHidden/>
          </w:rPr>
          <w:fldChar w:fldCharType="end"/>
        </w:r>
      </w:hyperlink>
    </w:p>
    <w:p w14:paraId="699C2845" w14:textId="70E8DD6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6" w:history="1">
        <w:r w:rsidRPr="003E37B3">
          <w:rPr>
            <w:rStyle w:val="Hyperlink"/>
            <w:rFonts w:eastAsiaTheme="majorEastAsia"/>
            <w:noProof/>
          </w:rPr>
          <w:t>Figure 2.7: CNN working principle [10]</w:t>
        </w:r>
        <w:r>
          <w:rPr>
            <w:noProof/>
            <w:webHidden/>
          </w:rPr>
          <w:tab/>
        </w:r>
        <w:r>
          <w:rPr>
            <w:noProof/>
            <w:webHidden/>
          </w:rPr>
          <w:fldChar w:fldCharType="begin"/>
        </w:r>
        <w:r>
          <w:rPr>
            <w:noProof/>
            <w:webHidden/>
          </w:rPr>
          <w:instrText xml:space="preserve"> PAGEREF _Toc139436556 \h </w:instrText>
        </w:r>
        <w:r>
          <w:rPr>
            <w:noProof/>
            <w:webHidden/>
          </w:rPr>
        </w:r>
        <w:r>
          <w:rPr>
            <w:noProof/>
            <w:webHidden/>
          </w:rPr>
          <w:fldChar w:fldCharType="separate"/>
        </w:r>
        <w:r>
          <w:rPr>
            <w:noProof/>
            <w:webHidden/>
          </w:rPr>
          <w:t>21</w:t>
        </w:r>
        <w:r>
          <w:rPr>
            <w:noProof/>
            <w:webHidden/>
          </w:rPr>
          <w:fldChar w:fldCharType="end"/>
        </w:r>
      </w:hyperlink>
    </w:p>
    <w:p w14:paraId="26C1BCA7" w14:textId="21ED6C8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7" w:history="1">
        <w:r w:rsidRPr="003E37B3">
          <w:rPr>
            <w:rStyle w:val="Hyperlink"/>
            <w:rFonts w:eastAsiaTheme="majorEastAsia"/>
            <w:noProof/>
          </w:rPr>
          <w:t>Figure 2.8: Recurrent Neuronal Network [11]</w:t>
        </w:r>
        <w:r>
          <w:rPr>
            <w:noProof/>
            <w:webHidden/>
          </w:rPr>
          <w:tab/>
        </w:r>
        <w:r>
          <w:rPr>
            <w:noProof/>
            <w:webHidden/>
          </w:rPr>
          <w:fldChar w:fldCharType="begin"/>
        </w:r>
        <w:r>
          <w:rPr>
            <w:noProof/>
            <w:webHidden/>
          </w:rPr>
          <w:instrText xml:space="preserve"> PAGEREF _Toc139436557 \h </w:instrText>
        </w:r>
        <w:r>
          <w:rPr>
            <w:noProof/>
            <w:webHidden/>
          </w:rPr>
        </w:r>
        <w:r>
          <w:rPr>
            <w:noProof/>
            <w:webHidden/>
          </w:rPr>
          <w:fldChar w:fldCharType="separate"/>
        </w:r>
        <w:r>
          <w:rPr>
            <w:noProof/>
            <w:webHidden/>
          </w:rPr>
          <w:t>22</w:t>
        </w:r>
        <w:r>
          <w:rPr>
            <w:noProof/>
            <w:webHidden/>
          </w:rPr>
          <w:fldChar w:fldCharType="end"/>
        </w:r>
      </w:hyperlink>
    </w:p>
    <w:p w14:paraId="504AB190" w14:textId="49FAEBE1"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59" w:history="1">
        <w:r w:rsidRPr="003E37B3">
          <w:rPr>
            <w:rStyle w:val="Hyperlink"/>
            <w:rFonts w:eastAsiaTheme="majorEastAsia"/>
            <w:noProof/>
          </w:rPr>
          <w:t>Figure 3.1: MES Flowchart</w:t>
        </w:r>
        <w:r>
          <w:rPr>
            <w:noProof/>
            <w:webHidden/>
          </w:rPr>
          <w:tab/>
        </w:r>
        <w:r>
          <w:rPr>
            <w:noProof/>
            <w:webHidden/>
          </w:rPr>
          <w:fldChar w:fldCharType="begin"/>
        </w:r>
        <w:r>
          <w:rPr>
            <w:noProof/>
            <w:webHidden/>
          </w:rPr>
          <w:instrText xml:space="preserve"> PAGEREF _Toc139436559 \h </w:instrText>
        </w:r>
        <w:r>
          <w:rPr>
            <w:noProof/>
            <w:webHidden/>
          </w:rPr>
        </w:r>
        <w:r>
          <w:rPr>
            <w:noProof/>
            <w:webHidden/>
          </w:rPr>
          <w:fldChar w:fldCharType="separate"/>
        </w:r>
        <w:r>
          <w:rPr>
            <w:noProof/>
            <w:webHidden/>
          </w:rPr>
          <w:t>25</w:t>
        </w:r>
        <w:r>
          <w:rPr>
            <w:noProof/>
            <w:webHidden/>
          </w:rPr>
          <w:fldChar w:fldCharType="end"/>
        </w:r>
      </w:hyperlink>
    </w:p>
    <w:p w14:paraId="5C8AC258" w14:textId="38E2D10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0" w:history="1">
        <w:r w:rsidRPr="003E37B3">
          <w:rPr>
            <w:rStyle w:val="Hyperlink"/>
            <w:rFonts w:eastAsiaTheme="majorEastAsia"/>
            <w:noProof/>
          </w:rPr>
          <w:t>Figure 3.2: AI-Learning Factory Flowchart</w:t>
        </w:r>
        <w:r>
          <w:rPr>
            <w:noProof/>
            <w:webHidden/>
          </w:rPr>
          <w:tab/>
        </w:r>
        <w:r>
          <w:rPr>
            <w:noProof/>
            <w:webHidden/>
          </w:rPr>
          <w:fldChar w:fldCharType="begin"/>
        </w:r>
        <w:r>
          <w:rPr>
            <w:noProof/>
            <w:webHidden/>
          </w:rPr>
          <w:instrText xml:space="preserve"> PAGEREF _Toc139436560 \h </w:instrText>
        </w:r>
        <w:r>
          <w:rPr>
            <w:noProof/>
            <w:webHidden/>
          </w:rPr>
        </w:r>
        <w:r>
          <w:rPr>
            <w:noProof/>
            <w:webHidden/>
          </w:rPr>
          <w:fldChar w:fldCharType="separate"/>
        </w:r>
        <w:r>
          <w:rPr>
            <w:noProof/>
            <w:webHidden/>
          </w:rPr>
          <w:t>26</w:t>
        </w:r>
        <w:r>
          <w:rPr>
            <w:noProof/>
            <w:webHidden/>
          </w:rPr>
          <w:fldChar w:fldCharType="end"/>
        </w:r>
      </w:hyperlink>
    </w:p>
    <w:p w14:paraId="524E8C6C" w14:textId="4208F577"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1" w:history="1">
        <w:r w:rsidRPr="003E37B3">
          <w:rPr>
            <w:rStyle w:val="Hyperlink"/>
            <w:rFonts w:eastAsiaTheme="majorEastAsia"/>
            <w:noProof/>
          </w:rPr>
          <w:t>Figure 3.3: Fischertechnik Smart Factory [13]</w:t>
        </w:r>
        <w:r>
          <w:rPr>
            <w:noProof/>
            <w:webHidden/>
          </w:rPr>
          <w:tab/>
        </w:r>
        <w:r>
          <w:rPr>
            <w:noProof/>
            <w:webHidden/>
          </w:rPr>
          <w:fldChar w:fldCharType="begin"/>
        </w:r>
        <w:r>
          <w:rPr>
            <w:noProof/>
            <w:webHidden/>
          </w:rPr>
          <w:instrText xml:space="preserve"> PAGEREF _Toc139436561 \h </w:instrText>
        </w:r>
        <w:r>
          <w:rPr>
            <w:noProof/>
            <w:webHidden/>
          </w:rPr>
        </w:r>
        <w:r>
          <w:rPr>
            <w:noProof/>
            <w:webHidden/>
          </w:rPr>
          <w:fldChar w:fldCharType="separate"/>
        </w:r>
        <w:r>
          <w:rPr>
            <w:noProof/>
            <w:webHidden/>
          </w:rPr>
          <w:t>27</w:t>
        </w:r>
        <w:r>
          <w:rPr>
            <w:noProof/>
            <w:webHidden/>
          </w:rPr>
          <w:fldChar w:fldCharType="end"/>
        </w:r>
      </w:hyperlink>
    </w:p>
    <w:p w14:paraId="2A6DFF00" w14:textId="522C5B0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2" w:history="1">
        <w:r w:rsidRPr="003E37B3">
          <w:rPr>
            <w:rStyle w:val="Hyperlink"/>
            <w:rFonts w:eastAsiaTheme="majorEastAsia"/>
            <w:noProof/>
          </w:rPr>
          <w:t>Figure 3.4: Schematic Plan of the Learning Factory [15]</w:t>
        </w:r>
        <w:r>
          <w:rPr>
            <w:noProof/>
            <w:webHidden/>
          </w:rPr>
          <w:tab/>
        </w:r>
        <w:r>
          <w:rPr>
            <w:noProof/>
            <w:webHidden/>
          </w:rPr>
          <w:fldChar w:fldCharType="begin"/>
        </w:r>
        <w:r>
          <w:rPr>
            <w:noProof/>
            <w:webHidden/>
          </w:rPr>
          <w:instrText xml:space="preserve"> PAGEREF _Toc139436562 \h </w:instrText>
        </w:r>
        <w:r>
          <w:rPr>
            <w:noProof/>
            <w:webHidden/>
          </w:rPr>
        </w:r>
        <w:r>
          <w:rPr>
            <w:noProof/>
            <w:webHidden/>
          </w:rPr>
          <w:fldChar w:fldCharType="separate"/>
        </w:r>
        <w:r>
          <w:rPr>
            <w:noProof/>
            <w:webHidden/>
          </w:rPr>
          <w:t>28</w:t>
        </w:r>
        <w:r>
          <w:rPr>
            <w:noProof/>
            <w:webHidden/>
          </w:rPr>
          <w:fldChar w:fldCharType="end"/>
        </w:r>
      </w:hyperlink>
    </w:p>
    <w:p w14:paraId="1B948DF7" w14:textId="2FBDA87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4" w:history="1">
        <w:r w:rsidRPr="003E37B3">
          <w:rPr>
            <w:rStyle w:val="Hyperlink"/>
            <w:rFonts w:eastAsiaTheme="majorEastAsia"/>
            <w:noProof/>
          </w:rPr>
          <w:t>Figure 4.1: Dataflow from the automation software to the MES</w:t>
        </w:r>
        <w:r>
          <w:rPr>
            <w:noProof/>
            <w:webHidden/>
          </w:rPr>
          <w:tab/>
        </w:r>
        <w:r>
          <w:rPr>
            <w:noProof/>
            <w:webHidden/>
          </w:rPr>
          <w:fldChar w:fldCharType="begin"/>
        </w:r>
        <w:r>
          <w:rPr>
            <w:noProof/>
            <w:webHidden/>
          </w:rPr>
          <w:instrText xml:space="preserve"> PAGEREF _Toc139436564 \h </w:instrText>
        </w:r>
        <w:r>
          <w:rPr>
            <w:noProof/>
            <w:webHidden/>
          </w:rPr>
        </w:r>
        <w:r>
          <w:rPr>
            <w:noProof/>
            <w:webHidden/>
          </w:rPr>
          <w:fldChar w:fldCharType="separate"/>
        </w:r>
        <w:r>
          <w:rPr>
            <w:noProof/>
            <w:webHidden/>
          </w:rPr>
          <w:t>29</w:t>
        </w:r>
        <w:r>
          <w:rPr>
            <w:noProof/>
            <w:webHidden/>
          </w:rPr>
          <w:fldChar w:fldCharType="end"/>
        </w:r>
      </w:hyperlink>
    </w:p>
    <w:p w14:paraId="2D16F321" w14:textId="43178D73"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5" w:history="1">
        <w:r w:rsidRPr="003E37B3">
          <w:rPr>
            <w:rStyle w:val="Hyperlink"/>
            <w:rFonts w:eastAsiaTheme="majorEastAsia"/>
            <w:noProof/>
          </w:rPr>
          <w:t>Figure 4.2: Architecture examples of the connection</w:t>
        </w:r>
        <w:r>
          <w:rPr>
            <w:noProof/>
            <w:webHidden/>
          </w:rPr>
          <w:tab/>
        </w:r>
        <w:r>
          <w:rPr>
            <w:noProof/>
            <w:webHidden/>
          </w:rPr>
          <w:fldChar w:fldCharType="begin"/>
        </w:r>
        <w:r>
          <w:rPr>
            <w:noProof/>
            <w:webHidden/>
          </w:rPr>
          <w:instrText xml:space="preserve"> PAGEREF _Toc139436565 \h </w:instrText>
        </w:r>
        <w:r>
          <w:rPr>
            <w:noProof/>
            <w:webHidden/>
          </w:rPr>
        </w:r>
        <w:r>
          <w:rPr>
            <w:noProof/>
            <w:webHidden/>
          </w:rPr>
          <w:fldChar w:fldCharType="separate"/>
        </w:r>
        <w:r>
          <w:rPr>
            <w:noProof/>
            <w:webHidden/>
          </w:rPr>
          <w:t>31</w:t>
        </w:r>
        <w:r>
          <w:rPr>
            <w:noProof/>
            <w:webHidden/>
          </w:rPr>
          <w:fldChar w:fldCharType="end"/>
        </w:r>
      </w:hyperlink>
    </w:p>
    <w:p w14:paraId="647A0DE1" w14:textId="5082DA7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6" w:history="1">
        <w:r w:rsidRPr="003E37B3">
          <w:rPr>
            <w:rStyle w:val="Hyperlink"/>
            <w:rFonts w:eastAsiaTheme="majorEastAsia"/>
            <w:noProof/>
          </w:rPr>
          <w:t>Figure 4.3: Used architecture for the learning factory</w:t>
        </w:r>
        <w:r>
          <w:rPr>
            <w:noProof/>
            <w:webHidden/>
          </w:rPr>
          <w:tab/>
        </w:r>
        <w:r>
          <w:rPr>
            <w:noProof/>
            <w:webHidden/>
          </w:rPr>
          <w:fldChar w:fldCharType="begin"/>
        </w:r>
        <w:r>
          <w:rPr>
            <w:noProof/>
            <w:webHidden/>
          </w:rPr>
          <w:instrText xml:space="preserve"> PAGEREF _Toc139436566 \h </w:instrText>
        </w:r>
        <w:r>
          <w:rPr>
            <w:noProof/>
            <w:webHidden/>
          </w:rPr>
        </w:r>
        <w:r>
          <w:rPr>
            <w:noProof/>
            <w:webHidden/>
          </w:rPr>
          <w:fldChar w:fldCharType="separate"/>
        </w:r>
        <w:r>
          <w:rPr>
            <w:noProof/>
            <w:webHidden/>
          </w:rPr>
          <w:t>32</w:t>
        </w:r>
        <w:r>
          <w:rPr>
            <w:noProof/>
            <w:webHidden/>
          </w:rPr>
          <w:fldChar w:fldCharType="end"/>
        </w:r>
      </w:hyperlink>
    </w:p>
    <w:p w14:paraId="39736939" w14:textId="2085AB71"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7" w:history="1">
        <w:r w:rsidRPr="003E37B3">
          <w:rPr>
            <w:rStyle w:val="Hyperlink"/>
            <w:rFonts w:eastAsiaTheme="majorEastAsia"/>
            <w:noProof/>
          </w:rPr>
          <w:t>Figure 4.4: General connection setup of arc.quire profile</w:t>
        </w:r>
        <w:r>
          <w:rPr>
            <w:noProof/>
            <w:webHidden/>
          </w:rPr>
          <w:tab/>
        </w:r>
        <w:r>
          <w:rPr>
            <w:noProof/>
            <w:webHidden/>
          </w:rPr>
          <w:fldChar w:fldCharType="begin"/>
        </w:r>
        <w:r>
          <w:rPr>
            <w:noProof/>
            <w:webHidden/>
          </w:rPr>
          <w:instrText xml:space="preserve"> PAGEREF _Toc139436567 \h </w:instrText>
        </w:r>
        <w:r>
          <w:rPr>
            <w:noProof/>
            <w:webHidden/>
          </w:rPr>
        </w:r>
        <w:r>
          <w:rPr>
            <w:noProof/>
            <w:webHidden/>
          </w:rPr>
          <w:fldChar w:fldCharType="separate"/>
        </w:r>
        <w:r>
          <w:rPr>
            <w:noProof/>
            <w:webHidden/>
          </w:rPr>
          <w:t>33</w:t>
        </w:r>
        <w:r>
          <w:rPr>
            <w:noProof/>
            <w:webHidden/>
          </w:rPr>
          <w:fldChar w:fldCharType="end"/>
        </w:r>
      </w:hyperlink>
    </w:p>
    <w:p w14:paraId="1B988C8C" w14:textId="5038913F"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8" w:history="1">
        <w:r w:rsidRPr="003E37B3">
          <w:rPr>
            <w:rStyle w:val="Hyperlink"/>
            <w:rFonts w:eastAsiaTheme="majorEastAsia"/>
            <w:noProof/>
          </w:rPr>
          <w:t>Figure 4.5: Source setup of arc.quire profile</w:t>
        </w:r>
        <w:r>
          <w:rPr>
            <w:noProof/>
            <w:webHidden/>
          </w:rPr>
          <w:tab/>
        </w:r>
        <w:r>
          <w:rPr>
            <w:noProof/>
            <w:webHidden/>
          </w:rPr>
          <w:fldChar w:fldCharType="begin"/>
        </w:r>
        <w:r>
          <w:rPr>
            <w:noProof/>
            <w:webHidden/>
          </w:rPr>
          <w:instrText xml:space="preserve"> PAGEREF _Toc139436568 \h </w:instrText>
        </w:r>
        <w:r>
          <w:rPr>
            <w:noProof/>
            <w:webHidden/>
          </w:rPr>
        </w:r>
        <w:r>
          <w:rPr>
            <w:noProof/>
            <w:webHidden/>
          </w:rPr>
          <w:fldChar w:fldCharType="separate"/>
        </w:r>
        <w:r>
          <w:rPr>
            <w:noProof/>
            <w:webHidden/>
          </w:rPr>
          <w:t>34</w:t>
        </w:r>
        <w:r>
          <w:rPr>
            <w:noProof/>
            <w:webHidden/>
          </w:rPr>
          <w:fldChar w:fldCharType="end"/>
        </w:r>
      </w:hyperlink>
    </w:p>
    <w:p w14:paraId="46548C5C" w14:textId="7C0D42C0"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69" w:history="1">
        <w:r w:rsidRPr="003E37B3">
          <w:rPr>
            <w:rStyle w:val="Hyperlink"/>
            <w:rFonts w:eastAsiaTheme="majorEastAsia"/>
            <w:noProof/>
          </w:rPr>
          <w:t>Figure 4.6: Destination setup of arc.quire profile</w:t>
        </w:r>
        <w:r>
          <w:rPr>
            <w:noProof/>
            <w:webHidden/>
          </w:rPr>
          <w:tab/>
        </w:r>
        <w:r>
          <w:rPr>
            <w:noProof/>
            <w:webHidden/>
          </w:rPr>
          <w:fldChar w:fldCharType="begin"/>
        </w:r>
        <w:r>
          <w:rPr>
            <w:noProof/>
            <w:webHidden/>
          </w:rPr>
          <w:instrText xml:space="preserve"> PAGEREF _Toc139436569 \h </w:instrText>
        </w:r>
        <w:r>
          <w:rPr>
            <w:noProof/>
            <w:webHidden/>
          </w:rPr>
        </w:r>
        <w:r>
          <w:rPr>
            <w:noProof/>
            <w:webHidden/>
          </w:rPr>
          <w:fldChar w:fldCharType="separate"/>
        </w:r>
        <w:r>
          <w:rPr>
            <w:noProof/>
            <w:webHidden/>
          </w:rPr>
          <w:t>35</w:t>
        </w:r>
        <w:r>
          <w:rPr>
            <w:noProof/>
            <w:webHidden/>
          </w:rPr>
          <w:fldChar w:fldCharType="end"/>
        </w:r>
      </w:hyperlink>
    </w:p>
    <w:p w14:paraId="3499736C" w14:textId="0E7D4069"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0" w:history="1">
        <w:r w:rsidRPr="003E37B3">
          <w:rPr>
            <w:rStyle w:val="Hyperlink"/>
            <w:rFonts w:eastAsiaTheme="majorEastAsia"/>
            <w:noProof/>
          </w:rPr>
          <w:t>Figure 4.7: Microsoft SQL Server Management Studio</w:t>
        </w:r>
        <w:r>
          <w:rPr>
            <w:noProof/>
            <w:webHidden/>
          </w:rPr>
          <w:tab/>
        </w:r>
        <w:r>
          <w:rPr>
            <w:noProof/>
            <w:webHidden/>
          </w:rPr>
          <w:fldChar w:fldCharType="begin"/>
        </w:r>
        <w:r>
          <w:rPr>
            <w:noProof/>
            <w:webHidden/>
          </w:rPr>
          <w:instrText xml:space="preserve"> PAGEREF _Toc139436570 \h </w:instrText>
        </w:r>
        <w:r>
          <w:rPr>
            <w:noProof/>
            <w:webHidden/>
          </w:rPr>
        </w:r>
        <w:r>
          <w:rPr>
            <w:noProof/>
            <w:webHidden/>
          </w:rPr>
          <w:fldChar w:fldCharType="separate"/>
        </w:r>
        <w:r>
          <w:rPr>
            <w:noProof/>
            <w:webHidden/>
          </w:rPr>
          <w:t>36</w:t>
        </w:r>
        <w:r>
          <w:rPr>
            <w:noProof/>
            <w:webHidden/>
          </w:rPr>
          <w:fldChar w:fldCharType="end"/>
        </w:r>
      </w:hyperlink>
    </w:p>
    <w:p w14:paraId="7DEDD371" w14:textId="298A2C4D"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1" w:history="1">
        <w:r w:rsidRPr="003E37B3">
          <w:rPr>
            <w:rStyle w:val="Hyperlink"/>
            <w:rFonts w:eastAsiaTheme="majorEastAsia"/>
            <w:noProof/>
          </w:rPr>
          <w:t>Figure 4.8: Add new data source to a dashboard</w:t>
        </w:r>
        <w:r>
          <w:rPr>
            <w:noProof/>
            <w:webHidden/>
          </w:rPr>
          <w:tab/>
        </w:r>
        <w:r>
          <w:rPr>
            <w:noProof/>
            <w:webHidden/>
          </w:rPr>
          <w:fldChar w:fldCharType="begin"/>
        </w:r>
        <w:r>
          <w:rPr>
            <w:noProof/>
            <w:webHidden/>
          </w:rPr>
          <w:instrText xml:space="preserve"> PAGEREF _Toc139436571 \h </w:instrText>
        </w:r>
        <w:r>
          <w:rPr>
            <w:noProof/>
            <w:webHidden/>
          </w:rPr>
        </w:r>
        <w:r>
          <w:rPr>
            <w:noProof/>
            <w:webHidden/>
          </w:rPr>
          <w:fldChar w:fldCharType="separate"/>
        </w:r>
        <w:r>
          <w:rPr>
            <w:noProof/>
            <w:webHidden/>
          </w:rPr>
          <w:t>37</w:t>
        </w:r>
        <w:r>
          <w:rPr>
            <w:noProof/>
            <w:webHidden/>
          </w:rPr>
          <w:fldChar w:fldCharType="end"/>
        </w:r>
      </w:hyperlink>
    </w:p>
    <w:p w14:paraId="27D594C2" w14:textId="68F4E3FB"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2" w:history="1">
        <w:r w:rsidRPr="003E37B3">
          <w:rPr>
            <w:rStyle w:val="Hyperlink"/>
            <w:rFonts w:eastAsiaTheme="majorEastAsia"/>
            <w:noProof/>
          </w:rPr>
          <w:t>Figure 4.9: Dashboard data source wizard</w:t>
        </w:r>
        <w:r>
          <w:rPr>
            <w:noProof/>
            <w:webHidden/>
          </w:rPr>
          <w:tab/>
        </w:r>
        <w:r>
          <w:rPr>
            <w:noProof/>
            <w:webHidden/>
          </w:rPr>
          <w:fldChar w:fldCharType="begin"/>
        </w:r>
        <w:r>
          <w:rPr>
            <w:noProof/>
            <w:webHidden/>
          </w:rPr>
          <w:instrText xml:space="preserve"> PAGEREF _Toc139436572 \h </w:instrText>
        </w:r>
        <w:r>
          <w:rPr>
            <w:noProof/>
            <w:webHidden/>
          </w:rPr>
        </w:r>
        <w:r>
          <w:rPr>
            <w:noProof/>
            <w:webHidden/>
          </w:rPr>
          <w:fldChar w:fldCharType="separate"/>
        </w:r>
        <w:r>
          <w:rPr>
            <w:noProof/>
            <w:webHidden/>
          </w:rPr>
          <w:t>37</w:t>
        </w:r>
        <w:r>
          <w:rPr>
            <w:noProof/>
            <w:webHidden/>
          </w:rPr>
          <w:fldChar w:fldCharType="end"/>
        </w:r>
      </w:hyperlink>
    </w:p>
    <w:p w14:paraId="47B88FF2" w14:textId="4E40488A"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3" w:history="1">
        <w:r w:rsidRPr="003E37B3">
          <w:rPr>
            <w:rStyle w:val="Hyperlink"/>
            <w:rFonts w:eastAsiaTheme="majorEastAsia"/>
            <w:noProof/>
          </w:rPr>
          <w:t>Figure 4.10: Bind data to grid</w:t>
        </w:r>
        <w:r>
          <w:rPr>
            <w:noProof/>
            <w:webHidden/>
          </w:rPr>
          <w:tab/>
        </w:r>
        <w:r>
          <w:rPr>
            <w:noProof/>
            <w:webHidden/>
          </w:rPr>
          <w:fldChar w:fldCharType="begin"/>
        </w:r>
        <w:r>
          <w:rPr>
            <w:noProof/>
            <w:webHidden/>
          </w:rPr>
          <w:instrText xml:space="preserve"> PAGEREF _Toc139436573 \h </w:instrText>
        </w:r>
        <w:r>
          <w:rPr>
            <w:noProof/>
            <w:webHidden/>
          </w:rPr>
        </w:r>
        <w:r>
          <w:rPr>
            <w:noProof/>
            <w:webHidden/>
          </w:rPr>
          <w:fldChar w:fldCharType="separate"/>
        </w:r>
        <w:r>
          <w:rPr>
            <w:noProof/>
            <w:webHidden/>
          </w:rPr>
          <w:t>38</w:t>
        </w:r>
        <w:r>
          <w:rPr>
            <w:noProof/>
            <w:webHidden/>
          </w:rPr>
          <w:fldChar w:fldCharType="end"/>
        </w:r>
      </w:hyperlink>
    </w:p>
    <w:p w14:paraId="0A9F18B5" w14:textId="15275AE8"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5" w:history="1">
        <w:r w:rsidRPr="003E37B3">
          <w:rPr>
            <w:rStyle w:val="Hyperlink"/>
            <w:rFonts w:eastAsiaTheme="majorEastAsia"/>
            <w:noProof/>
          </w:rPr>
          <w:t>Figure 4.11: Calculated field</w:t>
        </w:r>
        <w:r>
          <w:rPr>
            <w:noProof/>
            <w:webHidden/>
          </w:rPr>
          <w:tab/>
        </w:r>
        <w:r>
          <w:rPr>
            <w:noProof/>
            <w:webHidden/>
          </w:rPr>
          <w:fldChar w:fldCharType="begin"/>
        </w:r>
        <w:r>
          <w:rPr>
            <w:noProof/>
            <w:webHidden/>
          </w:rPr>
          <w:instrText xml:space="preserve"> PAGEREF _Toc139436575 \h </w:instrText>
        </w:r>
        <w:r>
          <w:rPr>
            <w:noProof/>
            <w:webHidden/>
          </w:rPr>
        </w:r>
        <w:r>
          <w:rPr>
            <w:noProof/>
            <w:webHidden/>
          </w:rPr>
          <w:fldChar w:fldCharType="separate"/>
        </w:r>
        <w:r>
          <w:rPr>
            <w:noProof/>
            <w:webHidden/>
          </w:rPr>
          <w:t>40</w:t>
        </w:r>
        <w:r>
          <w:rPr>
            <w:noProof/>
            <w:webHidden/>
          </w:rPr>
          <w:fldChar w:fldCharType="end"/>
        </w:r>
      </w:hyperlink>
    </w:p>
    <w:p w14:paraId="14839D97" w14:textId="7FF194D2"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6" w:history="1">
        <w:r w:rsidRPr="003E37B3">
          <w:rPr>
            <w:rStyle w:val="Hyperlink"/>
            <w:rFonts w:eastAsiaTheme="majorEastAsia"/>
            <w:noProof/>
          </w:rPr>
          <w:t>Figure 4.12: Dashboard</w:t>
        </w:r>
        <w:r>
          <w:rPr>
            <w:noProof/>
            <w:webHidden/>
          </w:rPr>
          <w:tab/>
        </w:r>
        <w:r>
          <w:rPr>
            <w:noProof/>
            <w:webHidden/>
          </w:rPr>
          <w:fldChar w:fldCharType="begin"/>
        </w:r>
        <w:r>
          <w:rPr>
            <w:noProof/>
            <w:webHidden/>
          </w:rPr>
          <w:instrText xml:space="preserve"> PAGEREF _Toc139436576 \h </w:instrText>
        </w:r>
        <w:r>
          <w:rPr>
            <w:noProof/>
            <w:webHidden/>
          </w:rPr>
        </w:r>
        <w:r>
          <w:rPr>
            <w:noProof/>
            <w:webHidden/>
          </w:rPr>
          <w:fldChar w:fldCharType="separate"/>
        </w:r>
        <w:r>
          <w:rPr>
            <w:noProof/>
            <w:webHidden/>
          </w:rPr>
          <w:t>41</w:t>
        </w:r>
        <w:r>
          <w:rPr>
            <w:noProof/>
            <w:webHidden/>
          </w:rPr>
          <w:fldChar w:fldCharType="end"/>
        </w:r>
      </w:hyperlink>
    </w:p>
    <w:p w14:paraId="1841686C" w14:textId="419F43F4"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7" w:history="1">
        <w:r w:rsidRPr="003E37B3">
          <w:rPr>
            <w:rStyle w:val="Hyperlink"/>
            <w:rFonts w:eastAsiaTheme="majorEastAsia"/>
            <w:noProof/>
          </w:rPr>
          <w:t>Figure 4.13: Sample message [15]</w:t>
        </w:r>
        <w:r>
          <w:rPr>
            <w:noProof/>
            <w:webHidden/>
          </w:rPr>
          <w:tab/>
        </w:r>
        <w:r>
          <w:rPr>
            <w:noProof/>
            <w:webHidden/>
          </w:rPr>
          <w:fldChar w:fldCharType="begin"/>
        </w:r>
        <w:r>
          <w:rPr>
            <w:noProof/>
            <w:webHidden/>
          </w:rPr>
          <w:instrText xml:space="preserve"> PAGEREF _Toc139436577 \h </w:instrText>
        </w:r>
        <w:r>
          <w:rPr>
            <w:noProof/>
            <w:webHidden/>
          </w:rPr>
        </w:r>
        <w:r>
          <w:rPr>
            <w:noProof/>
            <w:webHidden/>
          </w:rPr>
          <w:fldChar w:fldCharType="separate"/>
        </w:r>
        <w:r>
          <w:rPr>
            <w:noProof/>
            <w:webHidden/>
          </w:rPr>
          <w:t>43</w:t>
        </w:r>
        <w:r>
          <w:rPr>
            <w:noProof/>
            <w:webHidden/>
          </w:rPr>
          <w:fldChar w:fldCharType="end"/>
        </w:r>
      </w:hyperlink>
    </w:p>
    <w:p w14:paraId="204FC46A" w14:textId="2D13629C"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78" w:history="1">
        <w:r w:rsidRPr="003E37B3">
          <w:rPr>
            <w:rStyle w:val="Hyperlink"/>
            <w:rFonts w:eastAsiaTheme="majorEastAsia"/>
            <w:noProof/>
          </w:rPr>
          <w:t>Figure 4.14: Sorted messages [15]</w:t>
        </w:r>
        <w:r>
          <w:rPr>
            <w:noProof/>
            <w:webHidden/>
          </w:rPr>
          <w:tab/>
        </w:r>
        <w:r>
          <w:rPr>
            <w:noProof/>
            <w:webHidden/>
          </w:rPr>
          <w:fldChar w:fldCharType="begin"/>
        </w:r>
        <w:r>
          <w:rPr>
            <w:noProof/>
            <w:webHidden/>
          </w:rPr>
          <w:instrText xml:space="preserve"> PAGEREF _Toc139436578 \h </w:instrText>
        </w:r>
        <w:r>
          <w:rPr>
            <w:noProof/>
            <w:webHidden/>
          </w:rPr>
        </w:r>
        <w:r>
          <w:rPr>
            <w:noProof/>
            <w:webHidden/>
          </w:rPr>
          <w:fldChar w:fldCharType="separate"/>
        </w:r>
        <w:r>
          <w:rPr>
            <w:noProof/>
            <w:webHidden/>
          </w:rPr>
          <w:t>44</w:t>
        </w:r>
        <w:r>
          <w:rPr>
            <w:noProof/>
            <w:webHidden/>
          </w:rPr>
          <w:fldChar w:fldCharType="end"/>
        </w:r>
      </w:hyperlink>
    </w:p>
    <w:p w14:paraId="5C5B36B4" w14:textId="506C73B5"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1" w:history="1">
        <w:r w:rsidRPr="003E37B3">
          <w:rPr>
            <w:rStyle w:val="Hyperlink"/>
            <w:rFonts w:eastAsiaTheme="majorEastAsia"/>
            <w:noProof/>
          </w:rPr>
          <w:t>Figure 4.15: Input array (left) and output array (right) [15]</w:t>
        </w:r>
        <w:r>
          <w:rPr>
            <w:noProof/>
            <w:webHidden/>
          </w:rPr>
          <w:tab/>
        </w:r>
        <w:r>
          <w:rPr>
            <w:noProof/>
            <w:webHidden/>
          </w:rPr>
          <w:fldChar w:fldCharType="begin"/>
        </w:r>
        <w:r>
          <w:rPr>
            <w:noProof/>
            <w:webHidden/>
          </w:rPr>
          <w:instrText xml:space="preserve"> PAGEREF _Toc139436581 \h </w:instrText>
        </w:r>
        <w:r>
          <w:rPr>
            <w:noProof/>
            <w:webHidden/>
          </w:rPr>
        </w:r>
        <w:r>
          <w:rPr>
            <w:noProof/>
            <w:webHidden/>
          </w:rPr>
          <w:fldChar w:fldCharType="separate"/>
        </w:r>
        <w:r>
          <w:rPr>
            <w:noProof/>
            <w:webHidden/>
          </w:rPr>
          <w:t>47</w:t>
        </w:r>
        <w:r>
          <w:rPr>
            <w:noProof/>
            <w:webHidden/>
          </w:rPr>
          <w:fldChar w:fldCharType="end"/>
        </w:r>
      </w:hyperlink>
    </w:p>
    <w:p w14:paraId="324E76DA" w14:textId="70FA1966"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2" w:history="1">
        <w:r w:rsidRPr="003E37B3">
          <w:rPr>
            <w:rStyle w:val="Hyperlink"/>
            <w:rFonts w:eastAsiaTheme="majorEastAsia"/>
            <w:noProof/>
          </w:rPr>
          <w:t>Figure 4.16: Multidimensional input array [15]</w:t>
        </w:r>
        <w:r>
          <w:rPr>
            <w:noProof/>
            <w:webHidden/>
          </w:rPr>
          <w:tab/>
        </w:r>
        <w:r>
          <w:rPr>
            <w:noProof/>
            <w:webHidden/>
          </w:rPr>
          <w:fldChar w:fldCharType="begin"/>
        </w:r>
        <w:r>
          <w:rPr>
            <w:noProof/>
            <w:webHidden/>
          </w:rPr>
          <w:instrText xml:space="preserve"> PAGEREF _Toc139436582 \h </w:instrText>
        </w:r>
        <w:r>
          <w:rPr>
            <w:noProof/>
            <w:webHidden/>
          </w:rPr>
        </w:r>
        <w:r>
          <w:rPr>
            <w:noProof/>
            <w:webHidden/>
          </w:rPr>
          <w:fldChar w:fldCharType="separate"/>
        </w:r>
        <w:r>
          <w:rPr>
            <w:noProof/>
            <w:webHidden/>
          </w:rPr>
          <w:t>48</w:t>
        </w:r>
        <w:r>
          <w:rPr>
            <w:noProof/>
            <w:webHidden/>
          </w:rPr>
          <w:fldChar w:fldCharType="end"/>
        </w:r>
      </w:hyperlink>
    </w:p>
    <w:p w14:paraId="2FAA0900" w14:textId="105C6B43" w:rsidR="00BF0B2D" w:rsidRDefault="00BF0B2D">
      <w:pPr>
        <w:pStyle w:val="Verzeichnis1"/>
        <w:rPr>
          <w:rFonts w:asciiTheme="minorHAnsi" w:eastAsiaTheme="minorEastAsia" w:hAnsiTheme="minorHAnsi" w:cstheme="minorBidi"/>
          <w:noProof/>
          <w:kern w:val="2"/>
          <w:sz w:val="22"/>
          <w:lang w:val="en-US" w:eastAsia="en-US"/>
          <w14:ligatures w14:val="standardContextual"/>
        </w:rPr>
      </w:pPr>
      <w:hyperlink w:anchor="_Toc139436584" w:history="1">
        <w:r w:rsidRPr="003E37B3">
          <w:rPr>
            <w:rStyle w:val="Hyperlink"/>
            <w:rFonts w:eastAsiaTheme="majorEastAsia"/>
            <w:noProof/>
          </w:rPr>
          <w:t>Figure 5.1: Controller overview [16]</w:t>
        </w:r>
        <w:r>
          <w:rPr>
            <w:noProof/>
            <w:webHidden/>
          </w:rPr>
          <w:tab/>
        </w:r>
        <w:r>
          <w:rPr>
            <w:noProof/>
            <w:webHidden/>
          </w:rPr>
          <w:fldChar w:fldCharType="begin"/>
        </w:r>
        <w:r>
          <w:rPr>
            <w:noProof/>
            <w:webHidden/>
          </w:rPr>
          <w:instrText xml:space="preserve"> PAGEREF _Toc139436584 \h </w:instrText>
        </w:r>
        <w:r>
          <w:rPr>
            <w:noProof/>
            <w:webHidden/>
          </w:rPr>
        </w:r>
        <w:r>
          <w:rPr>
            <w:noProof/>
            <w:webHidden/>
          </w:rPr>
          <w:fldChar w:fldCharType="separate"/>
        </w:r>
        <w:r>
          <w:rPr>
            <w:noProof/>
            <w:webHidden/>
          </w:rPr>
          <w:t>50</w:t>
        </w:r>
        <w:r>
          <w:rPr>
            <w:noProof/>
            <w:webHidden/>
          </w:rPr>
          <w:fldChar w:fldCharType="end"/>
        </w:r>
      </w:hyperlink>
    </w:p>
    <w:p w14:paraId="44389977" w14:textId="292808F6" w:rsidR="000873B7" w:rsidRDefault="00EE261C"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4F7F2EAF" w:rsidR="00540BFA" w:rsidRPr="00540BFA" w:rsidRDefault="00BF0B2D" w:rsidP="00540BFA">
            <w:r w:rsidRPr="00BF0B2D">
              <w:t>AI-CAMPUS COURSE: LERNFABRIK</w:t>
            </w:r>
          </w:p>
        </w:tc>
        <w:tc>
          <w:tcPr>
            <w:tcW w:w="990" w:type="dxa"/>
          </w:tcPr>
          <w:p w14:paraId="3466F520" w14:textId="77777777" w:rsidR="00540BFA" w:rsidRPr="00540BFA" w:rsidRDefault="00540BFA" w:rsidP="003801E8"/>
        </w:tc>
        <w:tc>
          <w:tcPr>
            <w:tcW w:w="1170" w:type="dxa"/>
          </w:tcPr>
          <w:p w14:paraId="6CD699F3" w14:textId="15C46C3D" w:rsidR="00540BFA" w:rsidRPr="00540BFA" w:rsidRDefault="00573CDB" w:rsidP="00540BFA">
            <w:pPr>
              <w:jc w:val="center"/>
            </w:pPr>
            <w:r>
              <w:t>55</w:t>
            </w:r>
          </w:p>
        </w:tc>
      </w:tr>
      <w:tr w:rsidR="00BF0B2D" w:rsidRPr="00540BFA" w14:paraId="0CB5D1C1" w14:textId="77777777" w:rsidTr="00540BFA">
        <w:tc>
          <w:tcPr>
            <w:tcW w:w="1615" w:type="dxa"/>
          </w:tcPr>
          <w:p w14:paraId="293C1378" w14:textId="363C865F" w:rsidR="00BF0B2D" w:rsidRDefault="00BF0B2D" w:rsidP="00540BFA">
            <w:pPr>
              <w:jc w:val="center"/>
            </w:pPr>
            <w:r>
              <w:t>B</w:t>
            </w:r>
          </w:p>
        </w:tc>
        <w:tc>
          <w:tcPr>
            <w:tcW w:w="4500" w:type="dxa"/>
          </w:tcPr>
          <w:p w14:paraId="00C3B82B" w14:textId="57050E81" w:rsidR="00BF0B2D" w:rsidRPr="00BF0B2D" w:rsidRDefault="00BF0B2D" w:rsidP="00BF0B2D">
            <w:pPr>
              <w:jc w:val="left"/>
            </w:pPr>
            <w:r w:rsidRPr="00BF0B2D">
              <w:t>SOLUTION EXERCISES STEP BY STEP</w:t>
            </w:r>
          </w:p>
        </w:tc>
        <w:tc>
          <w:tcPr>
            <w:tcW w:w="990" w:type="dxa"/>
          </w:tcPr>
          <w:p w14:paraId="6F7CE75D" w14:textId="77777777" w:rsidR="00BF0B2D" w:rsidRPr="00540BFA" w:rsidRDefault="00BF0B2D" w:rsidP="003801E8"/>
        </w:tc>
        <w:tc>
          <w:tcPr>
            <w:tcW w:w="1170" w:type="dxa"/>
          </w:tcPr>
          <w:p w14:paraId="25C4DF43" w14:textId="255B34AE" w:rsidR="00BF0B2D" w:rsidRPr="00540BFA" w:rsidRDefault="00573CDB" w:rsidP="00540BFA">
            <w:pPr>
              <w:jc w:val="center"/>
              <w:rPr>
                <w:highlight w:val="yellow"/>
              </w:rPr>
            </w:pPr>
            <w:r w:rsidRPr="00573CDB">
              <w:t>152</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9420252"/>
      <w:bookmarkStart w:id="3" w:name="_Toc139421698"/>
      <w:bookmarkStart w:id="4" w:name="_Toc139436544"/>
      <w:bookmarkStart w:id="5" w:name="_Toc139436718"/>
      <w:r>
        <w:t>INTRODUCTION</w:t>
      </w:r>
      <w:bookmarkEnd w:id="2"/>
      <w:bookmarkEnd w:id="3"/>
      <w:bookmarkEnd w:id="4"/>
      <w:bookmarkEnd w:id="5"/>
    </w:p>
    <w:p w14:paraId="26E34E78" w14:textId="4C2A1A1A" w:rsidR="0089694E" w:rsidRDefault="007454EE" w:rsidP="0089694E">
      <w:pPr>
        <w:pStyle w:val="berschrift2"/>
      </w:pPr>
      <w:bookmarkStart w:id="6" w:name="_Toc139436719"/>
      <w:r>
        <w:t>Background Study</w:t>
      </w:r>
      <w:bookmarkEnd w:id="6"/>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w:t>
      </w:r>
      <w:proofErr w:type="gramStart"/>
      <w:r>
        <w:t>all of</w:t>
      </w:r>
      <w:proofErr w:type="gramEnd"/>
      <w:r>
        <w:t xml:space="preserve">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681B95AD" w:rsidR="00E40691" w:rsidRDefault="00E40691" w:rsidP="00E40691">
      <w:pPr>
        <w:rPr>
          <w:rStyle w:val="nobr"/>
        </w:rPr>
      </w:pPr>
      <w:r>
        <w:rPr>
          <w:rStyle w:val="nobr"/>
        </w:rPr>
        <w:t>One goal of Industry 4.0 is to connect workers and machines. Digitalization is providing a platform to collect production data from machines as well as humans. The</w:t>
      </w:r>
      <w:r w:rsidR="003B6F1D">
        <w:rPr>
          <w:rStyle w:val="nobr"/>
        </w:rPr>
        <w:t xml:space="preserve"> collected information</w:t>
      </w:r>
      <w:r>
        <w:rPr>
          <w:rStyle w:val="nobr"/>
        </w:rPr>
        <w:t xml:space="preserve">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w:t>
      </w:r>
      <w:r w:rsidR="003B6F1D">
        <w:rPr>
          <w:rStyle w:val="nobr"/>
        </w:rPr>
        <w:t>s</w:t>
      </w:r>
      <w:r>
        <w:rPr>
          <w:rStyle w:val="nobr"/>
        </w:rPr>
        <w:t xml:space="preserve"> </w:t>
      </w:r>
      <w:proofErr w:type="spellStart"/>
      <w:r>
        <w:rPr>
          <w:rStyle w:val="nobr"/>
        </w:rPr>
        <w:t>can not</w:t>
      </w:r>
      <w:proofErr w:type="spellEnd"/>
      <w:r>
        <w:rPr>
          <w:rStyle w:val="nobr"/>
        </w:rPr>
        <w:t xml:space="preserve"> handle, as example working in a hot environment. The third pillar, Artificial intelligence, is advancing the processing</w:t>
      </w:r>
      <w:r w:rsidR="003B6F1D">
        <w:rPr>
          <w:rStyle w:val="nobr"/>
        </w:rPr>
        <w:t xml:space="preserve"> and analysis</w:t>
      </w:r>
      <w:r>
        <w:rPr>
          <w:rStyle w:val="nobr"/>
        </w:rPr>
        <w:t xml:space="preserve"> of production data. </w:t>
      </w:r>
    </w:p>
    <w:p w14:paraId="045D6228" w14:textId="77777777" w:rsidR="003B6F1D" w:rsidRDefault="00E40691" w:rsidP="00E40691">
      <w:pPr>
        <w:rPr>
          <w:color w:val="000000" w:themeColor="text1"/>
        </w:rPr>
      </w:pPr>
      <w:r>
        <w:t xml:space="preserve">The goal of this project is to work on a factory simulation that is capable of all the previous requirements for a future factory. The factory is completely operated by robots, to establish one </w:t>
      </w:r>
      <w:r w:rsidRPr="00ED74D0">
        <w:rPr>
          <w:color w:val="000000" w:themeColor="text1"/>
        </w:rPr>
        <w:t xml:space="preserve">pillar. </w:t>
      </w:r>
      <w:r w:rsidR="003431AE" w:rsidRPr="00ED74D0">
        <w:rPr>
          <w:color w:val="000000" w:themeColor="text1"/>
        </w:rPr>
        <w:t xml:space="preserve">For a factory a second step </w:t>
      </w:r>
      <w:r w:rsidR="00ED74D0" w:rsidRPr="00ED74D0">
        <w:rPr>
          <w:color w:val="000000" w:themeColor="text1"/>
        </w:rPr>
        <w:t xml:space="preserve">would be </w:t>
      </w:r>
      <w:r w:rsidR="003431AE" w:rsidRPr="00ED74D0">
        <w:rPr>
          <w:color w:val="000000" w:themeColor="text1"/>
        </w:rPr>
        <w:t xml:space="preserve">to digitalise </w:t>
      </w:r>
      <w:r w:rsidR="003431AE" w:rsidRPr="00ED74D0">
        <w:rPr>
          <w:color w:val="000000" w:themeColor="text1"/>
        </w:rPr>
        <w:lastRenderedPageBreak/>
        <w:t>working steps.</w:t>
      </w:r>
      <w:r w:rsidR="0004568E" w:rsidRPr="00ED74D0">
        <w:rPr>
          <w:color w:val="000000" w:themeColor="text1"/>
        </w:rPr>
        <w:t xml:space="preserve"> This would mean to collect sensor data and then collect it into a space like a cloud. </w:t>
      </w:r>
    </w:p>
    <w:p w14:paraId="04B918E0" w14:textId="054A098F" w:rsidR="003431AE" w:rsidRPr="003431AE" w:rsidRDefault="0004568E" w:rsidP="00E40691">
      <w:pPr>
        <w:rPr>
          <w:color w:val="FF0000"/>
        </w:rPr>
      </w:pPr>
      <w:r w:rsidRPr="00ED74D0">
        <w:rPr>
          <w:color w:val="000000" w:themeColor="text1"/>
        </w:rPr>
        <w:t xml:space="preserve">This project is focusing on the artificial intelligence pillar. </w:t>
      </w:r>
      <w:r w:rsidR="007360BF" w:rsidRPr="00ED74D0">
        <w:rPr>
          <w:color w:val="000000" w:themeColor="text1"/>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berschrift2"/>
      </w:pPr>
      <w:bookmarkStart w:id="7" w:name="_Toc139436720"/>
      <w:r>
        <w:t>Problem Statement</w:t>
      </w:r>
      <w:bookmarkEnd w:id="7"/>
      <w:r>
        <w:t xml:space="preserve"> </w:t>
      </w:r>
    </w:p>
    <w:p w14:paraId="4B472C7F" w14:textId="2B5CEE40" w:rsidR="006C288D" w:rsidRDefault="00130B66" w:rsidP="00456324">
      <w:r w:rsidRPr="00FB51B9">
        <w:t xml:space="preserve">While economy leading companies have already implemented important steps that </w:t>
      </w:r>
      <w:proofErr w:type="gramStart"/>
      <w:r w:rsidRPr="00FB51B9">
        <w:t>are considered to be</w:t>
      </w:r>
      <w:proofErr w:type="gramEnd"/>
      <w:r w:rsidRPr="00FB51B9">
        <w:t xml:space="preserve"> part of the fourth industrial industrialization, </w:t>
      </w:r>
      <w:r w:rsidR="00956C67">
        <w:t xml:space="preserve">smaller local </w:t>
      </w:r>
      <w:r w:rsidRPr="00FB51B9">
        <w:t>companies often lack those realization steps.</w:t>
      </w:r>
      <w:r w:rsidR="003756A4">
        <w:t xml:space="preserve"> They are still struggling to get the data as </w:t>
      </w:r>
      <w:r w:rsidR="003B6F1D">
        <w:t xml:space="preserve">in most cases </w:t>
      </w:r>
      <w:r w:rsidR="003756A4">
        <w:t>they are not digitised</w:t>
      </w:r>
      <w:r w:rsidR="00436575">
        <w:t xml:space="preserve">. But even if the companies have </w:t>
      </w:r>
      <w:proofErr w:type="spellStart"/>
      <w:r w:rsidR="00436575">
        <w:t>sensori</w:t>
      </w:r>
      <w:r w:rsidR="00956C67">
        <w:t>z</w:t>
      </w:r>
      <w:r w:rsidR="00436575">
        <w:t>ed</w:t>
      </w:r>
      <w:proofErr w:type="spellEnd"/>
      <w:r w:rsidR="00436575">
        <w:t xml:space="preserve">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To 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w:t>
      </w:r>
      <w:r w:rsidR="00F80AF0">
        <w:lastRenderedPageBreak/>
        <w:t>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berschrift2"/>
      </w:pPr>
      <w:bookmarkStart w:id="8" w:name="_Toc139436721"/>
      <w:r>
        <w:t>Real World Example</w:t>
      </w:r>
      <w:bookmarkEnd w:id="8"/>
    </w:p>
    <w:p w14:paraId="7F4BA8DB" w14:textId="77777777" w:rsidR="006C288D" w:rsidRPr="00FB51B9" w:rsidRDefault="006C288D" w:rsidP="006C288D">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w:t>
      </w:r>
      <w:proofErr w:type="gramStart"/>
      <w:r w:rsidRPr="00FB51B9">
        <w:t>blue</w:t>
      </w:r>
      <w:proofErr w:type="gramEnd"/>
      <w:r w:rsidRPr="00FB51B9">
        <w:t xml:space="preserv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9BC0418"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w:t>
      </w:r>
      <w:proofErr w:type="gramStart"/>
      <w:r w:rsidRPr="00FB51B9">
        <w:t>analysed</w:t>
      </w:r>
      <w:proofErr w:type="gramEnd"/>
      <w:r w:rsidRPr="00FB51B9">
        <w:t xml:space="preserve">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t>
      </w:r>
      <w:r w:rsidR="006315C2" w:rsidRPr="00FB51B9">
        <w:lastRenderedPageBreak/>
        <w:t xml:space="preserve">with that saving money. But with knowing how to establish a more digitalized production system, </w:t>
      </w:r>
      <w:r w:rsidR="006315C2">
        <w:t>companies</w:t>
      </w:r>
      <w:r w:rsidR="006315C2" w:rsidRPr="00FB51B9">
        <w:t xml:space="preserve"> can also use the other benefits that are coming along. As examples one can take </w:t>
      </w:r>
      <w:r w:rsidR="007A0E2F">
        <w:t>the improved traceability of the workpieces and information chain for the customers.</w:t>
      </w:r>
    </w:p>
    <w:p w14:paraId="353AD448" w14:textId="680844D2" w:rsidR="00521C7F" w:rsidRDefault="00521C7F" w:rsidP="00521C7F">
      <w:pPr>
        <w:pStyle w:val="berschrift2"/>
      </w:pPr>
      <w:bookmarkStart w:id="9" w:name="_Toc139436722"/>
      <w:r>
        <w:t>Objectives</w:t>
      </w:r>
      <w:bookmarkEnd w:id="9"/>
    </w:p>
    <w:p w14:paraId="44B162FB" w14:textId="2C6571FD" w:rsidR="00E40691" w:rsidRDefault="00E40691" w:rsidP="00511451">
      <w:r>
        <w:t xml:space="preserve">This chapter provides the specification of the project. </w:t>
      </w:r>
      <w:r w:rsidR="007A0E2F">
        <w:t>Definitions will be given on</w:t>
      </w:r>
      <w:r>
        <w:t xml:space="preserve"> what is needed to be done to complete the project</w:t>
      </w:r>
      <w:r w:rsidR="000B75D8">
        <w:t xml:space="preserve">s. It will be described what the MES and </w:t>
      </w:r>
      <w:proofErr w:type="spellStart"/>
      <w:r w:rsidR="000B75D8">
        <w:t>Lernfabrik</w:t>
      </w:r>
      <w:proofErr w:type="spellEnd"/>
      <w:r w:rsidR="000B75D8">
        <w:t xml:space="preserve"> objectives are.</w:t>
      </w:r>
    </w:p>
    <w:p w14:paraId="33FA83E5" w14:textId="0E35579C"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w:t>
      </w:r>
      <w:r w:rsidR="007A0E2F">
        <w:t>ese</w:t>
      </w:r>
      <w:r>
        <w:t xml:space="preserve"> implementation</w:t>
      </w:r>
      <w:r w:rsidR="007A0E2F">
        <w:t>s</w:t>
      </w:r>
      <w:r>
        <w:t xml:space="preserve"> can then be presented and explained closer with </w:t>
      </w:r>
      <w:proofErr w:type="gramStart"/>
      <w:r>
        <w:t>an</w:t>
      </w:r>
      <w:proofErr w:type="gramEnd"/>
      <w:r>
        <w:t xml:space="preserve"> user guideline.</w:t>
      </w:r>
    </w:p>
    <w:p w14:paraId="423A8157" w14:textId="42734B4C" w:rsidR="00971840" w:rsidRDefault="00971840" w:rsidP="00971840">
      <w:r>
        <w:t xml:space="preserve">For the AI-Campus </w:t>
      </w:r>
      <w:proofErr w:type="spellStart"/>
      <w:r>
        <w:t>Lernfabrik</w:t>
      </w:r>
      <w:proofErr w:type="spellEnd"/>
      <w:r>
        <w:t xml:space="preserve">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w:t>
      </w:r>
      <w:r w:rsidR="007A0E2F">
        <w:t>must</w:t>
      </w:r>
      <w:r>
        <w:t xml:space="preserve"> be based on the AI </w:t>
      </w:r>
      <w:proofErr w:type="spellStart"/>
      <w:r>
        <w:t>Lernfabrik</w:t>
      </w:r>
      <w:proofErr w:type="spellEnd"/>
      <w:r>
        <w:t xml:space="preserve">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5B0ED1B0" w:rsidR="00E40691" w:rsidRDefault="00787CD8" w:rsidP="00CA5522">
      <w:pPr>
        <w:pStyle w:val="berschrift3"/>
      </w:pPr>
      <w:bookmarkStart w:id="10" w:name="_Toc139436723"/>
      <w:r>
        <w:t>G</w:t>
      </w:r>
      <w:r w:rsidR="00E40691">
        <w:t xml:space="preserve">eneral </w:t>
      </w:r>
      <w:r>
        <w:t>D</w:t>
      </w:r>
      <w:r w:rsidR="00E40691">
        <w:t>escription</w:t>
      </w:r>
      <w:r w:rsidR="00511451">
        <w:t xml:space="preserve"> of the </w:t>
      </w:r>
      <w:r w:rsidR="00A15A34">
        <w:t>P</w:t>
      </w:r>
      <w:r w:rsidR="00511451">
        <w:t>roduct</w:t>
      </w:r>
      <w:bookmarkEnd w:id="10"/>
    </w:p>
    <w:p w14:paraId="15FE65FD" w14:textId="628F396F"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w:t>
      </w:r>
      <w:r w:rsidR="00A15A34">
        <w:t>s</w:t>
      </w:r>
      <w:r w:rsidR="00511451">
        <w:t xml:space="preserve"> like. They are also a guideline during development.</w:t>
      </w:r>
    </w:p>
    <w:p w14:paraId="1752234A" w14:textId="7BD0E8E4" w:rsidR="00E40691" w:rsidRDefault="00E40691" w:rsidP="00787CD8">
      <w:pPr>
        <w:pStyle w:val="berschrift4"/>
      </w:pPr>
      <w:r>
        <w:lastRenderedPageBreak/>
        <w:t xml:space="preserve"> Product </w:t>
      </w:r>
      <w:r w:rsidR="00A15A34">
        <w:t>F</w:t>
      </w:r>
      <w:r>
        <w:t>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w:t>
      </w:r>
      <w:proofErr w:type="spellStart"/>
      <w:r w:rsidR="00DC6230">
        <w:t>Lernfabrik</w:t>
      </w:r>
      <w:proofErr w:type="spellEnd"/>
      <w:r w:rsidR="004C20D3">
        <w:t>.</w:t>
      </w:r>
    </w:p>
    <w:p w14:paraId="0476D928" w14:textId="4D63123B" w:rsidR="00E40691" w:rsidRDefault="00E40691" w:rsidP="00CA5522">
      <w:pPr>
        <w:pStyle w:val="berschrift4"/>
      </w:pPr>
      <w:r>
        <w:t xml:space="preserve">Product </w:t>
      </w:r>
      <w:r w:rsidR="00A15A34">
        <w:t>P</w:t>
      </w:r>
      <w:r>
        <w:t>erspective</w:t>
      </w:r>
    </w:p>
    <w:p w14:paraId="5E7586EE" w14:textId="7FF56AC0"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proofErr w:type="spellStart"/>
      <w:r w:rsidR="00DC6230">
        <w:t>Arc</w:t>
      </w:r>
      <w:r w:rsidR="004C20D3">
        <w:t>stone</w:t>
      </w:r>
      <w:proofErr w:type="spellEnd"/>
      <w:r w:rsidR="004C20D3">
        <w:t xml:space="preserve"> credentials to open the dashboard.</w:t>
      </w:r>
      <w:r>
        <w:t xml:space="preserve"> For show purposes it is advised to locate the screen right next to the factory</w:t>
      </w:r>
      <w:r w:rsidR="00670B11">
        <w:t xml:space="preserve">, </w:t>
      </w:r>
      <w:r w:rsidR="00A15A34">
        <w:t>that</w:t>
      </w:r>
      <w:r w:rsidR="00670B11">
        <w:t xml:space="preserve"> the prospect</w:t>
      </w:r>
      <w:r w:rsidR="00DC6230">
        <w:t>s</w:t>
      </w:r>
      <w:r w:rsidR="00670B11">
        <w:t xml:space="preserve"> </w:t>
      </w:r>
      <w:proofErr w:type="gramStart"/>
      <w:r w:rsidR="00670B11">
        <w:t>are able to</w:t>
      </w:r>
      <w:proofErr w:type="gramEnd"/>
      <w:r w:rsidR="00670B11">
        <w:t xml:space="preserve"> compare what they can see happening at the factory and how the dashboard is visualizing it.</w:t>
      </w:r>
    </w:p>
    <w:p w14:paraId="1AFF9D8E" w14:textId="7048362B" w:rsidR="00A15A34"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w:t>
      </w:r>
      <w:r w:rsidR="00A15A34">
        <w:t>as well as</w:t>
      </w:r>
      <w:r w:rsidR="00670B11">
        <w:t xml:space="preserve"> a </w:t>
      </w:r>
      <w:r w:rsidR="002A31E7">
        <w:t>step-by-step</w:t>
      </w:r>
      <w:r w:rsidR="00670B11">
        <w:t xml:space="preserve"> instruction to solve example tasks.</w:t>
      </w:r>
    </w:p>
    <w:p w14:paraId="1D530483" w14:textId="77777777" w:rsidR="00A15A34" w:rsidRDefault="00A15A34">
      <w:pPr>
        <w:tabs>
          <w:tab w:val="clear" w:pos="720"/>
        </w:tabs>
        <w:spacing w:after="160" w:line="259" w:lineRule="auto"/>
        <w:jc w:val="left"/>
      </w:pPr>
      <w:r>
        <w:br w:type="page"/>
      </w:r>
    </w:p>
    <w:p w14:paraId="12387DF7" w14:textId="0228FD63" w:rsidR="00E40691" w:rsidRDefault="00E40691" w:rsidP="00E40691">
      <w:pPr>
        <w:pStyle w:val="berschrift4"/>
      </w:pPr>
      <w:r>
        <w:lastRenderedPageBreak/>
        <w:t xml:space="preserve">User </w:t>
      </w:r>
      <w:r w:rsidR="00A15A34">
        <w:t>C</w:t>
      </w:r>
      <w:r>
        <w:t xml:space="preserve">haracteristics </w:t>
      </w:r>
    </w:p>
    <w:p w14:paraId="1C4526F4" w14:textId="02B386F4" w:rsidR="00E40691" w:rsidRDefault="00E40691" w:rsidP="00E40691">
      <w:r>
        <w:t xml:space="preserve">The expected users divide into </w:t>
      </w:r>
      <w:r w:rsidR="00DC6230">
        <w:t>t</w:t>
      </w:r>
      <w:r w:rsidR="00670B11">
        <w:t>wo</w:t>
      </w:r>
      <w:r>
        <w:t xml:space="preserve"> groups: Worker</w:t>
      </w:r>
      <w:r w:rsidR="00670B11">
        <w:t xml:space="preserve">s </w:t>
      </w:r>
      <w:r>
        <w:t>and Manager</w:t>
      </w:r>
      <w:r w:rsidR="00670B11">
        <w:t>s</w:t>
      </w:r>
      <w:r>
        <w:t>.</w:t>
      </w:r>
    </w:p>
    <w:p w14:paraId="23F4174A" w14:textId="0FA725DF"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rsidR="00A15A34">
        <w:t>, MES Software nor the AI code</w:t>
      </w:r>
      <w:r>
        <w:t>.</w:t>
      </w:r>
      <w:r w:rsidR="00670B11">
        <w:t xml:space="preserve"> It will also be hard for him to read complex graphs. This means that data shown on the dashboard must be simple.</w:t>
      </w:r>
    </w:p>
    <w:p w14:paraId="662E31A5" w14:textId="3B692F19" w:rsidR="00E40691" w:rsidRDefault="00E40691" w:rsidP="00E40691">
      <w:r>
        <w:t>The manager will have higher education. He has experiences with complex software. He needs to overview that the MES</w:t>
      </w:r>
      <w:r w:rsidR="00A15A34">
        <w:t xml:space="preserve"> or AI</w:t>
      </w:r>
      <w:r>
        <w:t xml:space="preserve"> software is running correctly.</w:t>
      </w:r>
      <w:r w:rsidR="00670B11">
        <w:t xml:space="preserve"> </w:t>
      </w:r>
    </w:p>
    <w:p w14:paraId="58BB89CF" w14:textId="77777777" w:rsidR="00BF7B5B" w:rsidRDefault="00BF7B5B" w:rsidP="00BF7B5B">
      <w:pPr>
        <w:pStyle w:val="berschrift2"/>
      </w:pPr>
      <w:bookmarkStart w:id="11" w:name="_Toc139436724"/>
      <w:r>
        <w:t>Scope of Study</w:t>
      </w:r>
      <w:bookmarkEnd w:id="11"/>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 xml:space="preserve">Is the priority of a specification. It specifies whether a goal </w:t>
            </w:r>
            <w:proofErr w:type="gramStart"/>
            <w:r>
              <w:t>has to</w:t>
            </w:r>
            <w:proofErr w:type="gramEnd"/>
            <w:r>
              <w:t xml:space="preserve"> be achieved or not.</w:t>
            </w:r>
          </w:p>
          <w:p w14:paraId="50D38A3D" w14:textId="77777777" w:rsidR="00C83326" w:rsidRDefault="00C83326" w:rsidP="00603E16">
            <w:r>
              <w:t xml:space="preserve">A: </w:t>
            </w:r>
            <w:proofErr w:type="gramStart"/>
            <w:r>
              <w:t>Has to</w:t>
            </w:r>
            <w:proofErr w:type="gramEnd"/>
            <w:r>
              <w:t xml:space="preserve">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04496442" w:rsidR="00906B20" w:rsidRDefault="00906B20" w:rsidP="000C5F57"/>
    <w:p w14:paraId="0E97E4B6" w14:textId="77777777" w:rsidR="00906B20" w:rsidRDefault="00906B20">
      <w:pPr>
        <w:tabs>
          <w:tab w:val="clear" w:pos="720"/>
        </w:tabs>
        <w:spacing w:after="160" w:line="259" w:lineRule="auto"/>
        <w:jc w:val="left"/>
      </w:pPr>
      <w:r>
        <w:br w:type="page"/>
      </w:r>
    </w:p>
    <w:p w14:paraId="2F3FADF9" w14:textId="7EBE1B87" w:rsidR="00E40691" w:rsidRDefault="00C83326" w:rsidP="00C83326">
      <w:pPr>
        <w:pStyle w:val="berschrift3"/>
      </w:pPr>
      <w:bookmarkStart w:id="12" w:name="_Toc139436725"/>
      <w:r>
        <w:lastRenderedPageBreak/>
        <w:t>F</w:t>
      </w:r>
      <w:r w:rsidR="00E40691">
        <w:t xml:space="preserve">unctional </w:t>
      </w:r>
      <w:r>
        <w:t>R</w:t>
      </w:r>
      <w:r w:rsidR="00E40691">
        <w:t>equirements</w:t>
      </w:r>
      <w:bookmarkEnd w:id="12"/>
    </w:p>
    <w:p w14:paraId="3ECAC6D6" w14:textId="42802205" w:rsidR="002636AE" w:rsidRPr="002636AE" w:rsidRDefault="002636AE" w:rsidP="002636AE">
      <w:r>
        <w:t>This chapter gives the functional requirements in table format.</w:t>
      </w:r>
    </w:p>
    <w:p w14:paraId="3901F583" w14:textId="1DA3797E" w:rsidR="00E40691" w:rsidRDefault="00E40691" w:rsidP="00C83326">
      <w:pPr>
        <w:pStyle w:val="berschrift4"/>
      </w:pPr>
      <w:r>
        <w:t xml:space="preserve">MES </w:t>
      </w:r>
      <w:r w:rsidR="00906B20">
        <w:t>S</w:t>
      </w:r>
      <w:r>
        <w:t>oftware</w:t>
      </w:r>
    </w:p>
    <w:p w14:paraId="356FABF9" w14:textId="61B5D26C" w:rsidR="00906B20" w:rsidRPr="00906B20" w:rsidRDefault="00906B20" w:rsidP="00906B20">
      <w:pPr>
        <w:pStyle w:val="Beschriftung"/>
      </w:pPr>
      <w:bookmarkStart w:id="13" w:name="_Toc139421699"/>
      <w:bookmarkStart w:id="14" w:name="_Toc139436545"/>
      <w:r>
        <w:t>Table 1.1: MES Software</w:t>
      </w:r>
      <w:bookmarkEnd w:id="13"/>
      <w:bookmarkEnd w:id="14"/>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With </w:t>
            </w:r>
            <w:proofErr w:type="spellStart"/>
            <w:proofErr w:type="gramStart"/>
            <w:r>
              <w:t>arc.quire</w:t>
            </w:r>
            <w:proofErr w:type="spellEnd"/>
            <w:proofErr w:type="gramEnd"/>
            <w:r>
              <w:t xml:space="preserv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550B2FE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Request list of </w:t>
            </w:r>
            <w:proofErr w:type="gramStart"/>
            <w:r>
              <w:t>database</w:t>
            </w:r>
            <w:proofErr w:type="gramEnd"/>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proofErr w:type="gramStart"/>
            <w:r>
              <w:t>has to</w:t>
            </w:r>
            <w:proofErr w:type="gramEnd"/>
            <w:r>
              <w:t xml:space="preserve">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68D53B44" w14:textId="02027BC4" w:rsidR="00906B20" w:rsidRDefault="00906B20" w:rsidP="00906B20"/>
    <w:p w14:paraId="3452BD7C" w14:textId="77777777" w:rsidR="00906B20" w:rsidRDefault="00906B20">
      <w:pPr>
        <w:tabs>
          <w:tab w:val="clear" w:pos="720"/>
        </w:tabs>
        <w:spacing w:after="160" w:line="259" w:lineRule="auto"/>
        <w:jc w:val="left"/>
      </w:pPr>
      <w:r>
        <w:br w:type="page"/>
      </w:r>
    </w:p>
    <w:p w14:paraId="2516A0A2" w14:textId="30272578" w:rsidR="00E40691" w:rsidRDefault="00C83326" w:rsidP="00C83326">
      <w:pPr>
        <w:pStyle w:val="berschrift4"/>
      </w:pPr>
      <w:r>
        <w:lastRenderedPageBreak/>
        <w:t>MES E</w:t>
      </w:r>
      <w:r w:rsidR="00E40691">
        <w:t xml:space="preserve">xternal </w:t>
      </w:r>
      <w:r>
        <w:t>I</w:t>
      </w:r>
      <w:r w:rsidR="00E40691">
        <w:t>nterfaces</w:t>
      </w:r>
    </w:p>
    <w:p w14:paraId="66FFC316" w14:textId="1125B899" w:rsidR="00906B20" w:rsidRPr="00906B20" w:rsidRDefault="00906B20" w:rsidP="00906B20">
      <w:pPr>
        <w:pStyle w:val="Beschriftung"/>
      </w:pPr>
      <w:bookmarkStart w:id="15" w:name="_Toc139421700"/>
      <w:bookmarkStart w:id="16" w:name="_Toc139436546"/>
      <w:r>
        <w:t>Table 1.2: Interfaces</w:t>
      </w:r>
      <w:bookmarkEnd w:id="15"/>
      <w:bookmarkEnd w:id="16"/>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The </w:t>
            </w:r>
            <w:proofErr w:type="spellStart"/>
            <w:proofErr w:type="gramStart"/>
            <w:r>
              <w:t>arc.quire</w:t>
            </w:r>
            <w:proofErr w:type="spellEnd"/>
            <w:proofErr w:type="gramEnd"/>
            <w:r>
              <w:t xml:space="preserv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79583025" w:rsidR="00E40691" w:rsidRDefault="00E40691" w:rsidP="00C83326">
      <w:pPr>
        <w:pStyle w:val="berschrift4"/>
      </w:pPr>
      <w:r>
        <w:t xml:space="preserve">KI </w:t>
      </w:r>
      <w:r w:rsidR="00906B20">
        <w:t>L</w:t>
      </w:r>
      <w:r>
        <w:t xml:space="preserve">earning </w:t>
      </w:r>
      <w:r w:rsidR="00906B20">
        <w:t>F</w:t>
      </w:r>
      <w:r>
        <w:t>actory</w:t>
      </w:r>
    </w:p>
    <w:p w14:paraId="574DD247" w14:textId="115F8283" w:rsidR="00906B20" w:rsidRPr="00906B20" w:rsidRDefault="00906B20" w:rsidP="00906B20">
      <w:pPr>
        <w:pStyle w:val="Beschriftung"/>
      </w:pPr>
      <w:bookmarkStart w:id="17" w:name="_Toc139421701"/>
      <w:bookmarkStart w:id="18" w:name="_Toc139436547"/>
      <w:r>
        <w:t>Table 1.3: LI Learning Factory</w:t>
      </w:r>
      <w:bookmarkEnd w:id="17"/>
      <w:bookmarkEnd w:id="18"/>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9AEED5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Understand if a connection to the factory hardware is possible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742DDE73" w:rsidR="00E40691" w:rsidRDefault="003A207B" w:rsidP="003A207B">
      <w:pPr>
        <w:pStyle w:val="berschrift3"/>
      </w:pPr>
      <w:bookmarkStart w:id="19" w:name="_Toc139436726"/>
      <w:r>
        <w:lastRenderedPageBreak/>
        <w:t>N</w:t>
      </w:r>
      <w:r w:rsidR="00E40691">
        <w:t>on-</w:t>
      </w:r>
      <w:r>
        <w:t>F</w:t>
      </w:r>
      <w:r w:rsidR="00E40691">
        <w:t xml:space="preserve">unctional </w:t>
      </w:r>
      <w:r>
        <w:t>R</w:t>
      </w:r>
      <w:r w:rsidR="00E40691">
        <w:t>equirements</w:t>
      </w:r>
      <w:bookmarkEnd w:id="19"/>
    </w:p>
    <w:p w14:paraId="63B034FF" w14:textId="14364AF2" w:rsidR="00906B20" w:rsidRPr="00906B20" w:rsidRDefault="00906B20" w:rsidP="00906B20">
      <w:pPr>
        <w:pStyle w:val="Beschriftung"/>
      </w:pPr>
      <w:bookmarkStart w:id="20" w:name="_Toc139421702"/>
      <w:bookmarkStart w:id="21" w:name="_Toc139436548"/>
      <w:r>
        <w:t>Table 1.4: Non-Functional Requirements</w:t>
      </w:r>
      <w:bookmarkEnd w:id="20"/>
      <w:bookmarkEnd w:id="21"/>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r>
              <w:t>arc.ops</w:t>
            </w:r>
            <w:proofErr w:type="spellEnd"/>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proofErr w:type="spellStart"/>
            <w:r w:rsidR="00DC6230">
              <w:t>A</w:t>
            </w:r>
            <w:r>
              <w:t>rcstone</w:t>
            </w:r>
            <w:proofErr w:type="spellEnd"/>
            <w:r>
              <w:t xml:space="preserve"> </w:t>
            </w:r>
            <w:proofErr w:type="spellStart"/>
            <w:proofErr w:type="gramStart"/>
            <w:r>
              <w:t>arc.quire</w:t>
            </w:r>
            <w:proofErr w:type="spellEnd"/>
            <w:proofErr w:type="gramEnd"/>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0664BC79"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3FEE5CA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Connection to the server established</w:t>
            </w: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berschrift1"/>
        <w:ind w:left="0" w:firstLine="0"/>
      </w:pPr>
      <w:r>
        <w:lastRenderedPageBreak/>
        <w:br/>
      </w:r>
      <w:r>
        <w:br/>
      </w:r>
      <w:r>
        <w:br/>
      </w:r>
      <w:r>
        <w:br/>
      </w:r>
      <w:r>
        <w:br/>
      </w:r>
      <w:bookmarkStart w:id="22" w:name="_Toc139420253"/>
      <w:bookmarkStart w:id="23" w:name="_Toc139421703"/>
      <w:bookmarkStart w:id="24" w:name="_Toc139436549"/>
      <w:bookmarkStart w:id="25" w:name="_Toc139436727"/>
      <w:r>
        <w:t>LITERATURE REVIEW</w:t>
      </w:r>
      <w:bookmarkEnd w:id="22"/>
      <w:bookmarkEnd w:id="23"/>
      <w:bookmarkEnd w:id="24"/>
      <w:bookmarkEnd w:id="25"/>
    </w:p>
    <w:p w14:paraId="1A3E283C" w14:textId="51A7FCE4" w:rsidR="00611DB4" w:rsidRDefault="00611DB4" w:rsidP="00611DB4">
      <w:r>
        <w:t xml:space="preserve">Keeping pace with digitalization and ever-shorter innovation cycles is a major challenge for companies. Therefore, ongoing networking, </w:t>
      </w:r>
      <w:proofErr w:type="gramStart"/>
      <w:r>
        <w:t>knowledge</w:t>
      </w:r>
      <w:proofErr w:type="gramEnd"/>
      <w:r>
        <w:t xml:space="preserv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3CC6AF5F" w:rsidR="00611DB4" w:rsidRDefault="00611DB4" w:rsidP="00611DB4">
      <w:r>
        <w:t xml:space="preserve">It </w:t>
      </w:r>
      <w:r w:rsidR="008C1B67">
        <w:t>is pointed out,</w:t>
      </w:r>
      <w:r>
        <w:t xml:space="preserve"> that the exchange of knowledge and technologies between research institutions, companies, </w:t>
      </w:r>
      <w:proofErr w:type="gramStart"/>
      <w:r>
        <w:t>industries</w:t>
      </w:r>
      <w:proofErr w:type="gramEnd"/>
      <w:r>
        <w:t xml:space="preserve"> and sectors, as well as public administration, represents a great added value for innovative capacity. In particular, where experts from different disciplines meet, disruptive ideas can </w:t>
      </w:r>
      <w:proofErr w:type="gramStart"/>
      <w:r>
        <w:t>emerge</w:t>
      </w:r>
      <w:proofErr w:type="gramEnd"/>
      <w:r>
        <w:t xml:space="preserve"> and horizons can be enlarged. </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w:t>
      </w:r>
      <w:proofErr w:type="gramStart"/>
      <w:r w:rsidRPr="00611DB4">
        <w:t>a large number of</w:t>
      </w:r>
      <w:proofErr w:type="gramEnd"/>
      <w:r w:rsidRPr="00611DB4">
        <w:t xml:space="preserve">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w:t>
      </w:r>
      <w:proofErr w:type="gramStart"/>
      <w:r>
        <w:t>services</w:t>
      </w:r>
      <w:proofErr w:type="gramEnd"/>
      <w:r>
        <w:t xml:space="preserve"> and business models. In this context, the state also provides a wide range of transfer </w:t>
      </w:r>
      <w:r>
        <w:lastRenderedPageBreak/>
        <w:t xml:space="preserve">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w:t>
      </w:r>
      <w:proofErr w:type="gramStart"/>
      <w:r>
        <w:t>in particular will</w:t>
      </w:r>
      <w:proofErr w:type="gramEnd"/>
      <w:r>
        <w:t xml:space="preserve"> help to develop new transfer offerings beyond what has been known to date and facilitate access to important expert knowledge in a wide range of industry and technology fields, including for new user groups.</w:t>
      </w:r>
    </w:p>
    <w:p w14:paraId="49CC6222" w14:textId="4C91F251" w:rsidR="00493327" w:rsidRPr="00493327" w:rsidRDefault="007A1BCA" w:rsidP="00493327">
      <w:r>
        <w:t>To start with</w:t>
      </w:r>
      <w:r w:rsidR="008C1B67">
        <w:t xml:space="preserve"> </w:t>
      </w:r>
      <w:proofErr w:type="gramStart"/>
      <w:r w:rsidR="008C1B67">
        <w:t>knowledge</w:t>
      </w:r>
      <w:proofErr w:type="gramEnd"/>
      <w:r w:rsidR="008C1B67">
        <w:t xml:space="preserve"> transfer the theory of the </w:t>
      </w:r>
      <w:r w:rsidR="00493327">
        <w:t xml:space="preserve">project’s </w:t>
      </w:r>
      <w:r w:rsidR="008C1B67">
        <w:t>topics needs to be explained</w:t>
      </w:r>
      <w:r w:rsidR="00493327">
        <w:t xml:space="preserve">. </w:t>
      </w:r>
      <w:r w:rsidR="008C1B67">
        <w:t xml:space="preserve">This will be covered by the following chapter. </w:t>
      </w:r>
      <w:r w:rsidR="00493327">
        <w:t xml:space="preserve">The first part will </w:t>
      </w:r>
      <w:r w:rsidR="008C1B67">
        <w:t>be about</w:t>
      </w:r>
      <w:r w:rsidR="00493327">
        <w:t xml:space="preserve"> </w:t>
      </w:r>
      <w:r w:rsidR="008C1B67">
        <w:t>Manufacturing Execution Systems</w:t>
      </w:r>
      <w:r w:rsidR="00493327">
        <w:t xml:space="preserve">. The second part </w:t>
      </w:r>
      <w:r w:rsidR="00DC6230">
        <w:t>gives</w:t>
      </w:r>
      <w:r w:rsidR="00493327">
        <w:t xml:space="preserve"> the basics for the Artificial Intelligence </w:t>
      </w:r>
      <w:proofErr w:type="spellStart"/>
      <w:r w:rsidR="00493327">
        <w:t>Lernfabrik</w:t>
      </w:r>
      <w:proofErr w:type="spellEnd"/>
      <w:r w:rsidR="00493327">
        <w:t xml:space="preserve">. </w:t>
      </w:r>
    </w:p>
    <w:p w14:paraId="1873A7C4" w14:textId="39FD690D" w:rsidR="000E2930" w:rsidRDefault="00E40691" w:rsidP="00E40691">
      <w:pPr>
        <w:pStyle w:val="berschrift2"/>
      </w:pPr>
      <w:bookmarkStart w:id="26" w:name="_Toc139436728"/>
      <w:r>
        <w:t>MES</w:t>
      </w:r>
      <w:bookmarkEnd w:id="26"/>
    </w:p>
    <w:p w14:paraId="687BBA32" w14:textId="30369624" w:rsidR="00E40691" w:rsidRPr="00944D5F" w:rsidRDefault="00E40691" w:rsidP="00E40691">
      <w:pPr>
        <w:rPr>
          <w:lang w:val="en-US"/>
        </w:rPr>
      </w:pPr>
      <w:bookmarkStart w:id="27"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28" w:name="_Toc139436729"/>
      <w:r>
        <w:rPr>
          <w:lang w:val="en-US"/>
        </w:rPr>
        <w:t>Functionality of a MES</w:t>
      </w:r>
      <w:bookmarkEnd w:id="28"/>
    </w:p>
    <w:p w14:paraId="21B80ED8" w14:textId="03198EB3"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w:t>
      </w:r>
      <w:proofErr w:type="gramStart"/>
      <w:r>
        <w:rPr>
          <w:lang w:val="en-US"/>
        </w:rPr>
        <w:t>has to</w:t>
      </w:r>
      <w:proofErr w:type="gramEnd"/>
      <w:r>
        <w:rPr>
          <w:lang w:val="en-US"/>
        </w:rPr>
        <w:t xml:space="preserve"> be fully digitized before</w:t>
      </w:r>
      <w:r w:rsidR="002A31E7">
        <w:rPr>
          <w:lang w:val="en-US"/>
        </w:rPr>
        <w:t xml:space="preserve"> a MES can be applied</w:t>
      </w:r>
      <w:r>
        <w:rPr>
          <w:lang w:val="en-US"/>
        </w:rPr>
        <w:t>. In the best case all sensor data and actuator states are available</w:t>
      </w:r>
      <w:r w:rsidR="007A1BCA">
        <w:rPr>
          <w:lang w:val="en-US"/>
        </w:rPr>
        <w:t xml:space="preserve"> permanently,</w:t>
      </w:r>
      <w:r>
        <w:rPr>
          <w:lang w:val="en-US"/>
        </w:rPr>
        <w:t xml:space="preserve"> otherwise additional data </w:t>
      </w:r>
      <w:proofErr w:type="gramStart"/>
      <w:r>
        <w:rPr>
          <w:lang w:val="en-US"/>
        </w:rPr>
        <w:t>has to</w:t>
      </w:r>
      <w:proofErr w:type="gramEnd"/>
      <w:r>
        <w:rPr>
          <w:lang w:val="en-US"/>
        </w:rPr>
        <w:t xml:space="preserve"> be provided manually.</w:t>
      </w:r>
    </w:p>
    <w:p w14:paraId="2D1E2C24" w14:textId="1E30A5DC" w:rsidR="00E40691" w:rsidRDefault="00A97AE1" w:rsidP="00E40691">
      <w:pPr>
        <w:rPr>
          <w:lang w:val="en-US"/>
        </w:rPr>
      </w:pPr>
      <w:proofErr w:type="spellStart"/>
      <w:r>
        <w:rPr>
          <w:lang w:val="en-US"/>
        </w:rPr>
        <w:t>Kletti</w:t>
      </w:r>
      <w:proofErr w:type="spellEnd"/>
      <w:r>
        <w:rPr>
          <w:lang w:val="en-US"/>
        </w:rPr>
        <w:t xml:space="preserve"> [</w:t>
      </w:r>
      <w:r w:rsidR="00E15965">
        <w:rPr>
          <w:lang w:val="en-US"/>
        </w:rPr>
        <w:t>3</w:t>
      </w:r>
      <w:r>
        <w:rPr>
          <w:lang w:val="en-US"/>
        </w:rPr>
        <w:t>] describes the functionality of a nowadays MES</w:t>
      </w:r>
      <w:r w:rsidR="00E40691">
        <w:rPr>
          <w:lang w:val="en-US"/>
        </w:rPr>
        <w:t xml:space="preserve"> by the combination of three functional scopes. Those areas </w:t>
      </w:r>
      <w:proofErr w:type="gramStart"/>
      <w:r w:rsidR="00E40691">
        <w:rPr>
          <w:lang w:val="en-US"/>
        </w:rPr>
        <w:t>have to</w:t>
      </w:r>
      <w:proofErr w:type="gramEnd"/>
      <w:r w:rsidR="00E40691">
        <w:rPr>
          <w:lang w:val="en-US"/>
        </w:rPr>
        <w:t xml:space="preserve">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lastRenderedPageBreak/>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proofErr w:type="spellStart"/>
      <w:r w:rsidRPr="00492262">
        <w:t>Ingenieure</w:t>
      </w:r>
      <w:proofErr w:type="spellEnd"/>
      <w:r>
        <w:t xml:space="preserve">, </w:t>
      </w:r>
      <w:proofErr w:type="spellStart"/>
      <w:r w:rsidRPr="00F628D4">
        <w:rPr>
          <w:i/>
          <w:iCs/>
          <w:lang w:val="en-US"/>
        </w:rPr>
        <w:t>engl</w:t>
      </w:r>
      <w:r w:rsidRPr="00F628D4">
        <w:rPr>
          <w:lang w:val="en-US"/>
        </w:rPr>
        <w:t>.</w:t>
      </w:r>
      <w:proofErr w:type="spellEnd"/>
      <w:r w:rsidRPr="00F628D4">
        <w:rPr>
          <w:lang w:val="en-US"/>
        </w:rPr>
        <w:t xml:space="preserve">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53038FDE" w:rsidR="00E40691" w:rsidRPr="00F628D4" w:rsidRDefault="00E40691" w:rsidP="00EA29C3">
      <w:pPr>
        <w:pStyle w:val="Beschriftung"/>
        <w:rPr>
          <w:lang w:val="en-US"/>
        </w:rPr>
      </w:pPr>
      <w:bookmarkStart w:id="29" w:name="_Toc139436550"/>
      <w:r>
        <w:rPr>
          <w:lang w:val="en-US"/>
        </w:rPr>
        <w:t>Figure 2.</w:t>
      </w:r>
      <w:r w:rsidR="00F54889">
        <w:rPr>
          <w:lang w:val="en-US"/>
        </w:rPr>
        <w:t>1</w:t>
      </w:r>
      <w:r>
        <w:rPr>
          <w:lang w:val="en-US"/>
        </w:rPr>
        <w:t>: Architecture of an enterprise with MES</w:t>
      </w:r>
      <w:bookmarkEnd w:id="29"/>
      <w:r w:rsidR="00906B20">
        <w:rPr>
          <w:lang w:val="en-US"/>
        </w:rPr>
        <w:t xml:space="preserve"> </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w:t>
      </w:r>
      <w:proofErr w:type="gramStart"/>
      <w:r>
        <w:rPr>
          <w:lang w:val="en-US"/>
        </w:rPr>
        <w:t>time period</w:t>
      </w:r>
      <w:proofErr w:type="gramEnd"/>
      <w:r>
        <w:rPr>
          <w:lang w:val="en-US"/>
        </w:rPr>
        <w:t xml:space="preserve">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w:t>
      </w:r>
      <w:proofErr w:type="gramStart"/>
      <w:r>
        <w:rPr>
          <w:lang w:val="en-US"/>
        </w:rPr>
        <w:t>has to</w:t>
      </w:r>
      <w:proofErr w:type="gramEnd"/>
      <w:r>
        <w:rPr>
          <w:lang w:val="en-US"/>
        </w:rPr>
        <w:t xml:space="preserve">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w:t>
      </w:r>
      <w:proofErr w:type="gramStart"/>
      <w:r>
        <w:rPr>
          <w:lang w:val="en-US"/>
        </w:rPr>
        <w:t>have to</w:t>
      </w:r>
      <w:proofErr w:type="gramEnd"/>
      <w:r>
        <w:rPr>
          <w:lang w:val="en-US"/>
        </w:rPr>
        <w:t xml:space="preserve"> insert them manually. When the MES is seen as a hub, it is important that it is integrated horizontally as well as vertically, which means that the information is distributed on the MES level </w:t>
      </w:r>
      <w:proofErr w:type="gramStart"/>
      <w:r>
        <w:rPr>
          <w:lang w:val="en-US"/>
        </w:rPr>
        <w:t>and also</w:t>
      </w:r>
      <w:proofErr w:type="gramEnd"/>
      <w:r>
        <w:rPr>
          <w:lang w:val="en-US"/>
        </w:rPr>
        <w:t xml:space="preserve">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w:t>
      </w:r>
      <w:proofErr w:type="gramStart"/>
      <w:r w:rsidRPr="0051147F">
        <w:rPr>
          <w:lang w:val="en-US"/>
        </w:rPr>
        <w:t>has to</w:t>
      </w:r>
      <w:proofErr w:type="gramEnd"/>
      <w:r w:rsidRPr="0051147F">
        <w:rPr>
          <w:lang w:val="en-US"/>
        </w:rPr>
        <w:t xml:space="preserve"> be consistent, plausible and complete, which is also relevant for data acquisition. Furthermore, the database </w:t>
      </w:r>
      <w:proofErr w:type="gramStart"/>
      <w:r w:rsidRPr="0051147F">
        <w:rPr>
          <w:lang w:val="en-US"/>
        </w:rPr>
        <w:t>has to</w:t>
      </w:r>
      <w:proofErr w:type="gramEnd"/>
      <w:r w:rsidRPr="0051147F">
        <w:rPr>
          <w:lang w:val="en-US"/>
        </w:rPr>
        <w:t xml:space="preserve"> meet various security aspects so that the production is not endangered in case of power outage and other problems.</w:t>
      </w:r>
    </w:p>
    <w:p w14:paraId="0E6C0B98" w14:textId="70DBD964" w:rsidR="00E40691" w:rsidRPr="0051147F" w:rsidRDefault="00E40691" w:rsidP="00E40691">
      <w:pPr>
        <w:pStyle w:val="berschrift3"/>
        <w:rPr>
          <w:lang w:val="en-US"/>
        </w:rPr>
      </w:pPr>
      <w:bookmarkStart w:id="30" w:name="_Toc139436730"/>
      <w:r w:rsidRPr="0051147F">
        <w:rPr>
          <w:lang w:val="en-US"/>
        </w:rPr>
        <w:lastRenderedPageBreak/>
        <w:t xml:space="preserve">MES in the </w:t>
      </w:r>
      <w:r w:rsidR="00461FC9">
        <w:rPr>
          <w:lang w:val="en-US"/>
        </w:rPr>
        <w:t>C</w:t>
      </w:r>
      <w:r w:rsidRPr="0051147F">
        <w:rPr>
          <w:lang w:val="en-US"/>
        </w:rPr>
        <w:t>ontext of Industry 4.0</w:t>
      </w:r>
      <w:bookmarkEnd w:id="30"/>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w:t>
      </w:r>
      <w:proofErr w:type="gramStart"/>
      <w:r w:rsidRPr="001D5F80">
        <w:rPr>
          <w:lang w:val="en-US"/>
        </w:rPr>
        <w:t>in order to</w:t>
      </w:r>
      <w:proofErr w:type="gramEnd"/>
      <w:r w:rsidRPr="001D5F80">
        <w:rPr>
          <w:lang w:val="en-US"/>
        </w:rPr>
        <w:t xml:space="preserve">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proofErr w:type="gramStart"/>
      <w:r>
        <w:rPr>
          <w:lang w:val="en-US"/>
        </w:rPr>
        <w:t>has to</w:t>
      </w:r>
      <w:proofErr w:type="gramEnd"/>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w:t>
      </w:r>
      <w:proofErr w:type="gramStart"/>
      <w:r w:rsidRPr="001D5F80">
        <w:rPr>
          <w:lang w:val="en-US"/>
        </w:rPr>
        <w:t>In particular horizontal</w:t>
      </w:r>
      <w:proofErr w:type="gramEnd"/>
      <w:r w:rsidRPr="001D5F80">
        <w:rPr>
          <w:lang w:val="en-US"/>
        </w:rPr>
        <w:t xml:space="preserve">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w:t>
      </w:r>
      <w:proofErr w:type="gramStart"/>
      <w:r w:rsidRPr="001D5F80">
        <w:rPr>
          <w:lang w:val="en-US"/>
        </w:rPr>
        <w:t>and also</w:t>
      </w:r>
      <w:proofErr w:type="gramEnd"/>
      <w:r w:rsidRPr="001D5F80">
        <w:rPr>
          <w:lang w:val="en-US"/>
        </w:rPr>
        <w:t xml:space="preserve">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w:t>
      </w:r>
      <w:proofErr w:type="gramStart"/>
      <w:r w:rsidRPr="00944D5F">
        <w:rPr>
          <w:lang w:val="en-US"/>
        </w:rPr>
        <w:t>in order to</w:t>
      </w:r>
      <w:proofErr w:type="gramEnd"/>
      <w:r w:rsidRPr="00944D5F">
        <w:rPr>
          <w:lang w:val="en-US"/>
        </w:rPr>
        <w:t xml:space="preserve">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27"/>
    </w:p>
    <w:p w14:paraId="7DCAD8F4" w14:textId="72F14695" w:rsidR="00E40691" w:rsidRDefault="00EA29C3" w:rsidP="00EA29C3">
      <w:pPr>
        <w:pStyle w:val="berschrift3"/>
        <w:rPr>
          <w:lang w:val="en-US"/>
        </w:rPr>
      </w:pPr>
      <w:bookmarkStart w:id="31" w:name="_Toc139436731"/>
      <w:proofErr w:type="spellStart"/>
      <w:r>
        <w:rPr>
          <w:lang w:val="en-US"/>
        </w:rPr>
        <w:t>Arcstone’s</w:t>
      </w:r>
      <w:proofErr w:type="spellEnd"/>
      <w:r>
        <w:rPr>
          <w:lang w:val="en-US"/>
        </w:rPr>
        <w:t xml:space="preserve"> MES solutions</w:t>
      </w:r>
      <w:bookmarkEnd w:id="31"/>
    </w:p>
    <w:p w14:paraId="2A3BA808" w14:textId="468221B7" w:rsidR="00CB1D31" w:rsidRDefault="008C17DC" w:rsidP="00CB1D31">
      <w:proofErr w:type="spellStart"/>
      <w:r>
        <w:t>Arcstone</w:t>
      </w:r>
      <w:proofErr w:type="spellEnd"/>
      <w:r>
        <w:t xml:space="preserve"> enables all enterprises to unlock the value of data [</w:t>
      </w:r>
      <w:r w:rsidR="00E15965">
        <w:t>6</w:t>
      </w:r>
      <w:r>
        <w:t>] by making it visible and traceable. T</w:t>
      </w:r>
      <w:r w:rsidR="00012088">
        <w:t>o do so t</w:t>
      </w:r>
      <w:r>
        <w:t xml:space="preserve">hey provide the MES </w:t>
      </w:r>
      <w:proofErr w:type="spellStart"/>
      <w:r w:rsidR="00CB1D31">
        <w:t>arc.ops</w:t>
      </w:r>
      <w:proofErr w:type="spellEnd"/>
      <w:r w:rsidR="00CB1D31">
        <w:t xml:space="preserve"> </w:t>
      </w:r>
      <w:r w:rsidR="005631DB">
        <w:t>that comes with 20 modules.</w:t>
      </w:r>
      <w:r w:rsidR="00CB1D31">
        <w:t xml:space="preserve"> It features a specific tool for connecting to machines and pull the data named </w:t>
      </w:r>
      <w:proofErr w:type="spellStart"/>
      <w:proofErr w:type="gramStart"/>
      <w:r w:rsidR="00CB1D31">
        <w:t>arc.quire</w:t>
      </w:r>
      <w:proofErr w:type="spellEnd"/>
      <w:proofErr w:type="gramEnd"/>
      <w:r w:rsidR="00CB1D31">
        <w:t xml:space="preserv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w:t>
      </w:r>
      <w:proofErr w:type="spellStart"/>
      <w:proofErr w:type="gramStart"/>
      <w:r w:rsidR="00216D09">
        <w:t>arc.flow</w:t>
      </w:r>
      <w:proofErr w:type="spellEnd"/>
      <w:proofErr w:type="gramEnd"/>
      <w:r w:rsidR="00216D09">
        <w:t xml:space="preserve"> can distribute the data further to an ERP or other top level planning systems.</w:t>
      </w:r>
      <w:r w:rsidR="00CB1D31">
        <w:t xml:space="preserve"> A complete overview of </w:t>
      </w:r>
      <w:proofErr w:type="spellStart"/>
      <w:r w:rsidR="00CB1D31">
        <w:t>Arcstone</w:t>
      </w:r>
      <w:r w:rsidR="002A31E7">
        <w:t>’</w:t>
      </w:r>
      <w:r w:rsidR="00CB1D31">
        <w:t>s</w:t>
      </w:r>
      <w:proofErr w:type="spellEnd"/>
      <w:r w:rsidR="00CB1D31">
        <w:t xml:space="preserve">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5E900CB" w:rsidR="00CB1D31" w:rsidRDefault="00CB1D31" w:rsidP="00CB1D31">
      <w:pPr>
        <w:pStyle w:val="Beschriftung"/>
      </w:pPr>
      <w:bookmarkStart w:id="32" w:name="_Toc139436551"/>
      <w:r>
        <w:rPr>
          <w:noProof/>
        </w:rPr>
        <w:lastRenderedPageBreak/>
        <w:drawing>
          <wp:anchor distT="0" distB="0" distL="114300" distR="114300" simplePos="0" relativeHeight="251659776" behindDoc="0" locked="0" layoutInCell="1" allowOverlap="1" wp14:anchorId="2709E45E" wp14:editId="091C0A0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xml:space="preserve">: </w:t>
      </w:r>
      <w:proofErr w:type="spellStart"/>
      <w:r>
        <w:t>Arcstone’s</w:t>
      </w:r>
      <w:proofErr w:type="spellEnd"/>
      <w:r>
        <w:t xml:space="preserve"> MES solutions</w:t>
      </w:r>
      <w:r w:rsidR="00906B20">
        <w:t xml:space="preserve"> [6]</w:t>
      </w:r>
      <w:bookmarkEnd w:id="32"/>
    </w:p>
    <w:p w14:paraId="4DA9F68C" w14:textId="29A20677" w:rsidR="00CB1D31" w:rsidRDefault="00CB1D31" w:rsidP="00CB1D31">
      <w:r>
        <w:t xml:space="preserve">When looked at </w:t>
      </w:r>
      <w:proofErr w:type="spellStart"/>
      <w:r>
        <w:t>Arcstone</w:t>
      </w:r>
      <w:r w:rsidR="002A31E7">
        <w:t>’</w:t>
      </w:r>
      <w:r>
        <w:t>s</w:t>
      </w:r>
      <w:proofErr w:type="spellEnd"/>
      <w:r>
        <w:t xml:space="preserve"> MES solutions in the context of the ISA 95 framework, </w:t>
      </w:r>
      <w:proofErr w:type="spellStart"/>
      <w:proofErr w:type="gramStart"/>
      <w:r>
        <w:t>arc.quire</w:t>
      </w:r>
      <w:proofErr w:type="spellEnd"/>
      <w:proofErr w:type="gramEnd"/>
      <w:r>
        <w:t xml:space="preserve"> connects the automation level to the MES, </w:t>
      </w:r>
      <w:proofErr w:type="spellStart"/>
      <w:r>
        <w:t>arc.ops</w:t>
      </w:r>
      <w:proofErr w:type="spellEnd"/>
      <w:r>
        <w:t xml:space="preserve"> is the MES itself and </w:t>
      </w:r>
      <w:proofErr w:type="spellStart"/>
      <w:r>
        <w:t>arc.flow</w:t>
      </w:r>
      <w:proofErr w:type="spellEnd"/>
      <w:r>
        <w:t xml:space="preserve"> is the link between ERP and MES. This is shown in </w:t>
      </w:r>
      <w:r w:rsidR="00444D9C">
        <w:t>f</w:t>
      </w:r>
      <w:r>
        <w:t xml:space="preserve">igure </w:t>
      </w:r>
      <w:r w:rsidR="00F54889">
        <w:t>2</w:t>
      </w:r>
      <w:r>
        <w:t>.</w:t>
      </w:r>
      <w:r w:rsidR="00F54889">
        <w:t>3</w:t>
      </w:r>
      <w:r>
        <w:t>.</w:t>
      </w:r>
    </w:p>
    <w:p w14:paraId="508A9CEE" w14:textId="66E04D07" w:rsidR="00CF6E86" w:rsidRDefault="00216D09" w:rsidP="00906B20">
      <w:pPr>
        <w:pStyle w:val="Beschriftung"/>
      </w:pPr>
      <w:bookmarkStart w:id="33" w:name="_Toc139436552"/>
      <w:r>
        <w:rPr>
          <w:noProof/>
        </w:rPr>
        <w:drawing>
          <wp:anchor distT="0" distB="0" distL="114300" distR="114300" simplePos="0" relativeHeight="251661824" behindDoc="0" locked="0" layoutInCell="1" allowOverlap="1" wp14:anchorId="49478E42" wp14:editId="13B8DF32">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xml:space="preserve">: </w:t>
      </w:r>
      <w:proofErr w:type="spellStart"/>
      <w:r w:rsidR="00CB1D31">
        <w:t>Arcstone</w:t>
      </w:r>
      <w:proofErr w:type="spellEnd"/>
      <w:r w:rsidR="00CB1D31">
        <w:t xml:space="preserve"> in the context of the ISA 95 framework</w:t>
      </w:r>
      <w:bookmarkEnd w:id="33"/>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berschrift2"/>
      </w:pPr>
      <w:r w:rsidRPr="00935584">
        <w:lastRenderedPageBreak/>
        <w:t xml:space="preserve"> </w:t>
      </w:r>
      <w:bookmarkStart w:id="34" w:name="_Toc139436732"/>
      <w:r w:rsidRPr="00935584">
        <w:t>Artificial Intelligence</w:t>
      </w:r>
      <w:bookmarkEnd w:id="34"/>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w:t>
      </w:r>
      <w:proofErr w:type="gramStart"/>
      <w:r w:rsidRPr="00D11770">
        <w:t>viewed</w:t>
      </w:r>
      <w:proofErr w:type="gramEnd"/>
      <w:r w:rsidRPr="00D11770">
        <w:t xml:space="preserve">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w:t>
      </w:r>
      <w:proofErr w:type="spellStart"/>
      <w:r>
        <w:t>behavior</w:t>
      </w:r>
      <w:proofErr w:type="spellEnd"/>
      <w:r>
        <w:t xml:space="preserve">”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2A7F670F" w:rsidR="00E40691" w:rsidRDefault="00E40691" w:rsidP="00E40691">
      <w:pPr>
        <w:pStyle w:val="berschrift3"/>
      </w:pPr>
      <w:bookmarkStart w:id="35" w:name="_Toc139436733"/>
      <w:r>
        <w:t xml:space="preserve">Neuronal Network in </w:t>
      </w:r>
      <w:r w:rsidR="00461FC9">
        <w:t>G</w:t>
      </w:r>
      <w:r>
        <w:t>eneral</w:t>
      </w:r>
      <w:bookmarkEnd w:id="35"/>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4075413B" w14:textId="77777777" w:rsidR="00FF5D92"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w:t>
      </w:r>
    </w:p>
    <w:p w14:paraId="170C5A2E" w14:textId="00D6833C" w:rsidR="00E40691" w:rsidRDefault="00E40691" w:rsidP="00E40691">
      <w:r>
        <w:t xml:space="preserve">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w:t>
      </w:r>
      <w:proofErr w:type="gramStart"/>
      <w:r>
        <w:t>neuron</w:t>
      </w:r>
      <w:proofErr w:type="gramEnd"/>
      <w:r>
        <w:t xml:space="preserve"> and it will reach out and sends its information. But where to? </w:t>
      </w:r>
    </w:p>
    <w:p w14:paraId="5B74FEF8" w14:textId="73A6A3A0" w:rsidR="00E15965" w:rsidRDefault="00E40691" w:rsidP="00E40691">
      <w:r w:rsidRPr="00FF5D92">
        <w:rPr>
          <w:rStyle w:val="Fett"/>
          <w:b w:val="0"/>
          <w:bCs w:val="0"/>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w:t>
      </w:r>
      <w:r>
        <w:lastRenderedPageBreak/>
        <w:t xml:space="preserve">stronger their connection will be. For an artificial neuronal </w:t>
      </w:r>
      <w:proofErr w:type="gramStart"/>
      <w:r>
        <w:t>network</w:t>
      </w:r>
      <w:proofErr w:type="gramEnd"/>
      <w:r>
        <w:t xml:space="preserve"> 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w:t>
      </w:r>
      <w:r w:rsidR="00FF5D92">
        <w:t>ese</w:t>
      </w:r>
      <w:r>
        <w:t xml:space="preserve">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proofErr w:type="spellStart"/>
      <w:r>
        <w:t>Ertel</w:t>
      </w:r>
      <w:proofErr w:type="spellEnd"/>
      <w:r>
        <w:t xml:space="preserve">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162DC6F3" w:rsidR="00E40691" w:rsidRDefault="00E40691" w:rsidP="00EA29C3">
      <w:pPr>
        <w:pStyle w:val="Beschriftung"/>
      </w:pPr>
      <w:bookmarkStart w:id="36" w:name="_Toc139436553"/>
      <w:r>
        <w:t>Figure 2.</w:t>
      </w:r>
      <w:r w:rsidR="00F54889">
        <w:t>4</w:t>
      </w:r>
      <w:r>
        <w:t>: Model of network</w:t>
      </w:r>
      <w:r w:rsidR="00906B20">
        <w:t xml:space="preserve"> [10]</w:t>
      </w:r>
      <w:bookmarkEnd w:id="36"/>
    </w:p>
    <w:p w14:paraId="5A9FCD5B" w14:textId="24BBD949" w:rsidR="00E40691" w:rsidRDefault="00FF5D92" w:rsidP="00E40691">
      <w:r>
        <w:t>F</w:t>
      </w:r>
      <w:r w:rsidR="00E40691">
        <w:t xml:space="preserve">igure </w:t>
      </w:r>
      <w:r w:rsidR="00F54889">
        <w:t xml:space="preserve">2.4 </w:t>
      </w:r>
      <w:r w:rsidR="00E40691">
        <w:t>represents the network. The green triangles are the neurons connected by wires. The following</w:t>
      </w:r>
      <w:r w:rsidR="006F4013">
        <w:t xml:space="preserve"> </w:t>
      </w:r>
      <w:r w:rsidR="00E40691">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7A838414" w:rsidR="00E40691" w:rsidRDefault="00E40691" w:rsidP="00EA29C3">
      <w:pPr>
        <w:pStyle w:val="Beschriftung"/>
      </w:pPr>
      <w:bookmarkStart w:id="37" w:name="_Toc139436554"/>
      <w:r>
        <w:t>Figure 2.</w:t>
      </w:r>
      <w:r w:rsidR="00F54889">
        <w:t>5</w:t>
      </w:r>
      <w:r>
        <w:t>: Mathematical Neuron</w:t>
      </w:r>
      <w:r w:rsidR="00906B20">
        <w:t xml:space="preserve"> [10]</w:t>
      </w:r>
      <w:bookmarkEnd w:id="37"/>
    </w:p>
    <w:p w14:paraId="556F5E69" w14:textId="77777777" w:rsidR="00E40691" w:rsidRDefault="00E40691" w:rsidP="00E40691">
      <w:r>
        <w:lastRenderedPageBreak/>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52EAF5A4" w:rsidR="00E40691" w:rsidRDefault="00E40691" w:rsidP="00E40691">
      <w:r>
        <w:t>Despite its called learning network in most networks the input data is processed through fixed calculations. In most cases it is a kind of matrix multiplication or applying filters and mask</w:t>
      </w:r>
      <w:r w:rsidR="00FF5D92">
        <w:t>s</w:t>
      </w:r>
      <w:r>
        <w:t xml:space="preserve">. It is also possible to </w:t>
      </w:r>
      <w:r w:rsidR="00FF5D92">
        <w:t xml:space="preserve">perform </w:t>
      </w:r>
      <w:r>
        <w:t>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65920" behindDoc="0" locked="0" layoutInCell="1" allowOverlap="1" wp14:anchorId="28225982" wp14:editId="4E3CFEB4">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47455153" w:rsidR="00E40691" w:rsidRPr="00DC6230" w:rsidRDefault="00E40691" w:rsidP="00DC6230">
      <w:pPr>
        <w:pStyle w:val="Beschriftung"/>
      </w:pPr>
      <w:bookmarkStart w:id="38" w:name="_Toc139436555"/>
      <w:r>
        <w:t>Figure 2.</w:t>
      </w:r>
      <w:r w:rsidR="00F54889">
        <w:t>6</w:t>
      </w:r>
      <w:r>
        <w:t>: Pattern of number 2</w:t>
      </w:r>
      <w:r w:rsidR="00906B20">
        <w:t xml:space="preserve"> [10]</w:t>
      </w:r>
      <w:bookmarkEnd w:id="38"/>
    </w:p>
    <w:p w14:paraId="310F3BE2" w14:textId="42E01471" w:rsidR="00E40691" w:rsidRDefault="00E40691" w:rsidP="00E40691">
      <w:r>
        <w:t xml:space="preserve">In the </w:t>
      </w:r>
      <w:r w:rsidR="00444D9C">
        <w:t>above</w:t>
      </w:r>
      <w:r w:rsidR="00FF5D92">
        <w:t xml:space="preserve"> figure</w:t>
      </w:r>
      <w:r w:rsidR="00444D9C">
        <w:t xml:space="preserve"> </w:t>
      </w:r>
      <w:proofErr w:type="spellStart"/>
      <w:r w:rsidR="00E15965">
        <w:t>Ertel</w:t>
      </w:r>
      <w:proofErr w:type="spellEnd"/>
      <w:r w:rsidR="00E15965">
        <w:t xml:space="preserve"> gives an </w:t>
      </w:r>
      <w:r>
        <w:t>example of pattern image recognition. The network is trained to detect numbers</w:t>
      </w:r>
      <w:r w:rsidR="00FF5D92">
        <w:t xml:space="preserve"> the number 2</w:t>
      </w:r>
      <w:r>
        <w:t xml:space="preserve">. </w:t>
      </w:r>
      <w:r w:rsidR="00FF5D92">
        <w:t>The ideal picture of the number is shown in the left side of the figure</w:t>
      </w:r>
      <w:r>
        <w:t>. The network should then be able to recognize the 2</w:t>
      </w:r>
      <w:r w:rsidR="00FF5D92">
        <w:t xml:space="preserve"> in other pictures</w:t>
      </w:r>
      <w:r>
        <w:t>.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297CFA92" w:rsidR="00E40691" w:rsidRDefault="00E40691" w:rsidP="00E40691">
      <w:r>
        <w:lastRenderedPageBreak/>
        <w:t xml:space="preserve">Another example is </w:t>
      </w:r>
      <w:proofErr w:type="gramStart"/>
      <w:r>
        <w:t>face</w:t>
      </w:r>
      <w:proofErr w:type="gramEnd"/>
      <w:r>
        <w:t xml:space="preserv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w:t>
      </w:r>
      <w:r w:rsidR="00FF5D92">
        <w:t>d</w:t>
      </w:r>
      <w:r>
        <w:t xml:space="preserv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berschrift3"/>
      </w:pPr>
      <w:bookmarkStart w:id="39" w:name="_Toc139436734"/>
      <w:r>
        <w:t>Convolutional Neuronal Network</w:t>
      </w:r>
      <w:bookmarkEnd w:id="39"/>
    </w:p>
    <w:p w14:paraId="65837FCC" w14:textId="25C3886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w:t>
      </w:r>
      <w:r w:rsidR="003B2967">
        <w:t xml:space="preserve"> and</w:t>
      </w:r>
      <w:r>
        <w:t xml:space="preserve"> capable of learning. With every layer different </w:t>
      </w:r>
      <w:proofErr w:type="gramStart"/>
      <w:r>
        <w:t>things</w:t>
      </w:r>
      <w:proofErr w:type="gramEnd"/>
      <w:r>
        <w:t xml:space="preserve">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lastRenderedPageBreak/>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66B47BE1" w:rsidR="00E40691" w:rsidRDefault="00E40691" w:rsidP="00EA29C3">
      <w:pPr>
        <w:pStyle w:val="Beschriftung"/>
      </w:pPr>
      <w:bookmarkStart w:id="40" w:name="_Toc139436556"/>
      <w:r>
        <w:t>Figure 2.</w:t>
      </w:r>
      <w:r w:rsidR="00444D9C">
        <w:t>7</w:t>
      </w:r>
      <w:r>
        <w:t>: CNN working principle</w:t>
      </w:r>
      <w:r w:rsidR="00906B20">
        <w:t xml:space="preserve"> [10]</w:t>
      </w:r>
      <w:bookmarkEnd w:id="40"/>
    </w:p>
    <w:p w14:paraId="3C98CF40" w14:textId="597F5584" w:rsidR="00E40691" w:rsidRDefault="00E40691" w:rsidP="00E40691">
      <w:r>
        <w:t xml:space="preserve">The figure </w:t>
      </w:r>
      <w:r w:rsidR="00444D9C">
        <w:t>2.7</w:t>
      </w:r>
      <w:r w:rsidR="00E15965">
        <w:t xml:space="preserve">, </w:t>
      </w:r>
      <w:proofErr w:type="spellStart"/>
      <w:r w:rsidR="00E15965">
        <w:t>Ertel</w:t>
      </w:r>
      <w:proofErr w:type="spellEnd"/>
      <w:r w:rsidR="00E15965">
        <w:t xml:space="preserve"> </w:t>
      </w:r>
      <w:r>
        <w:t xml:space="preserve">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w:t>
      </w:r>
      <w:r w:rsidR="003B2967">
        <w:t>Repetitions of t</w:t>
      </w:r>
      <w:r>
        <w:t xml:space="preserve">he two steps will be </w:t>
      </w:r>
      <w:r w:rsidR="003B2967">
        <w:t>executed</w:t>
      </w:r>
      <w:r>
        <w:t xml:space="preserve">. The goal is to have a smaller set of extracted data. </w:t>
      </w:r>
    </w:p>
    <w:p w14:paraId="02865651" w14:textId="77777777" w:rsidR="003B2967" w:rsidRDefault="003B2967" w:rsidP="00E40691"/>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5F707755" w:rsidR="00E40691" w:rsidRDefault="00E40691" w:rsidP="00E40691">
      <w:r>
        <w:t xml:space="preserve">The results of </w:t>
      </w:r>
      <w:r w:rsidR="003B2967">
        <w:t xml:space="preserve">correct implemented </w:t>
      </w:r>
      <w:r>
        <w:t xml:space="preserve">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41" w:name="_Toc139436735"/>
      <w:r>
        <w:lastRenderedPageBreak/>
        <w:t>Recurrent Neuronal Network</w:t>
      </w:r>
      <w:bookmarkEnd w:id="41"/>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w:t>
      </w:r>
      <w:proofErr w:type="gramStart"/>
      <w:r>
        <w:t>is capable of remembering</w:t>
      </w:r>
      <w:proofErr w:type="gramEnd"/>
      <w:r>
        <w:t xml:space="preserve">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40FDB56A" w:rsidR="00E40691" w:rsidRDefault="00E40691" w:rsidP="00EA29C3">
      <w:pPr>
        <w:pStyle w:val="Beschriftung"/>
      </w:pPr>
      <w:bookmarkStart w:id="42" w:name="_Toc139436557"/>
      <w:r>
        <w:t>Figure 2.</w:t>
      </w:r>
      <w:r w:rsidR="00444D9C">
        <w:t>8</w:t>
      </w:r>
      <w:r>
        <w:t>: Recurrent Neuronal Network</w:t>
      </w:r>
      <w:r w:rsidR="00906B20">
        <w:t xml:space="preserve"> [11]</w:t>
      </w:r>
      <w:bookmarkEnd w:id="42"/>
    </w:p>
    <w:p w14:paraId="77788522" w14:textId="67FF3852" w:rsidR="00E40691" w:rsidRDefault="003B2967" w:rsidP="00E40691">
      <w:r>
        <w:t>F</w:t>
      </w:r>
      <w:r w:rsidR="00E40691">
        <w:t xml:space="preserve">igure </w:t>
      </w:r>
      <w:r w:rsidR="00444D9C">
        <w:t xml:space="preserve">2.8 </w:t>
      </w:r>
      <w:r w:rsidR="006F4013">
        <w:t xml:space="preserve">from </w:t>
      </w:r>
      <w:proofErr w:type="spellStart"/>
      <w:r w:rsidR="006F4013">
        <w:t>Grum</w:t>
      </w:r>
      <w:proofErr w:type="spellEnd"/>
      <w:r w:rsidR="006F4013">
        <w:t xml:space="preserve"> [</w:t>
      </w:r>
      <w:r w:rsidR="004528F4">
        <w:t>1</w:t>
      </w:r>
      <w:r w:rsidR="003C1059">
        <w:t>1</w:t>
      </w:r>
      <w:r w:rsidR="006F4013">
        <w:t>]</w:t>
      </w:r>
      <w:r w:rsidR="00E40691">
        <w:t xml:space="preserve"> is a simplified visualization </w:t>
      </w:r>
      <w:r>
        <w:t>of</w:t>
      </w:r>
      <w:r w:rsidR="00E40691">
        <w:t xml:space="preserve"> the working principle. The blue points represent the neurons with connections between them. The processing order is from left to right.</w:t>
      </w:r>
      <w:r>
        <w:t xml:space="preserve"> T</w:t>
      </w:r>
      <w:r w:rsidR="00E40691">
        <w:t>his kind of network</w:t>
      </w:r>
      <w:r>
        <w:t xml:space="preserve"> is</w:t>
      </w:r>
      <w:r w:rsidR="00E40691">
        <w:t xml:space="preserve"> special</w:t>
      </w:r>
      <w:r>
        <w:t>, because of the</w:t>
      </w:r>
      <w:r w:rsidR="00E40691">
        <w:t xml:space="preserve"> red connections. The dark red connections are between the same layer level, the brighter red connections are to a neuron itself. This can lead to processing of a specific information for several times. It can even be transferred between different neurons </w:t>
      </w:r>
      <w:r w:rsidR="00BB6E73">
        <w:t xml:space="preserve">of </w:t>
      </w:r>
      <w:r w:rsidR="00E40691">
        <w:t xml:space="preserve">a layer for several times, which makes an information available a longer time. This </w:t>
      </w:r>
      <w:r w:rsidR="00BB6E73">
        <w:t>construction of a</w:t>
      </w:r>
      <w:r w:rsidR="00E40691">
        <w:t xml:space="preserve"> network</w:t>
      </w:r>
      <w:r w:rsidR="00BB6E73">
        <w:t xml:space="preserve"> is the counter part of the human’s</w:t>
      </w:r>
      <w:r w:rsidR="00E40691">
        <w:t xml:space="preserve"> short-term memory.</w:t>
      </w:r>
    </w:p>
    <w:p w14:paraId="659855EC" w14:textId="232AEF9E" w:rsidR="00E40691" w:rsidRDefault="00E40691" w:rsidP="00E40691">
      <w:pPr>
        <w:pStyle w:val="berschrift3"/>
      </w:pPr>
      <w:bookmarkStart w:id="43" w:name="_Toc139436736"/>
      <w:r>
        <w:t>Summary Neuronal Networks</w:t>
      </w:r>
      <w:bookmarkEnd w:id="43"/>
    </w:p>
    <w:p w14:paraId="20252038" w14:textId="4F945345" w:rsidR="00E40691" w:rsidRPr="00C72D48" w:rsidRDefault="00E40691" w:rsidP="00E40691">
      <w:r w:rsidRPr="00C72D48">
        <w:t xml:space="preserve">For </w:t>
      </w:r>
      <w:r w:rsidR="00BB6E73">
        <w:t>h</w:t>
      </w:r>
      <w:r w:rsidRPr="00C72D48">
        <w:t>uman</w:t>
      </w:r>
      <w:r w:rsidR="00BB6E73">
        <w:t>s</w:t>
      </w:r>
      <w:r w:rsidRPr="00C72D48">
        <w:t xml:space="preserve">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w:t>
      </w:r>
      <w:r>
        <w:lastRenderedPageBreak/>
        <w:t>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44" w:name="_Toc139420261"/>
      <w:bookmarkStart w:id="45" w:name="_Toc139421712"/>
      <w:bookmarkStart w:id="46" w:name="_Toc139436558"/>
      <w:bookmarkStart w:id="47" w:name="_Toc139436737"/>
      <w:r>
        <w:t>METHODOLOGY</w:t>
      </w:r>
      <w:bookmarkEnd w:id="44"/>
      <w:bookmarkEnd w:id="45"/>
      <w:bookmarkEnd w:id="46"/>
      <w:bookmarkEnd w:id="47"/>
    </w:p>
    <w:p w14:paraId="1286A721" w14:textId="3D38E0CF" w:rsidR="00012160" w:rsidRDefault="00E91398" w:rsidP="00E91398">
      <w:pPr>
        <w:pStyle w:val="berschrift2"/>
      </w:pPr>
      <w:bookmarkStart w:id="48" w:name="_Toc139436738"/>
      <w:r>
        <w:t xml:space="preserve">Flow </w:t>
      </w:r>
      <w:r w:rsidR="00461FC9">
        <w:t>C</w:t>
      </w:r>
      <w:r>
        <w:t>hart</w:t>
      </w:r>
      <w:bookmarkEnd w:id="48"/>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w:t>
      </w:r>
      <w:proofErr w:type="spellStart"/>
      <w:r>
        <w:t>Lernfabrik</w:t>
      </w:r>
      <w:proofErr w:type="spellEnd"/>
      <w:r w:rsidR="009C16A3">
        <w:t xml:space="preserve"> (Figure 3.2)</w:t>
      </w:r>
      <w:r>
        <w:t>.</w:t>
      </w:r>
    </w:p>
    <w:p w14:paraId="0B7ECB8A" w14:textId="7D140774" w:rsidR="009C16A3" w:rsidRDefault="009C16A3" w:rsidP="0013701D">
      <w:r>
        <w:t>After the start</w:t>
      </w:r>
      <w:r w:rsidR="0013701D">
        <w:t xml:space="preserve"> of the MES project</w:t>
      </w:r>
      <w:r>
        <w:t xml:space="preserve"> the objectives and requirements were defined. They serve as a guideline for the following parts of the project. </w:t>
      </w:r>
      <w:r w:rsidR="0013701D">
        <w:t xml:space="preserve">To have basic knowledge about the subject, </w:t>
      </w:r>
      <w:r>
        <w:t>a literature review</w:t>
      </w:r>
      <w:r w:rsidR="0013701D">
        <w:t xml:space="preserve"> was performed</w:t>
      </w:r>
      <w:r>
        <w:t>, followed</w:t>
      </w:r>
      <w:r w:rsidR="0013701D">
        <w:t xml:space="preserve"> by</w:t>
      </w:r>
      <w:r>
        <w:t xml:space="preserve"> the implementation, with the steps to collect the data from PLC to UPCUA server, fetching the information from the server and writing them into the UTHM database and finally to create a dashboard. After these steps are completed, </w:t>
      </w:r>
      <w:r w:rsidR="00DD22C3">
        <w:t>the</w:t>
      </w:r>
      <w:r>
        <w:t xml:space="preserve"> </w:t>
      </w:r>
      <w:r w:rsidR="00DD22C3">
        <w:t xml:space="preserve">fulfilment of the </w:t>
      </w:r>
      <w:r>
        <w:t>requirements</w:t>
      </w:r>
      <w:r w:rsidR="00DD22C3">
        <w:t xml:space="preserve"> needs to be checked</w:t>
      </w:r>
      <w:r>
        <w:t>. If</w:t>
      </w:r>
      <w:r w:rsidR="00DD22C3">
        <w:t xml:space="preserve"> a requirement is not fulfilled</w:t>
      </w:r>
      <w:r>
        <w:t xml:space="preserve">, the above-named implementation steps will be repeated. As soon as all requirements are met, the report can be created and submitted. </w:t>
      </w:r>
    </w:p>
    <w:p w14:paraId="0FDC24DC" w14:textId="334C09DB"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w:t>
      </w:r>
      <w:r w:rsidR="00DD22C3">
        <w:t>ed</w:t>
      </w:r>
      <w:r>
        <w:t xml:space="preserve"> until the requirements are met. Then the report can be written. </w:t>
      </w:r>
      <w:r w:rsidR="00DD22C3">
        <w:t xml:space="preserve">After the introduction, a literature review about neuronal networks were conducted. This is followed by the implementation of the project. </w:t>
      </w:r>
      <w:r>
        <w:t xml:space="preserve">Steps that are </w:t>
      </w:r>
      <w:r w:rsidR="00DD22C3">
        <w:t>performed</w:t>
      </w:r>
      <w:r>
        <w:t xml:space="preserve"> are named in the following text. </w:t>
      </w:r>
      <w:r w:rsidR="00DD22C3">
        <w:t>The first step here is to u</w:t>
      </w:r>
      <w:r>
        <w:t>nderstand the learning factory by doing the AI-Campus course. After that several task branches open. The left one is about reviewing and translate the AI-</w:t>
      </w:r>
      <w:proofErr w:type="spellStart"/>
      <w:r>
        <w:t>Lernfabrik</w:t>
      </w:r>
      <w:proofErr w:type="spellEnd"/>
      <w:r>
        <w:t xml:space="preserve"> course. The middle branch includes understanding the </w:t>
      </w:r>
      <w:proofErr w:type="spellStart"/>
      <w:r>
        <w:t>Lernfabrik</w:t>
      </w:r>
      <w:proofErr w:type="spellEnd"/>
      <w:r>
        <w:t xml:space="preserve"> tools, </w:t>
      </w:r>
      <w:r>
        <w:lastRenderedPageBreak/>
        <w:t xml:space="preserve">perform the course tasks and write a documentation for the solutions. The first two branches then combine again as the analysation about the learned </w:t>
      </w:r>
      <w:r w:rsidR="00C645A6">
        <w:t>is</w:t>
      </w:r>
      <w:r>
        <w:t xml:space="preserve"> required. The branch on the right side includes the analysis of the simulation hardware and to check if an implementation using the AI-</w:t>
      </w:r>
      <w:proofErr w:type="spellStart"/>
      <w:r>
        <w:t>Lernfabrik</w:t>
      </w:r>
      <w:proofErr w:type="spellEnd"/>
      <w:r>
        <w:t xml:space="preserve"> software is possible. In the final project execution step, the information of all branches is </w:t>
      </w:r>
      <w:proofErr w:type="gramStart"/>
      <w:r>
        <w:t>collected</w:t>
      </w:r>
      <w:proofErr w:type="gramEnd"/>
      <w:r>
        <w:t xml:space="preserve"> and the requirements are checked. As soon as the report is finished, it will be submitted.</w:t>
      </w:r>
    </w:p>
    <w:p w14:paraId="501202F0" w14:textId="75C0DEDB" w:rsidR="009B57A6" w:rsidRDefault="00986CEE" w:rsidP="00986CEE">
      <w:pPr>
        <w:jc w:val="center"/>
      </w:pPr>
      <w:r>
        <w:rPr>
          <w:noProof/>
        </w:rPr>
        <w:drawing>
          <wp:inline distT="0" distB="0" distL="0" distR="0" wp14:anchorId="08EEEA58" wp14:editId="7FFE49C1">
            <wp:extent cx="2727108" cy="6878128"/>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8742" cy="6907470"/>
                    </a:xfrm>
                    <a:prstGeom prst="rect">
                      <a:avLst/>
                    </a:prstGeom>
                    <a:noFill/>
                    <a:ln>
                      <a:noFill/>
                    </a:ln>
                  </pic:spPr>
                </pic:pic>
              </a:graphicData>
            </a:graphic>
          </wp:inline>
        </w:drawing>
      </w:r>
    </w:p>
    <w:p w14:paraId="7CB2BC5F" w14:textId="4128C92C" w:rsidR="00986CEE" w:rsidRDefault="00986CEE" w:rsidP="00986CEE">
      <w:pPr>
        <w:pStyle w:val="Beschriftung"/>
      </w:pPr>
      <w:bookmarkStart w:id="49" w:name="_Toc139436559"/>
      <w:r>
        <w:t xml:space="preserve">Figure 3.1: MES </w:t>
      </w:r>
      <w:r w:rsidR="009C16A3">
        <w:t>F</w:t>
      </w:r>
      <w:r>
        <w:t>lowchart</w:t>
      </w:r>
      <w:bookmarkEnd w:id="49"/>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71040" behindDoc="0" locked="0" layoutInCell="1" allowOverlap="1" wp14:anchorId="6C215FFB" wp14:editId="5EE90CF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bookmarkStart w:id="50" w:name="_Toc139436560"/>
      <w:r>
        <w:t xml:space="preserve">Figure 3.2: AI-Learning </w:t>
      </w:r>
      <w:r w:rsidR="009C16A3">
        <w:t>F</w:t>
      </w:r>
      <w:r>
        <w:t xml:space="preserve">actory </w:t>
      </w:r>
      <w:r w:rsidR="009C16A3">
        <w:t>Flowchart</w:t>
      </w:r>
      <w:bookmarkEnd w:id="50"/>
    </w:p>
    <w:p w14:paraId="4819DBD4" w14:textId="480217EE" w:rsidR="00456324" w:rsidRDefault="008E6AF3" w:rsidP="00456324">
      <w:pPr>
        <w:pStyle w:val="berschrift2"/>
      </w:pPr>
      <w:bookmarkStart w:id="51" w:name="_Toc139436739"/>
      <w:r>
        <w:lastRenderedPageBreak/>
        <w:t>Previous State of the Learning Factory</w:t>
      </w:r>
      <w:bookmarkEnd w:id="51"/>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31813A57" w:rsidR="00456324" w:rsidRDefault="00456324" w:rsidP="00456324">
      <w:pPr>
        <w:pStyle w:val="Beschriftung"/>
      </w:pPr>
      <w:bookmarkStart w:id="52" w:name="_Toc139436561"/>
      <w:r>
        <w:rPr>
          <w:noProof/>
        </w:rPr>
        <w:drawing>
          <wp:anchor distT="0" distB="0" distL="114300" distR="114300" simplePos="0" relativeHeight="251668992" behindDoc="0" locked="0" layoutInCell="1" allowOverlap="1" wp14:anchorId="4414E9B0" wp14:editId="57407583">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w:t>
      </w:r>
      <w:proofErr w:type="spellStart"/>
      <w:r>
        <w:t>Fischertechnik</w:t>
      </w:r>
      <w:proofErr w:type="spellEnd"/>
      <w:r>
        <w:t xml:space="preserve"> Smart Factory </w:t>
      </w:r>
      <w:r w:rsidR="00906B20">
        <w:t>[13]</w:t>
      </w:r>
      <w:bookmarkEnd w:id="52"/>
    </w:p>
    <w:p w14:paraId="19857CC9" w14:textId="4E49A41A" w:rsidR="00456324" w:rsidRDefault="00456324" w:rsidP="00456324">
      <w:r>
        <w:t xml:space="preserve">The </w:t>
      </w:r>
      <w:proofErr w:type="spellStart"/>
      <w:r>
        <w:t>Fischertechnik</w:t>
      </w:r>
      <w:proofErr w:type="spellEnd"/>
      <w:r>
        <w:t xml:space="preserve">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E8E0FF1"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rsidR="00E31B20">
        <w:t>.</w:t>
      </w:r>
      <w:r>
        <w:t xml:space="preserve"> </w:t>
      </w:r>
      <w:r w:rsidRPr="003602D9">
        <w:t>There</w:t>
      </w:r>
      <w:r>
        <w:t xml:space="preserve"> </w:t>
      </w:r>
      <w:r w:rsidRPr="003602D9">
        <w:t xml:space="preserve">the workpiece is </w:t>
      </w:r>
      <w:r>
        <w:t>carried</w:t>
      </w:r>
      <w:r w:rsidRPr="003602D9">
        <w:t xml:space="preserve"> in, </w:t>
      </w:r>
      <w:proofErr w:type="gramStart"/>
      <w:r w:rsidRPr="003602D9">
        <w:t>fired</w:t>
      </w:r>
      <w:proofErr w:type="gramEnd"/>
      <w:r w:rsidRPr="003602D9">
        <w:t xml:space="preserve"> and moved out again. The transport carriage with vacuum suction pad then transports the workpiece to the </w:t>
      </w:r>
      <w:r>
        <w:t>milling</w:t>
      </w:r>
      <w:r w:rsidRPr="003602D9">
        <w:t xml:space="preserve"> machine. There, the workpiece is placed on the rotary table</w:t>
      </w:r>
      <w:r>
        <w:t xml:space="preserve"> and </w:t>
      </w:r>
      <w:r w:rsidR="00E31B20">
        <w:t xml:space="preserve">is </w:t>
      </w:r>
      <w:r>
        <w:t>milled.</w:t>
      </w:r>
    </w:p>
    <w:p w14:paraId="5B8D5C50" w14:textId="5D85F93F" w:rsidR="00456324" w:rsidRPr="003602D9" w:rsidRDefault="00474CF7" w:rsidP="00456324">
      <w:r>
        <w:rPr>
          <w:noProof/>
        </w:rPr>
        <w:lastRenderedPageBreak/>
        <w:drawing>
          <wp:anchor distT="0" distB="0" distL="114300" distR="114300" simplePos="0" relativeHeight="251675136" behindDoc="0" locked="0" layoutInCell="1" allowOverlap="1" wp14:anchorId="6A55FDED" wp14:editId="0BFB5F15">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5F776BBD" w:rsidR="00456324" w:rsidRDefault="00456324" w:rsidP="00456324">
      <w:pPr>
        <w:pStyle w:val="Beschriftung"/>
      </w:pPr>
      <w:bookmarkStart w:id="53" w:name="_Toc139436562"/>
      <w:r>
        <w:t xml:space="preserve">Figure </w:t>
      </w:r>
      <w:r w:rsidR="00BD2E89">
        <w:t>3</w:t>
      </w:r>
      <w:r>
        <w:t>.</w:t>
      </w:r>
      <w:r w:rsidR="00BD2E89">
        <w:t>4</w:t>
      </w:r>
      <w:r>
        <w:t xml:space="preserve">: Schematic </w:t>
      </w:r>
      <w:r w:rsidR="00BD2E89">
        <w:t>P</w:t>
      </w:r>
      <w:r>
        <w:t xml:space="preserve">lan of the </w:t>
      </w:r>
      <w:r w:rsidR="00BD2E89">
        <w:t>Learning</w:t>
      </w:r>
      <w:r>
        <w:t xml:space="preserve"> Factory</w:t>
      </w:r>
      <w:r w:rsidR="00906B20">
        <w:t xml:space="preserve"> [</w:t>
      </w:r>
      <w:r w:rsidR="006F4B4C">
        <w:t>15</w:t>
      </w:r>
      <w:r w:rsidR="00906B20">
        <w:t>]</w:t>
      </w:r>
      <w:bookmarkEnd w:id="53"/>
    </w:p>
    <w:p w14:paraId="2BCE241B" w14:textId="26E3F125" w:rsidR="00E91398" w:rsidRDefault="00456324" w:rsidP="00456324">
      <w:pPr>
        <w:tabs>
          <w:tab w:val="left" w:pos="5724"/>
        </w:tabs>
      </w:pPr>
      <w:r>
        <w:t xml:space="preserve">As for the start of the project the learning factory is connected to a programmable logic controller (PLC) from Beckhoff and controlled with their software </w:t>
      </w:r>
      <w:proofErr w:type="spellStart"/>
      <w:r>
        <w:t>TwinCAT</w:t>
      </w:r>
      <w:proofErr w:type="spellEnd"/>
      <w:r>
        <w:t xml:space="preserve">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54" w:name="_Toc139420266"/>
      <w:bookmarkStart w:id="55" w:name="_Toc139421717"/>
      <w:bookmarkStart w:id="56" w:name="_Toc139436563"/>
      <w:bookmarkStart w:id="57" w:name="_Toc139436740"/>
      <w:r>
        <w:t>RESULTS AND DISCUSSION</w:t>
      </w:r>
      <w:bookmarkEnd w:id="54"/>
      <w:bookmarkEnd w:id="55"/>
      <w:bookmarkEnd w:id="56"/>
      <w:bookmarkEnd w:id="57"/>
    </w:p>
    <w:p w14:paraId="2601E55E" w14:textId="77777777" w:rsidR="004F213F" w:rsidRPr="004F213F" w:rsidRDefault="004F213F" w:rsidP="004F213F"/>
    <w:p w14:paraId="6D3DA983" w14:textId="1EF58696" w:rsidR="00291F46" w:rsidRDefault="00C21E70" w:rsidP="00E91398">
      <w:pPr>
        <w:pStyle w:val="berschrift2"/>
      </w:pPr>
      <w:bookmarkStart w:id="58" w:name="_Toc139436741"/>
      <w:r>
        <w:t xml:space="preserve">Dataflow from </w:t>
      </w:r>
      <w:r w:rsidR="00461FC9">
        <w:t>A</w:t>
      </w:r>
      <w:r>
        <w:t xml:space="preserve">utomation </w:t>
      </w:r>
      <w:r w:rsidR="00461FC9">
        <w:t>L</w:t>
      </w:r>
      <w:r>
        <w:t>evel to MES</w:t>
      </w:r>
      <w:bookmarkEnd w:id="58"/>
    </w:p>
    <w:p w14:paraId="55A72BB6" w14:textId="5EB4C93B" w:rsidR="00E91398" w:rsidRDefault="00C21E70" w:rsidP="00E91398">
      <w:r>
        <w:t>In this chapter the data flow from the automation at shopfloor level to the MES software is described. For that</w:t>
      </w:r>
      <w:r w:rsidR="00461FC9">
        <w:t xml:space="preserve"> </w:t>
      </w:r>
      <w:proofErr w:type="gramStart"/>
      <w:r w:rsidR="00461FC9">
        <w:t>purpose</w:t>
      </w:r>
      <w:proofErr w:type="gramEnd"/>
      <w:r>
        <w:t xml:space="preserve"> all machines need to be digitized and </w:t>
      </w:r>
      <w:proofErr w:type="spellStart"/>
      <w:r>
        <w:t>sensori</w:t>
      </w:r>
      <w:r w:rsidR="00823DBB">
        <w:t>z</w:t>
      </w:r>
      <w:r>
        <w:t>ed</w:t>
      </w:r>
      <w:proofErr w:type="spellEnd"/>
      <w:r>
        <w:t xml:space="preserve"> in order for a PLC to control the production steps and read the input and output data. With this done the data can be written into a server, which is then also accessed by the MES, where it can be processed, </w:t>
      </w:r>
      <w:proofErr w:type="gramStart"/>
      <w:r w:rsidR="00015AC4">
        <w:t>analysed</w:t>
      </w:r>
      <w:proofErr w:type="gramEnd"/>
      <w:r>
        <w:t xml:space="preserve"> and displayed.</w:t>
      </w:r>
      <w:r w:rsidR="006F51B3">
        <w:t xml:space="preserve"> Figure </w:t>
      </w:r>
      <w:r w:rsidR="00474CF7">
        <w:t>4</w:t>
      </w:r>
      <w:r w:rsidR="006F51B3">
        <w:t>.</w:t>
      </w:r>
      <w:r w:rsidR="00474CF7">
        <w:t>1</w:t>
      </w:r>
      <w:r w:rsidR="006F51B3">
        <w:t xml:space="preserve"> illustrates the dataflow from the automation software </w:t>
      </w:r>
      <w:proofErr w:type="spellStart"/>
      <w:r w:rsidR="006F51B3">
        <w:t>TwinCAT</w:t>
      </w:r>
      <w:proofErr w:type="spellEnd"/>
      <w:r w:rsidR="006F51B3">
        <w:t xml:space="preserve"> to the MES </w:t>
      </w:r>
      <w:proofErr w:type="spellStart"/>
      <w:r w:rsidR="006F51B3">
        <w:t>arc.ops</w:t>
      </w:r>
      <w:proofErr w:type="spellEnd"/>
      <w:r w:rsidR="006F51B3">
        <w:t xml:space="preserve">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bookmarkStart w:id="59" w:name="_Toc139436564"/>
      <w:r>
        <w:t xml:space="preserve">Figure </w:t>
      </w:r>
      <w:r w:rsidR="00474CF7">
        <w:t>4</w:t>
      </w:r>
      <w:r>
        <w:t>.</w:t>
      </w:r>
      <w:r w:rsidR="00474CF7">
        <w:t>1</w:t>
      </w:r>
      <w:r>
        <w:t>: Dataflow from the automation software to the MES</w:t>
      </w:r>
      <w:bookmarkEnd w:id="59"/>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 xml:space="preserve">linking of the server data to the MES using </w:t>
      </w:r>
      <w:proofErr w:type="spellStart"/>
      <w:proofErr w:type="gramStart"/>
      <w:r w:rsidR="00217311">
        <w:t>arc.quire</w:t>
      </w:r>
      <w:proofErr w:type="spellEnd"/>
      <w:proofErr w:type="gramEnd"/>
      <w:r w:rsidR="00217311">
        <w:t xml:space="preserve"> is discussed and lastly, the access of the data inside the MES is elaborated.</w:t>
      </w:r>
    </w:p>
    <w:p w14:paraId="36308AFD" w14:textId="3E633875" w:rsidR="00C21E70" w:rsidRDefault="00C21E70" w:rsidP="00C21E70">
      <w:pPr>
        <w:pStyle w:val="berschrift3"/>
      </w:pPr>
      <w:bookmarkStart w:id="60" w:name="_Toc139436742"/>
      <w:r>
        <w:lastRenderedPageBreak/>
        <w:t xml:space="preserve">Architecture of the </w:t>
      </w:r>
      <w:r w:rsidR="00461FC9">
        <w:t>C</w:t>
      </w:r>
      <w:r>
        <w:t xml:space="preserve">onnection between </w:t>
      </w:r>
      <w:r w:rsidR="00461FC9">
        <w:t>A</w:t>
      </w:r>
      <w:r>
        <w:t xml:space="preserve">utomation </w:t>
      </w:r>
      <w:r w:rsidR="00461FC9">
        <w:t>S</w:t>
      </w:r>
      <w:r>
        <w:t xml:space="preserve">oftware and </w:t>
      </w:r>
      <w:r w:rsidR="00461FC9">
        <w:t>S</w:t>
      </w:r>
      <w:r>
        <w:t>erver</w:t>
      </w:r>
      <w:bookmarkEnd w:id="60"/>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03CAC3FE" w:rsidR="00C21E70" w:rsidRDefault="00C21E70" w:rsidP="00C21E70">
      <w:r>
        <w:t>When it comes to connecting the PLC to the OPCUA server there are three components that must be arranged and connected correctly.</w:t>
      </w:r>
      <w:r w:rsidR="00444D9C">
        <w:t xml:space="preserve"> </w:t>
      </w:r>
      <w:r>
        <w:t xml:space="preserve">The </w:t>
      </w:r>
      <w:proofErr w:type="spellStart"/>
      <w:r>
        <w:t>TwinCAT</w:t>
      </w:r>
      <w:proofErr w:type="spellEnd"/>
      <w:r>
        <w:t xml:space="preserve"> environment controls the </w:t>
      </w:r>
      <w:proofErr w:type="gramStart"/>
      <w:r>
        <w:t>PLC</w:t>
      </w:r>
      <w:proofErr w:type="gramEnd"/>
      <w:r>
        <w:t xml:space="preserve"> and the input and output data of the PLC is written into the OPCUA server. The OPCUA expert can be utilized to test the connection and view the data. On the device that hosts the OPCUA server, </w:t>
      </w:r>
      <w:proofErr w:type="spellStart"/>
      <w:r>
        <w:t>TwinCAT</w:t>
      </w:r>
      <w:proofErr w:type="spellEnd"/>
      <w:r>
        <w:t xml:space="preserve"> XAR (runtime only) or </w:t>
      </w:r>
      <w:proofErr w:type="spellStart"/>
      <w:r>
        <w:t>TwinCAT</w:t>
      </w:r>
      <w:proofErr w:type="spellEnd"/>
      <w:r>
        <w:t xml:space="preserve"> XAE (runtime and engineering) </w:t>
      </w:r>
      <w:proofErr w:type="gramStart"/>
      <w:r>
        <w:t>has to</w:t>
      </w:r>
      <w:proofErr w:type="gramEnd"/>
      <w:r>
        <w:t xml:space="preserve"> be installed as well as the function TF6100 OPCUA</w:t>
      </w:r>
      <w:r w:rsidR="00012088">
        <w:t xml:space="preserve"> [1</w:t>
      </w:r>
      <w:r w:rsidR="003C1059">
        <w:t>4</w:t>
      </w:r>
      <w:r w:rsidR="00012088">
        <w:t>]</w:t>
      </w:r>
      <w:r>
        <w:t xml:space="preserve">. On each PC where a </w:t>
      </w:r>
      <w:proofErr w:type="spellStart"/>
      <w:r>
        <w:t>TwinCAT</w:t>
      </w:r>
      <w:proofErr w:type="spellEnd"/>
      <w:r>
        <w:t xml:space="preserve"> software product is used, the license TF6100 </w:t>
      </w:r>
      <w:proofErr w:type="gramStart"/>
      <w:r>
        <w:t>has to</w:t>
      </w:r>
      <w:proofErr w:type="gramEnd"/>
      <w:r>
        <w:t xml:space="preserve"> be activated. When setting up an OPCUA server authentication can be implemented by defining </w:t>
      </w:r>
      <w:proofErr w:type="gramStart"/>
      <w:r>
        <w:t>an</w:t>
      </w:r>
      <w:proofErr w:type="gramEnd"/>
      <w:r>
        <w:t xml:space="preserve">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w:t>
      </w:r>
      <w:proofErr w:type="spellStart"/>
      <w:r>
        <w:t>TwinCAT</w:t>
      </w:r>
      <w:proofErr w:type="spellEnd"/>
      <w:r>
        <w:t xml:space="preserve"> environment with the PLC and the OPCUA server can be run on one PC, while the server data is accessed from another PC. Basically, every combination of the elements is possible, but it is notable, that a functional </w:t>
      </w:r>
      <w:proofErr w:type="spellStart"/>
      <w:r>
        <w:t>TwinCAT</w:t>
      </w:r>
      <w:proofErr w:type="spellEnd"/>
      <w:r>
        <w:t xml:space="preserve"> environment supporting the operation of the PLC is always on one device.</w:t>
      </w:r>
    </w:p>
    <w:p w14:paraId="6D2355A2" w14:textId="1874246B" w:rsidR="00C21E70" w:rsidRDefault="00000000" w:rsidP="00015AC4">
      <w:pPr>
        <w:pStyle w:val="Beschriftung"/>
      </w:pPr>
      <w:bookmarkStart w:id="61" w:name="_Toc139436565"/>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bookmarkEnd w:id="61"/>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w:t>
      </w:r>
      <w:proofErr w:type="spellStart"/>
      <w:r>
        <w:t>TwinCAT</w:t>
      </w:r>
      <w:proofErr w:type="spellEnd"/>
      <w:r>
        <w:t xml:space="preserve"> also </w:t>
      </w:r>
      <w:proofErr w:type="gramStart"/>
      <w:r>
        <w:t>has to</w:t>
      </w:r>
      <w:proofErr w:type="gramEnd"/>
      <w:r>
        <w:t xml:space="preserve">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w:t>
      </w:r>
      <w:proofErr w:type="spellStart"/>
      <w:r>
        <w:t>TwinCAT</w:t>
      </w:r>
      <w:proofErr w:type="spellEnd"/>
      <w:r>
        <w:t xml:space="preserve"> software product.</w:t>
      </w:r>
    </w:p>
    <w:p w14:paraId="302A73D1" w14:textId="2DF571DA" w:rsidR="004F213F" w:rsidRDefault="00500F6C" w:rsidP="00500F6C">
      <w:pPr>
        <w:pStyle w:val="Beschriftung"/>
      </w:pPr>
      <w:bookmarkStart w:id="62" w:name="_Toc139436566"/>
      <w:r>
        <w:rPr>
          <w:noProof/>
        </w:rPr>
        <w:lastRenderedPageBreak/>
        <w:drawing>
          <wp:anchor distT="0" distB="0" distL="114300" distR="114300" simplePos="0" relativeHeight="251639296" behindDoc="0" locked="0" layoutInCell="1" allowOverlap="1" wp14:anchorId="0E05FEFB" wp14:editId="19815F52">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xml:space="preserve">: Used architecture for the learning </w:t>
      </w:r>
      <w:proofErr w:type="gramStart"/>
      <w:r w:rsidR="004F213F">
        <w:t>factory</w:t>
      </w:r>
      <w:bookmarkEnd w:id="62"/>
      <w:proofErr w:type="gramEnd"/>
    </w:p>
    <w:p w14:paraId="01C5FA34" w14:textId="2DF47DF7" w:rsidR="00217311" w:rsidRDefault="00217311" w:rsidP="00217311">
      <w:pPr>
        <w:pStyle w:val="berschrift3"/>
      </w:pPr>
      <w:bookmarkStart w:id="63" w:name="_Toc139436743"/>
      <w:r>
        <w:t xml:space="preserve">Pull </w:t>
      </w:r>
      <w:r w:rsidR="00461FC9">
        <w:t>D</w:t>
      </w:r>
      <w:r>
        <w:t xml:space="preserve">ata from the </w:t>
      </w:r>
      <w:r w:rsidR="00461FC9">
        <w:t>S</w:t>
      </w:r>
      <w:r>
        <w:t xml:space="preserve">erver to the MES </w:t>
      </w:r>
      <w:r w:rsidR="00461FC9">
        <w:t>D</w:t>
      </w:r>
      <w:r>
        <w:t>atabase</w:t>
      </w:r>
      <w:bookmarkEnd w:id="63"/>
    </w:p>
    <w:p w14:paraId="0480EBBF" w14:textId="650F9883" w:rsidR="00217311" w:rsidRDefault="00B2208C" w:rsidP="00217311">
      <w:r>
        <w:t xml:space="preserve">Once the OPCUA server is set up, the data can be utilized in the MES. </w:t>
      </w:r>
      <w:r w:rsidR="00217311">
        <w:t xml:space="preserve">A new </w:t>
      </w:r>
      <w:proofErr w:type="spellStart"/>
      <w:proofErr w:type="gramStart"/>
      <w:r w:rsidR="00217311">
        <w:t>arc.quire</w:t>
      </w:r>
      <w:proofErr w:type="spellEnd"/>
      <w:proofErr w:type="gramEnd"/>
      <w:r w:rsidR="00217311">
        <w:t xml:space="preserve"> profile needs to be set up in order to pull the data to the MES. A meaningful name is </w:t>
      </w:r>
      <w:proofErr w:type="gramStart"/>
      <w:r w:rsidR="00217311">
        <w:t>chosen</w:t>
      </w:r>
      <w:proofErr w:type="gramEnd"/>
      <w:r w:rsidR="00217311">
        <w:t xml:space="preserve"> and a description of the profile can be added in the notes. Next, the data provider and export types </w:t>
      </w:r>
      <w:proofErr w:type="gramStart"/>
      <w:r w:rsidR="00217311">
        <w:t>have to</w:t>
      </w:r>
      <w:proofErr w:type="gramEnd"/>
      <w:r w:rsidR="00217311">
        <w:t xml:space="preserve">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73140EBC" w:rsidR="00217311" w:rsidRDefault="00217311" w:rsidP="00217311">
      <w:r>
        <w:t xml:space="preserve">In the following step the data source </w:t>
      </w:r>
      <w:proofErr w:type="gramStart"/>
      <w:r>
        <w:t>has to</w:t>
      </w:r>
      <w:proofErr w:type="gramEnd"/>
      <w:r>
        <w:t xml:space="preserve"> be defined as illustrated in Figure </w:t>
      </w:r>
      <w:r w:rsidR="00444D9C">
        <w:t>4</w:t>
      </w:r>
      <w:r>
        <w:t>.</w:t>
      </w:r>
      <w:r w:rsidR="00444D9C">
        <w:t>5</w:t>
      </w:r>
      <w:r>
        <w:t xml:space="preserve">. The OPCUA server URL </w:t>
      </w:r>
      <w:proofErr w:type="gramStart"/>
      <w:r>
        <w:t>has to</w:t>
      </w:r>
      <w:proofErr w:type="gramEnd"/>
      <w:r>
        <w:t xml:space="preserve"> be inserted as well as the publish interval and the authentication credentials if required. Afterwards, add the data that is wanted for the MES by giving each a meaningful name and inserting the corresponding node ID. If a test connection is run</w:t>
      </w:r>
      <w:r w:rsidR="001B54C4">
        <w:t>ning</w:t>
      </w:r>
      <w:r>
        <w:t>, the current data value is displayed in the right column.</w:t>
      </w:r>
    </w:p>
    <w:p w14:paraId="6F118CBF" w14:textId="361DF1A8" w:rsidR="00217311" w:rsidRDefault="00217311" w:rsidP="00217311">
      <w:r>
        <w:t xml:space="preserve">Before the profile is ready to run, the data destination </w:t>
      </w:r>
      <w:proofErr w:type="gramStart"/>
      <w:r>
        <w:t>has to</w:t>
      </w:r>
      <w:proofErr w:type="gramEnd"/>
      <w:r>
        <w:t xml:space="preserve"> be specified, which is shown in Figure </w:t>
      </w:r>
      <w:r w:rsidR="00444D9C">
        <w:t>4</w:t>
      </w:r>
      <w:r>
        <w:t>.</w:t>
      </w:r>
      <w:r w:rsidR="00444D9C">
        <w:t>6</w:t>
      </w:r>
      <w:r>
        <w:t xml:space="preserve">. Most of the fields here are predefined and there is no need to change them. But the connection string </w:t>
      </w:r>
      <w:proofErr w:type="gramStart"/>
      <w:r>
        <w:t>has to</w:t>
      </w:r>
      <w:proofErr w:type="gramEnd"/>
      <w:r>
        <w:t xml:space="preserve"> be modified to match the username and password of the </w:t>
      </w:r>
      <w:proofErr w:type="spellStart"/>
      <w:r>
        <w:t>Arcstone</w:t>
      </w:r>
      <w:proofErr w:type="spellEnd"/>
      <w:r>
        <w:t xml:space="preserve"> server.</w:t>
      </w:r>
    </w:p>
    <w:p w14:paraId="4F67559C" w14:textId="36A536D9" w:rsidR="007762A4" w:rsidRDefault="00474CF7" w:rsidP="007762A4">
      <w:pPr>
        <w:pStyle w:val="Beschriftung"/>
      </w:pPr>
      <w:bookmarkStart w:id="64" w:name="_Toc139436567"/>
      <w:r>
        <w:rPr>
          <w:noProof/>
        </w:rPr>
        <w:lastRenderedPageBreak/>
        <w:drawing>
          <wp:anchor distT="0" distB="0" distL="114300" distR="114300" simplePos="0" relativeHeight="251649536" behindDoc="0" locked="0" layoutInCell="1" allowOverlap="1" wp14:anchorId="3BD4D267" wp14:editId="206A5242">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w:t>
      </w:r>
      <w:proofErr w:type="spellStart"/>
      <w:proofErr w:type="gramStart"/>
      <w:r w:rsidR="007762A4">
        <w:t>arc.quire</w:t>
      </w:r>
      <w:proofErr w:type="spellEnd"/>
      <w:proofErr w:type="gramEnd"/>
      <w:r w:rsidR="007762A4">
        <w:t xml:space="preserve"> profile</w:t>
      </w:r>
      <w:bookmarkEnd w:id="64"/>
      <w:r w:rsidR="007762A4">
        <w:br w:type="page"/>
      </w:r>
    </w:p>
    <w:p w14:paraId="440D3707" w14:textId="794C56E1" w:rsidR="007762A4" w:rsidRPr="007762A4" w:rsidRDefault="007762A4" w:rsidP="007762A4">
      <w:pPr>
        <w:pStyle w:val="Beschriftung"/>
      </w:pPr>
      <w:bookmarkStart w:id="65" w:name="_Toc139436568"/>
      <w:r>
        <w:lastRenderedPageBreak/>
        <w:t xml:space="preserve">Figure </w:t>
      </w:r>
      <w:r w:rsidR="00444D9C">
        <w:t>4</w:t>
      </w:r>
      <w:r>
        <w:t>.</w:t>
      </w:r>
      <w:r w:rsidR="00444D9C">
        <w:t>5</w:t>
      </w:r>
      <w:r>
        <w:t xml:space="preserve">: Source setup of </w:t>
      </w:r>
      <w:proofErr w:type="spellStart"/>
      <w:proofErr w:type="gramStart"/>
      <w:r>
        <w:t>arc.quire</w:t>
      </w:r>
      <w:proofErr w:type="spellEnd"/>
      <w:proofErr w:type="gramEnd"/>
      <w:r>
        <w:t xml:space="preserve"> profile</w:t>
      </w:r>
      <w:r>
        <w:br w:type="page"/>
      </w:r>
      <w:r>
        <w:rPr>
          <w:noProof/>
        </w:rPr>
        <w:drawing>
          <wp:anchor distT="0" distB="0" distL="114300" distR="114300" simplePos="0" relativeHeight="251643392" behindDoc="0" locked="0" layoutInCell="1" allowOverlap="1" wp14:anchorId="6443BD24" wp14:editId="1449F8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bookmarkEnd w:id="65"/>
    </w:p>
    <w:p w14:paraId="26E2D87F" w14:textId="442C6D76" w:rsidR="007762A4" w:rsidRDefault="007762A4" w:rsidP="007762A4">
      <w:pPr>
        <w:pStyle w:val="Beschriftung"/>
        <w:rPr>
          <w:noProof/>
        </w:rPr>
      </w:pPr>
      <w:bookmarkStart w:id="66" w:name="_Toc139436569"/>
      <w:r>
        <w:rPr>
          <w:noProof/>
        </w:rPr>
        <w:lastRenderedPageBreak/>
        <w:drawing>
          <wp:anchor distT="0" distB="0" distL="114300" distR="114300" simplePos="0" relativeHeight="251645440" behindDoc="0" locked="0" layoutInCell="1" allowOverlap="1" wp14:anchorId="06BB4D0B" wp14:editId="74D0E5F4">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xml:space="preserve">: Destination setup of </w:t>
      </w:r>
      <w:proofErr w:type="spellStart"/>
      <w:proofErr w:type="gramStart"/>
      <w:r>
        <w:t>arc.quire</w:t>
      </w:r>
      <w:proofErr w:type="spellEnd"/>
      <w:proofErr w:type="gramEnd"/>
      <w:r>
        <w:t xml:space="preserve"> profile</w:t>
      </w:r>
      <w:bookmarkEnd w:id="66"/>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w:t>
      </w:r>
      <w:proofErr w:type="spellStart"/>
      <w:r>
        <w:t>Arcstone</w:t>
      </w:r>
      <w:proofErr w:type="spellEnd"/>
      <w:r>
        <w:t xml:space="preserv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bookmarkStart w:id="67" w:name="_Toc139436570"/>
      <w:r>
        <w:t xml:space="preserve">Figure </w:t>
      </w:r>
      <w:r w:rsidR="002B0F7D">
        <w:t>4</w:t>
      </w:r>
      <w:r>
        <w:t>.</w:t>
      </w:r>
      <w:r w:rsidR="002B0F7D">
        <w:t>7</w:t>
      </w:r>
      <w:r>
        <w:t>: Microsoft SQL Server Management Studio</w:t>
      </w:r>
      <w:bookmarkEnd w:id="67"/>
    </w:p>
    <w:p w14:paraId="191080AA" w14:textId="0B4BE6A3" w:rsidR="007762A4" w:rsidRDefault="007762A4" w:rsidP="007762A4">
      <w:pPr>
        <w:pStyle w:val="berschrift3"/>
      </w:pPr>
      <w:bookmarkStart w:id="68" w:name="_Toc139436744"/>
      <w:r>
        <w:t xml:space="preserve">Access </w:t>
      </w:r>
      <w:r w:rsidR="001B54C4">
        <w:t>D</w:t>
      </w:r>
      <w:r>
        <w:t xml:space="preserve">ata </w:t>
      </w:r>
      <w:r w:rsidR="001B54C4">
        <w:t>I</w:t>
      </w:r>
      <w:r>
        <w:t>nside the MES</w:t>
      </w:r>
      <w:bookmarkEnd w:id="68"/>
    </w:p>
    <w:p w14:paraId="71FDC6A7" w14:textId="1EB8955A" w:rsidR="007762A4" w:rsidRDefault="007762A4" w:rsidP="00500F6C">
      <w:r>
        <w:t xml:space="preserve">As the data is now available for </w:t>
      </w:r>
      <w:proofErr w:type="spellStart"/>
      <w:r>
        <w:t>Arcstone’s</w:t>
      </w:r>
      <w:proofErr w:type="spellEnd"/>
      <w:r>
        <w:t xml:space="preserve"> MES </w:t>
      </w:r>
      <w:proofErr w:type="spellStart"/>
      <w:proofErr w:type="gramStart"/>
      <w:r>
        <w:t>arc.quire</w:t>
      </w:r>
      <w:proofErr w:type="spellEnd"/>
      <w:proofErr w:type="gramEnd"/>
      <w:r>
        <w:t xml:space="preserve"> a dashboard for visualization is created. When a new dashboard is made, the first thing to do is adding a data source as shown in </w:t>
      </w:r>
      <w:r w:rsidR="002B0F7D">
        <w:t>f</w:t>
      </w:r>
      <w:r>
        <w:t xml:space="preserve">igure </w:t>
      </w:r>
      <w:r w:rsidR="002B0F7D">
        <w:t>4</w:t>
      </w:r>
      <w:r>
        <w:t>.</w:t>
      </w:r>
      <w:r w:rsidR="002B0F7D">
        <w:t>8</w:t>
      </w:r>
      <w:r>
        <w:t xml:space="preserve">. Insert a name, a short description and the connection string from the destination of the </w:t>
      </w:r>
      <w:proofErr w:type="spellStart"/>
      <w:proofErr w:type="gramStart"/>
      <w:r>
        <w:t>arc.quire</w:t>
      </w:r>
      <w:proofErr w:type="spellEnd"/>
      <w:proofErr w:type="gramEnd"/>
      <w:r>
        <w:t xml:space="preserve"> profile that was created earlier.</w:t>
      </w:r>
    </w:p>
    <w:p w14:paraId="25116F25" w14:textId="2EFF3A70" w:rsidR="007762A4" w:rsidRDefault="007762A4" w:rsidP="007762A4">
      <w:pPr>
        <w:pStyle w:val="Beschriftung"/>
      </w:pPr>
      <w:bookmarkStart w:id="69" w:name="_Toc139436571"/>
      <w:r>
        <w:rPr>
          <w:noProof/>
        </w:rPr>
        <w:lastRenderedPageBreak/>
        <w:drawing>
          <wp:anchor distT="0" distB="0" distL="114300" distR="114300" simplePos="0" relativeHeight="251655680" behindDoc="0" locked="0" layoutInCell="1" allowOverlap="1" wp14:anchorId="3A258A93" wp14:editId="51510524">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xml:space="preserve">: Add new data source to a </w:t>
      </w:r>
      <w:proofErr w:type="gramStart"/>
      <w:r>
        <w:t>dashboard</w:t>
      </w:r>
      <w:bookmarkEnd w:id="69"/>
      <w:proofErr w:type="gramEnd"/>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w:t>
      </w:r>
      <w:proofErr w:type="gramStart"/>
      <w:r>
        <w:t>has to</w:t>
      </w:r>
      <w:proofErr w:type="gramEnd"/>
      <w:r>
        <w:t xml:space="preserve"> be created. The query builder can be utilized to simplify the process.</w:t>
      </w:r>
    </w:p>
    <w:p w14:paraId="703A64B6" w14:textId="63A64399" w:rsidR="000D7C49" w:rsidRDefault="00500F6C" w:rsidP="000D7C49">
      <w:pPr>
        <w:pStyle w:val="Beschriftung"/>
      </w:pPr>
      <w:bookmarkStart w:id="70" w:name="_Toc139436572"/>
      <w:r>
        <w:rPr>
          <w:noProof/>
        </w:rPr>
        <w:drawing>
          <wp:anchor distT="0" distB="0" distL="114300" distR="114300" simplePos="0" relativeHeight="251663872" behindDoc="0" locked="0" layoutInCell="1" allowOverlap="1" wp14:anchorId="14E4D2A3" wp14:editId="36574D4B">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bookmarkEnd w:id="70"/>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w:t>
      </w:r>
      <w:proofErr w:type="spellStart"/>
      <w:r>
        <w:t>Arcstone</w:t>
      </w:r>
      <w:proofErr w:type="spellEnd"/>
      <w:r>
        <w:t xml:space="preserv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bookmarkStart w:id="71" w:name="_Toc139436573"/>
      <w:r>
        <w:rPr>
          <w:noProof/>
        </w:rPr>
        <w:drawing>
          <wp:anchor distT="0" distB="0" distL="114300" distR="114300" simplePos="0" relativeHeight="251653632" behindDoc="0" locked="0" layoutInCell="1" allowOverlap="1" wp14:anchorId="4C3905B7" wp14:editId="7175DA9F">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bookmarkEnd w:id="71"/>
    </w:p>
    <w:p w14:paraId="0BAF2489" w14:textId="591949D9" w:rsidR="006F4B4C" w:rsidRDefault="006F4B4C">
      <w:pPr>
        <w:tabs>
          <w:tab w:val="clear" w:pos="720"/>
        </w:tabs>
        <w:spacing w:after="160" w:line="259" w:lineRule="auto"/>
        <w:jc w:val="left"/>
      </w:pPr>
      <w:r>
        <w:br w:type="page"/>
      </w:r>
    </w:p>
    <w:p w14:paraId="20C62376" w14:textId="67716CA3" w:rsidR="00FC58D8" w:rsidRDefault="00FC58D8" w:rsidP="00B2208C">
      <w:pPr>
        <w:pStyle w:val="berschrift2"/>
      </w:pPr>
      <w:bookmarkStart w:id="72" w:name="_Toc139436745"/>
      <w:r>
        <w:lastRenderedPageBreak/>
        <w:t xml:space="preserve">Creating the </w:t>
      </w:r>
      <w:r w:rsidR="001B54C4">
        <w:t>D</w:t>
      </w:r>
      <w:r>
        <w:t>ashboard</w:t>
      </w:r>
      <w:bookmarkEnd w:id="72"/>
    </w:p>
    <w:p w14:paraId="0792C6B9" w14:textId="77777777" w:rsidR="00BB7E5D" w:rsidRDefault="00BB7E5D" w:rsidP="00FC58D8">
      <w:r>
        <w:t xml:space="preserve">The dashboard should clearly visualize which station is currently running. To achieve this, appropriate sensors that indicate the status of each station </w:t>
      </w:r>
      <w:proofErr w:type="gramStart"/>
      <w:r>
        <w:t>have to</w:t>
      </w:r>
      <w:proofErr w:type="gramEnd"/>
      <w:r>
        <w:t xml:space="preserve"> be selected.</w:t>
      </w:r>
    </w:p>
    <w:p w14:paraId="1D3C9B69" w14:textId="40CFCB05" w:rsidR="00FC58D8" w:rsidRDefault="00BB7E5D" w:rsidP="00FC58D8">
      <w:r>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0B103A8C" w:rsidR="00E72212" w:rsidRDefault="00E72212" w:rsidP="00FC58D8">
      <w:r>
        <w:t>The multi-processing station is divided in two separate stations for the visualization. Starting with the oven, which is running as long as the end-switch of the slide S3_I6 is pressed. In contrast to the previous stations the logic is inverted here</w:t>
      </w:r>
      <w:r w:rsidR="001B54C4">
        <w:t>,</w:t>
      </w:r>
      <w:r>
        <w:t xml:space="preserv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w:t>
      </w:r>
      <w:r w:rsidR="001B54C4">
        <w:t>,</w:t>
      </w:r>
      <w:r w:rsidR="004758CB">
        <w:t xml:space="preserve">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6CF15619" w14:textId="4DB1D007" w:rsidR="006F4B4C" w:rsidRDefault="006F4B4C">
      <w:pPr>
        <w:tabs>
          <w:tab w:val="clear" w:pos="720"/>
        </w:tabs>
        <w:spacing w:after="160" w:line="259" w:lineRule="auto"/>
        <w:jc w:val="left"/>
      </w:pPr>
      <w:r>
        <w:br w:type="page"/>
      </w:r>
    </w:p>
    <w:p w14:paraId="70220AE5" w14:textId="6C07E240" w:rsidR="00E94D6F" w:rsidRDefault="00E94D6F" w:rsidP="00E94D6F">
      <w:pPr>
        <w:pStyle w:val="Beschriftung"/>
      </w:pPr>
      <w:bookmarkStart w:id="73" w:name="_Toc139420277"/>
      <w:bookmarkStart w:id="74" w:name="_Toc139421728"/>
      <w:bookmarkStart w:id="75" w:name="_Toc139436574"/>
      <w:r>
        <w:lastRenderedPageBreak/>
        <w:t xml:space="preserve">Table </w:t>
      </w:r>
      <w:r w:rsidR="002B0F7D">
        <w:t>4</w:t>
      </w:r>
      <w:r>
        <w:t>.</w:t>
      </w:r>
      <w:r w:rsidR="002B0F7D">
        <w:t>1</w:t>
      </w:r>
      <w:r>
        <w:t>: State of each station and the chutes</w:t>
      </w:r>
      <w:bookmarkEnd w:id="73"/>
      <w:bookmarkEnd w:id="74"/>
      <w:bookmarkEnd w:id="75"/>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6F4B4C">
            <w:r>
              <w:t>Station</w:t>
            </w:r>
          </w:p>
        </w:tc>
        <w:tc>
          <w:tcPr>
            <w:tcW w:w="958" w:type="pct"/>
          </w:tcPr>
          <w:p w14:paraId="22E72172" w14:textId="77777777" w:rsidR="00E94D6F" w:rsidRDefault="00E94D6F" w:rsidP="006F4B4C">
            <w:pPr>
              <w:tabs>
                <w:tab w:val="center" w:pos="1734"/>
              </w:tabs>
            </w:pPr>
            <w:r>
              <w:t>Sensor</w:t>
            </w:r>
          </w:p>
        </w:tc>
        <w:tc>
          <w:tcPr>
            <w:tcW w:w="1408" w:type="pct"/>
          </w:tcPr>
          <w:p w14:paraId="17FAC751" w14:textId="77777777" w:rsidR="00E94D6F" w:rsidRDefault="00E94D6F" w:rsidP="006F4B4C">
            <w:pPr>
              <w:tabs>
                <w:tab w:val="center" w:pos="1734"/>
              </w:tabs>
            </w:pPr>
            <w:r>
              <w:t>State</w:t>
            </w:r>
          </w:p>
        </w:tc>
        <w:tc>
          <w:tcPr>
            <w:tcW w:w="1001" w:type="pct"/>
          </w:tcPr>
          <w:p w14:paraId="0ABD2B0C" w14:textId="77777777" w:rsidR="00E94D6F" w:rsidRDefault="00E94D6F" w:rsidP="006F4B4C">
            <w:r>
              <w:t>Sensor value</w:t>
            </w:r>
          </w:p>
        </w:tc>
      </w:tr>
      <w:tr w:rsidR="00E94D6F" w14:paraId="3CBD9AA6" w14:textId="77777777" w:rsidTr="00D94B34">
        <w:tc>
          <w:tcPr>
            <w:tcW w:w="1633" w:type="pct"/>
            <w:vMerge w:val="restart"/>
            <w:vAlign w:val="center"/>
          </w:tcPr>
          <w:p w14:paraId="42432CE8" w14:textId="77777777" w:rsidR="00E94D6F" w:rsidRDefault="00E94D6F" w:rsidP="006F4B4C">
            <w:pPr>
              <w:jc w:val="left"/>
            </w:pPr>
            <w:r>
              <w:t>High-bay warehouse</w:t>
            </w:r>
          </w:p>
        </w:tc>
        <w:tc>
          <w:tcPr>
            <w:tcW w:w="958" w:type="pct"/>
            <w:vMerge w:val="restart"/>
            <w:vAlign w:val="center"/>
          </w:tcPr>
          <w:p w14:paraId="261E95DA" w14:textId="77777777" w:rsidR="00E94D6F" w:rsidRDefault="00E94D6F" w:rsidP="006F4B4C">
            <w:pPr>
              <w:jc w:val="left"/>
            </w:pPr>
            <w:r>
              <w:t>S1_I1</w:t>
            </w:r>
          </w:p>
        </w:tc>
        <w:tc>
          <w:tcPr>
            <w:tcW w:w="1408" w:type="pct"/>
          </w:tcPr>
          <w:p w14:paraId="7E67904D" w14:textId="77777777" w:rsidR="00E94D6F" w:rsidRDefault="00E94D6F" w:rsidP="006F4B4C">
            <w:r>
              <w:t>Running</w:t>
            </w:r>
          </w:p>
        </w:tc>
        <w:tc>
          <w:tcPr>
            <w:tcW w:w="1001" w:type="pct"/>
          </w:tcPr>
          <w:p w14:paraId="6617DE72" w14:textId="77777777" w:rsidR="00E94D6F" w:rsidRDefault="00E94D6F" w:rsidP="006F4B4C">
            <w:r>
              <w:t>false</w:t>
            </w:r>
          </w:p>
        </w:tc>
      </w:tr>
      <w:tr w:rsidR="00E94D6F" w14:paraId="226BAF72" w14:textId="77777777" w:rsidTr="00D94B34">
        <w:tc>
          <w:tcPr>
            <w:tcW w:w="1633" w:type="pct"/>
            <w:vMerge/>
            <w:vAlign w:val="center"/>
          </w:tcPr>
          <w:p w14:paraId="50E2A6F9" w14:textId="77777777" w:rsidR="00E94D6F" w:rsidRDefault="00E94D6F" w:rsidP="006F4B4C">
            <w:pPr>
              <w:jc w:val="left"/>
            </w:pPr>
          </w:p>
        </w:tc>
        <w:tc>
          <w:tcPr>
            <w:tcW w:w="958" w:type="pct"/>
            <w:vMerge/>
            <w:vAlign w:val="center"/>
          </w:tcPr>
          <w:p w14:paraId="222C820A" w14:textId="77777777" w:rsidR="00E94D6F" w:rsidRDefault="00E94D6F" w:rsidP="006F4B4C">
            <w:pPr>
              <w:jc w:val="left"/>
            </w:pPr>
          </w:p>
        </w:tc>
        <w:tc>
          <w:tcPr>
            <w:tcW w:w="1408" w:type="pct"/>
          </w:tcPr>
          <w:p w14:paraId="20857C79" w14:textId="77777777" w:rsidR="00E94D6F" w:rsidRDefault="00E94D6F" w:rsidP="006F4B4C">
            <w:r>
              <w:t>Inactive</w:t>
            </w:r>
          </w:p>
        </w:tc>
        <w:tc>
          <w:tcPr>
            <w:tcW w:w="1001" w:type="pct"/>
          </w:tcPr>
          <w:p w14:paraId="3C04E255" w14:textId="77777777" w:rsidR="00E94D6F" w:rsidRDefault="00E94D6F" w:rsidP="006F4B4C">
            <w:r>
              <w:t>true</w:t>
            </w:r>
          </w:p>
        </w:tc>
      </w:tr>
      <w:tr w:rsidR="00E94D6F" w14:paraId="571E1DCF" w14:textId="77777777" w:rsidTr="00D94B34">
        <w:tc>
          <w:tcPr>
            <w:tcW w:w="1633" w:type="pct"/>
            <w:vMerge w:val="restart"/>
            <w:vAlign w:val="center"/>
          </w:tcPr>
          <w:p w14:paraId="183676B8" w14:textId="77777777" w:rsidR="00E94D6F" w:rsidRDefault="00E94D6F" w:rsidP="006F4B4C">
            <w:pPr>
              <w:jc w:val="left"/>
            </w:pPr>
            <w:r>
              <w:t>Vacuum gripper robot</w:t>
            </w:r>
          </w:p>
        </w:tc>
        <w:tc>
          <w:tcPr>
            <w:tcW w:w="958" w:type="pct"/>
            <w:vMerge w:val="restart"/>
            <w:vAlign w:val="center"/>
          </w:tcPr>
          <w:p w14:paraId="7C751D33" w14:textId="77777777" w:rsidR="00E94D6F" w:rsidRDefault="00E94D6F" w:rsidP="006F4B4C">
            <w:pPr>
              <w:jc w:val="left"/>
            </w:pPr>
            <w:r>
              <w:t>S2_I2</w:t>
            </w:r>
          </w:p>
        </w:tc>
        <w:tc>
          <w:tcPr>
            <w:tcW w:w="1408" w:type="pct"/>
          </w:tcPr>
          <w:p w14:paraId="33EE1BBF" w14:textId="77777777" w:rsidR="00E94D6F" w:rsidRDefault="00E94D6F" w:rsidP="006F4B4C">
            <w:r>
              <w:t>Running</w:t>
            </w:r>
          </w:p>
        </w:tc>
        <w:tc>
          <w:tcPr>
            <w:tcW w:w="1001" w:type="pct"/>
          </w:tcPr>
          <w:p w14:paraId="50AB4FB8" w14:textId="77777777" w:rsidR="00E94D6F" w:rsidRDefault="00E94D6F" w:rsidP="006F4B4C">
            <w:r>
              <w:t>false</w:t>
            </w:r>
          </w:p>
        </w:tc>
      </w:tr>
      <w:tr w:rsidR="00E94D6F" w14:paraId="0979455C" w14:textId="77777777" w:rsidTr="00D94B34">
        <w:tc>
          <w:tcPr>
            <w:tcW w:w="1633" w:type="pct"/>
            <w:vMerge/>
            <w:vAlign w:val="center"/>
          </w:tcPr>
          <w:p w14:paraId="396A717B" w14:textId="77777777" w:rsidR="00E94D6F" w:rsidRDefault="00E94D6F" w:rsidP="006F4B4C">
            <w:pPr>
              <w:jc w:val="left"/>
            </w:pPr>
          </w:p>
        </w:tc>
        <w:tc>
          <w:tcPr>
            <w:tcW w:w="958" w:type="pct"/>
            <w:vMerge/>
            <w:vAlign w:val="center"/>
          </w:tcPr>
          <w:p w14:paraId="43904902" w14:textId="77777777" w:rsidR="00E94D6F" w:rsidRDefault="00E94D6F" w:rsidP="006F4B4C">
            <w:pPr>
              <w:jc w:val="left"/>
            </w:pPr>
          </w:p>
        </w:tc>
        <w:tc>
          <w:tcPr>
            <w:tcW w:w="1408" w:type="pct"/>
          </w:tcPr>
          <w:p w14:paraId="114DBCF4" w14:textId="77777777" w:rsidR="00E94D6F" w:rsidRDefault="00E94D6F" w:rsidP="006F4B4C">
            <w:r>
              <w:t>Inactive</w:t>
            </w:r>
          </w:p>
        </w:tc>
        <w:tc>
          <w:tcPr>
            <w:tcW w:w="1001" w:type="pct"/>
          </w:tcPr>
          <w:p w14:paraId="6E568D57" w14:textId="77777777" w:rsidR="00E94D6F" w:rsidRDefault="00E94D6F" w:rsidP="006F4B4C">
            <w:r>
              <w:t>true</w:t>
            </w:r>
          </w:p>
        </w:tc>
      </w:tr>
      <w:tr w:rsidR="00E94D6F" w14:paraId="4B968CD4" w14:textId="77777777" w:rsidTr="00D94B34">
        <w:tc>
          <w:tcPr>
            <w:tcW w:w="1633" w:type="pct"/>
            <w:vMerge w:val="restart"/>
            <w:vAlign w:val="center"/>
          </w:tcPr>
          <w:p w14:paraId="0C668C8D" w14:textId="77777777" w:rsidR="00E94D6F" w:rsidRDefault="00E94D6F" w:rsidP="006F4B4C">
            <w:pPr>
              <w:jc w:val="left"/>
            </w:pPr>
            <w:r>
              <w:t>Oven</w:t>
            </w:r>
          </w:p>
        </w:tc>
        <w:tc>
          <w:tcPr>
            <w:tcW w:w="958" w:type="pct"/>
            <w:vMerge w:val="restart"/>
            <w:vAlign w:val="center"/>
          </w:tcPr>
          <w:p w14:paraId="552AC48E" w14:textId="77777777" w:rsidR="00E94D6F" w:rsidRDefault="00E94D6F" w:rsidP="006F4B4C">
            <w:pPr>
              <w:jc w:val="left"/>
            </w:pPr>
            <w:r>
              <w:t>S3_I6</w:t>
            </w:r>
          </w:p>
        </w:tc>
        <w:tc>
          <w:tcPr>
            <w:tcW w:w="1408" w:type="pct"/>
          </w:tcPr>
          <w:p w14:paraId="64C3526D" w14:textId="77777777" w:rsidR="00E94D6F" w:rsidRDefault="00E94D6F" w:rsidP="006F4B4C">
            <w:r>
              <w:t>Running</w:t>
            </w:r>
          </w:p>
        </w:tc>
        <w:tc>
          <w:tcPr>
            <w:tcW w:w="1001" w:type="pct"/>
          </w:tcPr>
          <w:p w14:paraId="343E0D72" w14:textId="77777777" w:rsidR="00E94D6F" w:rsidRDefault="00E94D6F" w:rsidP="006F4B4C">
            <w:r>
              <w:t>true</w:t>
            </w:r>
          </w:p>
        </w:tc>
      </w:tr>
      <w:tr w:rsidR="00E94D6F" w14:paraId="565FCD6C" w14:textId="77777777" w:rsidTr="00D94B34">
        <w:tc>
          <w:tcPr>
            <w:tcW w:w="1633" w:type="pct"/>
            <w:vMerge/>
            <w:vAlign w:val="center"/>
          </w:tcPr>
          <w:p w14:paraId="69A5869E" w14:textId="77777777" w:rsidR="00E94D6F" w:rsidRDefault="00E94D6F" w:rsidP="006F4B4C">
            <w:pPr>
              <w:jc w:val="left"/>
            </w:pPr>
          </w:p>
        </w:tc>
        <w:tc>
          <w:tcPr>
            <w:tcW w:w="958" w:type="pct"/>
            <w:vMerge/>
            <w:vAlign w:val="center"/>
          </w:tcPr>
          <w:p w14:paraId="0E2A40EE" w14:textId="77777777" w:rsidR="00E94D6F" w:rsidRDefault="00E94D6F" w:rsidP="006F4B4C">
            <w:pPr>
              <w:jc w:val="left"/>
            </w:pPr>
          </w:p>
        </w:tc>
        <w:tc>
          <w:tcPr>
            <w:tcW w:w="1408" w:type="pct"/>
          </w:tcPr>
          <w:p w14:paraId="0609A2A9" w14:textId="77777777" w:rsidR="00E94D6F" w:rsidRDefault="00E94D6F" w:rsidP="006F4B4C">
            <w:r>
              <w:t>Inactive</w:t>
            </w:r>
          </w:p>
        </w:tc>
        <w:tc>
          <w:tcPr>
            <w:tcW w:w="1001" w:type="pct"/>
          </w:tcPr>
          <w:p w14:paraId="3AB1E9B6" w14:textId="77777777" w:rsidR="00E94D6F" w:rsidRDefault="00E94D6F" w:rsidP="006F4B4C">
            <w:r>
              <w:t>false</w:t>
            </w:r>
          </w:p>
        </w:tc>
      </w:tr>
      <w:tr w:rsidR="00E94D6F" w14:paraId="3152C040" w14:textId="77777777" w:rsidTr="00D94B34">
        <w:tc>
          <w:tcPr>
            <w:tcW w:w="1633" w:type="pct"/>
            <w:vMerge w:val="restart"/>
            <w:vAlign w:val="center"/>
          </w:tcPr>
          <w:p w14:paraId="34588E10" w14:textId="77777777" w:rsidR="00E94D6F" w:rsidRDefault="00E94D6F" w:rsidP="006F4B4C">
            <w:pPr>
              <w:jc w:val="left"/>
            </w:pPr>
            <w:r>
              <w:t>Milling machine</w:t>
            </w:r>
          </w:p>
        </w:tc>
        <w:tc>
          <w:tcPr>
            <w:tcW w:w="958" w:type="pct"/>
            <w:vMerge w:val="restart"/>
            <w:vAlign w:val="center"/>
          </w:tcPr>
          <w:p w14:paraId="444ECFE2" w14:textId="77777777" w:rsidR="00E94D6F" w:rsidRDefault="00E94D6F" w:rsidP="006F4B4C">
            <w:pPr>
              <w:jc w:val="left"/>
            </w:pPr>
            <w:r>
              <w:t>S3_I1</w:t>
            </w:r>
          </w:p>
        </w:tc>
        <w:tc>
          <w:tcPr>
            <w:tcW w:w="1408" w:type="pct"/>
          </w:tcPr>
          <w:p w14:paraId="1E89E34D" w14:textId="77777777" w:rsidR="00E94D6F" w:rsidRDefault="00E94D6F" w:rsidP="006F4B4C">
            <w:r>
              <w:t>Running</w:t>
            </w:r>
          </w:p>
        </w:tc>
        <w:tc>
          <w:tcPr>
            <w:tcW w:w="1001" w:type="pct"/>
          </w:tcPr>
          <w:p w14:paraId="2AE1BE6A" w14:textId="77777777" w:rsidR="00E94D6F" w:rsidRDefault="00E94D6F" w:rsidP="006F4B4C">
            <w:r>
              <w:t>false</w:t>
            </w:r>
          </w:p>
        </w:tc>
      </w:tr>
      <w:tr w:rsidR="00E94D6F" w14:paraId="1401EC19" w14:textId="77777777" w:rsidTr="00D94B34">
        <w:tc>
          <w:tcPr>
            <w:tcW w:w="1633" w:type="pct"/>
            <w:vMerge/>
            <w:vAlign w:val="center"/>
          </w:tcPr>
          <w:p w14:paraId="4EA625A0" w14:textId="77777777" w:rsidR="00E94D6F" w:rsidRDefault="00E94D6F" w:rsidP="006F4B4C">
            <w:pPr>
              <w:jc w:val="left"/>
            </w:pPr>
          </w:p>
        </w:tc>
        <w:tc>
          <w:tcPr>
            <w:tcW w:w="958" w:type="pct"/>
            <w:vMerge/>
            <w:vAlign w:val="center"/>
          </w:tcPr>
          <w:p w14:paraId="56FE44D0" w14:textId="77777777" w:rsidR="00E94D6F" w:rsidRDefault="00E94D6F" w:rsidP="006F4B4C">
            <w:pPr>
              <w:jc w:val="left"/>
            </w:pPr>
          </w:p>
        </w:tc>
        <w:tc>
          <w:tcPr>
            <w:tcW w:w="1408" w:type="pct"/>
          </w:tcPr>
          <w:p w14:paraId="73A2C9A8" w14:textId="77777777" w:rsidR="00E94D6F" w:rsidRDefault="00E94D6F" w:rsidP="006F4B4C">
            <w:r>
              <w:t>Inactive</w:t>
            </w:r>
          </w:p>
        </w:tc>
        <w:tc>
          <w:tcPr>
            <w:tcW w:w="1001" w:type="pct"/>
          </w:tcPr>
          <w:p w14:paraId="471F3A07" w14:textId="77777777" w:rsidR="00E94D6F" w:rsidRDefault="00E94D6F" w:rsidP="006F4B4C">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6F4B4C">
            <w:pPr>
              <w:jc w:val="left"/>
            </w:pPr>
            <w:r>
              <w:t>White chute</w:t>
            </w:r>
          </w:p>
        </w:tc>
        <w:tc>
          <w:tcPr>
            <w:tcW w:w="958" w:type="pct"/>
            <w:vMerge w:val="restart"/>
            <w:vAlign w:val="center"/>
          </w:tcPr>
          <w:p w14:paraId="15C315C1" w14:textId="77777777" w:rsidR="00E94D6F" w:rsidRDefault="00E94D6F" w:rsidP="006F4B4C">
            <w:pPr>
              <w:jc w:val="left"/>
            </w:pPr>
            <w:r>
              <w:t>S4_I4</w:t>
            </w:r>
          </w:p>
        </w:tc>
        <w:tc>
          <w:tcPr>
            <w:tcW w:w="1408" w:type="pct"/>
          </w:tcPr>
          <w:p w14:paraId="78264442" w14:textId="77777777" w:rsidR="00E94D6F" w:rsidRDefault="00E94D6F" w:rsidP="006F4B4C">
            <w:r>
              <w:t>Full</w:t>
            </w:r>
          </w:p>
        </w:tc>
        <w:tc>
          <w:tcPr>
            <w:tcW w:w="1001" w:type="pct"/>
          </w:tcPr>
          <w:p w14:paraId="6F158C30" w14:textId="77777777" w:rsidR="00E94D6F" w:rsidRDefault="00E94D6F" w:rsidP="006F4B4C">
            <w:r>
              <w:t>false</w:t>
            </w:r>
          </w:p>
        </w:tc>
      </w:tr>
      <w:tr w:rsidR="00E94D6F" w14:paraId="2A89464D" w14:textId="77777777" w:rsidTr="00D94B34">
        <w:trPr>
          <w:trHeight w:val="132"/>
        </w:trPr>
        <w:tc>
          <w:tcPr>
            <w:tcW w:w="1633" w:type="pct"/>
            <w:vMerge/>
            <w:vAlign w:val="center"/>
          </w:tcPr>
          <w:p w14:paraId="0375B06F" w14:textId="77777777" w:rsidR="00E94D6F" w:rsidRDefault="00E94D6F" w:rsidP="006F4B4C">
            <w:pPr>
              <w:jc w:val="left"/>
            </w:pPr>
          </w:p>
        </w:tc>
        <w:tc>
          <w:tcPr>
            <w:tcW w:w="958" w:type="pct"/>
            <w:vMerge/>
            <w:vAlign w:val="center"/>
          </w:tcPr>
          <w:p w14:paraId="54FE4DD1" w14:textId="77777777" w:rsidR="00E94D6F" w:rsidRDefault="00E94D6F" w:rsidP="006F4B4C">
            <w:pPr>
              <w:jc w:val="left"/>
            </w:pPr>
          </w:p>
        </w:tc>
        <w:tc>
          <w:tcPr>
            <w:tcW w:w="1408" w:type="pct"/>
          </w:tcPr>
          <w:p w14:paraId="3AFC2D4F" w14:textId="77777777" w:rsidR="00E94D6F" w:rsidRDefault="00E94D6F" w:rsidP="006F4B4C">
            <w:r>
              <w:t>Empty</w:t>
            </w:r>
          </w:p>
        </w:tc>
        <w:tc>
          <w:tcPr>
            <w:tcW w:w="1001" w:type="pct"/>
          </w:tcPr>
          <w:p w14:paraId="7762F621" w14:textId="77777777" w:rsidR="00E94D6F" w:rsidRDefault="00E94D6F" w:rsidP="006F4B4C">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6F4B4C">
            <w:pPr>
              <w:jc w:val="left"/>
            </w:pPr>
            <w:r>
              <w:t>Red chute</w:t>
            </w:r>
          </w:p>
        </w:tc>
        <w:tc>
          <w:tcPr>
            <w:tcW w:w="958" w:type="pct"/>
            <w:vMerge w:val="restart"/>
            <w:vAlign w:val="center"/>
          </w:tcPr>
          <w:p w14:paraId="091BF6A7" w14:textId="77777777" w:rsidR="00E94D6F" w:rsidRDefault="00E94D6F" w:rsidP="006F4B4C">
            <w:pPr>
              <w:jc w:val="left"/>
            </w:pPr>
            <w:r>
              <w:t>S4_I5</w:t>
            </w:r>
          </w:p>
        </w:tc>
        <w:tc>
          <w:tcPr>
            <w:tcW w:w="1408" w:type="pct"/>
          </w:tcPr>
          <w:p w14:paraId="10D223D6" w14:textId="77777777" w:rsidR="00E94D6F" w:rsidRDefault="00E94D6F" w:rsidP="006F4B4C">
            <w:r>
              <w:t>Full</w:t>
            </w:r>
          </w:p>
        </w:tc>
        <w:tc>
          <w:tcPr>
            <w:tcW w:w="1001" w:type="pct"/>
          </w:tcPr>
          <w:p w14:paraId="68B580F0" w14:textId="77777777" w:rsidR="00E94D6F" w:rsidRDefault="00E94D6F" w:rsidP="006F4B4C">
            <w:r>
              <w:t>false</w:t>
            </w:r>
          </w:p>
        </w:tc>
      </w:tr>
      <w:tr w:rsidR="00E94D6F" w14:paraId="3BF63D35" w14:textId="77777777" w:rsidTr="00D94B34">
        <w:trPr>
          <w:trHeight w:val="132"/>
        </w:trPr>
        <w:tc>
          <w:tcPr>
            <w:tcW w:w="1633" w:type="pct"/>
            <w:vMerge/>
            <w:vAlign w:val="center"/>
          </w:tcPr>
          <w:p w14:paraId="72247BF4" w14:textId="77777777" w:rsidR="00E94D6F" w:rsidRDefault="00E94D6F" w:rsidP="006F4B4C">
            <w:pPr>
              <w:jc w:val="left"/>
            </w:pPr>
          </w:p>
        </w:tc>
        <w:tc>
          <w:tcPr>
            <w:tcW w:w="958" w:type="pct"/>
            <w:vMerge/>
            <w:vAlign w:val="center"/>
          </w:tcPr>
          <w:p w14:paraId="7CB42577" w14:textId="77777777" w:rsidR="00E94D6F" w:rsidRDefault="00E94D6F" w:rsidP="006F4B4C">
            <w:pPr>
              <w:jc w:val="left"/>
            </w:pPr>
          </w:p>
        </w:tc>
        <w:tc>
          <w:tcPr>
            <w:tcW w:w="1408" w:type="pct"/>
          </w:tcPr>
          <w:p w14:paraId="260E40BD" w14:textId="77777777" w:rsidR="00E94D6F" w:rsidRDefault="00E94D6F" w:rsidP="006F4B4C">
            <w:r>
              <w:t>Empty</w:t>
            </w:r>
          </w:p>
        </w:tc>
        <w:tc>
          <w:tcPr>
            <w:tcW w:w="1001" w:type="pct"/>
          </w:tcPr>
          <w:p w14:paraId="0BD66BE7" w14:textId="77777777" w:rsidR="00E94D6F" w:rsidRDefault="00E94D6F" w:rsidP="006F4B4C">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6F4B4C">
            <w:pPr>
              <w:jc w:val="left"/>
            </w:pPr>
            <w:r>
              <w:t>Blue chute</w:t>
            </w:r>
          </w:p>
        </w:tc>
        <w:tc>
          <w:tcPr>
            <w:tcW w:w="958" w:type="pct"/>
            <w:vMerge w:val="restart"/>
            <w:vAlign w:val="center"/>
          </w:tcPr>
          <w:p w14:paraId="693ED87A" w14:textId="77777777" w:rsidR="00E94D6F" w:rsidRDefault="00E94D6F" w:rsidP="006F4B4C">
            <w:pPr>
              <w:jc w:val="left"/>
            </w:pPr>
            <w:r>
              <w:t>S4_I6</w:t>
            </w:r>
          </w:p>
        </w:tc>
        <w:tc>
          <w:tcPr>
            <w:tcW w:w="1408" w:type="pct"/>
          </w:tcPr>
          <w:p w14:paraId="2B03A83F" w14:textId="77777777" w:rsidR="00E94D6F" w:rsidRDefault="00E94D6F" w:rsidP="006F4B4C">
            <w:r>
              <w:t>Full</w:t>
            </w:r>
          </w:p>
        </w:tc>
        <w:tc>
          <w:tcPr>
            <w:tcW w:w="1001" w:type="pct"/>
          </w:tcPr>
          <w:p w14:paraId="465A5041" w14:textId="77777777" w:rsidR="00E94D6F" w:rsidRDefault="00E94D6F" w:rsidP="006F4B4C">
            <w:r>
              <w:t>false</w:t>
            </w:r>
          </w:p>
        </w:tc>
      </w:tr>
      <w:tr w:rsidR="00E94D6F" w14:paraId="42D17750" w14:textId="77777777" w:rsidTr="00D94B34">
        <w:trPr>
          <w:trHeight w:val="132"/>
        </w:trPr>
        <w:tc>
          <w:tcPr>
            <w:tcW w:w="1633" w:type="pct"/>
            <w:vMerge/>
          </w:tcPr>
          <w:p w14:paraId="65852C85" w14:textId="77777777" w:rsidR="00E94D6F" w:rsidRDefault="00E94D6F" w:rsidP="006F4B4C"/>
        </w:tc>
        <w:tc>
          <w:tcPr>
            <w:tcW w:w="958" w:type="pct"/>
            <w:vMerge/>
          </w:tcPr>
          <w:p w14:paraId="4109D28B" w14:textId="77777777" w:rsidR="00E94D6F" w:rsidRDefault="00E94D6F" w:rsidP="006F4B4C"/>
        </w:tc>
        <w:tc>
          <w:tcPr>
            <w:tcW w:w="1408" w:type="pct"/>
          </w:tcPr>
          <w:p w14:paraId="30DEEB60" w14:textId="77777777" w:rsidR="00E94D6F" w:rsidRDefault="00E94D6F" w:rsidP="006F4B4C">
            <w:r>
              <w:t>Empty</w:t>
            </w:r>
          </w:p>
        </w:tc>
        <w:tc>
          <w:tcPr>
            <w:tcW w:w="1001" w:type="pct"/>
          </w:tcPr>
          <w:p w14:paraId="72F88349" w14:textId="77777777" w:rsidR="00E94D6F" w:rsidRDefault="00E94D6F" w:rsidP="006F4B4C">
            <w:r>
              <w:t>true</w:t>
            </w:r>
          </w:p>
        </w:tc>
      </w:tr>
    </w:tbl>
    <w:p w14:paraId="61E88245" w14:textId="77777777" w:rsidR="00E94D6F" w:rsidRDefault="00E94D6F" w:rsidP="00FC58D8"/>
    <w:p w14:paraId="6D067298" w14:textId="78602870" w:rsidR="002C7810" w:rsidRDefault="006F4B4C" w:rsidP="002C7810">
      <w:r>
        <w:rPr>
          <w:noProof/>
        </w:rPr>
        <w:drawing>
          <wp:anchor distT="0" distB="0" distL="114300" distR="114300" simplePos="0" relativeHeight="251673088" behindDoc="0" locked="0" layoutInCell="1" allowOverlap="1" wp14:anchorId="071E5804" wp14:editId="2DA41D0E">
            <wp:simplePos x="0" y="0"/>
            <wp:positionH relativeFrom="margin">
              <wp:posOffset>292123</wp:posOffset>
            </wp:positionH>
            <wp:positionV relativeFrom="paragraph">
              <wp:posOffset>1315085</wp:posOffset>
            </wp:positionV>
            <wp:extent cx="4471035" cy="2922270"/>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035" cy="2922270"/>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3D6575AC" w:rsidR="002C7810" w:rsidRPr="000D7C49" w:rsidRDefault="002C7810" w:rsidP="002C7810">
      <w:pPr>
        <w:pStyle w:val="Beschriftung"/>
      </w:pPr>
      <w:bookmarkStart w:id="76" w:name="_Toc139436575"/>
      <w:r>
        <w:t xml:space="preserve">Figure </w:t>
      </w:r>
      <w:r w:rsidR="002B0F7D">
        <w:t>4</w:t>
      </w:r>
      <w:r>
        <w:t>.</w:t>
      </w:r>
      <w:r w:rsidR="002B0F7D">
        <w:t>11</w:t>
      </w:r>
      <w:r>
        <w:t>: Calculated field</w:t>
      </w:r>
      <w:bookmarkEnd w:id="76"/>
    </w:p>
    <w:p w14:paraId="1AF2BB41" w14:textId="25455C76" w:rsidR="002C7810" w:rsidRDefault="00067867" w:rsidP="00FC58D8">
      <w:r>
        <w:lastRenderedPageBreak/>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bookmarkStart w:id="77" w:name="_Toc139436576"/>
      <w:r>
        <w:t xml:space="preserve">Figure </w:t>
      </w:r>
      <w:r w:rsidR="002B0F7D">
        <w:t>4</w:t>
      </w:r>
      <w:r>
        <w:t>.</w:t>
      </w:r>
      <w:r w:rsidR="002B0F7D">
        <w:t>12</w:t>
      </w:r>
      <w:r>
        <w:t>: Dashboard</w:t>
      </w:r>
      <w:bookmarkEnd w:id="77"/>
    </w:p>
    <w:p w14:paraId="38F460F5" w14:textId="7D8FB989" w:rsidR="00E91398" w:rsidRDefault="00B2208C" w:rsidP="00B2208C">
      <w:pPr>
        <w:pStyle w:val="berschrift2"/>
      </w:pPr>
      <w:bookmarkStart w:id="78" w:name="_Toc139436746"/>
      <w:r>
        <w:t xml:space="preserve">How the </w:t>
      </w:r>
      <w:r w:rsidR="00FC58D8">
        <w:t>AI-</w:t>
      </w:r>
      <w:proofErr w:type="spellStart"/>
      <w:r>
        <w:t>Lernfabrik</w:t>
      </w:r>
      <w:proofErr w:type="spellEnd"/>
      <w:r>
        <w:t xml:space="preserve"> </w:t>
      </w:r>
      <w:r w:rsidR="001B54C4">
        <w:t>W</w:t>
      </w:r>
      <w:r>
        <w:t>orks</w:t>
      </w:r>
      <w:bookmarkEnd w:id="78"/>
    </w:p>
    <w:p w14:paraId="099C19EA" w14:textId="17A03E1A" w:rsidR="0072241B" w:rsidRDefault="00BF2ED3" w:rsidP="00BF2ED3">
      <w:r w:rsidRPr="0045734A">
        <w:t xml:space="preserve">This chapter will </w:t>
      </w:r>
      <w:r>
        <w:t xml:space="preserve">evaluate what one can learn from </w:t>
      </w:r>
      <w:r w:rsidR="00E46995" w:rsidRPr="00993BCB">
        <w:t xml:space="preserve">university </w:t>
      </w:r>
      <w:proofErr w:type="spellStart"/>
      <w:r w:rsidR="00E46995">
        <w:t>Albstadt-Sigmaringen’s</w:t>
      </w:r>
      <w:proofErr w:type="spellEnd"/>
      <w:r w:rsidR="00E46995">
        <w:t xml:space="preserve"> AI-Campus</w:t>
      </w:r>
      <w:r>
        <w:t xml:space="preserve"> course </w:t>
      </w:r>
      <w:r w:rsidR="00012088">
        <w:t>[1</w:t>
      </w:r>
      <w:r w:rsidR="003C1059">
        <w:t>5</w:t>
      </w:r>
      <w:r w:rsidR="00012088">
        <w:t xml:space="preserve">] </w:t>
      </w:r>
      <w:r>
        <w:t xml:space="preserve">of the learning factory. </w:t>
      </w:r>
      <w:r w:rsidR="0072241B">
        <w:t xml:space="preserve">Notice that the </w:t>
      </w:r>
      <w:proofErr w:type="spellStart"/>
      <w:r w:rsidR="0072241B">
        <w:t>Lernfabrik</w:t>
      </w:r>
      <w:proofErr w:type="spellEnd"/>
      <w:r w:rsidR="0072241B">
        <w:t xml:space="preserve"> differs from the learning factory that is used in the laboratory, which makes it hard to apply on the learning factory. Therefore, this should only provide information on what may be possible with the model in the laboratory, rather than </w:t>
      </w:r>
      <w:proofErr w:type="gramStart"/>
      <w:r w:rsidR="0072241B">
        <w:t>actually make</w:t>
      </w:r>
      <w:proofErr w:type="gramEnd"/>
      <w:r w:rsidR="0072241B">
        <w:t xml:space="preserve"> it work. More about this can be found in chapter 5.</w:t>
      </w:r>
    </w:p>
    <w:p w14:paraId="7A56AB33" w14:textId="689E7D5D" w:rsidR="00BF2ED3" w:rsidRDefault="00BF2ED3" w:rsidP="00BF2ED3">
      <w:r>
        <w:t>The focus will only be on the software tools and their application. The overall goal is to set up a system that is capable of monitoring and controlling the factory. The course</w:t>
      </w:r>
      <w:r w:rsidR="003C1059">
        <w:t xml:space="preserve"> </w:t>
      </w:r>
      <w:r>
        <w:t xml:space="preserve">is showing all the steps which are necessary for implementation. In the following paragraphs each step will be </w:t>
      </w:r>
      <w:r w:rsidR="003C1059">
        <w:t xml:space="preserve">summarized and </w:t>
      </w:r>
      <w:r>
        <w:t>analysed.</w:t>
      </w:r>
      <w:r w:rsidR="0072241B">
        <w:t xml:space="preserve"> The full course and the task solutions can be reviewed in Appendix A and B.</w:t>
      </w:r>
    </w:p>
    <w:p w14:paraId="69F2B112" w14:textId="323F7B35" w:rsidR="00BF2ED3" w:rsidRDefault="00BF2ED3" w:rsidP="00BF2ED3">
      <w:r>
        <w:t>To monitor the factory, the artificial intelligence system needs to fetch the available data</w:t>
      </w:r>
      <w:r w:rsidR="0072241B">
        <w:t xml:space="preserve"> and store them into a cloud</w:t>
      </w:r>
      <w:r>
        <w:t xml:space="preserve">. Most of the available data are sensor signals. The </w:t>
      </w:r>
      <w:r>
        <w:lastRenderedPageBreak/>
        <w:t xml:space="preserve">data communication is done by MQTT. The first thing that is taught is a way to read the incoming data and write it into a database. For that purpose, the software tool Apache </w:t>
      </w:r>
      <w:proofErr w:type="spellStart"/>
      <w:r>
        <w:t>Nifi</w:t>
      </w:r>
      <w:proofErr w:type="spellEnd"/>
      <w:r>
        <w:t xml:space="preserve">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w:t>
      </w:r>
      <w:proofErr w:type="spellStart"/>
      <w:r>
        <w:t>Jupyter</w:t>
      </w:r>
      <w:proofErr w:type="spellEnd"/>
      <w:r>
        <w:t xml:space="preserve"> Hub. Basic understanding about python scripts and the python programming language are of advantage. The user should also be familiar with command language as the execution is performed via the Python Hub. </w:t>
      </w:r>
    </w:p>
    <w:p w14:paraId="2CFF0AAA" w14:textId="2A90A552" w:rsidR="00BF2ED3" w:rsidRDefault="00BF2ED3" w:rsidP="00BF2ED3">
      <w:r>
        <w:t xml:space="preserve">As a next step, sensor data is put into graphs. This step is not essential for the factory control, but interesting for factory analysation. Therefore, the data is </w:t>
      </w:r>
      <w:proofErr w:type="spellStart"/>
      <w:r w:rsidR="0072241B">
        <w:t>transfered</w:t>
      </w:r>
      <w:proofErr w:type="spellEnd"/>
      <w:r>
        <w:t xml:space="preserve">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EA1B8BE" w:rsidR="00BF2ED3" w:rsidRPr="0045734A" w:rsidRDefault="00BF2ED3" w:rsidP="00BF2ED3">
      <w:r>
        <w:t xml:space="preserve">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w:t>
      </w:r>
      <w:r w:rsidR="0072241B">
        <w:t>t</w:t>
      </w:r>
      <w:r>
        <w:t>o accomplish this. The next subchapter describes the application of the two used neuronal networks in detail.</w:t>
      </w:r>
    </w:p>
    <w:p w14:paraId="5A2FE450" w14:textId="612DF0D0" w:rsidR="00BF2ED3" w:rsidRPr="00BF2ED3" w:rsidRDefault="00BF2ED3" w:rsidP="00BF2ED3">
      <w:pPr>
        <w:pStyle w:val="berschrift3"/>
      </w:pPr>
      <w:bookmarkStart w:id="79" w:name="_Toc139436747"/>
      <w:r>
        <w:t>Applying the Neuronal Networks</w:t>
      </w:r>
      <w:bookmarkEnd w:id="79"/>
    </w:p>
    <w:p w14:paraId="7BDBE959" w14:textId="73DD07B7" w:rsidR="006A1B94" w:rsidRDefault="00B2208C" w:rsidP="00B2208C">
      <w:r w:rsidRPr="00993BCB">
        <w:t xml:space="preserve">The university </w:t>
      </w:r>
      <w:proofErr w:type="spellStart"/>
      <w:r>
        <w:t>Albstadt-Sigmaringen</w:t>
      </w:r>
      <w:proofErr w:type="spellEnd"/>
      <w:r>
        <w:t xml:space="preserve"> is using two neuronal networks to detect the current state of the </w:t>
      </w:r>
      <w:proofErr w:type="spellStart"/>
      <w:r w:rsidR="00BF2ED3">
        <w:t>Lernfabrik</w:t>
      </w:r>
      <w:proofErr w:type="spellEnd"/>
      <w:r w:rsidR="00BF2ED3">
        <w:t xml:space="preserve"> during a typical ordering process</w:t>
      </w:r>
      <w:r>
        <w:t xml:space="preserve">. To make this possible it is necessary to preprocess all data in a way that </w:t>
      </w:r>
      <w:r w:rsidR="006A1B94">
        <w:t xml:space="preserve">a neuronal network is </w:t>
      </w:r>
      <w:r w:rsidR="006A1B94">
        <w:lastRenderedPageBreak/>
        <w:t>applicable on it</w:t>
      </w:r>
      <w:r>
        <w:t xml:space="preserve">. How to preprocess the data in that manner </w:t>
      </w:r>
      <w:r w:rsidR="006A1B94">
        <w:t xml:space="preserve">and how to train and test the neuronal networks </w:t>
      </w:r>
      <w:r>
        <w:t>is described in the followin</w:t>
      </w:r>
      <w:r w:rsidR="00BF2ED3">
        <w:t>g</w:t>
      </w:r>
      <w:r>
        <w:t>.</w:t>
      </w:r>
    </w:p>
    <w:p w14:paraId="0CE0177F" w14:textId="5992D725" w:rsidR="00116119" w:rsidRDefault="00116119" w:rsidP="00116119">
      <w:pPr>
        <w:pStyle w:val="berschrift4"/>
      </w:pPr>
      <w:r>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w:t>
      </w:r>
      <w:proofErr w:type="gramStart"/>
      <w:r>
        <w:t>in order for</w:t>
      </w:r>
      <w:proofErr w:type="gramEnd"/>
      <w:r>
        <w:t xml:space="preserve"> the </w:t>
      </w:r>
      <w:proofErr w:type="spellStart"/>
      <w:r>
        <w:t>Lernfabrik</w:t>
      </w:r>
      <w:proofErr w:type="spellEnd"/>
      <w:r>
        <w:t xml:space="preserve"> to provide real data for the neuronal networks. </w:t>
      </w:r>
      <w:proofErr w:type="gramStart"/>
      <w:r w:rsidR="00B2208C">
        <w:t>First of all</w:t>
      </w:r>
      <w:proofErr w:type="gramEnd"/>
      <w:r w:rsidR="00B2208C">
        <w:t xml:space="preserve">,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w:t>
      </w:r>
      <w:proofErr w:type="gramStart"/>
      <w:r w:rsidR="00B2208C">
        <w:t>once</w:t>
      </w:r>
      <w:proofErr w:type="gramEnd"/>
      <w:r w:rsidR="00B2208C" w:rsidRPr="00981930">
        <w:t xml:space="preserve"> </w:t>
      </w:r>
      <w:r w:rsidR="00B2208C">
        <w:t xml:space="preserve">and the raw data is written into a JSON file and saved. Therefore, this data can be used in all of the following </w:t>
      </w:r>
      <w:proofErr w:type="gramStart"/>
      <w:r w:rsidR="00B2208C">
        <w:t>steps</w:t>
      </w:r>
      <w:proofErr w:type="gramEnd"/>
      <w:r w:rsidR="00B2208C">
        <w:t xml:space="preserve"> and it is not necessary to repeat an ordering process more often. A sample message from the high-bay warehouse is shown in the following figure</w:t>
      </w:r>
      <w:r w:rsidR="002B0F7D">
        <w:t xml:space="preserve"> 4.13</w:t>
      </w:r>
      <w:r w:rsidR="00B2208C">
        <w:t>.</w:t>
      </w:r>
    </w:p>
    <w:p w14:paraId="238564AE" w14:textId="36A79FF1" w:rsidR="00B2208C" w:rsidRDefault="002C3AC6" w:rsidP="00B2208C">
      <w:pPr>
        <w:pStyle w:val="Beschriftung"/>
      </w:pPr>
      <w:bookmarkStart w:id="80" w:name="_Toc139436577"/>
      <w:r w:rsidRPr="00F24863">
        <w:rPr>
          <w:noProof/>
        </w:rPr>
        <w:drawing>
          <wp:anchor distT="0" distB="0" distL="114300" distR="114300" simplePos="0" relativeHeight="251647488" behindDoc="0" locked="0" layoutInCell="1" allowOverlap="1" wp14:anchorId="350A895D" wp14:editId="0D12AC58">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r w:rsidR="006F4B4C">
        <w:t xml:space="preserve"> [15]</w:t>
      </w:r>
      <w:bookmarkEnd w:id="80"/>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1A73076E" w:rsidR="00B2208C" w:rsidRDefault="002C3AC6" w:rsidP="00B2208C">
      <w:pPr>
        <w:pStyle w:val="Beschriftung"/>
      </w:pPr>
      <w:bookmarkStart w:id="81" w:name="_Toc139436578"/>
      <w:r w:rsidRPr="00F24863">
        <w:rPr>
          <w:noProof/>
        </w:rPr>
        <w:lastRenderedPageBreak/>
        <w:drawing>
          <wp:anchor distT="0" distB="0" distL="114300" distR="114300" simplePos="0" relativeHeight="251651584" behindDoc="0" locked="0" layoutInCell="1" allowOverlap="1" wp14:anchorId="0FF28F61" wp14:editId="29E280D9">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r w:rsidR="006F4B4C">
        <w:t xml:space="preserve"> [15]</w:t>
      </w:r>
      <w:bookmarkEnd w:id="81"/>
    </w:p>
    <w:p w14:paraId="11B48ECD" w14:textId="11B8F785" w:rsidR="001A4F10" w:rsidRDefault="00B2208C" w:rsidP="00B2208C">
      <w:r>
        <w:t xml:space="preserve">Now the raw data needs to be converted into a form that allows the models of the neuronal networks to work with it. The relevant data are the code, the active </w:t>
      </w:r>
      <w:proofErr w:type="gramStart"/>
      <w:r>
        <w:t>state</w:t>
      </w:r>
      <w:proofErr w:type="gramEnd"/>
      <w:r>
        <w:t xml:space="preserve"> and the target, which </w:t>
      </w:r>
      <w:r w:rsidR="00554518">
        <w:t>must</w:t>
      </w:r>
      <w:r>
        <w:t xml:space="preserve">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w:t>
      </w:r>
      <w:r w:rsidR="00554518">
        <w:t>s</w:t>
      </w:r>
      <w:r>
        <w:t xml:space="preserve">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bookmarkStart w:id="82" w:name="_Toc139420282"/>
      <w:bookmarkStart w:id="83" w:name="_Toc139421733"/>
      <w:bookmarkStart w:id="84" w:name="_Toc139436579"/>
      <w:r>
        <w:t xml:space="preserve">Table </w:t>
      </w:r>
      <w:r w:rsidR="0096481B">
        <w:t>4</w:t>
      </w:r>
      <w:r>
        <w:t>.</w:t>
      </w:r>
      <w:r w:rsidR="0096481B">
        <w:t>2</w:t>
      </w:r>
      <w:r>
        <w:t xml:space="preserve">: Possible active state, </w:t>
      </w:r>
      <w:proofErr w:type="gramStart"/>
      <w:r>
        <w:t>code</w:t>
      </w:r>
      <w:proofErr w:type="gramEnd"/>
      <w:r>
        <w:t xml:space="preserve"> and target of each station</w:t>
      </w:r>
      <w:bookmarkEnd w:id="82"/>
      <w:bookmarkEnd w:id="83"/>
      <w:bookmarkEnd w:id="84"/>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7030BBCF" w:rsidR="006F4B4C"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18A1DBD4" w14:textId="77777777" w:rsidR="006F4B4C" w:rsidRDefault="006F4B4C">
      <w:pPr>
        <w:tabs>
          <w:tab w:val="clear" w:pos="720"/>
        </w:tabs>
        <w:spacing w:after="160" w:line="259" w:lineRule="auto"/>
        <w:jc w:val="left"/>
      </w:pPr>
      <w:r>
        <w:br w:type="page"/>
      </w:r>
    </w:p>
    <w:p w14:paraId="38973B82" w14:textId="0957DC72" w:rsidR="0096481B" w:rsidRDefault="0096481B" w:rsidP="0096481B">
      <w:pPr>
        <w:pStyle w:val="Beschriftung"/>
      </w:pPr>
      <w:bookmarkStart w:id="85" w:name="_Toc139420283"/>
      <w:bookmarkStart w:id="86" w:name="_Toc139421734"/>
      <w:bookmarkStart w:id="87" w:name="_Toc139436580"/>
      <w:r>
        <w:lastRenderedPageBreak/>
        <w:t>Table 4.3: Data</w:t>
      </w:r>
      <w:bookmarkEnd w:id="85"/>
      <w:bookmarkEnd w:id="86"/>
      <w:bookmarkEnd w:id="87"/>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proofErr w:type="spellStart"/>
            <w:r w:rsidRPr="004173C3">
              <w:t>hbwstate</w:t>
            </w:r>
            <w:proofErr w:type="spellEnd"/>
          </w:p>
        </w:tc>
        <w:tc>
          <w:tcPr>
            <w:tcW w:w="385" w:type="pct"/>
            <w:textDirection w:val="btLr"/>
            <w:vAlign w:val="center"/>
          </w:tcPr>
          <w:p w14:paraId="4E89F8B5" w14:textId="60C90739" w:rsidR="008F035B" w:rsidRDefault="008F035B" w:rsidP="008F035B">
            <w:pPr>
              <w:ind w:left="113" w:right="113"/>
              <w:jc w:val="center"/>
            </w:pPr>
            <w:proofErr w:type="spellStart"/>
            <w:r w:rsidRPr="004173C3">
              <w:t>hbwcode</w:t>
            </w:r>
            <w:proofErr w:type="spellEnd"/>
          </w:p>
        </w:tc>
        <w:tc>
          <w:tcPr>
            <w:tcW w:w="385" w:type="pct"/>
            <w:textDirection w:val="btLr"/>
            <w:vAlign w:val="center"/>
          </w:tcPr>
          <w:p w14:paraId="1E171C9C" w14:textId="49219BF0" w:rsidR="008F035B" w:rsidRDefault="008F035B" w:rsidP="008F035B">
            <w:pPr>
              <w:ind w:left="113" w:right="113"/>
              <w:jc w:val="center"/>
            </w:pPr>
            <w:proofErr w:type="spellStart"/>
            <w:r w:rsidRPr="004173C3">
              <w:t>vgrstate</w:t>
            </w:r>
            <w:proofErr w:type="spellEnd"/>
          </w:p>
        </w:tc>
        <w:tc>
          <w:tcPr>
            <w:tcW w:w="385" w:type="pct"/>
            <w:textDirection w:val="btLr"/>
            <w:vAlign w:val="center"/>
          </w:tcPr>
          <w:p w14:paraId="77B152E0" w14:textId="6BA1B6F3" w:rsidR="008F035B" w:rsidRDefault="008F035B" w:rsidP="008F035B">
            <w:pPr>
              <w:ind w:left="113" w:right="113"/>
              <w:jc w:val="center"/>
            </w:pPr>
            <w:proofErr w:type="spellStart"/>
            <w:r w:rsidRPr="004173C3">
              <w:t>vgrcode</w:t>
            </w:r>
            <w:proofErr w:type="spellEnd"/>
          </w:p>
        </w:tc>
        <w:tc>
          <w:tcPr>
            <w:tcW w:w="385" w:type="pct"/>
            <w:textDirection w:val="btLr"/>
            <w:vAlign w:val="center"/>
          </w:tcPr>
          <w:p w14:paraId="1387770B" w14:textId="7CCDBF26" w:rsidR="008F035B" w:rsidRDefault="008F035B" w:rsidP="008F035B">
            <w:pPr>
              <w:ind w:left="113" w:right="113"/>
              <w:jc w:val="center"/>
            </w:pPr>
            <w:proofErr w:type="spellStart"/>
            <w:r w:rsidRPr="004173C3">
              <w:t>vgrtarget</w:t>
            </w:r>
            <w:proofErr w:type="spellEnd"/>
          </w:p>
        </w:tc>
        <w:tc>
          <w:tcPr>
            <w:tcW w:w="385" w:type="pct"/>
            <w:textDirection w:val="btLr"/>
            <w:vAlign w:val="center"/>
          </w:tcPr>
          <w:p w14:paraId="5CAE07DB" w14:textId="2990A693" w:rsidR="008F035B" w:rsidRDefault="008F035B" w:rsidP="008F035B">
            <w:pPr>
              <w:ind w:left="113" w:right="113"/>
              <w:jc w:val="center"/>
            </w:pPr>
            <w:proofErr w:type="spellStart"/>
            <w:r w:rsidRPr="004173C3">
              <w:t>mpostate</w:t>
            </w:r>
            <w:proofErr w:type="spellEnd"/>
          </w:p>
        </w:tc>
        <w:tc>
          <w:tcPr>
            <w:tcW w:w="385" w:type="pct"/>
            <w:textDirection w:val="btLr"/>
            <w:vAlign w:val="center"/>
          </w:tcPr>
          <w:p w14:paraId="2328D138" w14:textId="0667134A" w:rsidR="008F035B" w:rsidRDefault="008F035B" w:rsidP="008F035B">
            <w:pPr>
              <w:ind w:left="113" w:right="113"/>
              <w:jc w:val="center"/>
            </w:pPr>
            <w:proofErr w:type="spellStart"/>
            <w:r w:rsidRPr="004173C3">
              <w:t>mpocode</w:t>
            </w:r>
            <w:proofErr w:type="spellEnd"/>
          </w:p>
        </w:tc>
        <w:tc>
          <w:tcPr>
            <w:tcW w:w="385" w:type="pct"/>
            <w:textDirection w:val="btLr"/>
            <w:vAlign w:val="center"/>
          </w:tcPr>
          <w:p w14:paraId="68C56325" w14:textId="3237B0BE" w:rsidR="008F035B" w:rsidRDefault="008F035B" w:rsidP="008F035B">
            <w:pPr>
              <w:ind w:left="113" w:right="113"/>
              <w:jc w:val="center"/>
            </w:pPr>
            <w:proofErr w:type="spellStart"/>
            <w:r w:rsidRPr="004173C3">
              <w:t>sldstate</w:t>
            </w:r>
            <w:proofErr w:type="spellEnd"/>
          </w:p>
        </w:tc>
        <w:tc>
          <w:tcPr>
            <w:tcW w:w="385" w:type="pct"/>
            <w:textDirection w:val="btLr"/>
            <w:vAlign w:val="center"/>
          </w:tcPr>
          <w:p w14:paraId="7779615F" w14:textId="2CB35979" w:rsidR="008F035B" w:rsidRDefault="008F035B" w:rsidP="008F035B">
            <w:pPr>
              <w:ind w:left="113" w:right="113"/>
              <w:jc w:val="center"/>
            </w:pPr>
            <w:proofErr w:type="spellStart"/>
            <w:r w:rsidRPr="004173C3">
              <w:t>sldcode</w:t>
            </w:r>
            <w:proofErr w:type="spellEnd"/>
          </w:p>
        </w:tc>
        <w:tc>
          <w:tcPr>
            <w:tcW w:w="385" w:type="pct"/>
            <w:textDirection w:val="btLr"/>
            <w:vAlign w:val="center"/>
          </w:tcPr>
          <w:p w14:paraId="06997F0A" w14:textId="5E14044F"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49AB4A1F" w14:textId="4F3ECB5D" w:rsidR="008F035B" w:rsidRDefault="008F035B" w:rsidP="008F035B">
            <w:pPr>
              <w:ind w:left="113" w:right="113"/>
              <w:jc w:val="center"/>
            </w:pPr>
            <w:proofErr w:type="spellStart"/>
            <w:r w:rsidRPr="004173C3">
              <w:t>dsicode</w:t>
            </w:r>
            <w:proofErr w:type="spellEnd"/>
          </w:p>
        </w:tc>
        <w:tc>
          <w:tcPr>
            <w:tcW w:w="385" w:type="pct"/>
            <w:textDirection w:val="btLr"/>
            <w:vAlign w:val="center"/>
          </w:tcPr>
          <w:p w14:paraId="4B475689" w14:textId="66E2DA13" w:rsidR="008F035B" w:rsidRDefault="008F035B" w:rsidP="008F035B">
            <w:pPr>
              <w:ind w:left="113" w:right="113"/>
              <w:jc w:val="center"/>
            </w:pPr>
            <w:proofErr w:type="spellStart"/>
            <w:r w:rsidRPr="004173C3">
              <w:t>dsistate</w:t>
            </w:r>
            <w:proofErr w:type="spellEnd"/>
          </w:p>
        </w:tc>
        <w:tc>
          <w:tcPr>
            <w:tcW w:w="385" w:type="pct"/>
            <w:textDirection w:val="btLr"/>
            <w:vAlign w:val="center"/>
          </w:tcPr>
          <w:p w14:paraId="0ACFA65B" w14:textId="753970AE" w:rsidR="008F035B" w:rsidRDefault="008F035B" w:rsidP="008F035B">
            <w:pPr>
              <w:ind w:left="113" w:right="113"/>
              <w:jc w:val="center"/>
            </w:pPr>
            <w:proofErr w:type="spellStart"/>
            <w:r w:rsidRPr="004173C3">
              <w:t>dsocode</w:t>
            </w:r>
            <w:proofErr w:type="spellEnd"/>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7FFC760A" w:rsidR="00116119" w:rsidRDefault="00B2208C" w:rsidP="00B2208C">
      <w:r>
        <w:t xml:space="preserve">Next, every state that is possible during an ordering process </w:t>
      </w:r>
      <w:proofErr w:type="gramStart"/>
      <w:r>
        <w:t>has to</w:t>
      </w:r>
      <w:proofErr w:type="gramEnd"/>
      <w:r>
        <w:t xml:space="preserve">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w:t>
      </w:r>
      <w:r w:rsidR="00554518">
        <w:t>n</w:t>
      </w:r>
      <w:r>
        <w:t xml:space="preserve"> ordering process.</w:t>
      </w:r>
      <w:r w:rsidR="00116119">
        <w:t xml:space="preserve"> Next, all states that have a -1 in it are removed as they only occur before the stations are initialized. Then the remaining states </w:t>
      </w:r>
      <w:proofErr w:type="gramStart"/>
      <w:r w:rsidR="00116119">
        <w:t>have to</w:t>
      </w:r>
      <w:proofErr w:type="gramEnd"/>
      <w:r w:rsidR="00116119">
        <w:t xml:space="preserve">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w:t>
      </w:r>
      <w:proofErr w:type="gramStart"/>
      <w:r w:rsidRPr="00116119">
        <w:rPr>
          <w:rStyle w:val="HTMLCode"/>
          <w:rFonts w:ascii="Times New Roman" w:hAnsi="Times New Roman" w:cs="Times New Roman"/>
          <w:sz w:val="24"/>
          <w:szCs w:val="22"/>
        </w:rPr>
        <w:t>1,Resting</w:t>
      </w:r>
      <w:proofErr w:type="gramEnd"/>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StorageOut</w:t>
      </w:r>
      <w:proofErr w:type="gramEnd"/>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w:t>
      </w:r>
      <w:proofErr w:type="gramStart"/>
      <w:r w:rsidRPr="00116119">
        <w:rPr>
          <w:rStyle w:val="HTMLCode"/>
          <w:rFonts w:ascii="Times New Roman" w:hAnsi="Times New Roman" w:cs="Times New Roman"/>
          <w:sz w:val="24"/>
          <w:szCs w:val="22"/>
        </w:rPr>
        <w:t>1,</w:t>
      </w:r>
      <w:r w:rsidR="00CA6EE9">
        <w:rPr>
          <w:rStyle w:val="HTMLCode"/>
          <w:rFonts w:ascii="Times New Roman" w:hAnsi="Times New Roman" w:cs="Times New Roman"/>
          <w:sz w:val="24"/>
          <w:szCs w:val="22"/>
        </w:rPr>
        <w:t>Processing</w:t>
      </w:r>
      <w:proofErr w:type="gramEnd"/>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w:t>
      </w:r>
      <w:proofErr w:type="gramStart"/>
      <w:r w:rsidRPr="00116119">
        <w:rPr>
          <w:rStyle w:val="HTMLCode"/>
          <w:rFonts w:ascii="Times New Roman" w:hAnsi="Times New Roman" w:cs="Times New Roman"/>
          <w:sz w:val="24"/>
          <w:szCs w:val="22"/>
        </w:rPr>
        <w:t>1,TransportToMPO</w:t>
      </w:r>
      <w:proofErr w:type="gramEnd"/>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w:t>
      </w:r>
      <w:proofErr w:type="gramStart"/>
      <w:r w:rsidRPr="00CA6EE9">
        <w:rPr>
          <w:rStyle w:val="HTMLCode"/>
          <w:rFonts w:ascii="Times New Roman" w:hAnsi="Times New Roman" w:cs="Times New Roman"/>
          <w:sz w:val="24"/>
          <w:szCs w:val="22"/>
        </w:rPr>
        <w:t>1,TransportToMPO</w:t>
      </w:r>
      <w:proofErr w:type="gramEnd"/>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0,1,0,1,0,0,2,0,1,0,1,0,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Processing</w:t>
      </w:r>
      <w:proofErr w:type="gramEnd"/>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w:t>
      </w:r>
      <w:proofErr w:type="gramStart"/>
      <w:r w:rsidRPr="00CA6EE9">
        <w:rPr>
          <w:rStyle w:val="HTMLCode"/>
          <w:rFonts w:ascii="Times New Roman" w:hAnsi="Times New Roman" w:cs="Times New Roman"/>
          <w:sz w:val="24"/>
          <w:szCs w:val="22"/>
        </w:rPr>
        <w:t>1,Sorting</w:t>
      </w:r>
      <w:proofErr w:type="gramEnd"/>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w:t>
      </w:r>
      <w:proofErr w:type="gramStart"/>
      <w:r w:rsidRPr="00CA6EE9">
        <w:rPr>
          <w:rStyle w:val="HTMLCode"/>
          <w:rFonts w:ascii="Times New Roman" w:hAnsi="Times New Roman" w:cs="Times New Roman"/>
          <w:sz w:val="24"/>
          <w:szCs w:val="22"/>
        </w:rPr>
        <w:t>1,Sorting</w:t>
      </w:r>
      <w:proofErr w:type="gramEnd"/>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w:t>
      </w:r>
      <w:proofErr w:type="gramStart"/>
      <w:r w:rsidRPr="00CA6EE9">
        <w:rPr>
          <w:rStyle w:val="HTMLCode"/>
          <w:rFonts w:ascii="Times New Roman" w:hAnsi="Times New Roman" w:cs="Times New Roman"/>
          <w:sz w:val="24"/>
          <w:szCs w:val="22"/>
        </w:rPr>
        <w:t>1,Sorting</w:t>
      </w:r>
      <w:proofErr w:type="gramEnd"/>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w:t>
      </w:r>
      <w:proofErr w:type="gramStart"/>
      <w:r w:rsidRPr="00CA6EE9">
        <w:rPr>
          <w:rStyle w:val="HTMLCode"/>
          <w:rFonts w:ascii="Times New Roman" w:hAnsi="Times New Roman" w:cs="Times New Roman"/>
          <w:sz w:val="24"/>
          <w:szCs w:val="22"/>
        </w:rPr>
        <w:t>1,Transport</w:t>
      </w:r>
      <w:proofErr w:type="gramEnd"/>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w:t>
      </w:r>
      <w:proofErr w:type="gramStart"/>
      <w:r w:rsidRPr="00CA6EE9">
        <w:rPr>
          <w:rStyle w:val="HTMLCode"/>
          <w:rFonts w:ascii="Times New Roman" w:hAnsi="Times New Roman" w:cs="Times New Roman"/>
          <w:sz w:val="24"/>
          <w:szCs w:val="22"/>
        </w:rPr>
        <w:t>1,Transport</w:t>
      </w:r>
      <w:proofErr w:type="gramEnd"/>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OutputStation</w:t>
      </w:r>
      <w:proofErr w:type="gramEnd"/>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w:t>
      </w:r>
      <w:proofErr w:type="gramStart"/>
      <w:r w:rsidRPr="00CA6EE9">
        <w:rPr>
          <w:rStyle w:val="HTMLCode"/>
          <w:rFonts w:ascii="Times New Roman" w:hAnsi="Times New Roman" w:cs="Times New Roman"/>
          <w:sz w:val="24"/>
          <w:szCs w:val="22"/>
        </w:rPr>
        <w:t>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roofErr w:type="gramEnd"/>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w:t>
      </w:r>
      <w:proofErr w:type="gramStart"/>
      <w:r w:rsidRPr="00CA6EE9">
        <w:rPr>
          <w:rStyle w:val="HTMLCode"/>
          <w:rFonts w:ascii="Times New Roman" w:hAnsi="Times New Roman" w:cs="Times New Roman"/>
          <w:sz w:val="24"/>
          <w:szCs w:val="22"/>
        </w:rPr>
        <w:t>1,TransportToDSO</w:t>
      </w:r>
      <w:proofErr w:type="gramEnd"/>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w:t>
      </w:r>
      <w:proofErr w:type="gramStart"/>
      <w:r w:rsidRPr="00CA6EE9">
        <w:rPr>
          <w:rStyle w:val="HTMLCode"/>
          <w:rFonts w:ascii="Times New Roman" w:hAnsi="Times New Roman" w:cs="Times New Roman"/>
          <w:sz w:val="24"/>
          <w:szCs w:val="22"/>
        </w:rPr>
        <w:t>1,TransportToDSO</w:t>
      </w:r>
      <w:proofErr w:type="gramEnd"/>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w:t>
      </w:r>
      <w:proofErr w:type="gramStart"/>
      <w:r w:rsidRPr="00CA6EE9">
        <w:rPr>
          <w:rStyle w:val="HTMLCode"/>
          <w:rFonts w:ascii="Times New Roman" w:hAnsi="Times New Roman" w:cs="Times New Roman"/>
          <w:sz w:val="24"/>
          <w:szCs w:val="22"/>
        </w:rPr>
        <w:t>1,Transport</w:t>
      </w:r>
      <w:proofErr w:type="gramEnd"/>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w:t>
      </w:r>
      <w:proofErr w:type="gramStart"/>
      <w:r w:rsidRPr="00CA6EE9">
        <w:rPr>
          <w:rStyle w:val="HTMLCode"/>
          <w:rFonts w:ascii="Times New Roman" w:hAnsi="Times New Roman" w:cs="Times New Roman"/>
          <w:sz w:val="24"/>
          <w:szCs w:val="22"/>
        </w:rPr>
        <w:t>1,Transport</w:t>
      </w:r>
      <w:proofErr w:type="gramEnd"/>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0,2,1,2,2,0,1,0,1,1,0,0,</w:t>
      </w:r>
      <w:proofErr w:type="gramStart"/>
      <w:r w:rsidRPr="00CA6EE9">
        <w:rPr>
          <w:rStyle w:val="HTMLCode"/>
          <w:rFonts w:ascii="Times New Roman" w:hAnsi="Times New Roman" w:cs="Times New Roman"/>
          <w:sz w:val="24"/>
          <w:szCs w:val="22"/>
        </w:rPr>
        <w:t>1,TransportToHBW</w:t>
      </w:r>
      <w:proofErr w:type="gramEnd"/>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w:t>
      </w:r>
      <w:proofErr w:type="gramStart"/>
      <w:r w:rsidRPr="00CA6EE9">
        <w:rPr>
          <w:rStyle w:val="HTMLCode"/>
          <w:rFonts w:ascii="Times New Roman" w:hAnsi="Times New Roman" w:cs="Times New Roman"/>
          <w:sz w:val="24"/>
          <w:szCs w:val="22"/>
        </w:rPr>
        <w:t>1,TransportToHBW</w:t>
      </w:r>
      <w:proofErr w:type="gramEnd"/>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w:t>
      </w:r>
      <w:proofErr w:type="gramStart"/>
      <w:r w:rsidRPr="00CA6EE9">
        <w:rPr>
          <w:rStyle w:val="HTMLCode"/>
          <w:rFonts w:ascii="Times New Roman" w:hAnsi="Times New Roman" w:cs="Times New Roman"/>
          <w:sz w:val="24"/>
          <w:szCs w:val="22"/>
        </w:rPr>
        <w:t>1,TransportToHBW</w:t>
      </w:r>
      <w:proofErr w:type="gramEnd"/>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w:t>
      </w:r>
      <w:proofErr w:type="gramStart"/>
      <w:r w:rsidRPr="00CA6EE9">
        <w:rPr>
          <w:rStyle w:val="HTMLCode"/>
          <w:rFonts w:ascii="Times New Roman" w:hAnsi="Times New Roman" w:cs="Times New Roman"/>
          <w:sz w:val="24"/>
          <w:szCs w:val="22"/>
        </w:rPr>
        <w:t>1,TransportToHBW</w:t>
      </w:r>
      <w:proofErr w:type="gramEnd"/>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StorageIn</w:t>
      </w:r>
      <w:proofErr w:type="gramEnd"/>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w:t>
      </w:r>
      <w:proofErr w:type="gramStart"/>
      <w:r w:rsidRPr="00CA6EE9">
        <w:rPr>
          <w:rStyle w:val="HTMLCode"/>
          <w:rFonts w:ascii="Times New Roman" w:hAnsi="Times New Roman" w:cs="Times New Roman"/>
          <w:sz w:val="24"/>
          <w:szCs w:val="22"/>
        </w:rPr>
        <w:t>1,</w:t>
      </w:r>
      <w:r>
        <w:rPr>
          <w:rStyle w:val="HTMLCode"/>
          <w:rFonts w:ascii="Times New Roman" w:hAnsi="Times New Roman" w:cs="Times New Roman"/>
          <w:sz w:val="24"/>
          <w:szCs w:val="22"/>
        </w:rPr>
        <w:t>Resting</w:t>
      </w:r>
      <w:proofErr w:type="gramEnd"/>
    </w:p>
    <w:p w14:paraId="1482B5D3" w14:textId="77777777" w:rsidR="00116119" w:rsidRDefault="00116119" w:rsidP="00B2208C"/>
    <w:p w14:paraId="7884F4AE" w14:textId="261EBC23" w:rsidR="00B2208C" w:rsidRDefault="00B2208C" w:rsidP="00B2208C">
      <w:r>
        <w:t xml:space="preserve">If two or more states are represented by the same data, they </w:t>
      </w:r>
      <w:proofErr w:type="gramStart"/>
      <w:r>
        <w:t>have to</w:t>
      </w:r>
      <w:proofErr w:type="gramEnd"/>
      <w:r>
        <w:t xml:space="preserve"> be summarized under one name. This happened twice in the previous </w:t>
      </w:r>
      <w:r w:rsidR="009B5584">
        <w:t>labelling,</w:t>
      </w:r>
      <w:r>
        <w:t xml:space="preserve"> so it </w:t>
      </w:r>
      <w:proofErr w:type="gramStart"/>
      <w:r>
        <w:t>has to</w:t>
      </w:r>
      <w:proofErr w:type="gramEnd"/>
      <w:r>
        <w:t xml:space="preserve"> be changed to a meaningful common name. Now there are </w:t>
      </w:r>
      <w:r w:rsidR="002100B5">
        <w:t>10</w:t>
      </w:r>
      <w:r>
        <w:t xml:space="preserve"> states left, which are easy to process in the model. </w:t>
      </w:r>
      <w:r w:rsidR="002100B5">
        <w:t xml:space="preserve">The states are </w:t>
      </w:r>
      <w:proofErr w:type="spellStart"/>
      <w:r w:rsidR="002100B5">
        <w:t>StorageOut</w:t>
      </w:r>
      <w:proofErr w:type="spellEnd"/>
      <w:r w:rsidR="002100B5">
        <w:t xml:space="preserve">, </w:t>
      </w:r>
      <w:proofErr w:type="spellStart"/>
      <w:r w:rsidR="002100B5">
        <w:t>TransportToMPO</w:t>
      </w:r>
      <w:proofErr w:type="spellEnd"/>
      <w:r w:rsidR="002100B5">
        <w:t xml:space="preserve">, Processing, Sorting, </w:t>
      </w:r>
      <w:proofErr w:type="spellStart"/>
      <w:r w:rsidR="002100B5">
        <w:t>OutputStation</w:t>
      </w:r>
      <w:proofErr w:type="spellEnd"/>
      <w:r w:rsidR="002100B5">
        <w:t xml:space="preserve">, Transport, </w:t>
      </w:r>
      <w:proofErr w:type="spellStart"/>
      <w:r w:rsidR="002100B5">
        <w:t>TransportToDSO</w:t>
      </w:r>
      <w:proofErr w:type="spellEnd"/>
      <w:r w:rsidR="002100B5">
        <w:t xml:space="preserve">, </w:t>
      </w:r>
      <w:proofErr w:type="spellStart"/>
      <w:r w:rsidR="002100B5">
        <w:t>TransportToHBW</w:t>
      </w:r>
      <w:proofErr w:type="spellEnd"/>
      <w:r w:rsidR="002100B5">
        <w:t xml:space="preserve">, </w:t>
      </w:r>
      <w:proofErr w:type="spellStart"/>
      <w:r w:rsidR="002100B5">
        <w:t>StorageIn</w:t>
      </w:r>
      <w:proofErr w:type="spellEnd"/>
      <w:r w:rsidR="002100B5">
        <w:t xml:space="preserve"> and Resting</w:t>
      </w:r>
    </w:p>
    <w:p w14:paraId="6FA3BE37" w14:textId="00A1AC7E" w:rsidR="00E751E5" w:rsidRDefault="00E751E5" w:rsidP="00E751E5">
      <w:pPr>
        <w:pStyle w:val="berschrift4"/>
      </w:pPr>
      <w:r>
        <w:lastRenderedPageBreak/>
        <w:t xml:space="preserve">Create and </w:t>
      </w:r>
      <w:r w:rsidR="00554518">
        <w:t>T</w:t>
      </w:r>
      <w:r>
        <w: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 xml:space="preserve">For the CNN the data </w:t>
      </w:r>
      <w:proofErr w:type="gramStart"/>
      <w:r>
        <w:t>has to</w:t>
      </w:r>
      <w:proofErr w:type="gramEnd"/>
      <w:r>
        <w:t xml:space="preserve">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proofErr w:type="gramStart"/>
      <w:r w:rsidR="00E751E5">
        <w:t>have to</w:t>
      </w:r>
      <w:proofErr w:type="gramEnd"/>
      <w:r w:rsidR="00E751E5">
        <w:t xml:space="preserve">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313217CE" w:rsidR="00BF2ED3" w:rsidRDefault="00BF2ED3" w:rsidP="00BF2ED3">
      <w:pPr>
        <w:pStyle w:val="Beschriftung"/>
      </w:pPr>
      <w:bookmarkStart w:id="88" w:name="_Toc139436581"/>
      <w:r>
        <w:rPr>
          <w:noProof/>
        </w:rPr>
        <w:drawing>
          <wp:anchor distT="0" distB="0" distL="114300" distR="114300" simplePos="0" relativeHeight="251641344" behindDoc="0" locked="0" layoutInCell="1" allowOverlap="1" wp14:anchorId="2B339321" wp14:editId="133285F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r w:rsidR="006F4B4C">
        <w:t xml:space="preserve"> [15]</w:t>
      </w:r>
      <w:bookmarkEnd w:id="88"/>
    </w:p>
    <w:p w14:paraId="04626880" w14:textId="10D1EB1E" w:rsidR="00B2208C" w:rsidRDefault="00B2208C" w:rsidP="00B2208C">
      <w:r>
        <w:t xml:space="preserve">The following step is to set the definitions for the sequential model of the convolutional neuronal network. The model consists of 13 input neurons and 1 </w:t>
      </w:r>
      <w:proofErr w:type="spellStart"/>
      <w:r>
        <w:t>dias</w:t>
      </w:r>
      <w:proofErr w:type="spellEnd"/>
      <w:r>
        <w:t xml:space="preserve">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w:t>
      </w:r>
      <w:proofErr w:type="gramStart"/>
      <w:r>
        <w:t>has to</w:t>
      </w:r>
      <w:proofErr w:type="gramEnd"/>
      <w:r>
        <w:t xml:space="preserve">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w:t>
      </w:r>
      <w:r>
        <w:lastRenderedPageBreak/>
        <w:t xml:space="preserve">data </w:t>
      </w:r>
      <w:proofErr w:type="gramStart"/>
      <w:r>
        <w:t>has to</w:t>
      </w:r>
      <w:proofErr w:type="gramEnd"/>
      <w:r>
        <w:t xml:space="preserve">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434C3A02" w:rsidR="00B2208C" w:rsidRDefault="002C3AC6" w:rsidP="00B2208C">
      <w:pPr>
        <w:pStyle w:val="Beschriftung"/>
      </w:pPr>
      <w:bookmarkStart w:id="89" w:name="_Toc139436582"/>
      <w:r w:rsidRPr="00973647">
        <w:rPr>
          <w:noProof/>
        </w:rPr>
        <w:drawing>
          <wp:anchor distT="0" distB="0" distL="114300" distR="114300" simplePos="0" relativeHeight="251657728" behindDoc="0" locked="0" layoutInCell="1" allowOverlap="1" wp14:anchorId="4A86FF4E" wp14:editId="2C3F07D4">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r w:rsidR="006F4B4C">
        <w:t xml:space="preserve"> [15]</w:t>
      </w:r>
      <w:bookmarkEnd w:id="89"/>
    </w:p>
    <w:p w14:paraId="586B342C" w14:textId="77777777" w:rsidR="00B2208C" w:rsidRDefault="00B2208C" w:rsidP="00B2208C">
      <w:r>
        <w:t xml:space="preserve">For model definition a different input layer called long short-term memory is required, which contains the 13 neurons, the </w:t>
      </w:r>
      <w:proofErr w:type="spellStart"/>
      <w:r>
        <w:t>dias</w:t>
      </w:r>
      <w:proofErr w:type="spellEnd"/>
      <w:r>
        <w:t xml:space="preserve">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90" w:name="_Toc139420286"/>
      <w:bookmarkStart w:id="91" w:name="_Toc139421737"/>
      <w:bookmarkStart w:id="92" w:name="_Toc139436583"/>
      <w:bookmarkStart w:id="93" w:name="_Toc139436748"/>
      <w:r>
        <w:t>CONCUSSION AND RECOMMENDATIONS</w:t>
      </w:r>
      <w:bookmarkEnd w:id="90"/>
      <w:bookmarkEnd w:id="91"/>
      <w:bookmarkEnd w:id="92"/>
      <w:bookmarkEnd w:id="93"/>
    </w:p>
    <w:p w14:paraId="0AA7F7B9" w14:textId="47EF7756" w:rsidR="00621CEA" w:rsidRDefault="00482854" w:rsidP="00482854">
      <w:pPr>
        <w:pStyle w:val="berschrift2"/>
      </w:pPr>
      <w:bookmarkStart w:id="94" w:name="_Toc139436749"/>
      <w:r>
        <w:t>MES</w:t>
      </w:r>
      <w:bookmarkEnd w:id="94"/>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xml:space="preserve">, but it does not cover all the functionalities and capabilities of the MES. This chapter will discuss what can be done to enhance the usage of the MES in the future </w:t>
      </w:r>
      <w:proofErr w:type="gramStart"/>
      <w:r>
        <w:t>in order to</w:t>
      </w:r>
      <w:proofErr w:type="gramEnd"/>
      <w:r>
        <w:t xml:space="preserve"> get the most out of the learning factory.</w:t>
      </w:r>
    </w:p>
    <w:p w14:paraId="068D1BB0" w14:textId="2483810D" w:rsidR="00482854" w:rsidRDefault="00EE0A3D" w:rsidP="00482854">
      <w:r>
        <w:t xml:space="preserve">When taking the guideline VDI 5600 into account, </w:t>
      </w:r>
      <w:proofErr w:type="gramStart"/>
      <w:r>
        <w:t>it can be seen that some</w:t>
      </w:r>
      <w:proofErr w:type="gramEnd"/>
      <w:r>
        <w:t xml:space="preserve"> of the points, like data acquisition and processing or information management are met. But still there is a lot more that a MES is capable of.</w:t>
      </w:r>
      <w:r w:rsidR="00A97B50">
        <w:t xml:space="preserve"> </w:t>
      </w:r>
      <w:proofErr w:type="gramStart"/>
      <w:r w:rsidR="00A97B50">
        <w:t>At the moment</w:t>
      </w:r>
      <w:proofErr w:type="gramEnd"/>
      <w:r w:rsidR="00A97B50">
        <w:t xml:space="preserve"> only a dashboard that keeps track of the production process is used. Other features of </w:t>
      </w:r>
      <w:proofErr w:type="spellStart"/>
      <w:r w:rsidR="00A97B50">
        <w:t>Arcstone’s</w:t>
      </w:r>
      <w:proofErr w:type="spellEnd"/>
      <w:r w:rsidR="00A97B50">
        <w:t xml:space="preserve"> MES </w:t>
      </w:r>
      <w:proofErr w:type="spellStart"/>
      <w:r w:rsidR="00A97B50">
        <w:t>arc.ops</w:t>
      </w:r>
      <w:proofErr w:type="spellEnd"/>
      <w:r w:rsidR="00A97B50">
        <w:t xml:space="preserve"> are not implemented yet. For </w:t>
      </w:r>
      <w:r w:rsidR="002636AE">
        <w:t>example,</w:t>
      </w:r>
      <w:r w:rsidR="00A97B50">
        <w:t xml:space="preserve"> orders can be tracked, jobs can be scheduled and viewed, workflows can be </w:t>
      </w:r>
      <w:proofErr w:type="gramStart"/>
      <w:r w:rsidR="00A97B50">
        <w:t>created</w:t>
      </w:r>
      <w:proofErr w:type="gramEnd"/>
      <w:r w:rsidR="00A97B50">
        <w:t xml:space="preserve"> or the personnel can be managed within the </w:t>
      </w:r>
      <w:proofErr w:type="spellStart"/>
      <w:r w:rsidR="00A97B50">
        <w:t>arc.ops</w:t>
      </w:r>
      <w:proofErr w:type="spellEnd"/>
      <w:r w:rsidR="00A97B50">
        <w:t xml:space="preserve">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 xml:space="preserve">the link to the MES is running by using </w:t>
      </w:r>
      <w:proofErr w:type="spellStart"/>
      <w:proofErr w:type="gramStart"/>
      <w:r w:rsidR="00A205D3">
        <w:t>ar</w:t>
      </w:r>
      <w:r w:rsidR="002A31E7">
        <w:t>c</w:t>
      </w:r>
      <w:r w:rsidR="00A205D3">
        <w:t>.quire</w:t>
      </w:r>
      <w:proofErr w:type="spellEnd"/>
      <w:proofErr w:type="gramEnd"/>
      <w:r w:rsidR="00A205D3">
        <w:t xml:space="preserve">. The next step would be to connect the MES to an ERP, which can be done with </w:t>
      </w:r>
      <w:proofErr w:type="spellStart"/>
      <w:proofErr w:type="gramStart"/>
      <w:r w:rsidR="00A205D3">
        <w:t>arc.flow</w:t>
      </w:r>
      <w:proofErr w:type="spellEnd"/>
      <w:proofErr w:type="gramEnd"/>
      <w:r w:rsidR="00A205D3">
        <w:t>.</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berschrift2"/>
      </w:pPr>
      <w:bookmarkStart w:id="95" w:name="_Toc139436750"/>
      <w:r>
        <w:t xml:space="preserve">AI </w:t>
      </w:r>
      <w:proofErr w:type="spellStart"/>
      <w:r>
        <w:t>Lernfabrik</w:t>
      </w:r>
      <w:bookmarkEnd w:id="95"/>
      <w:proofErr w:type="spellEnd"/>
    </w:p>
    <w:p w14:paraId="5C35DE66" w14:textId="19792B02" w:rsidR="00BC3205" w:rsidRDefault="00BC3205" w:rsidP="00B2208C">
      <w:r w:rsidRPr="00CF72FB">
        <w:t xml:space="preserve">This chapter </w:t>
      </w:r>
      <w:r>
        <w:t>conclude</w:t>
      </w:r>
      <w:r w:rsidR="003C1059">
        <w:t>s</w:t>
      </w:r>
      <w:r>
        <w:t xml:space="preserve"> the project AI-Learning factory and give</w:t>
      </w:r>
      <w:r w:rsidR="00B874DA">
        <w:t>s</w:t>
      </w:r>
      <w:r>
        <w:t xml:space="preserve"> recommendations. To analyse if the project was conducted successfully all requirements must be fulfilled. After the literature review the AI-</w:t>
      </w:r>
      <w:proofErr w:type="spellStart"/>
      <w:r>
        <w:t>Lernfabrik</w:t>
      </w:r>
      <w:proofErr w:type="spellEnd"/>
      <w:r>
        <w:t xml:space="preserve"> course was </w:t>
      </w:r>
      <w:proofErr w:type="gramStart"/>
      <w:r>
        <w:t>attended</w:t>
      </w:r>
      <w:proofErr w:type="gramEnd"/>
      <w:r>
        <w:t xml:space="preserve"> and the task were performed. Based on that the workshop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rsidR="00B874DA">
        <w:t>Then t</w:t>
      </w:r>
      <w:r>
        <w:t xml:space="preserve">he working principle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29.05pt;z-index:251667456;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fillcolor="#4472c4 [3204]" strokecolor="#2f5496 [2404]" strokeweight="1pt">
            <v:textbox>
              <w:txbxContent>
                <w:p w14:paraId="6D01934B" w14:textId="77777777" w:rsidR="00B2208C" w:rsidRPr="00B874DA" w:rsidRDefault="00B2208C" w:rsidP="00B2208C">
                  <w:pPr>
                    <w:rPr>
                      <w:color w:val="FFFFFF" w:themeColor="background1"/>
                      <w:sz w:val="18"/>
                      <w:szCs w:val="18"/>
                      <w:lang w:val="de-DE"/>
                    </w:rPr>
                  </w:pPr>
                  <w:r w:rsidRPr="00B874DA">
                    <w:rPr>
                      <w:color w:val="FFFFFF" w:themeColor="background1"/>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67968" behindDoc="0" locked="0" layoutInCell="1" allowOverlap="1" wp14:anchorId="4786EA0D" wp14:editId="15040BAC">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1FB2F187" w14:textId="77777777" w:rsidR="00F757A6" w:rsidRDefault="00B2208C" w:rsidP="00F757A6">
      <w:pPr>
        <w:pStyle w:val="Beschriftung"/>
      </w:pPr>
      <w:bookmarkStart w:id="96" w:name="_Toc139436584"/>
      <w:r w:rsidRPr="00614D2C">
        <w:t xml:space="preserve">Figure </w:t>
      </w:r>
      <w:r w:rsidR="00402B23">
        <w:t>5</w:t>
      </w:r>
      <w:r w:rsidRPr="00614D2C">
        <w:t>.</w:t>
      </w:r>
      <w:r w:rsidR="00402B23">
        <w:t>1</w:t>
      </w:r>
      <w:r w:rsidRPr="00614D2C">
        <w:t xml:space="preserve">: Controller </w:t>
      </w:r>
      <w:r w:rsidR="00560257">
        <w:t>o</w:t>
      </w:r>
      <w:r w:rsidRPr="00614D2C">
        <w:t xml:space="preserve">verview </w:t>
      </w:r>
      <w:r w:rsidR="00F757A6">
        <w:t>[16]</w:t>
      </w:r>
      <w:bookmarkEnd w:id="96"/>
    </w:p>
    <w:p w14:paraId="22D35FF8" w14:textId="295AE93F" w:rsidR="00B2208C" w:rsidRPr="006B6387" w:rsidRDefault="00B2208C" w:rsidP="00F757A6">
      <w:r w:rsidRPr="006B6387">
        <w:lastRenderedPageBreak/>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w:t>
      </w:r>
      <w:proofErr w:type="gramStart"/>
      <w:r>
        <w:t>take a look</w:t>
      </w:r>
      <w:proofErr w:type="gramEnd"/>
      <w:r>
        <w:t xml:space="preserve">. Environment </w:t>
      </w:r>
      <w:r w:rsidR="002636AE">
        <w:t>sensors</w:t>
      </w:r>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6542F9B1" w:rsidR="00B2208C" w:rsidRDefault="00B2208C" w:rsidP="00B2208C">
      <w:r>
        <w:t xml:space="preserve">These values of the sensors get collected and </w:t>
      </w:r>
      <w:r w:rsidR="00560257">
        <w:t>analysed</w:t>
      </w:r>
      <w:r>
        <w:t>. They help to monitor the factory. With them, one can make sure that the production process is always within limits.</w:t>
      </w:r>
    </w:p>
    <w:p w14:paraId="36B57401" w14:textId="4BC798BB" w:rsidR="00B2208C" w:rsidRDefault="00B2208C" w:rsidP="00B2208C">
      <w:r>
        <w:t xml:space="preserve">Highlighted by the green circle is the delivery station. The whole station is </w:t>
      </w:r>
      <w:r w:rsidR="00560257">
        <w:t xml:space="preserve">not present in the </w:t>
      </w:r>
      <w:proofErr w:type="spellStart"/>
      <w:r w:rsidR="00B874DA">
        <w:t>Innovationslab</w:t>
      </w:r>
      <w:proofErr w:type="spellEnd"/>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w:t>
      </w:r>
      <w:proofErr w:type="gramStart"/>
      <w:r>
        <w:t>product</w:t>
      </w:r>
      <w:proofErr w:type="gramEnd"/>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xml:space="preserve">. The software </w:t>
      </w:r>
      <w:proofErr w:type="gramStart"/>
      <w:r>
        <w:t>is able to</w:t>
      </w:r>
      <w:proofErr w:type="gramEnd"/>
      <w:r>
        <w:t xml:space="preserve"> get a matching product.</w:t>
      </w:r>
    </w:p>
    <w:p w14:paraId="550923A1" w14:textId="35A43DB8" w:rsidR="00B2208C" w:rsidRDefault="00B2208C" w:rsidP="00B2208C">
      <w:r>
        <w:t xml:space="preserve">In the final step of the delivery station </w:t>
      </w:r>
      <w:proofErr w:type="gramStart"/>
      <w:r>
        <w:t>a</w:t>
      </w:r>
      <w:proofErr w:type="gramEnd"/>
      <w:r>
        <w:t xml:space="preserve"> NFC reader and writer tags the workpiece with the production information. This is important that the workpiece “knows” what it is. </w:t>
      </w:r>
      <w:r w:rsidR="002636AE">
        <w:t>Thus,</w:t>
      </w:r>
      <w:r>
        <w:t xml:space="preserve"> this step is used as a simulation to real world factories, the NFC chip of </w:t>
      </w:r>
      <w:r>
        <w:lastRenderedPageBreak/>
        <w:t>the workpiece is not read again. Meaning it is a nice to have feature for the factory simulation, but not necessary for the neuronal network.</w:t>
      </w:r>
    </w:p>
    <w:p w14:paraId="5AA8BAC4" w14:textId="77777777" w:rsidR="00B2208C" w:rsidRDefault="00B2208C" w:rsidP="00B2208C">
      <w:r>
        <w:t xml:space="preserve">Attached to the delivery station is the </w:t>
      </w:r>
      <w:proofErr w:type="spellStart"/>
      <w:r>
        <w:t>Fischertechnik</w:t>
      </w:r>
      <w:proofErr w:type="spellEnd"/>
      <w:r>
        <w:t xml:space="preserve">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42F1F02"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w:t>
      </w:r>
      <w:r w:rsidR="00B874DA">
        <w:t xml:space="preserve">utilised </w:t>
      </w:r>
      <w:r>
        <w:t xml:space="preserve">software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4D4EEDAB" w:rsidR="003A40EC" w:rsidRPr="006B6387" w:rsidRDefault="003A40EC" w:rsidP="00B2208C">
      <w:r>
        <w:t>As important hardware</w:t>
      </w:r>
      <w:r w:rsidR="00B874DA">
        <w:t xml:space="preserve"> is</w:t>
      </w:r>
      <w:r>
        <w:t xml:space="preserve"> missing</w:t>
      </w:r>
      <w:r w:rsidR="00B874DA">
        <w:t>,</w:t>
      </w:r>
      <w:r>
        <w:t xml:space="preserve"> the course of university </w:t>
      </w:r>
      <w:proofErr w:type="spellStart"/>
      <w:r>
        <w:t>Albstadt-Sigmaringen</w:t>
      </w:r>
      <w:proofErr w:type="spellEnd"/>
      <w:r>
        <w:t xml:space="preserve"> </w:t>
      </w:r>
      <w:proofErr w:type="spellStart"/>
      <w:r>
        <w:t>can not</w:t>
      </w:r>
      <w:proofErr w:type="spellEnd"/>
      <w:r>
        <w:t xml:space="preserve"> be applied to the learning factory in the </w:t>
      </w:r>
      <w:proofErr w:type="spellStart"/>
      <w:r>
        <w:t>Innovationslab</w:t>
      </w:r>
      <w:proofErr w:type="spellEnd"/>
      <w:r>
        <w:t>. But the major takeaways are pointed out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w:t>
            </w:r>
            <w:proofErr w:type="gramStart"/>
            <w:r>
              <w:t>Labour</w:t>
            </w:r>
            <w:proofErr w:type="gramEnd"/>
            <w:r>
              <w:t xml:space="preserve">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proofErr w:type="spellStart"/>
            <w:r>
              <w:t>Kletti</w:t>
            </w:r>
            <w:proofErr w:type="spellEnd"/>
            <w:r>
              <w:t xml:space="preserve">, </w:t>
            </w:r>
            <w:proofErr w:type="gramStart"/>
            <w:r>
              <w:t>J..</w:t>
            </w:r>
            <w:proofErr w:type="gramEnd"/>
            <w:r>
              <w:t xml:space="preserve"> </w:t>
            </w:r>
            <w:r w:rsidRPr="00541FE0">
              <w:rPr>
                <w:i/>
                <w:iCs/>
              </w:rPr>
              <w:t>MES – Manufacturing Execution System</w:t>
            </w:r>
            <w:r>
              <w:t>. 2</w:t>
            </w:r>
            <w:r>
              <w:rPr>
                <w:vertAlign w:val="superscript"/>
              </w:rPr>
              <w:t>nd</w:t>
            </w:r>
            <w:r>
              <w:t xml:space="preserve"> Ed. </w:t>
            </w:r>
            <w:proofErr w:type="spellStart"/>
            <w:r>
              <w:t>Mosbach</w:t>
            </w:r>
            <w:proofErr w:type="spellEnd"/>
            <w:r>
              <w:t xml:space="preserve">. Springer </w:t>
            </w:r>
            <w:proofErr w:type="spellStart"/>
            <w:r>
              <w:t>Vieweg</w:t>
            </w:r>
            <w:proofErr w:type="spellEnd"/>
            <w:r>
              <w:t>.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w:t>
            </w:r>
            <w:proofErr w:type="spellStart"/>
            <w:r>
              <w:t>Ingenieure</w:t>
            </w:r>
            <w:proofErr w:type="spellEnd"/>
            <w:r>
              <w:t xml:space="preserve">. </w:t>
            </w:r>
            <w:r w:rsidRPr="000A42B1">
              <w:rPr>
                <w:i/>
                <w:iCs/>
              </w:rPr>
              <w:t>Manufacturing execution systems (MES</w:t>
            </w:r>
            <w:proofErr w:type="gramStart"/>
            <w:r w:rsidRPr="000A42B1">
              <w:rPr>
                <w:i/>
                <w:iCs/>
              </w:rPr>
              <w:t>)</w:t>
            </w:r>
            <w:r w:rsidRPr="000A42B1">
              <w:t>.</w:t>
            </w:r>
            <w:r>
              <w:t>Düsseldorf</w:t>
            </w:r>
            <w:proofErr w:type="gramEnd"/>
            <w:r>
              <w:t>.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proofErr w:type="spellStart"/>
            <w:r>
              <w:t>Arcstone</w:t>
            </w:r>
            <w:proofErr w:type="spellEnd"/>
            <w:r>
              <w:t xml:space="preserv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w:t>
            </w:r>
            <w:proofErr w:type="gramStart"/>
            <w:r>
              <w:t>A..</w:t>
            </w:r>
            <w:proofErr w:type="gramEnd"/>
            <w:r>
              <w:t xml:space="preserve"> </w:t>
            </w:r>
            <w:r w:rsidRPr="00F80467">
              <w:rPr>
                <w:i/>
                <w:iCs/>
              </w:rPr>
              <w:t>Artificial intelligence</w:t>
            </w:r>
            <w:r>
              <w:t>. 2</w:t>
            </w:r>
            <w:r>
              <w:rPr>
                <w:vertAlign w:val="superscript"/>
              </w:rPr>
              <w:t>nd</w:t>
            </w:r>
            <w:r>
              <w:t xml:space="preserve"> Ed. Albuquerque. Benjamin/Cummings Pub. </w:t>
            </w:r>
            <w:proofErr w:type="gramStart"/>
            <w:r>
              <w:t>Co..</w:t>
            </w:r>
            <w:proofErr w:type="gramEnd"/>
            <w:r>
              <w:t xml:space="preserve">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w:t>
            </w:r>
            <w:proofErr w:type="gramStart"/>
            <w:r w:rsidRPr="00C80F1E">
              <w:t>O..</w:t>
            </w:r>
            <w:proofErr w:type="gramEnd"/>
            <w:r w:rsidRPr="00C80F1E">
              <w:t xml:space="preserve"> </w:t>
            </w:r>
            <w:r w:rsidRPr="00C80F1E">
              <w:rPr>
                <w:i/>
                <w:iCs/>
              </w:rPr>
              <w:t xml:space="preserve">The Organization of </w:t>
            </w:r>
            <w:proofErr w:type="spellStart"/>
            <w:r w:rsidRPr="00C80F1E">
              <w:rPr>
                <w:i/>
                <w:iCs/>
              </w:rPr>
              <w:t>Behavior</w:t>
            </w:r>
            <w:proofErr w:type="spellEnd"/>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proofErr w:type="spellStart"/>
            <w:r>
              <w:t>Picton</w:t>
            </w:r>
            <w:proofErr w:type="spellEnd"/>
            <w:r>
              <w:t xml:space="preserve">, </w:t>
            </w:r>
            <w:proofErr w:type="gramStart"/>
            <w:r>
              <w:t>P..</w:t>
            </w:r>
            <w:proofErr w:type="gramEnd"/>
            <w:r>
              <w:t xml:space="preserve">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proofErr w:type="spellStart"/>
            <w:r>
              <w:t>Ertel</w:t>
            </w:r>
            <w:proofErr w:type="spellEnd"/>
            <w:r>
              <w:t xml:space="preserve">, </w:t>
            </w:r>
            <w:proofErr w:type="gramStart"/>
            <w:r>
              <w:t>W..</w:t>
            </w:r>
            <w:proofErr w:type="gramEnd"/>
            <w:r>
              <w:t xml:space="preserve"> </w:t>
            </w:r>
            <w:proofErr w:type="spellStart"/>
            <w:r w:rsidRPr="00AE4C6D">
              <w:rPr>
                <w:i/>
                <w:iCs/>
              </w:rPr>
              <w:t>Grundkurs</w:t>
            </w:r>
            <w:proofErr w:type="spellEnd"/>
            <w:r w:rsidRPr="00AE4C6D">
              <w:rPr>
                <w:i/>
                <w:iCs/>
              </w:rPr>
              <w:t xml:space="preserve"> </w:t>
            </w:r>
            <w:proofErr w:type="spellStart"/>
            <w:r w:rsidRPr="00AE4C6D">
              <w:rPr>
                <w:i/>
                <w:iCs/>
              </w:rPr>
              <w:t>Künstliche</w:t>
            </w:r>
            <w:proofErr w:type="spellEnd"/>
            <w:r w:rsidRPr="00AE4C6D">
              <w:rPr>
                <w:i/>
                <w:iCs/>
              </w:rPr>
              <w:t xml:space="preserve"> </w:t>
            </w:r>
            <w:proofErr w:type="spellStart"/>
            <w:r w:rsidRPr="00AE4C6D">
              <w:rPr>
                <w:i/>
                <w:iCs/>
              </w:rPr>
              <w:t>Inelligenz</w:t>
            </w:r>
            <w:proofErr w:type="spellEnd"/>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proofErr w:type="spellStart"/>
            <w:r w:rsidRPr="006602E1">
              <w:t>Grum</w:t>
            </w:r>
            <w:proofErr w:type="spellEnd"/>
            <w:r w:rsidRPr="006602E1">
              <w:t xml:space="preserve">, </w:t>
            </w:r>
            <w:proofErr w:type="spellStart"/>
            <w:proofErr w:type="gramStart"/>
            <w:r w:rsidRPr="006602E1">
              <w:t>M..</w:t>
            </w:r>
            <w:r w:rsidRPr="006602E1">
              <w:rPr>
                <w:i/>
                <w:iCs/>
              </w:rPr>
              <w:t>Construction</w:t>
            </w:r>
            <w:proofErr w:type="spellEnd"/>
            <w:proofErr w:type="gramEnd"/>
            <w:r w:rsidRPr="006602E1">
              <w:rPr>
                <w:i/>
                <w:iCs/>
              </w:rPr>
              <w:t xml:space="preserve"> of a Concept of Neuronal </w:t>
            </w:r>
            <w:proofErr w:type="spellStart"/>
            <w:r w:rsidRPr="006602E1">
              <w:rPr>
                <w:i/>
                <w:iCs/>
              </w:rPr>
              <w:t>Modeling</w:t>
            </w:r>
            <w:proofErr w:type="spellEnd"/>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w:t>
            </w:r>
            <w:proofErr w:type="gramStart"/>
            <w:r>
              <w:t>D..</w:t>
            </w:r>
            <w:proofErr w:type="gramEnd"/>
            <w:r>
              <w:t xml:space="preserve"> </w:t>
            </w:r>
            <w:proofErr w:type="spellStart"/>
            <w:r w:rsidRPr="00906D48">
              <w:rPr>
                <w:i/>
                <w:iCs/>
              </w:rPr>
              <w:t>Neuronale</w:t>
            </w:r>
            <w:proofErr w:type="spellEnd"/>
            <w:r w:rsidRPr="00906D48">
              <w:rPr>
                <w:i/>
                <w:iCs/>
              </w:rPr>
              <w:t xml:space="preserve"> </w:t>
            </w:r>
            <w:proofErr w:type="spellStart"/>
            <w:r w:rsidRPr="00906D48">
              <w:rPr>
                <w:i/>
                <w:iCs/>
              </w:rPr>
              <w:t>Netzwerke</w:t>
            </w:r>
            <w:proofErr w:type="spellEnd"/>
            <w:r w:rsidRPr="00906D48">
              <w:rPr>
                <w:i/>
                <w:iCs/>
              </w:rPr>
              <w:t xml:space="preserve"> </w:t>
            </w:r>
            <w:proofErr w:type="spellStart"/>
            <w:r w:rsidRPr="00906D48">
              <w:rPr>
                <w:i/>
                <w:iCs/>
              </w:rPr>
              <w:t>kompakt</w:t>
            </w:r>
            <w:proofErr w:type="spellEnd"/>
            <w:r>
              <w:t xml:space="preserve">. </w:t>
            </w:r>
            <w:r w:rsidRPr="00C80F1E">
              <w:t>1</w:t>
            </w:r>
            <w:r w:rsidRPr="00C80F1E">
              <w:rPr>
                <w:vertAlign w:val="superscript"/>
              </w:rPr>
              <w:t>st</w:t>
            </w:r>
            <w:r w:rsidRPr="00C80F1E">
              <w:t xml:space="preserve"> Ed</w:t>
            </w:r>
            <w:r>
              <w:t xml:space="preserve">. Hamburg. Springer </w:t>
            </w:r>
            <w:proofErr w:type="spellStart"/>
            <w:r>
              <w:t>Vieweg</w:t>
            </w:r>
            <w:proofErr w:type="spellEnd"/>
            <w:r>
              <w:t>.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proofErr w:type="spellStart"/>
            <w:r>
              <w:t>Fischertechnik</w:t>
            </w:r>
            <w:proofErr w:type="spellEnd"/>
            <w:r>
              <w:t xml:space="preserve"> (2023). </w:t>
            </w:r>
            <w:proofErr w:type="spellStart"/>
            <w:r w:rsidRPr="007E30E2">
              <w:rPr>
                <w:i/>
                <w:iCs/>
              </w:rPr>
              <w:t>Lernfabrik</w:t>
            </w:r>
            <w:proofErr w:type="spellEnd"/>
            <w:r w:rsidRPr="007E30E2">
              <w:rPr>
                <w:i/>
                <w:iCs/>
              </w:rPr>
              <w:t xml:space="preserve">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4B442CED" w14:textId="798D941B" w:rsidR="00D44E16" w:rsidRDefault="00D44E16" w:rsidP="00D44E16">
            <w:pPr>
              <w:jc w:val="left"/>
            </w:pPr>
            <w:r>
              <w:t xml:space="preserve">Beckhoff (2023). </w:t>
            </w:r>
            <w:r w:rsidRPr="00F80467">
              <w:rPr>
                <w:i/>
                <w:iCs/>
              </w:rPr>
              <w:t xml:space="preserve">TF6100 | </w:t>
            </w:r>
            <w:proofErr w:type="spellStart"/>
            <w:r w:rsidRPr="00F80467">
              <w:rPr>
                <w:i/>
                <w:iCs/>
              </w:rPr>
              <w:t>TwinCAT</w:t>
            </w:r>
            <w:proofErr w:type="spellEnd"/>
            <w:r w:rsidRPr="00F80467">
              <w:rPr>
                <w:i/>
                <w:iCs/>
              </w:rPr>
              <w:t xml:space="preserve"> 3 OPC UA</w:t>
            </w:r>
            <w:r>
              <w:t xml:space="preserve">. Retrieved on May 20, 2023, from </w:t>
            </w:r>
            <w:proofErr w:type="gramStart"/>
            <w:r w:rsidR="006F4B4C" w:rsidRPr="006F4B4C">
              <w:rPr>
                <w:sz w:val="24"/>
              </w:rPr>
              <w:t>https://infosys.beckhoff.com</w:t>
            </w:r>
            <w:proofErr w:type="gramEnd"/>
          </w:p>
          <w:p w14:paraId="5C618289" w14:textId="6132A1A6" w:rsidR="006F4B4C" w:rsidRDefault="006F4B4C" w:rsidP="00D44E16">
            <w:pPr>
              <w:jc w:val="left"/>
            </w:pPr>
          </w:p>
        </w:tc>
      </w:tr>
      <w:tr w:rsidR="00D44E16" w14:paraId="118B2FF8" w14:textId="77777777" w:rsidTr="00012088">
        <w:tc>
          <w:tcPr>
            <w:tcW w:w="675" w:type="dxa"/>
          </w:tcPr>
          <w:p w14:paraId="2E2CBB83" w14:textId="05ED2242" w:rsidR="00D44E16" w:rsidRDefault="00D44E16" w:rsidP="00D44E16">
            <w:r>
              <w:lastRenderedPageBreak/>
              <w:t>15.</w:t>
            </w:r>
          </w:p>
        </w:tc>
        <w:tc>
          <w:tcPr>
            <w:tcW w:w="7761" w:type="dxa"/>
          </w:tcPr>
          <w:p w14:paraId="052257B3" w14:textId="6E703A97" w:rsidR="00D44E16" w:rsidRDefault="00D44E16" w:rsidP="00D44E16">
            <w:pPr>
              <w:jc w:val="left"/>
            </w:pPr>
            <w:r>
              <w:t xml:space="preserve">KI Campus (2022). </w:t>
            </w:r>
            <w:proofErr w:type="spellStart"/>
            <w:r w:rsidRPr="00E00D5D">
              <w:rPr>
                <w:i/>
                <w:iCs/>
              </w:rPr>
              <w:t>Lernfabrik</w:t>
            </w:r>
            <w:proofErr w:type="spellEnd"/>
            <w:r w:rsidRPr="00E00D5D">
              <w:rPr>
                <w:i/>
                <w:iCs/>
              </w:rPr>
              <w:t xml:space="preserve"> 4.0 – </w:t>
            </w:r>
            <w:proofErr w:type="spellStart"/>
            <w:r w:rsidRPr="00E00D5D">
              <w:rPr>
                <w:i/>
                <w:iCs/>
              </w:rPr>
              <w:t>Steuerung</w:t>
            </w:r>
            <w:proofErr w:type="spellEnd"/>
            <w:r w:rsidRPr="00E00D5D">
              <w:rPr>
                <w:i/>
                <w:iCs/>
              </w:rPr>
              <w:t>, Monitoring und NN-Modell</w:t>
            </w:r>
            <w:r w:rsidRPr="00E00D5D">
              <w:t>.</w:t>
            </w:r>
            <w:r>
              <w:t xml:space="preserve"> Retrieved on June 25, 2023, from </w:t>
            </w:r>
            <w:r w:rsidRPr="00E00D5D">
              <w:t>https://learn.ki-campus.org</w:t>
            </w:r>
          </w:p>
        </w:tc>
      </w:tr>
      <w:tr w:rsidR="006F4B4C" w14:paraId="2D8E4F21" w14:textId="77777777" w:rsidTr="00012088">
        <w:tc>
          <w:tcPr>
            <w:tcW w:w="675" w:type="dxa"/>
          </w:tcPr>
          <w:p w14:paraId="26C2675B" w14:textId="4DE32EB8" w:rsidR="006F4B4C" w:rsidRDefault="006F4B4C" w:rsidP="00D44E16">
            <w:r>
              <w:t>16.</w:t>
            </w:r>
          </w:p>
        </w:tc>
        <w:tc>
          <w:tcPr>
            <w:tcW w:w="7761" w:type="dxa"/>
          </w:tcPr>
          <w:p w14:paraId="1F843066" w14:textId="03D90C0C" w:rsidR="006F4B4C" w:rsidRPr="00614D2C" w:rsidRDefault="006F4B4C" w:rsidP="006F4B4C">
            <w:pPr>
              <w:jc w:val="left"/>
            </w:pPr>
            <w:r w:rsidRPr="00614D2C">
              <w:t>Klein, M.</w:t>
            </w:r>
            <w:r>
              <w:t xml:space="preserve"> (2022). </w:t>
            </w:r>
            <w:proofErr w:type="spellStart"/>
            <w:r w:rsidRPr="006F4B4C">
              <w:rPr>
                <w:i/>
                <w:iCs/>
              </w:rPr>
              <w:t>Osteraktion</w:t>
            </w:r>
            <w:proofErr w:type="spellEnd"/>
            <w:r w:rsidRPr="006F4B4C">
              <w:rPr>
                <w:i/>
                <w:iCs/>
              </w:rPr>
              <w:t xml:space="preserve"> 12 </w:t>
            </w:r>
            <w:proofErr w:type="spellStart"/>
            <w:r w:rsidRPr="006F4B4C">
              <w:rPr>
                <w:i/>
                <w:iCs/>
              </w:rPr>
              <w:t>Weiterbildung</w:t>
            </w:r>
            <w:proofErr w:type="spellEnd"/>
            <w:r>
              <w:rPr>
                <w:i/>
                <w:iCs/>
              </w:rPr>
              <w:t>.</w:t>
            </w:r>
            <w:r>
              <w:t xml:space="preserve"> Retrieved on May 26, 2023, from</w:t>
            </w:r>
            <w:r w:rsidRPr="00614D2C">
              <w:t xml:space="preserve"> </w:t>
            </w:r>
            <w:proofErr w:type="gramStart"/>
            <w:r w:rsidRPr="006F4B4C">
              <w:rPr>
                <w:rFonts w:eastAsiaTheme="majorEastAsia"/>
                <w:sz w:val="24"/>
              </w:rPr>
              <w:t>https://www.hs-albsig.de</w:t>
            </w:r>
            <w:proofErr w:type="gramEnd"/>
          </w:p>
          <w:p w14:paraId="0B03D851" w14:textId="77777777" w:rsidR="006F4B4C" w:rsidRDefault="006F4B4C" w:rsidP="00D44E16">
            <w:pPr>
              <w:jc w:val="left"/>
            </w:pP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88ACC0" w14:textId="77777777" w:rsidR="00317B6C" w:rsidRDefault="00317B6C" w:rsidP="000A6C47">
      <w:pPr>
        <w:spacing w:line="240" w:lineRule="auto"/>
      </w:pPr>
      <w:r>
        <w:separator/>
      </w:r>
    </w:p>
  </w:endnote>
  <w:endnote w:type="continuationSeparator" w:id="0">
    <w:p w14:paraId="66E9B3BF" w14:textId="77777777" w:rsidR="00317B6C" w:rsidRDefault="00317B6C"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CFDB6CA" w14:textId="77777777" w:rsidR="00317B6C" w:rsidRDefault="00317B6C" w:rsidP="000A6C47">
      <w:pPr>
        <w:spacing w:line="240" w:lineRule="auto"/>
      </w:pPr>
      <w:r>
        <w:separator/>
      </w:r>
    </w:p>
  </w:footnote>
  <w:footnote w:type="continuationSeparator" w:id="0">
    <w:p w14:paraId="5AA6DF80" w14:textId="77777777" w:rsidR="00317B6C" w:rsidRDefault="00317B6C"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5"/>
  <w:proofState w:spelling="clean" w:grammar="clean"/>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3701D"/>
    <w:rsid w:val="00143703"/>
    <w:rsid w:val="001473D9"/>
    <w:rsid w:val="00152F73"/>
    <w:rsid w:val="00160E08"/>
    <w:rsid w:val="00160ED5"/>
    <w:rsid w:val="00161204"/>
    <w:rsid w:val="001633B7"/>
    <w:rsid w:val="00181EC3"/>
    <w:rsid w:val="00182AA3"/>
    <w:rsid w:val="0018308C"/>
    <w:rsid w:val="001833BB"/>
    <w:rsid w:val="0018561C"/>
    <w:rsid w:val="001A4F10"/>
    <w:rsid w:val="001B0DD4"/>
    <w:rsid w:val="001B54C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6654C"/>
    <w:rsid w:val="00285B45"/>
    <w:rsid w:val="00291F46"/>
    <w:rsid w:val="00294F56"/>
    <w:rsid w:val="002A13A8"/>
    <w:rsid w:val="002A31E7"/>
    <w:rsid w:val="002A576B"/>
    <w:rsid w:val="002B0F7D"/>
    <w:rsid w:val="002B18AA"/>
    <w:rsid w:val="002B7576"/>
    <w:rsid w:val="002C3AC6"/>
    <w:rsid w:val="002C7810"/>
    <w:rsid w:val="002D0E03"/>
    <w:rsid w:val="002D13E0"/>
    <w:rsid w:val="0030487E"/>
    <w:rsid w:val="0031304C"/>
    <w:rsid w:val="00317B6C"/>
    <w:rsid w:val="00324141"/>
    <w:rsid w:val="0034072F"/>
    <w:rsid w:val="003431AE"/>
    <w:rsid w:val="003437B2"/>
    <w:rsid w:val="00350999"/>
    <w:rsid w:val="00366306"/>
    <w:rsid w:val="003756A4"/>
    <w:rsid w:val="003801E8"/>
    <w:rsid w:val="00380566"/>
    <w:rsid w:val="0038337A"/>
    <w:rsid w:val="003862B3"/>
    <w:rsid w:val="00386A8B"/>
    <w:rsid w:val="003A207B"/>
    <w:rsid w:val="003A21EF"/>
    <w:rsid w:val="003A2EF6"/>
    <w:rsid w:val="003A40EC"/>
    <w:rsid w:val="003A4795"/>
    <w:rsid w:val="003B2967"/>
    <w:rsid w:val="003B53A1"/>
    <w:rsid w:val="003B6F1D"/>
    <w:rsid w:val="003C1059"/>
    <w:rsid w:val="003E0FE8"/>
    <w:rsid w:val="00402B23"/>
    <w:rsid w:val="004069DA"/>
    <w:rsid w:val="00410230"/>
    <w:rsid w:val="00411503"/>
    <w:rsid w:val="00416099"/>
    <w:rsid w:val="00422279"/>
    <w:rsid w:val="00436575"/>
    <w:rsid w:val="00444D9C"/>
    <w:rsid w:val="004523B6"/>
    <w:rsid w:val="004528F4"/>
    <w:rsid w:val="00456324"/>
    <w:rsid w:val="00461FC9"/>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4518"/>
    <w:rsid w:val="00555F79"/>
    <w:rsid w:val="0055624A"/>
    <w:rsid w:val="00560257"/>
    <w:rsid w:val="005631DB"/>
    <w:rsid w:val="00572B86"/>
    <w:rsid w:val="00573CDB"/>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11DB4"/>
    <w:rsid w:val="00621CEA"/>
    <w:rsid w:val="00627367"/>
    <w:rsid w:val="006315C2"/>
    <w:rsid w:val="0066096E"/>
    <w:rsid w:val="00660EB1"/>
    <w:rsid w:val="00670B11"/>
    <w:rsid w:val="006A1B94"/>
    <w:rsid w:val="006A665E"/>
    <w:rsid w:val="006C288D"/>
    <w:rsid w:val="006C399B"/>
    <w:rsid w:val="006D45A7"/>
    <w:rsid w:val="006D45E9"/>
    <w:rsid w:val="006E297B"/>
    <w:rsid w:val="006E7A72"/>
    <w:rsid w:val="006F4013"/>
    <w:rsid w:val="006F4B4C"/>
    <w:rsid w:val="006F51B3"/>
    <w:rsid w:val="0072241B"/>
    <w:rsid w:val="00722D1F"/>
    <w:rsid w:val="0072539E"/>
    <w:rsid w:val="00725E44"/>
    <w:rsid w:val="007360BF"/>
    <w:rsid w:val="007454EE"/>
    <w:rsid w:val="007762A4"/>
    <w:rsid w:val="0078376F"/>
    <w:rsid w:val="00787CD8"/>
    <w:rsid w:val="00792A85"/>
    <w:rsid w:val="007A0A28"/>
    <w:rsid w:val="007A0E2F"/>
    <w:rsid w:val="007A1BCA"/>
    <w:rsid w:val="007B0673"/>
    <w:rsid w:val="007C1A9F"/>
    <w:rsid w:val="007C3052"/>
    <w:rsid w:val="007C3D07"/>
    <w:rsid w:val="007E27F5"/>
    <w:rsid w:val="00806DE4"/>
    <w:rsid w:val="00817ECB"/>
    <w:rsid w:val="00823DBB"/>
    <w:rsid w:val="00885A47"/>
    <w:rsid w:val="00887E0D"/>
    <w:rsid w:val="0089694E"/>
    <w:rsid w:val="008C02DA"/>
    <w:rsid w:val="008C17DC"/>
    <w:rsid w:val="008C1B67"/>
    <w:rsid w:val="008C4B9D"/>
    <w:rsid w:val="008C73FA"/>
    <w:rsid w:val="008D6881"/>
    <w:rsid w:val="008E6AF3"/>
    <w:rsid w:val="008F035B"/>
    <w:rsid w:val="00900BB1"/>
    <w:rsid w:val="00906B20"/>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A34"/>
    <w:rsid w:val="00A15CD8"/>
    <w:rsid w:val="00A205D3"/>
    <w:rsid w:val="00A52DE9"/>
    <w:rsid w:val="00A55AF9"/>
    <w:rsid w:val="00A62B8F"/>
    <w:rsid w:val="00A93DA9"/>
    <w:rsid w:val="00A97AE1"/>
    <w:rsid w:val="00A97B50"/>
    <w:rsid w:val="00AA31A8"/>
    <w:rsid w:val="00AC4CC2"/>
    <w:rsid w:val="00AC5498"/>
    <w:rsid w:val="00B13D73"/>
    <w:rsid w:val="00B2208C"/>
    <w:rsid w:val="00B42342"/>
    <w:rsid w:val="00B448D7"/>
    <w:rsid w:val="00B45F83"/>
    <w:rsid w:val="00B66F66"/>
    <w:rsid w:val="00B84D09"/>
    <w:rsid w:val="00B874DA"/>
    <w:rsid w:val="00B95FA8"/>
    <w:rsid w:val="00BB4ED7"/>
    <w:rsid w:val="00BB6E73"/>
    <w:rsid w:val="00BB7E5D"/>
    <w:rsid w:val="00BC3205"/>
    <w:rsid w:val="00BC6DF7"/>
    <w:rsid w:val="00BD0CB6"/>
    <w:rsid w:val="00BD2E89"/>
    <w:rsid w:val="00BD6BF4"/>
    <w:rsid w:val="00BE6E36"/>
    <w:rsid w:val="00BF0B2D"/>
    <w:rsid w:val="00BF2ED3"/>
    <w:rsid w:val="00BF5013"/>
    <w:rsid w:val="00BF7B5B"/>
    <w:rsid w:val="00C040FE"/>
    <w:rsid w:val="00C07E31"/>
    <w:rsid w:val="00C17184"/>
    <w:rsid w:val="00C21E70"/>
    <w:rsid w:val="00C32DA7"/>
    <w:rsid w:val="00C543AA"/>
    <w:rsid w:val="00C645A6"/>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D22C3"/>
    <w:rsid w:val="00DE4020"/>
    <w:rsid w:val="00E15965"/>
    <w:rsid w:val="00E27AD6"/>
    <w:rsid w:val="00E31B20"/>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D74D0"/>
    <w:rsid w:val="00EE0812"/>
    <w:rsid w:val="00EE0A3D"/>
    <w:rsid w:val="00EE261C"/>
    <w:rsid w:val="00EE29CC"/>
    <w:rsid w:val="00EF06FA"/>
    <w:rsid w:val="00F151CB"/>
    <w:rsid w:val="00F36132"/>
    <w:rsid w:val="00F54889"/>
    <w:rsid w:val="00F62CA0"/>
    <w:rsid w:val="00F65786"/>
    <w:rsid w:val="00F738C0"/>
    <w:rsid w:val="00F757A6"/>
    <w:rsid w:val="00F80467"/>
    <w:rsid w:val="00F80AF0"/>
    <w:rsid w:val="00F821EF"/>
    <w:rsid w:val="00F83240"/>
    <w:rsid w:val="00FA4A75"/>
    <w:rsid w:val="00FA67FB"/>
    <w:rsid w:val="00FA75B4"/>
    <w:rsid w:val="00FC3EA5"/>
    <w:rsid w:val="00FC58D8"/>
    <w:rsid w:val="00FC5E0C"/>
    <w:rsid w:val="00FC6C16"/>
    <w:rsid w:val="00FE6C2C"/>
    <w:rsid w:val="00FF2F10"/>
    <w:rsid w:val="00FF5D9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 w:type="character" w:styleId="BesuchterLink">
    <w:name w:val="FollowedHyperlink"/>
    <w:basedOn w:val="Absatz-Standardschriftart"/>
    <w:uiPriority w:val="99"/>
    <w:semiHidden/>
    <w:unhideWhenUsed/>
    <w:rsid w:val="004528F4"/>
    <w:rPr>
      <w:color w:val="954F72" w:themeColor="followedHyperlink"/>
      <w:u w:val="single"/>
    </w:rPr>
  </w:style>
  <w:style w:type="character" w:styleId="NichtaufgelsteErwhnung">
    <w:name w:val="Unresolved Mention"/>
    <w:basedOn w:val="Absatz-Standardschriftart"/>
    <w:uiPriority w:val="99"/>
    <w:semiHidden/>
    <w:unhideWhenUsed/>
    <w:rsid w:val="006F4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67</Pages>
  <Words>12460</Words>
  <Characters>71027</Characters>
  <Application>Microsoft Office Word</Application>
  <DocSecurity>0</DocSecurity>
  <Lines>591</Lines>
  <Paragraphs>166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 H</cp:lastModifiedBy>
  <cp:revision>98</cp:revision>
  <cp:lastPrinted>2023-07-04T12:11:00Z</cp:lastPrinted>
  <dcterms:created xsi:type="dcterms:W3CDTF">2017-12-17T04:51:00Z</dcterms:created>
  <dcterms:modified xsi:type="dcterms:W3CDTF">2023-07-05T06:21:00Z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