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2315BAEA" w:rsidR="008C02DA" w:rsidRDefault="005C77B1" w:rsidP="00B66F66">
      <w:pPr>
        <w:jc w:val="center"/>
      </w:pPr>
      <w:r>
        <w:rPr>
          <w:b/>
        </w:rPr>
        <w:t>MES Factory Software Implementation and KI factory explanation</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25A76286" w:rsidR="00B66F66" w:rsidRPr="005C77B1" w:rsidRDefault="005C77B1" w:rsidP="007A0A28">
      <w:pPr>
        <w:rPr>
          <w:strike/>
        </w:rPr>
      </w:pPr>
      <w:r w:rsidRPr="005C77B1">
        <w:rPr>
          <w:strike/>
        </w:rPr>
        <w:t xml:space="preserve">We, Moritz </w:t>
      </w:r>
      <w:proofErr w:type="spellStart"/>
      <w:r w:rsidRPr="005C77B1">
        <w:rPr>
          <w:strike/>
        </w:rPr>
        <w:t>Hoehnel</w:t>
      </w:r>
      <w:proofErr w:type="spellEnd"/>
      <w:r w:rsidRPr="005C77B1">
        <w:rPr>
          <w:strike/>
        </w:rPr>
        <w:t xml:space="preserve"> and Mattis Ritter</w:t>
      </w:r>
      <w:r w:rsidR="007A0A28" w:rsidRPr="005C77B1">
        <w:rPr>
          <w:strike/>
        </w:rPr>
        <w:t xml:space="preserve"> agree to allow this </w:t>
      </w:r>
      <w:r w:rsidR="008C02DA" w:rsidRPr="005C77B1">
        <w:rPr>
          <w:strike/>
        </w:rPr>
        <w:t>Undergraduate</w:t>
      </w:r>
      <w:r w:rsidR="007A0A28" w:rsidRPr="005C77B1">
        <w:rPr>
          <w:strike/>
        </w:rPr>
        <w:t xml:space="preserve"> Project Report to be kept at the </w:t>
      </w:r>
      <w:proofErr w:type="gramStart"/>
      <w:r w:rsidR="007A0A28" w:rsidRPr="005C77B1">
        <w:rPr>
          <w:strike/>
        </w:rPr>
        <w:t>Library</w:t>
      </w:r>
      <w:proofErr w:type="gramEnd"/>
      <w:r w:rsidR="007A0A28" w:rsidRPr="005C77B1">
        <w:rPr>
          <w:strike/>
        </w:rPr>
        <w:t xml:space="preserve">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proofErr w:type="gramStart"/>
      <w:r>
        <w:t xml:space="preserve">   </w:t>
      </w:r>
      <w:r w:rsidRPr="00324141">
        <w:t>(</w:t>
      </w:r>
      <w:proofErr w:type="gramEnd"/>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 xml:space="preserve">Moritz </w:t>
      </w:r>
      <w:proofErr w:type="spellStart"/>
      <w:r>
        <w:t>Hoehnel</w:t>
      </w:r>
      <w:proofErr w:type="spellEnd"/>
    </w:p>
    <w:p w14:paraId="5553B7DB" w14:textId="77E43DD3" w:rsidR="005C77B1" w:rsidRDefault="005C77B1" w:rsidP="00060968">
      <w:pPr>
        <w:spacing w:line="240" w:lineRule="auto"/>
        <w:jc w:val="center"/>
      </w:pPr>
      <w:r>
        <w:t>Mattis Ritter</w:t>
      </w: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proofErr w:type="gramStart"/>
      <w:r w:rsidR="00070D0B">
        <w:t>partial</w:t>
      </w:r>
      <w:proofErr w:type="gramEnd"/>
    </w:p>
    <w:p w14:paraId="3FA7440A" w14:textId="77777777" w:rsidR="00CD2657" w:rsidRDefault="00887E0D" w:rsidP="00CD2657">
      <w:pPr>
        <w:jc w:val="center"/>
      </w:pPr>
      <w:proofErr w:type="spellStart"/>
      <w:r>
        <w:t>fu</w:t>
      </w:r>
      <w:r w:rsidR="00CD2657">
        <w:t>lfil</w:t>
      </w:r>
      <w:r w:rsidR="00CA1472">
        <w:t>l</w:t>
      </w:r>
      <w:r w:rsidR="00CD2657">
        <w:t>ment</w:t>
      </w:r>
      <w:proofErr w:type="spellEnd"/>
      <w:r w:rsidR="00CD2657">
        <w:t xml:space="preserve"> </w:t>
      </w:r>
      <w:r w:rsidR="008C73FA" w:rsidRPr="008C73FA">
        <w:t>of the requirement for the award of the</w:t>
      </w:r>
    </w:p>
    <w:p w14:paraId="0EEA04DC" w14:textId="77777777" w:rsidR="008C73FA" w:rsidRDefault="0018561C" w:rsidP="00CD2657">
      <w:pPr>
        <w:jc w:val="center"/>
      </w:pPr>
      <w:r>
        <w:rPr>
          <w:highlight w:val="yellow"/>
        </w:rPr>
        <w:t xml:space="preserve">Bachelor’s Degree </w:t>
      </w:r>
      <w:r w:rsidR="008C73FA" w:rsidRPr="008C02DA">
        <w:rPr>
          <w:highlight w:val="yellow"/>
        </w:rPr>
        <w:t xml:space="preserve">of </w:t>
      </w:r>
      <w:r>
        <w:rPr>
          <w:highlight w:val="yellow"/>
        </w:rPr>
        <w:t xml:space="preserve">Mechanical </w:t>
      </w:r>
      <w:r w:rsidR="008C73FA" w:rsidRPr="008C02DA">
        <w:rPr>
          <w:highlight w:val="yellow"/>
        </w:rPr>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 xml:space="preserve">I hereby declare that the work in this project report is my own except for quotations and summaries which have been duly </w:t>
      </w:r>
      <w:proofErr w:type="gramStart"/>
      <w:r>
        <w:t>acknowledged</w:t>
      </w:r>
      <w:proofErr w:type="gramEnd"/>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674CB964" w:rsidR="001D6F4B" w:rsidRDefault="00161204" w:rsidP="001D6F4B">
      <w:pPr>
        <w:tabs>
          <w:tab w:val="left" w:pos="3402"/>
        </w:tabs>
        <w:ind w:left="3402"/>
      </w:pPr>
      <w:r>
        <w:t xml:space="preserve">Moritz </w:t>
      </w:r>
      <w:proofErr w:type="spellStart"/>
      <w:r>
        <w:t>Hoehnel</w:t>
      </w:r>
      <w:proofErr w:type="spellEnd"/>
      <w:r>
        <w:t xml:space="preserve"> and Mattis Ritter</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5CC5177F" w14:textId="15CA79C0" w:rsidR="001D6F4B" w:rsidRDefault="001D6F4B" w:rsidP="001D6F4B">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0234B5D" w14:textId="77777777" w:rsidR="001D6F4B" w:rsidRDefault="001D6F4B" w:rsidP="001D6F4B">
      <w:pPr>
        <w:tabs>
          <w:tab w:val="left" w:pos="2835"/>
          <w:tab w:val="left" w:pos="3402"/>
        </w:tabs>
        <w:spacing w:line="240" w:lineRule="auto"/>
        <w:ind w:left="1418"/>
      </w:pPr>
    </w:p>
    <w:p w14:paraId="350EFBAA" w14:textId="77777777" w:rsidR="001D6F4B" w:rsidRDefault="001D6F4B" w:rsidP="001D6F4B">
      <w:pPr>
        <w:tabs>
          <w:tab w:val="left" w:pos="2835"/>
          <w:tab w:val="left" w:pos="3402"/>
        </w:tabs>
        <w:spacing w:line="240" w:lineRule="auto"/>
        <w:ind w:left="1418"/>
      </w:pPr>
    </w:p>
    <w:p w14:paraId="1AD96A2C" w14:textId="77777777" w:rsidR="001D6F4B" w:rsidRDefault="001D6F4B" w:rsidP="001D6F4B">
      <w:pPr>
        <w:tabs>
          <w:tab w:val="left" w:pos="2835"/>
          <w:tab w:val="left" w:pos="3402"/>
        </w:tabs>
        <w:spacing w:line="240" w:lineRule="auto"/>
        <w:ind w:left="1418"/>
      </w:pPr>
    </w:p>
    <w:p w14:paraId="21CAE36B" w14:textId="77777777" w:rsidR="001D6F4B" w:rsidRDefault="001D6F4B" w:rsidP="001D6F4B">
      <w:pPr>
        <w:tabs>
          <w:tab w:val="left" w:pos="2835"/>
          <w:tab w:val="left" w:pos="3402"/>
        </w:tabs>
        <w:ind w:left="1418"/>
      </w:pPr>
      <w:r w:rsidRPr="001D6F4B">
        <w:t>Co Supervisor</w:t>
      </w:r>
      <w:r>
        <w:tab/>
        <w:t>:</w:t>
      </w:r>
      <w:r>
        <w:tab/>
        <w:t>……………………………………………………</w:t>
      </w:r>
    </w:p>
    <w:p w14:paraId="7F8333A5" w14:textId="2D611AC6" w:rsidR="001D6F4B" w:rsidRDefault="001D6F4B" w:rsidP="001D6F4B">
      <w:pPr>
        <w:tabs>
          <w:tab w:val="left" w:pos="2835"/>
          <w:tab w:val="left" w:pos="3402"/>
        </w:tabs>
        <w:spacing w:line="240" w:lineRule="auto"/>
        <w:ind w:left="1418"/>
      </w:pPr>
      <w:r>
        <w:tab/>
      </w:r>
      <w:r>
        <w:tab/>
      </w:r>
      <w:r w:rsidR="00161204">
        <w:t xml:space="preserve">Prof. Madya Ts. </w:t>
      </w:r>
      <w:proofErr w:type="spellStart"/>
      <w:r w:rsidR="00161204">
        <w:t>Dr.</w:t>
      </w:r>
      <w:proofErr w:type="spellEnd"/>
      <w:r w:rsidR="00161204">
        <w:t xml:space="preserve"> </w:t>
      </w:r>
      <w:proofErr w:type="spellStart"/>
      <w:r w:rsidR="00161204">
        <w:t>Zakiah</w:t>
      </w:r>
      <w:proofErr w:type="spellEnd"/>
      <w:r w:rsidR="00161204">
        <w:t xml:space="preserve"> Binti </w:t>
      </w:r>
      <w:proofErr w:type="spellStart"/>
      <w:r w:rsidR="00161204">
        <w:t>Kamdi</w:t>
      </w:r>
      <w:proofErr w:type="spellEnd"/>
    </w:p>
    <w:p w14:paraId="67612E7C" w14:textId="77777777" w:rsidR="004F65E1" w:rsidRDefault="004F65E1" w:rsidP="004F65E1"/>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06106675" w:rsidR="005E39A8" w:rsidRDefault="009B4950" w:rsidP="004F65E1">
      <w:r>
        <w:t xml:space="preserve">We would like to use this space to give a special acknowledgment for </w:t>
      </w:r>
      <w:proofErr w:type="spellStart"/>
      <w:r>
        <w:t>Dr.</w:t>
      </w:r>
      <w:proofErr w:type="spellEnd"/>
      <w:r>
        <w:t xml:space="preserve"> Low Cheng Yee, who always supported us in every matter.</w:t>
      </w:r>
    </w:p>
    <w:p w14:paraId="6854E86B" w14:textId="0EF5A815" w:rsidR="009B4950" w:rsidRDefault="009B4950" w:rsidP="004F65E1">
      <w:r>
        <w:t>We would like to also thank all the persons working in the UTHM-</w:t>
      </w:r>
      <w:proofErr w:type="spellStart"/>
      <w:r>
        <w:t>Frauenhofer</w:t>
      </w:r>
      <w:proofErr w:type="spellEnd"/>
      <w:r>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0" w:name="_Toc490520630"/>
      <w:r>
        <w:lastRenderedPageBreak/>
        <w:t>ABSTRACT</w:t>
      </w:r>
      <w:bookmarkEnd w:id="0"/>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proofErr w:type="gramStart"/>
      <w:r w:rsidR="00A52DE9" w:rsidRPr="00A52DE9">
        <w:tab/>
        <w:t xml:space="preserve">  ii</w:t>
      </w:r>
      <w:proofErr w:type="gramEnd"/>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A52DE9" w:rsidRDefault="005D4294" w:rsidP="005D4294">
      <w:pPr>
        <w:tabs>
          <w:tab w:val="clear" w:pos="720"/>
        </w:tabs>
        <w:ind w:left="1170"/>
        <w:rPr>
          <w:highlight w:val="yellow"/>
        </w:rPr>
      </w:pPr>
      <w:r w:rsidRPr="00A52DE9">
        <w:rPr>
          <w:highlight w:val="yellow"/>
        </w:rPr>
        <w:t>LIST OF TABLES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proofErr w:type="gramStart"/>
      <w:r w:rsidR="00A52DE9" w:rsidRPr="00A52DE9">
        <w:rPr>
          <w:highlight w:val="yellow"/>
        </w:rPr>
        <w:tab/>
        <w:t xml:space="preserve">  a</w:t>
      </w:r>
      <w:proofErr w:type="gramEnd"/>
    </w:p>
    <w:p w14:paraId="5565C5E0" w14:textId="77777777" w:rsidR="005D4294" w:rsidRPr="00A52DE9" w:rsidRDefault="005D4294" w:rsidP="005D4294">
      <w:pPr>
        <w:tabs>
          <w:tab w:val="clear" w:pos="720"/>
        </w:tabs>
        <w:ind w:left="1170"/>
        <w:rPr>
          <w:highlight w:val="yellow"/>
        </w:rPr>
      </w:pPr>
      <w:r w:rsidRPr="00A52DE9">
        <w:rPr>
          <w:highlight w:val="yellow"/>
        </w:rPr>
        <w:t>LIST OF FIGURES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proofErr w:type="gramStart"/>
      <w:r w:rsidR="00A52DE9" w:rsidRPr="00A52DE9">
        <w:rPr>
          <w:highlight w:val="yellow"/>
        </w:rPr>
        <w:tab/>
        <w:t xml:space="preserve">  b</w:t>
      </w:r>
      <w:proofErr w:type="gramEnd"/>
    </w:p>
    <w:p w14:paraId="3C650EF2" w14:textId="77777777" w:rsidR="005D4294" w:rsidRPr="00A52DE9" w:rsidRDefault="005D4294" w:rsidP="005D4294">
      <w:pPr>
        <w:tabs>
          <w:tab w:val="clear" w:pos="720"/>
        </w:tabs>
        <w:ind w:left="1170"/>
        <w:rPr>
          <w:highlight w:val="yellow"/>
        </w:rPr>
      </w:pPr>
      <w:r w:rsidRPr="00A52DE9">
        <w:rPr>
          <w:highlight w:val="yellow"/>
        </w:rPr>
        <w:t>LIST OF SYMBOLS AND ABBREVIATIONS</w:t>
      </w:r>
      <w:r w:rsidR="00A52DE9" w:rsidRPr="00A52DE9">
        <w:rPr>
          <w:highlight w:val="yellow"/>
        </w:rPr>
        <w:tab/>
      </w:r>
      <w:r w:rsidR="00A52DE9" w:rsidRPr="00A52DE9">
        <w:rPr>
          <w:highlight w:val="yellow"/>
        </w:rPr>
        <w:tab/>
      </w:r>
      <w:proofErr w:type="gramStart"/>
      <w:r w:rsidR="00A52DE9" w:rsidRPr="00A52DE9">
        <w:rPr>
          <w:highlight w:val="yellow"/>
        </w:rPr>
        <w:tab/>
        <w:t xml:space="preserve">  c</w:t>
      </w:r>
      <w:proofErr w:type="gramEnd"/>
    </w:p>
    <w:p w14:paraId="0BFB3B53" w14:textId="77777777" w:rsidR="005D4294" w:rsidRPr="00A52DE9" w:rsidRDefault="005D4294" w:rsidP="005D4294">
      <w:pPr>
        <w:tabs>
          <w:tab w:val="clear" w:pos="720"/>
        </w:tabs>
        <w:ind w:left="1170"/>
      </w:pPr>
      <w:r w:rsidRPr="00A52DE9">
        <w:rPr>
          <w:highlight w:val="yellow"/>
        </w:rPr>
        <w:t>LIST OF APPENDICES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proofErr w:type="gramStart"/>
      <w:r w:rsidR="00A52DE9" w:rsidRPr="00A52DE9">
        <w:rPr>
          <w:highlight w:val="yellow"/>
        </w:rPr>
        <w:tab/>
        <w:t xml:space="preserve">  d</w:t>
      </w:r>
      <w:proofErr w:type="gramEnd"/>
    </w:p>
    <w:p w14:paraId="401F97B9" w14:textId="77777777" w:rsidR="006D45A7" w:rsidRDefault="00CA5969">
      <w:pPr>
        <w:pStyle w:val="Verzeichnis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Verzeichnis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Verzeichnis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Verzeichnis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Verzeichnis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Verzeichnis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Verzeichnis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Verzeichnis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Verzeichnis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Verzeichnis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Verzeichnis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Verzeichnis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Verzeichnis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Verzeichnis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Verzeichnis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Verzeichnis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Verzeichnis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Verzeichnis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C86CCA" w:rsidRDefault="00CA5969" w:rsidP="00C86CCA">
      <w:pPr>
        <w:tabs>
          <w:tab w:val="clear" w:pos="720"/>
        </w:tabs>
        <w:ind w:left="1170"/>
        <w:rPr>
          <w:highlight w:val="yellow"/>
        </w:rPr>
      </w:pPr>
      <w:r>
        <w:fldChar w:fldCharType="end"/>
      </w:r>
      <w:r w:rsidR="00C86CCA" w:rsidRPr="00C86CCA">
        <w:rPr>
          <w:highlight w:val="yellow"/>
        </w:rPr>
        <w:t>REFERENCE</w:t>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t xml:space="preserve">   a</w:t>
      </w:r>
    </w:p>
    <w:p w14:paraId="11E44F94" w14:textId="77777777" w:rsidR="00C86CCA" w:rsidRPr="005D4294" w:rsidRDefault="00C86CCA" w:rsidP="00C86CCA">
      <w:pPr>
        <w:tabs>
          <w:tab w:val="clear" w:pos="720"/>
        </w:tabs>
        <w:ind w:left="1170"/>
      </w:pPr>
      <w:r w:rsidRPr="00C86CCA">
        <w:rPr>
          <w:highlight w:val="yellow"/>
        </w:rPr>
        <w:t>APPENDIX</w:t>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296"/>
        <w:gridCol w:w="6786"/>
      </w:tblGrid>
      <w:tr w:rsidR="00DB654E" w14:paraId="2A03D995" w14:textId="77777777" w:rsidTr="00DB654E">
        <w:tc>
          <w:tcPr>
            <w:tcW w:w="846" w:type="dxa"/>
          </w:tcPr>
          <w:p w14:paraId="3EAA19D1" w14:textId="77777777" w:rsidR="00DB654E" w:rsidRPr="006A665E" w:rsidRDefault="006A665E" w:rsidP="00DB654E">
            <w:pPr>
              <w:tabs>
                <w:tab w:val="clear" w:pos="720"/>
              </w:tabs>
              <w:jc w:val="left"/>
            </w:pPr>
            <m:oMathPara>
              <m:oMathParaPr>
                <m:jc m:val="left"/>
              </m:oMathParaPr>
              <m:oMath>
                <m:r>
                  <w:rPr>
                    <w:rFonts w:ascii="Cambria Math" w:hAnsi="Cambria Math"/>
                  </w:rPr>
                  <m:t>α</m:t>
                </m:r>
              </m:oMath>
            </m:oMathPara>
          </w:p>
        </w:tc>
        <w:tc>
          <w:tcPr>
            <w:tcW w:w="296" w:type="dxa"/>
          </w:tcPr>
          <w:p w14:paraId="1EAD4710" w14:textId="77777777" w:rsidR="00DB654E" w:rsidRDefault="00DB654E" w:rsidP="00DB654E">
            <w:r>
              <w:t>-</w:t>
            </w:r>
          </w:p>
        </w:tc>
        <w:tc>
          <w:tcPr>
            <w:tcW w:w="6786" w:type="dxa"/>
          </w:tcPr>
          <w:p w14:paraId="788BE602" w14:textId="77777777" w:rsidR="00DB654E" w:rsidRDefault="00DB654E" w:rsidP="00DB654E">
            <w:r>
              <w:t>Angle of attack</w:t>
            </w:r>
          </w:p>
        </w:tc>
      </w:tr>
      <w:tr w:rsidR="00DB654E" w14:paraId="2B4CF891" w14:textId="77777777" w:rsidTr="00DB654E">
        <w:tc>
          <w:tcPr>
            <w:tcW w:w="846" w:type="dxa"/>
          </w:tcPr>
          <w:p w14:paraId="70BEF088" w14:textId="77777777" w:rsidR="00DB654E" w:rsidRPr="006A665E" w:rsidRDefault="00000000" w:rsidP="00DB654E">
            <w:pPr>
              <w:jc w:val="left"/>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th</m:t>
                    </m:r>
                  </m:sub>
                </m:sSub>
              </m:oMath>
            </m:oMathPara>
          </w:p>
        </w:tc>
        <w:tc>
          <w:tcPr>
            <w:tcW w:w="296" w:type="dxa"/>
          </w:tcPr>
          <w:p w14:paraId="681E9594" w14:textId="77777777" w:rsidR="00DB654E" w:rsidRDefault="00DB654E" w:rsidP="00DB654E">
            <w:r>
              <w:t>-</w:t>
            </w:r>
          </w:p>
        </w:tc>
        <w:tc>
          <w:tcPr>
            <w:tcW w:w="6786" w:type="dxa"/>
          </w:tcPr>
          <w:p w14:paraId="785D387D" w14:textId="77777777" w:rsidR="00DB654E" w:rsidRDefault="006A665E" w:rsidP="00DB654E">
            <w:r>
              <w:t xml:space="preserve">Thermal efficiency </w:t>
            </w:r>
          </w:p>
        </w:tc>
      </w:tr>
      <w:tr w:rsidR="004D2B26" w14:paraId="250E6926" w14:textId="77777777" w:rsidTr="00DB654E">
        <w:tc>
          <w:tcPr>
            <w:tcW w:w="846" w:type="dxa"/>
          </w:tcPr>
          <w:p w14:paraId="42E88E8B" w14:textId="77777777" w:rsidR="004D2B26" w:rsidRDefault="004D2B26" w:rsidP="00DB654E">
            <w:pPr>
              <w:jc w:val="left"/>
            </w:pPr>
            <w:r>
              <w:t>DCAM</w:t>
            </w:r>
          </w:p>
        </w:tc>
        <w:tc>
          <w:tcPr>
            <w:tcW w:w="296" w:type="dxa"/>
          </w:tcPr>
          <w:p w14:paraId="6EB1495A" w14:textId="77777777" w:rsidR="004D2B26" w:rsidRDefault="004D2B26" w:rsidP="00DB654E">
            <w:r>
              <w:t>-</w:t>
            </w:r>
          </w:p>
        </w:tc>
        <w:tc>
          <w:tcPr>
            <w:tcW w:w="6786" w:type="dxa"/>
          </w:tcPr>
          <w:p w14:paraId="22580040" w14:textId="77777777" w:rsidR="004D2B26" w:rsidRDefault="004D2B26" w:rsidP="00DB654E">
            <w:r>
              <w:t>Department of Civil Aviation of Malaysia</w:t>
            </w:r>
          </w:p>
        </w:tc>
      </w:tr>
    </w:tbl>
    <w:p w14:paraId="34E49EBD" w14:textId="77777777" w:rsidR="00DB654E" w:rsidRDefault="00DB654E" w:rsidP="00DB654E"/>
    <w:p w14:paraId="41AA7A86" w14:textId="77777777" w:rsidR="006A665E" w:rsidRDefault="004D2B26" w:rsidP="00DB654E">
      <w:r>
        <w:t xml:space="preserve">You should start with explanation of symbols before </w:t>
      </w:r>
      <w:proofErr w:type="gramStart"/>
      <w:r>
        <w:t>abbreviation</w:t>
      </w:r>
      <w:proofErr w:type="gramEnd"/>
    </w:p>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1" w:name="_Toc491606297"/>
      <w:r>
        <w:t>INTRODUCTION</w:t>
      </w:r>
      <w:bookmarkEnd w:id="1"/>
    </w:p>
    <w:p w14:paraId="26E34E78" w14:textId="77777777" w:rsidR="0089694E" w:rsidRDefault="007454EE" w:rsidP="0089694E">
      <w:pPr>
        <w:pStyle w:val="berschrift2"/>
      </w:pPr>
      <w:bookmarkStart w:id="2" w:name="_Toc491606298"/>
      <w:r>
        <w:t>Background Study</w:t>
      </w:r>
      <w:r w:rsidR="00D82AEF" w:rsidRPr="00D82AEF">
        <w:t xml:space="preserve"> (use Heading 2 style)</w:t>
      </w:r>
      <w:bookmarkEnd w:id="2"/>
    </w:p>
    <w:p w14:paraId="627196EB" w14:textId="77777777" w:rsidR="00E40691" w:rsidRDefault="00E40691" w:rsidP="00E40691">
      <w:pPr>
        <w:rPr>
          <w:rStyle w:val="nobr"/>
        </w:rPr>
      </w:pPr>
      <w:bookmarkStart w:id="3"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w:t>
      </w:r>
      <w:proofErr w:type="gramStart"/>
      <w:r>
        <w:t>all of</w:t>
      </w:r>
      <w:proofErr w:type="gramEnd"/>
      <w:r>
        <w:t xml:space="preserve">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77777777"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proofErr w:type="spellStart"/>
      <w:r>
        <w:rPr>
          <w:rStyle w:val="nobr"/>
        </w:rPr>
        <w:t>analyzed</w:t>
      </w:r>
      <w:proofErr w:type="spellEnd"/>
      <w:r>
        <w:rPr>
          <w:rStyle w:val="nobr"/>
        </w:rPr>
        <w:t xml:space="preserve"> and translated into languages machines and humans understand. Advancing robot technologies are helping to support and take over production steps. Especially those that human </w:t>
      </w:r>
      <w:proofErr w:type="spellStart"/>
      <w:r>
        <w:rPr>
          <w:rStyle w:val="nobr"/>
        </w:rPr>
        <w:t>can not</w:t>
      </w:r>
      <w:proofErr w:type="spellEnd"/>
      <w:r>
        <w:rPr>
          <w:rStyle w:val="nobr"/>
        </w:rPr>
        <w:t xml:space="preserve"> handle, as example working in a hot environment. The third pillar, Artificial intelligence, is advancing </w:t>
      </w:r>
      <w:proofErr w:type="spellStart"/>
      <w:r>
        <w:rPr>
          <w:rStyle w:val="nobr"/>
        </w:rPr>
        <w:t>analyzing</w:t>
      </w:r>
      <w:proofErr w:type="spellEnd"/>
      <w:r>
        <w:rPr>
          <w:rStyle w:val="nobr"/>
        </w:rPr>
        <w:t xml:space="preserve"> the processing of production data. </w:t>
      </w:r>
    </w:p>
    <w:p w14:paraId="321178DB" w14:textId="77777777" w:rsidR="00E40691" w:rsidRDefault="00E40691" w:rsidP="00E40691">
      <w:r>
        <w:t xml:space="preserve">The goal of this project is to work on a factory simulation that is capable of all the previous requirements for a future factory. The factory is completely operated by </w:t>
      </w:r>
      <w:r>
        <w:lastRenderedPageBreak/>
        <w:t xml:space="preserve">robots, to establish one pillar. For the first part of this project a Manufacturing Execution System (MES) should be established. It is used to collect the sensor data, safe it to a cloud and then send it to inform the workers and machines that are part of the production. This means that it takes the pillar of Digitalization. The second step of the project shall establish the third pillar, the artificial intelligence. It should be used to </w:t>
      </w:r>
      <w:proofErr w:type="spellStart"/>
      <w:r>
        <w:t>analyze</w:t>
      </w:r>
      <w:proofErr w:type="spellEnd"/>
      <w:r>
        <w:t xml:space="preserve"> the production data. </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77777777" w:rsidR="00E40691" w:rsidRPr="00AC5EC8" w:rsidRDefault="00E40691" w:rsidP="00E40691"/>
    <w:p w14:paraId="0EE12DD8" w14:textId="77777777" w:rsidR="0089694E" w:rsidRDefault="007454EE" w:rsidP="007454EE">
      <w:pPr>
        <w:pStyle w:val="berschrift2"/>
      </w:pPr>
      <w:r>
        <w:t>Problem Statement</w:t>
      </w:r>
      <w:r w:rsidR="00D82AEF">
        <w:t xml:space="preserve"> </w:t>
      </w:r>
      <w:r w:rsidR="00D82AEF" w:rsidRPr="00D82AEF">
        <w:t>(use Heading 2 style)</w:t>
      </w:r>
      <w:bookmarkEnd w:id="3"/>
    </w:p>
    <w:p w14:paraId="07244C79" w14:textId="3F6840BF" w:rsidR="00E40691" w:rsidRDefault="00000000" w:rsidP="00E40691">
      <w:bookmarkStart w:id="4" w:name="_Toc491606300"/>
      <w:r>
        <w:rPr>
          <w:noProof/>
        </w:rPr>
        <w:pict w14:anchorId="1D1C8287">
          <v:group id="Group 10" o:spid="_x0000_s2074" style="position:absolute;left:0;text-align:left;margin-left:-.05pt;margin-top:0;width:470.4pt;height:323.3pt;z-index:251680768;mso-width-relative:margin;mso-height-relative:margin" coordsize="59740,41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4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&#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IZrWO4Xy5kVl/2lzVK58ORyDNtKY/&#10;9k8j/wCtWnRQBztxo99bffXf/tR84qqQQ20iurKg1Bc6ZZ3XM0eT/e6GpaA5sSBOCKjY5bNa174Y&#10;fdvsbjjH3ZP6Gs66s7izOLmFk/2mPy/nTCxErMpyrYqRpyTgpuX9ajGe4/SimBHPp1hdSq3kbW3c&#10;MO1bmlaVa6ZaBIhy3LHHWsmP/WL/AL1b4/1SH2oAev8AdApUhNxgg/Ln/vqmQhpX8rHyhvmb+lXV&#10;QIMLQGwICBgjFL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BAPUUHpyKKKAM+58PabOWaKHyWbnMIx+OOmazbrw/qVsCYIxOv+zhW/Xiuioo&#10;A46JglwsMiMsmfushVvyNdFEjXCJHH2+83pUt3pNjqEP2fULWOaP+6y9KksbC206AW1pCsca/dVR&#10;0oGSRxJGgUL0p1FFA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75" type="#_x0000_t75" style="position:absolute;top:76;width:59728;height:40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">
              <v:imagedata r:id="rId11" o:title=""/>
            </v:shape>
            <v:rect id="Rectangle 2" o:spid="_x0000_s2076" style="position:absolute;width:9601;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" fillcolor="#4472c4 [3204]" stroked="f" strokeweight="1pt">
              <v:textbox style="mso-next-textbox:#Rectangle 2">
                <w:txbxContent>
                  <w:p w14:paraId="47638FAD" w14:textId="77777777" w:rsidR="00E40691" w:rsidRDefault="00E40691" w:rsidP="00E40691">
                    <w:pPr>
                      <w:jc w:val="center"/>
                    </w:pPr>
                    <w:r>
                      <w:t>vacuum gripper robot</w:t>
                    </w:r>
                  </w:p>
                </w:txbxContent>
              </v:textbox>
            </v:rect>
            <v:rect id="Rectangle 2" o:spid="_x0000_s2077" style="position:absolute;left:50749;top:76;width:8915;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" fillcolor="#4472c4 [3204]" stroked="f" strokeweight="1pt">
              <v:textbox>
                <w:txbxContent>
                  <w:p w14:paraId="518BBEC8" w14:textId="77777777" w:rsidR="00E40691" w:rsidRPr="00A56EFC" w:rsidRDefault="00E40691" w:rsidP="00E40691">
                    <w:pPr>
                      <w:jc w:val="center"/>
                    </w:pPr>
                    <w:r w:rsidRPr="00A56EFC">
                      <w:t>high-bay warehouse</w:t>
                    </w:r>
                  </w:p>
                </w:txbxContent>
              </v:textbox>
            </v:rect>
            <v:rect id="Rectangle 2" o:spid="_x0000_s2078" style="position:absolute;top:33299;width:10896;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" fillcolor="#4472c4 [3204]" stroked="f" strokeweight="1pt">
              <v:textbox>
                <w:txbxContent>
                  <w:p w14:paraId="7922DDD0" w14:textId="77777777" w:rsidR="00E40691" w:rsidRPr="00A56EFC" w:rsidRDefault="00E40691" w:rsidP="00E40691">
                    <w:pPr>
                      <w:jc w:val="center"/>
                    </w:pPr>
                    <w:r w:rsidRPr="00A56EFC">
                      <w:t xml:space="preserve">sorting line with </w:t>
                    </w:r>
                    <w:proofErr w:type="spellStart"/>
                    <w:r w:rsidRPr="00A56EFC">
                      <w:t>color</w:t>
                    </w:r>
                    <w:proofErr w:type="spellEnd"/>
                    <w:r w:rsidRPr="00A56EFC">
                      <w:t xml:space="preserve"> detection</w:t>
                    </w:r>
                  </w:p>
                </w:txbxContent>
              </v:textbox>
            </v:rect>
            <v:rect id="Rectangle 2" o:spid="_x0000_s2079" style="position:absolute;left:48310;top:33070;width:11430;height:6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" fillcolor="#4472c4 [3204]" stroked="f" strokeweight="1pt">
              <v:textbox>
                <w:txbxContent>
                  <w:p w14:paraId="434EA9E7" w14:textId="77777777" w:rsidR="00E40691" w:rsidRPr="00A56EFC" w:rsidRDefault="00E40691" w:rsidP="00E40691">
                    <w:pPr>
                      <w:jc w:val="center"/>
                    </w:pPr>
                    <w:r w:rsidRPr="00A56EFC">
                      <w:t>multi-processing station with oven</w:t>
                    </w:r>
                  </w:p>
                </w:txbxContent>
              </v:textbox>
            </v:rect>
            <v:shapetype id="_x0000_t32" coordsize="21600,21600" o:spt="32" o:oned="t" path="m,l21600,21600e" filled="f">
              <v:path arrowok="t" fillok="f" o:connecttype="none"/>
              <o:lock v:ext="edit" shapetype="t"/>
            </v:shapetype>
            <v:shape id="Straight Arrow Connector 3" o:spid="_x0000_s2080" type="#_x0000_t32" style="position:absolute;left:9525;top:5410;width:5029;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" strokecolor="#4472c4 [3204]" strokeweight=".5pt">
              <v:stroke endarrow="block" joinstyle="miter"/>
            </v:shape>
            <v:shape id="Straight Arrow Connector 4" o:spid="_x0000_s2081" type="#_x0000_t32" style="position:absolute;left:10744;top:31165;width:1295;height:2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" strokecolor="#4472c4 [3204]" strokeweight=".5pt">
              <v:stroke endarrow="block" joinstyle="miter"/>
            </v:shape>
            <v:shape id="Straight Arrow Connector 5" o:spid="_x0000_s2082" type="#_x0000_t32" style="position:absolute;left:45491;top:31165;width:2819;height:1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" strokecolor="#4472c4 [3204]" strokeweight=".5pt">
              <v:stroke endarrow="block" joinstyle="miter"/>
            </v:shape>
            <v:shape id="Straight Arrow Connector 6" o:spid="_x0000_s2083" type="#_x0000_t32" style="position:absolute;left:46710;top:5334;width:426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" strokecolor="#4472c4 [3204]" strokeweight=".5pt">
              <v:stroke endarrow="block" joinstyle="miter"/>
            </v:shape>
            <w10:wrap type="topAndBottom"/>
          </v:group>
        </w:pict>
      </w:r>
      <w:r w:rsidR="00E40691">
        <w:t xml:space="preserve">Figure </w:t>
      </w:r>
      <w:proofErr w:type="spellStart"/>
      <w:r w:rsidR="00E40691">
        <w:t>x.x</w:t>
      </w:r>
      <w:proofErr w:type="spellEnd"/>
      <w:r w:rsidR="00E40691">
        <w:t xml:space="preserve">: </w:t>
      </w:r>
      <w:proofErr w:type="spellStart"/>
      <w:r w:rsidR="00E40691">
        <w:t>Fischertechnik</w:t>
      </w:r>
      <w:proofErr w:type="spellEnd"/>
      <w:r w:rsidR="00E40691">
        <w:t xml:space="preserve"> Smart Factory </w:t>
      </w:r>
    </w:p>
    <w:p w14:paraId="16968524" w14:textId="77777777" w:rsidR="00E40691" w:rsidRDefault="00E40691" w:rsidP="00E40691">
      <w:r w:rsidRPr="007A278B">
        <w:lastRenderedPageBreak/>
        <w:t>https://www.fischer.group/-/media/corporate/international/presse/images-presseinformationen/fischertechnik/2017/170926-fischertechnik-fabrik_simulation.ashx</w:t>
      </w:r>
    </w:p>
    <w:p w14:paraId="277E7EFC" w14:textId="77777777" w:rsidR="00E40691" w:rsidRDefault="00E40691" w:rsidP="00E40691">
      <w:r>
        <w:t xml:space="preserve">The </w:t>
      </w:r>
      <w:proofErr w:type="spellStart"/>
      <w:r>
        <w:t>Fischertechnik</w:t>
      </w:r>
      <w:proofErr w:type="spellEnd"/>
      <w:r>
        <w:t xml:space="preserve"> Smart Factory is used in the project. It is a learning factory that comes with many features and in the following a typical process and how to keep track of the workpiece is described.</w:t>
      </w:r>
    </w:p>
    <w:p w14:paraId="3ADA5945" w14:textId="77777777" w:rsidR="00E40691" w:rsidRPr="003602D9" w:rsidRDefault="00E40691" w:rsidP="00E40691">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proofErr w:type="gramStart"/>
      <w:r>
        <w:t xml:space="preserve">wanted </w:t>
      </w:r>
      <w:r w:rsidRPr="003602D9">
        <w:t xml:space="preserve"> workpiece</w:t>
      </w:r>
      <w:proofErr w:type="gramEnd"/>
      <w:r w:rsidRPr="003602D9">
        <w:t xml:space="preserve"> and places it in the output station. There it is conveyed to the pick-up position of the vacuum suction pad. </w:t>
      </w:r>
      <w:r>
        <w:t xml:space="preserve">This process can be monitored with the end-switches of the transport arm and the light sensors of the output station. When the end-switch of the transport arm is </w:t>
      </w:r>
      <w:proofErr w:type="gramStart"/>
      <w:r>
        <w:t>released</w:t>
      </w:r>
      <w:proofErr w:type="gramEnd"/>
      <w:r>
        <w:t xml:space="preserve"> a workpiece is collected and when it is pressed again it is deployed to the output station. There two light sensors detect whether the workpiece is at the end or start of the conveyor belt.</w:t>
      </w:r>
    </w:p>
    <w:p w14:paraId="659F9018" w14:textId="77777777" w:rsidR="00E40691" w:rsidRDefault="00E40691" w:rsidP="00E40691">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w:t>
      </w:r>
      <w:proofErr w:type="gramStart"/>
      <w:r>
        <w:t>oven</w:t>
      </w:r>
      <w:r w:rsidRPr="003602D9">
        <w:t>(</w:t>
      </w:r>
      <w:proofErr w:type="gramEnd"/>
      <w:r w:rsidRPr="003602D9">
        <w:t xml:space="preserve">MPO). </w:t>
      </w:r>
      <w:r>
        <w:t xml:space="preserve">When the end-switch of the VGR is </w:t>
      </w:r>
      <w:proofErr w:type="gramStart"/>
      <w:r>
        <w:t>released</w:t>
      </w:r>
      <w:proofErr w:type="gramEnd"/>
      <w:r>
        <w:t xml:space="preserve"> this process has started and as soon as the light sensor of the slide is triggered the workpiece has reached the MPO. </w:t>
      </w:r>
      <w:r w:rsidRPr="003602D9">
        <w:t>There</w:t>
      </w:r>
      <w:r>
        <w:t xml:space="preserve"> </w:t>
      </w:r>
      <w:r w:rsidRPr="003602D9">
        <w:t xml:space="preserve">the workpiece is pushed in, </w:t>
      </w:r>
      <w:proofErr w:type="gramStart"/>
      <w:r w:rsidRPr="003602D9">
        <w:t>fired</w:t>
      </w:r>
      <w:proofErr w:type="gramEnd"/>
      <w:r w:rsidRPr="003602D9">
        <w:t xml:space="preserve"> and moved out again. The transport carriage with vacuum suction pad then transports the workpiece to the </w:t>
      </w:r>
      <w:r>
        <w:t>milling</w:t>
      </w:r>
      <w:r w:rsidRPr="003602D9">
        <w:t xml:space="preserve"> machine. There, the workpiece is placed on the rotary table</w:t>
      </w:r>
      <w:r>
        <w:t xml:space="preserve"> and when it the end-switch of it is pressed the MPO comes to its end.</w:t>
      </w:r>
    </w:p>
    <w:p w14:paraId="3567D55E" w14:textId="77777777" w:rsidR="00E40691" w:rsidRDefault="00E40691" w:rsidP="00E40691">
      <w:r w:rsidRPr="003602D9">
        <w:t xml:space="preserve">After the milling process, the workpiece is pneumatically pushed onto the conveyor belt </w:t>
      </w:r>
      <w:r>
        <w:t xml:space="preserve">of the sorting line with </w:t>
      </w:r>
      <w:proofErr w:type="spellStart"/>
      <w:r>
        <w:t>color</w:t>
      </w:r>
      <w:proofErr w:type="spellEnd"/>
      <w:r>
        <w:t xml:space="preserve"> </w:t>
      </w:r>
      <w:proofErr w:type="gramStart"/>
      <w:r>
        <w:t>detection</w:t>
      </w:r>
      <w:r w:rsidRPr="003602D9">
        <w:t>(</w:t>
      </w:r>
      <w:proofErr w:type="gramEnd"/>
      <w:r w:rsidRPr="003602D9">
        <w:t>SLD).</w:t>
      </w:r>
      <w:r w:rsidRPr="00192DAD">
        <w:t xml:space="preserve"> </w:t>
      </w:r>
      <w:r w:rsidRPr="003602D9">
        <w:t xml:space="preserve">On the conveyor belt, the workpiece passes through a </w:t>
      </w:r>
      <w:proofErr w:type="spellStart"/>
      <w:r w:rsidRPr="003602D9">
        <w:t>color</w:t>
      </w:r>
      <w:proofErr w:type="spellEnd"/>
      <w:r w:rsidRPr="003602D9">
        <w:t xml:space="preserve"> recognition system. Depending on the </w:t>
      </w:r>
      <w:proofErr w:type="spellStart"/>
      <w:r w:rsidRPr="003602D9">
        <w:t>color</w:t>
      </w:r>
      <w:proofErr w:type="spellEnd"/>
      <w:r w:rsidRPr="003602D9">
        <w:t xml:space="preserve"> detected, the workpiece is pneumatically pushed onto the corresponding </w:t>
      </w:r>
      <w:r>
        <w:t>chute. Once more the light sensors provide information of the status of the sorting line.</w:t>
      </w:r>
    </w:p>
    <w:p w14:paraId="6B713928" w14:textId="64406DBE" w:rsidR="00E40691" w:rsidRPr="003602D9" w:rsidRDefault="00000000" w:rsidP="00E40691">
      <w:r>
        <w:rPr>
          <w:noProof/>
        </w:rPr>
        <w:lastRenderedPageBreak/>
        <w:pict w14:anchorId="7B810B04">
          <v:group id="Group 9" o:spid="_x0000_s2071" style="position:absolute;left:0;text-align:left;margin-left:0;margin-top:16.2pt;width:266.65pt;height:154.8pt;z-index:251681792;mso-position-horizontal:center;mso-position-horizontal-relative:margin" coordsize="33864,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">
            <v:shape id="Picture 2" o:spid="_x0000_s2072" type="#_x0000_t75" alt="Diagram, schematic&#10;&#10;Description automatically generated" style="position:absolute;width:33864;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">
              <v:imagedata r:id="rId12" o:title="Diagram, schematic&#10;&#10;Description automatically generated" croptop="1674f" cropbottom="18045f" cropleft="684f" cropright="342f"/>
            </v:shape>
            <v:rect id="Rectangle 8" o:spid="_x0000_s2073" style="position:absolute;left:19812;top:17754;width:281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" fillcolor="white [3212]" stroked="f" strokeweight="1pt"/>
            <w10:wrap type="topAndBottom" anchorx="margin"/>
          </v:group>
        </w:pict>
      </w:r>
    </w:p>
    <w:p w14:paraId="71AAB4B4" w14:textId="77777777" w:rsidR="00E40691" w:rsidRDefault="00E40691" w:rsidP="00E40691">
      <w:r>
        <w:t xml:space="preserve">Figure </w:t>
      </w:r>
      <w:proofErr w:type="spellStart"/>
      <w:r>
        <w:t>x.x</w:t>
      </w:r>
      <w:proofErr w:type="spellEnd"/>
      <w:r>
        <w:t>: Schematic plan of the Smart Factory</w:t>
      </w:r>
    </w:p>
    <w:p w14:paraId="3CE3634A" w14:textId="77777777" w:rsidR="00E40691" w:rsidRDefault="00E40691" w:rsidP="00E40691">
      <w:r>
        <w:t xml:space="preserve">Table </w:t>
      </w:r>
      <w:proofErr w:type="spellStart"/>
      <w:r>
        <w:t>x.x</w:t>
      </w:r>
      <w:proofErr w:type="spellEnd"/>
      <w:r>
        <w:t xml:space="preserve">: Start and end of each </w:t>
      </w:r>
      <w:proofErr w:type="gramStart"/>
      <w:r>
        <w:t>station</w:t>
      </w:r>
      <w:proofErr w:type="gramEnd"/>
    </w:p>
    <w:tbl>
      <w:tblPr>
        <w:tblStyle w:val="Tabellenraster"/>
        <w:tblW w:w="0" w:type="auto"/>
        <w:tblLook w:val="04A0" w:firstRow="1" w:lastRow="0" w:firstColumn="1" w:lastColumn="0" w:noHBand="0" w:noVBand="1"/>
      </w:tblPr>
      <w:tblGrid>
        <w:gridCol w:w="965"/>
        <w:gridCol w:w="3299"/>
        <w:gridCol w:w="4172"/>
      </w:tblGrid>
      <w:tr w:rsidR="00E40691" w14:paraId="0AADDFC8" w14:textId="77777777" w:rsidTr="00891EB2">
        <w:tc>
          <w:tcPr>
            <w:tcW w:w="988" w:type="dxa"/>
          </w:tcPr>
          <w:p w14:paraId="7A64D822" w14:textId="77777777" w:rsidR="00E40691" w:rsidRDefault="00E40691" w:rsidP="00891EB2">
            <w:r>
              <w:t>Station</w:t>
            </w:r>
          </w:p>
        </w:tc>
        <w:tc>
          <w:tcPr>
            <w:tcW w:w="3685" w:type="dxa"/>
          </w:tcPr>
          <w:p w14:paraId="09C490C8" w14:textId="77777777" w:rsidR="00E40691" w:rsidRDefault="00E40691" w:rsidP="00891EB2">
            <w:r>
              <w:t>Process</w:t>
            </w:r>
          </w:p>
        </w:tc>
        <w:tc>
          <w:tcPr>
            <w:tcW w:w="4723" w:type="dxa"/>
          </w:tcPr>
          <w:p w14:paraId="54F30905" w14:textId="77777777" w:rsidR="00E40691" w:rsidRDefault="00E40691" w:rsidP="00891EB2">
            <w:r>
              <w:t>Sensor</w:t>
            </w:r>
          </w:p>
        </w:tc>
      </w:tr>
      <w:tr w:rsidR="00E40691" w14:paraId="19494C77" w14:textId="77777777" w:rsidTr="00891EB2">
        <w:tc>
          <w:tcPr>
            <w:tcW w:w="988" w:type="dxa"/>
            <w:vMerge w:val="restart"/>
            <w:vAlign w:val="center"/>
          </w:tcPr>
          <w:p w14:paraId="4B6EC2C3" w14:textId="77777777" w:rsidR="00E40691" w:rsidRDefault="00E40691" w:rsidP="00891EB2">
            <w:r>
              <w:t>HBW</w:t>
            </w:r>
          </w:p>
        </w:tc>
        <w:tc>
          <w:tcPr>
            <w:tcW w:w="3685" w:type="dxa"/>
          </w:tcPr>
          <w:p w14:paraId="73329B23" w14:textId="77777777" w:rsidR="00E40691" w:rsidRDefault="00E40691" w:rsidP="00891EB2">
            <w:r>
              <w:t>Start collecting workpiece</w:t>
            </w:r>
          </w:p>
        </w:tc>
        <w:tc>
          <w:tcPr>
            <w:tcW w:w="4723" w:type="dxa"/>
          </w:tcPr>
          <w:p w14:paraId="777687EB" w14:textId="77777777" w:rsidR="00E40691" w:rsidRDefault="00E40691" w:rsidP="00891EB2">
            <w:r>
              <w:t>End-switch released</w:t>
            </w:r>
          </w:p>
        </w:tc>
      </w:tr>
      <w:tr w:rsidR="00E40691" w14:paraId="11082A9F" w14:textId="77777777" w:rsidTr="00891EB2">
        <w:tc>
          <w:tcPr>
            <w:tcW w:w="988" w:type="dxa"/>
            <w:vMerge/>
            <w:vAlign w:val="center"/>
          </w:tcPr>
          <w:p w14:paraId="2C074214" w14:textId="77777777" w:rsidR="00E40691" w:rsidRDefault="00E40691" w:rsidP="00891EB2"/>
        </w:tc>
        <w:tc>
          <w:tcPr>
            <w:tcW w:w="3685" w:type="dxa"/>
          </w:tcPr>
          <w:p w14:paraId="2D7ED2BB" w14:textId="77777777" w:rsidR="00E40691" w:rsidRDefault="00E40691" w:rsidP="00891EB2">
            <w:r>
              <w:t>Workpiece leaving output station</w:t>
            </w:r>
          </w:p>
        </w:tc>
        <w:tc>
          <w:tcPr>
            <w:tcW w:w="4723" w:type="dxa"/>
          </w:tcPr>
          <w:p w14:paraId="75672520" w14:textId="77777777" w:rsidR="00E40691" w:rsidRDefault="00E40691" w:rsidP="00891EB2">
            <w:r>
              <w:t>Second light sensor triggered</w:t>
            </w:r>
          </w:p>
        </w:tc>
      </w:tr>
      <w:tr w:rsidR="00E40691" w14:paraId="725AE09C" w14:textId="77777777" w:rsidTr="00891EB2">
        <w:tc>
          <w:tcPr>
            <w:tcW w:w="988" w:type="dxa"/>
            <w:vMerge w:val="restart"/>
            <w:vAlign w:val="center"/>
          </w:tcPr>
          <w:p w14:paraId="0157E21E" w14:textId="77777777" w:rsidR="00E40691" w:rsidRDefault="00E40691" w:rsidP="00891EB2">
            <w:r>
              <w:t>VGR</w:t>
            </w:r>
          </w:p>
        </w:tc>
        <w:tc>
          <w:tcPr>
            <w:tcW w:w="3685" w:type="dxa"/>
          </w:tcPr>
          <w:p w14:paraId="238A4FE6" w14:textId="77777777" w:rsidR="00E40691" w:rsidRDefault="00E40691" w:rsidP="00891EB2">
            <w:r>
              <w:t>VGR started</w:t>
            </w:r>
          </w:p>
        </w:tc>
        <w:tc>
          <w:tcPr>
            <w:tcW w:w="4723" w:type="dxa"/>
          </w:tcPr>
          <w:p w14:paraId="0C27EA79" w14:textId="77777777" w:rsidR="00E40691" w:rsidRDefault="00E40691" w:rsidP="00891EB2">
            <w:r>
              <w:t>End-switch released</w:t>
            </w:r>
          </w:p>
        </w:tc>
      </w:tr>
      <w:tr w:rsidR="00E40691" w14:paraId="67EC86DB" w14:textId="77777777" w:rsidTr="00891EB2">
        <w:tc>
          <w:tcPr>
            <w:tcW w:w="988" w:type="dxa"/>
            <w:vMerge/>
            <w:vAlign w:val="center"/>
          </w:tcPr>
          <w:p w14:paraId="2367AF28" w14:textId="77777777" w:rsidR="00E40691" w:rsidRDefault="00E40691" w:rsidP="00891EB2"/>
        </w:tc>
        <w:tc>
          <w:tcPr>
            <w:tcW w:w="3685" w:type="dxa"/>
          </w:tcPr>
          <w:p w14:paraId="5BB751BE" w14:textId="77777777" w:rsidR="00E40691" w:rsidRDefault="00E40691" w:rsidP="00891EB2">
            <w:r>
              <w:t>VGR finished</w:t>
            </w:r>
          </w:p>
        </w:tc>
        <w:tc>
          <w:tcPr>
            <w:tcW w:w="4723" w:type="dxa"/>
          </w:tcPr>
          <w:p w14:paraId="22C7D96A" w14:textId="77777777" w:rsidR="00E40691" w:rsidRDefault="00E40691" w:rsidP="00891EB2">
            <w:r>
              <w:t>Light sensor of slide triggered</w:t>
            </w:r>
          </w:p>
        </w:tc>
      </w:tr>
      <w:tr w:rsidR="00E40691" w14:paraId="369EDFA5" w14:textId="77777777" w:rsidTr="00891EB2">
        <w:tc>
          <w:tcPr>
            <w:tcW w:w="988" w:type="dxa"/>
            <w:vMerge w:val="restart"/>
            <w:vAlign w:val="center"/>
          </w:tcPr>
          <w:p w14:paraId="77FE671B" w14:textId="77777777" w:rsidR="00E40691" w:rsidRDefault="00E40691" w:rsidP="00891EB2">
            <w:r>
              <w:t>MPO</w:t>
            </w:r>
          </w:p>
        </w:tc>
        <w:tc>
          <w:tcPr>
            <w:tcW w:w="3685" w:type="dxa"/>
          </w:tcPr>
          <w:p w14:paraId="75C6780F" w14:textId="77777777" w:rsidR="00E40691" w:rsidRDefault="00E40691" w:rsidP="00891EB2">
            <w:r>
              <w:t>Workpiece deployed to MPO</w:t>
            </w:r>
          </w:p>
        </w:tc>
        <w:tc>
          <w:tcPr>
            <w:tcW w:w="4723" w:type="dxa"/>
          </w:tcPr>
          <w:p w14:paraId="59F8BE06" w14:textId="77777777" w:rsidR="00E40691" w:rsidRDefault="00E40691" w:rsidP="00891EB2">
            <w:proofErr w:type="gramStart"/>
            <w:r>
              <w:t>Light-sensor</w:t>
            </w:r>
            <w:proofErr w:type="gramEnd"/>
            <w:r>
              <w:t xml:space="preserve"> of slide triggered</w:t>
            </w:r>
          </w:p>
        </w:tc>
      </w:tr>
      <w:tr w:rsidR="00E40691" w14:paraId="2F9FB3FA" w14:textId="77777777" w:rsidTr="00891EB2">
        <w:tc>
          <w:tcPr>
            <w:tcW w:w="988" w:type="dxa"/>
            <w:vMerge/>
            <w:vAlign w:val="center"/>
          </w:tcPr>
          <w:p w14:paraId="07F69343" w14:textId="77777777" w:rsidR="00E40691" w:rsidRDefault="00E40691" w:rsidP="00891EB2"/>
        </w:tc>
        <w:tc>
          <w:tcPr>
            <w:tcW w:w="3685" w:type="dxa"/>
          </w:tcPr>
          <w:p w14:paraId="197C2E69" w14:textId="77777777" w:rsidR="00E40691" w:rsidRDefault="00E40691" w:rsidP="00891EB2">
            <w:r>
              <w:t>Workpiece leaving MPO</w:t>
            </w:r>
          </w:p>
        </w:tc>
        <w:tc>
          <w:tcPr>
            <w:tcW w:w="4723" w:type="dxa"/>
          </w:tcPr>
          <w:p w14:paraId="4C0D270B" w14:textId="77777777" w:rsidR="00E40691" w:rsidRDefault="00E40691" w:rsidP="00891EB2">
            <w:r>
              <w:t>End switch of rotary table</w:t>
            </w:r>
          </w:p>
        </w:tc>
      </w:tr>
      <w:tr w:rsidR="00E40691" w14:paraId="3DD1846D" w14:textId="77777777" w:rsidTr="00891EB2">
        <w:tc>
          <w:tcPr>
            <w:tcW w:w="988" w:type="dxa"/>
            <w:vMerge w:val="restart"/>
            <w:vAlign w:val="center"/>
          </w:tcPr>
          <w:p w14:paraId="1CC855A4" w14:textId="77777777" w:rsidR="00E40691" w:rsidRDefault="00E40691" w:rsidP="00891EB2">
            <w:r>
              <w:t>SLD</w:t>
            </w:r>
          </w:p>
        </w:tc>
        <w:tc>
          <w:tcPr>
            <w:tcW w:w="3685" w:type="dxa"/>
          </w:tcPr>
          <w:p w14:paraId="4C8A238F" w14:textId="77777777" w:rsidR="00E40691" w:rsidRDefault="00E40691" w:rsidP="00891EB2">
            <w:r>
              <w:t>Workpiece deployed to SLD</w:t>
            </w:r>
          </w:p>
        </w:tc>
        <w:tc>
          <w:tcPr>
            <w:tcW w:w="4723" w:type="dxa"/>
          </w:tcPr>
          <w:p w14:paraId="6A82FA84" w14:textId="77777777" w:rsidR="00E40691" w:rsidRDefault="00E40691" w:rsidP="00891EB2">
            <w:r>
              <w:t>Pneumatic valve activated</w:t>
            </w:r>
          </w:p>
        </w:tc>
      </w:tr>
      <w:tr w:rsidR="00E40691" w14:paraId="04454880" w14:textId="77777777" w:rsidTr="00891EB2">
        <w:tc>
          <w:tcPr>
            <w:tcW w:w="988" w:type="dxa"/>
            <w:vMerge/>
          </w:tcPr>
          <w:p w14:paraId="29D227B6" w14:textId="77777777" w:rsidR="00E40691" w:rsidRDefault="00E40691" w:rsidP="00891EB2"/>
        </w:tc>
        <w:tc>
          <w:tcPr>
            <w:tcW w:w="3685" w:type="dxa"/>
          </w:tcPr>
          <w:p w14:paraId="7E4A29FC" w14:textId="77777777" w:rsidR="00E40691" w:rsidRDefault="00E40691" w:rsidP="00891EB2">
            <w:r>
              <w:t>Workpiece sorted</w:t>
            </w:r>
          </w:p>
        </w:tc>
        <w:tc>
          <w:tcPr>
            <w:tcW w:w="4723" w:type="dxa"/>
          </w:tcPr>
          <w:p w14:paraId="7E39A393" w14:textId="77777777" w:rsidR="00E40691" w:rsidRDefault="00E40691" w:rsidP="00891EB2">
            <w:r>
              <w:t>Light sensor of chute triggered</w:t>
            </w:r>
          </w:p>
        </w:tc>
      </w:tr>
    </w:tbl>
    <w:p w14:paraId="70FB00FB" w14:textId="77777777" w:rsidR="00E40691" w:rsidRDefault="00E40691" w:rsidP="00E40691"/>
    <w:p w14:paraId="11DF0E78" w14:textId="264D9FD1" w:rsidR="00521C7F" w:rsidRDefault="00E40691" w:rsidP="00E40691">
      <w:pPr>
        <w:tabs>
          <w:tab w:val="left" w:pos="5724"/>
        </w:tabs>
      </w:pPr>
      <w:r>
        <w:t xml:space="preserve">The Smart factory is connected to a PLC from Beckhoff and controlled with their software </w:t>
      </w:r>
      <w:proofErr w:type="spellStart"/>
      <w:r>
        <w:t>TwinCAT</w:t>
      </w:r>
      <w:proofErr w:type="spellEnd"/>
      <w:r>
        <w:t xml:space="preserve"> 3. The input and output data </w:t>
      </w:r>
      <w:proofErr w:type="spellStart"/>
      <w:r>
        <w:t>od</w:t>
      </w:r>
      <w:proofErr w:type="spellEnd"/>
      <w:r>
        <w:t xml:space="preserve"> the sensors and actuators </w:t>
      </w:r>
      <w:proofErr w:type="gramStart"/>
      <w:r>
        <w:t>has</w:t>
      </w:r>
      <w:proofErr w:type="gramEnd"/>
      <w:r>
        <w:t xml:space="preserve"> to be written into a server to make it available for the </w:t>
      </w:r>
      <w:proofErr w:type="spellStart"/>
      <w:r>
        <w:t>arcstone</w:t>
      </w:r>
      <w:proofErr w:type="spellEnd"/>
      <w:r>
        <w:t xml:space="preserve"> MES.</w:t>
      </w:r>
      <w:bookmarkEnd w:id="4"/>
    </w:p>
    <w:p w14:paraId="353AD448" w14:textId="77777777" w:rsidR="00521C7F" w:rsidRDefault="00521C7F" w:rsidP="00521C7F">
      <w:pPr>
        <w:pStyle w:val="berschrift2"/>
      </w:pPr>
      <w:bookmarkStart w:id="5" w:name="_Toc491606301"/>
      <w:r>
        <w:t>Objectives</w:t>
      </w:r>
      <w:bookmarkEnd w:id="5"/>
    </w:p>
    <w:p w14:paraId="0E714386" w14:textId="77777777" w:rsidR="00E40691" w:rsidRDefault="00E40691" w:rsidP="00E40691">
      <w:bookmarkStart w:id="6" w:name="_Toc491606302"/>
      <w:r>
        <w:t>This chapter provides the specification of the project. It will be defined what is needed to be done to complete the project.</w:t>
      </w:r>
    </w:p>
    <w:p w14:paraId="2A381604" w14:textId="77777777" w:rsidR="00E40691" w:rsidRDefault="00E40691" w:rsidP="00E40691"/>
    <w:p w14:paraId="44B162FB" w14:textId="76B7383B" w:rsidR="00E40691" w:rsidRDefault="00E40691" w:rsidP="00CA5522">
      <w:pPr>
        <w:pStyle w:val="berschrift4"/>
      </w:pPr>
      <w:r>
        <w:lastRenderedPageBreak/>
        <w:t xml:space="preserve"> Scope (of the software product)</w:t>
      </w:r>
    </w:p>
    <w:p w14:paraId="642F149E" w14:textId="77777777" w:rsidR="00E40691" w:rsidRDefault="00E40691" w:rsidP="00E40691">
      <w:r>
        <w:t>The first task is to establish the MES Software to work with the learning factory. The second task is to explain how to make the KI-Campus factory Software work with the factory in the laboratory.</w:t>
      </w:r>
    </w:p>
    <w:p w14:paraId="7D36DEA4" w14:textId="77777777" w:rsidR="00E40691" w:rsidRDefault="00E40691" w:rsidP="00E40691"/>
    <w:p w14:paraId="3D083356" w14:textId="55AA34F1" w:rsidR="00E40691" w:rsidRDefault="00E40691" w:rsidP="00CA5522">
      <w:pPr>
        <w:pStyle w:val="berschrift4"/>
      </w:pPr>
      <w:r>
        <w:t>Explanation of terms and / or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9"/>
        <w:gridCol w:w="7767"/>
      </w:tblGrid>
      <w:tr w:rsidR="00E40691" w14:paraId="46F614F6" w14:textId="77777777" w:rsidTr="00E40691">
        <w:tc>
          <w:tcPr>
            <w:tcW w:w="669" w:type="dxa"/>
          </w:tcPr>
          <w:p w14:paraId="7EA64A86" w14:textId="77777777" w:rsidR="00E40691" w:rsidRDefault="00E40691" w:rsidP="00891EB2">
            <w:r>
              <w:t>ID</w:t>
            </w:r>
          </w:p>
        </w:tc>
        <w:tc>
          <w:tcPr>
            <w:tcW w:w="7767" w:type="dxa"/>
          </w:tcPr>
          <w:p w14:paraId="4C85E02E" w14:textId="77777777" w:rsidR="00E40691" w:rsidRDefault="00E40691" w:rsidP="00891EB2">
            <w:r>
              <w:t>Is the identification number of a specification.</w:t>
            </w:r>
          </w:p>
        </w:tc>
      </w:tr>
      <w:tr w:rsidR="00E40691" w14:paraId="438F803F" w14:textId="77777777" w:rsidTr="00E40691">
        <w:tc>
          <w:tcPr>
            <w:tcW w:w="669" w:type="dxa"/>
          </w:tcPr>
          <w:p w14:paraId="698EE972" w14:textId="77777777" w:rsidR="00E40691" w:rsidRDefault="00E40691" w:rsidP="00891EB2">
            <w:r>
              <w:t>Pr.</w:t>
            </w:r>
          </w:p>
        </w:tc>
        <w:tc>
          <w:tcPr>
            <w:tcW w:w="7767" w:type="dxa"/>
          </w:tcPr>
          <w:p w14:paraId="2A9EB094" w14:textId="77777777" w:rsidR="00E40691" w:rsidRDefault="00E40691" w:rsidP="00891EB2">
            <w:r>
              <w:t xml:space="preserve">Is the priority of a specification. It specifies whether a goal </w:t>
            </w:r>
            <w:proofErr w:type="gramStart"/>
            <w:r>
              <w:t>has to</w:t>
            </w:r>
            <w:proofErr w:type="gramEnd"/>
            <w:r>
              <w:t xml:space="preserve"> be achieved or not.</w:t>
            </w:r>
          </w:p>
          <w:p w14:paraId="24E8E267" w14:textId="77777777" w:rsidR="00E40691" w:rsidRDefault="00E40691" w:rsidP="00891EB2">
            <w:r>
              <w:t xml:space="preserve">A: </w:t>
            </w:r>
            <w:proofErr w:type="gramStart"/>
            <w:r>
              <w:t>Has to</w:t>
            </w:r>
            <w:proofErr w:type="gramEnd"/>
            <w:r>
              <w:t xml:space="preserve"> be fulfilled (Verification needed).</w:t>
            </w:r>
          </w:p>
          <w:p w14:paraId="15424B95" w14:textId="77777777" w:rsidR="00E40691" w:rsidRDefault="00E40691" w:rsidP="00891EB2">
            <w:r>
              <w:t>B: Should be fulfilled</w:t>
            </w:r>
          </w:p>
          <w:p w14:paraId="2B5A5584" w14:textId="77777777" w:rsidR="00E40691" w:rsidRDefault="00E40691" w:rsidP="00891EB2">
            <w:r>
              <w:t>C: Can be fulfilled</w:t>
            </w:r>
          </w:p>
        </w:tc>
      </w:tr>
      <w:tr w:rsidR="00E40691" w14:paraId="2757BABF" w14:textId="77777777" w:rsidTr="00E40691">
        <w:tc>
          <w:tcPr>
            <w:tcW w:w="669" w:type="dxa"/>
          </w:tcPr>
          <w:p w14:paraId="7337BBD0" w14:textId="77777777" w:rsidR="00E40691" w:rsidRDefault="00E40691" w:rsidP="00891EB2">
            <w:r>
              <w:t>MES</w:t>
            </w:r>
          </w:p>
        </w:tc>
        <w:tc>
          <w:tcPr>
            <w:tcW w:w="7767" w:type="dxa"/>
          </w:tcPr>
          <w:p w14:paraId="3C2D0CFB" w14:textId="77777777" w:rsidR="00E40691" w:rsidRDefault="00E40691" w:rsidP="00891EB2">
            <w:r>
              <w:t>Manufacturing execution system</w:t>
            </w:r>
          </w:p>
        </w:tc>
      </w:tr>
    </w:tbl>
    <w:p w14:paraId="62A61451" w14:textId="531FA514" w:rsidR="00E40691" w:rsidRDefault="00E40691" w:rsidP="00CA5522">
      <w:pPr>
        <w:pStyle w:val="berschrift4"/>
      </w:pPr>
      <w:r>
        <w:t>Overview (How is the document structured?)</w:t>
      </w:r>
    </w:p>
    <w:p w14:paraId="18665054" w14:textId="77777777" w:rsidR="00E40691" w:rsidRDefault="00E40691" w:rsidP="00E40691">
      <w:r>
        <w:t>In the following chapter a general description of the project will be done. It will give an overview of the tasks. In the second part specific requirements will be clarified.</w:t>
      </w:r>
    </w:p>
    <w:p w14:paraId="28246562" w14:textId="42BE61EF" w:rsidR="00E40691" w:rsidRDefault="00E40691" w:rsidP="00CA5522">
      <w:pPr>
        <w:pStyle w:val="berschrift3"/>
      </w:pPr>
      <w:r>
        <w:t xml:space="preserve"> general description (of the system)</w:t>
      </w:r>
    </w:p>
    <w:p w14:paraId="1752234A" w14:textId="77777777" w:rsidR="00E40691" w:rsidRDefault="00E40691" w:rsidP="00E40691">
      <w:r>
        <w:t>a. Product functions (a summary and overview)</w:t>
      </w:r>
    </w:p>
    <w:p w14:paraId="45209AAF" w14:textId="77777777" w:rsidR="00E40691" w:rsidRDefault="00E40691" w:rsidP="00E40691">
      <w:r>
        <w:t xml:space="preserve">For the first part of the project a MES software is used. It is used to digitalize manufacturing processes. For worker of the </w:t>
      </w:r>
      <w:proofErr w:type="gramStart"/>
      <w:r>
        <w:t>manufactory</w:t>
      </w:r>
      <w:proofErr w:type="gramEnd"/>
      <w:r>
        <w:t xml:space="preserve"> it should provide instructions. </w:t>
      </w:r>
      <w:proofErr w:type="gramStart"/>
      <w:r>
        <w:t>Therefore</w:t>
      </w:r>
      <w:proofErr w:type="gramEnd"/>
      <w:r>
        <w:t xml:space="preserve"> a workflow for the whole production process will be implemented. Customers should be supplied with information about the state of the production. The information provided to the costumers shall be of such a nature to help them classify when the product will be ready. A person that oversees the production should have a dashboard with collected data sets. </w:t>
      </w:r>
    </w:p>
    <w:p w14:paraId="0EDB0C63" w14:textId="77777777" w:rsidR="00E40691" w:rsidRDefault="00E40691" w:rsidP="00E40691">
      <w:r>
        <w:lastRenderedPageBreak/>
        <w:t>For the KI-Campus learning factory a set of explanations will be created. This will include a user manual and a workshop in which the functions will be gone through. Furthermore, it will be discussed how to implement the Software to the factory.</w:t>
      </w:r>
    </w:p>
    <w:p w14:paraId="0476D928" w14:textId="27BDB2EC" w:rsidR="00E40691" w:rsidRDefault="00E40691" w:rsidP="00CA5522">
      <w:pPr>
        <w:pStyle w:val="berschrift4"/>
      </w:pPr>
      <w:r>
        <w:t>Product perspective</w:t>
      </w:r>
    </w:p>
    <w:p w14:paraId="5E7586EE" w14:textId="77777777" w:rsidR="00E40691" w:rsidRDefault="00E40691" w:rsidP="00E40691">
      <w:r>
        <w:t xml:space="preserve">The factory is shown on an exhibition table. The results of the implementation of the MES Software can be accessed via a PC and a screen. For show purposes it is advised to locate the screen right next to the factory. </w:t>
      </w:r>
    </w:p>
    <w:p w14:paraId="5DC64987" w14:textId="77777777" w:rsidR="00E40691" w:rsidRDefault="00E40691" w:rsidP="00E40691">
      <w:r>
        <w:t>The KI-Campus factory learning material will be given digitally. The workshop will be held face to face.</w:t>
      </w:r>
    </w:p>
    <w:p w14:paraId="1AFF9D8E" w14:textId="77777777" w:rsidR="00E40691" w:rsidRDefault="00E40691" w:rsidP="00E40691"/>
    <w:p w14:paraId="12387DF7" w14:textId="5168689C" w:rsidR="00E40691" w:rsidRDefault="00E40691" w:rsidP="00E40691">
      <w:pPr>
        <w:pStyle w:val="berschrift4"/>
      </w:pPr>
      <w:r>
        <w:t xml:space="preserve">User characteristics (information about expected users, e.g., education, </w:t>
      </w:r>
      <w:proofErr w:type="spellStart"/>
      <w:proofErr w:type="gramStart"/>
      <w:r>
        <w:t>experience,expertise</w:t>
      </w:r>
      <w:proofErr w:type="spellEnd"/>
      <w:proofErr w:type="gramEnd"/>
      <w:r>
        <w:t>)</w:t>
      </w:r>
    </w:p>
    <w:p w14:paraId="1C4526F4" w14:textId="77777777" w:rsidR="00E40691" w:rsidRDefault="00E40691" w:rsidP="00E40691">
      <w:r>
        <w:t>The expected users of the MES software divide into three groups: Worker, Customer and Manager.</w:t>
      </w:r>
    </w:p>
    <w:p w14:paraId="23F4174A" w14:textId="77777777" w:rsidR="00E40691" w:rsidRDefault="00E40691" w:rsidP="00E40691">
      <w:r>
        <w:t>The workers expertise will be to use the PLC software. He has expertise for all the steps of the factory. He will need to learn how to follow instructions of the MES workflow. He probably has no higher education and won’t be able to implement any changes to the software.</w:t>
      </w:r>
    </w:p>
    <w:p w14:paraId="662E31A5" w14:textId="77777777" w:rsidR="00E40691" w:rsidRDefault="00E40691" w:rsidP="00E40691">
      <w:r>
        <w:t>The manager will have higher education. He has experiences with complex software. He needs to overview that the MES software is running correctly. He also needs expertise on how to interpret data as he will need to have a look onto the data sets of the dashboard.</w:t>
      </w:r>
    </w:p>
    <w:p w14:paraId="153376E3" w14:textId="77777777" w:rsidR="00E40691" w:rsidRDefault="00E40691" w:rsidP="00E40691">
      <w:r>
        <w:t xml:space="preserve">The customer is a coworker of </w:t>
      </w:r>
      <w:proofErr w:type="gramStart"/>
      <w:r>
        <w:t>a</w:t>
      </w:r>
      <w:proofErr w:type="gramEnd"/>
      <w:r>
        <w:t xml:space="preserve"> other company that works in the department of purchase and sells. He has experiences in using ordering software. He </w:t>
      </w:r>
      <w:proofErr w:type="gramStart"/>
      <w:r>
        <w:t>need</w:t>
      </w:r>
      <w:proofErr w:type="gramEnd"/>
      <w:r>
        <w:t xml:space="preserve"> to apply these expertise to access the data provided to him.</w:t>
      </w:r>
    </w:p>
    <w:p w14:paraId="7264A42D" w14:textId="77777777" w:rsidR="00E40691" w:rsidRDefault="00E40691" w:rsidP="00E40691"/>
    <w:p w14:paraId="19FB37A7" w14:textId="0337FDFF" w:rsidR="00E40691" w:rsidRDefault="00E40691" w:rsidP="00CA5522">
      <w:pPr>
        <w:pStyle w:val="berschrift4"/>
      </w:pPr>
      <w:r w:rsidRPr="00551AC7">
        <w:lastRenderedPageBreak/>
        <w:t>Design constraints (for the developers)</w:t>
      </w:r>
    </w:p>
    <w:p w14:paraId="5592CB52" w14:textId="77777777" w:rsidR="00E40691" w:rsidRDefault="00E40691" w:rsidP="00E40691">
      <w:r>
        <w:t>Not all parts needed for KI-Campus factory are available. This could hinder the connection between the KI applications and the factory.</w:t>
      </w:r>
    </w:p>
    <w:p w14:paraId="6BA408C0" w14:textId="77777777" w:rsidR="00E40691" w:rsidRDefault="00E40691" w:rsidP="00E40691"/>
    <w:p w14:paraId="58BB89CF" w14:textId="77777777" w:rsidR="00BF7B5B" w:rsidRDefault="00BF7B5B" w:rsidP="00BF7B5B">
      <w:pPr>
        <w:pStyle w:val="berschrift2"/>
      </w:pPr>
      <w:r>
        <w:t>Scope of Study</w:t>
      </w:r>
      <w:bookmarkEnd w:id="6"/>
    </w:p>
    <w:p w14:paraId="2F3FADF9" w14:textId="77777777" w:rsidR="00E40691" w:rsidRDefault="00E40691" w:rsidP="00E40691">
      <w:bookmarkStart w:id="7" w:name="_Toc491606303"/>
      <w:r>
        <w:t>a. functional requirements</w:t>
      </w:r>
    </w:p>
    <w:p w14:paraId="3901F583" w14:textId="77777777" w:rsidR="00E40691" w:rsidRDefault="00E40691" w:rsidP="00E40691">
      <w:proofErr w:type="spellStart"/>
      <w:r>
        <w:t>i</w:t>
      </w:r>
      <w:proofErr w:type="spellEnd"/>
      <w:r>
        <w:t>. MES software</w:t>
      </w:r>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891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14:paraId="1B346414" w14:textId="77777777" w:rsidR="00E40691" w:rsidRDefault="00E40691" w:rsidP="00891EB2">
            <w:r>
              <w:t>ID</w:t>
            </w:r>
          </w:p>
        </w:tc>
        <w:tc>
          <w:tcPr>
            <w:tcW w:w="1498"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543"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957"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40"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49CE09CD"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732106AD" w14:textId="77777777" w:rsidR="00E40691" w:rsidRDefault="00E40691" w:rsidP="00891EB2">
            <w:r>
              <w:t>A.01</w:t>
            </w:r>
          </w:p>
        </w:tc>
        <w:tc>
          <w:tcPr>
            <w:tcW w:w="1498" w:type="dxa"/>
          </w:tcPr>
          <w:p w14:paraId="550A1C9F"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Workflow</w:t>
            </w:r>
          </w:p>
        </w:tc>
        <w:tc>
          <w:tcPr>
            <w:tcW w:w="3543" w:type="dxa"/>
          </w:tcPr>
          <w:p w14:paraId="7FF8F0A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With </w:t>
            </w:r>
            <w:proofErr w:type="spellStart"/>
            <w:r>
              <w:t>arc.ops</w:t>
            </w:r>
            <w:proofErr w:type="spellEnd"/>
            <w:r>
              <w:t xml:space="preserve"> a workflow </w:t>
            </w:r>
            <w:proofErr w:type="gramStart"/>
            <w:r>
              <w:t>has to</w:t>
            </w:r>
            <w:proofErr w:type="gramEnd"/>
            <w:r>
              <w:t xml:space="preserve"> be created for the hole factoring process.</w:t>
            </w:r>
          </w:p>
        </w:tc>
        <w:tc>
          <w:tcPr>
            <w:tcW w:w="2957" w:type="dxa"/>
          </w:tcPr>
          <w:p w14:paraId="0C3612CA"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Ended workflow</w:t>
            </w:r>
          </w:p>
        </w:tc>
        <w:tc>
          <w:tcPr>
            <w:tcW w:w="440" w:type="dxa"/>
          </w:tcPr>
          <w:p w14:paraId="117B7F4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3252CC3A"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005ADCDC" w14:textId="77777777" w:rsidR="00E40691" w:rsidRDefault="00E40691" w:rsidP="00891EB2">
            <w:r>
              <w:t>A.02</w:t>
            </w:r>
          </w:p>
        </w:tc>
        <w:tc>
          <w:tcPr>
            <w:tcW w:w="1498" w:type="dxa"/>
          </w:tcPr>
          <w:p w14:paraId="38D7A02A"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Workflow</w:t>
            </w:r>
          </w:p>
        </w:tc>
        <w:tc>
          <w:tcPr>
            <w:tcW w:w="3543" w:type="dxa"/>
          </w:tcPr>
          <w:p w14:paraId="4328469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Further processes can be implemented for product personalization</w:t>
            </w:r>
          </w:p>
        </w:tc>
        <w:tc>
          <w:tcPr>
            <w:tcW w:w="2957" w:type="dxa"/>
          </w:tcPr>
          <w:p w14:paraId="7B292D8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t>
            </w:r>
          </w:p>
        </w:tc>
        <w:tc>
          <w:tcPr>
            <w:tcW w:w="440" w:type="dxa"/>
          </w:tcPr>
          <w:p w14:paraId="75C56F7C"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w:t>
            </w:r>
          </w:p>
        </w:tc>
      </w:tr>
      <w:tr w:rsidR="00E40691" w14:paraId="023BA988"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2D71A15E" w14:textId="77777777" w:rsidR="00E40691" w:rsidRDefault="00E40691" w:rsidP="00891EB2">
            <w:r>
              <w:t>A.03</w:t>
            </w:r>
          </w:p>
        </w:tc>
        <w:tc>
          <w:tcPr>
            <w:tcW w:w="1498" w:type="dxa"/>
          </w:tcPr>
          <w:p w14:paraId="7B4853E2"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Data collection</w:t>
            </w:r>
          </w:p>
        </w:tc>
        <w:tc>
          <w:tcPr>
            <w:tcW w:w="3543" w:type="dxa"/>
          </w:tcPr>
          <w:p w14:paraId="20C702E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With </w:t>
            </w:r>
            <w:proofErr w:type="spellStart"/>
            <w:proofErr w:type="gramStart"/>
            <w:r>
              <w:t>arc.quire</w:t>
            </w:r>
            <w:proofErr w:type="spellEnd"/>
            <w:proofErr w:type="gramEnd"/>
            <w:r>
              <w:t xml:space="preserve"> data of the factory must be demanded</w:t>
            </w:r>
          </w:p>
        </w:tc>
        <w:tc>
          <w:tcPr>
            <w:tcW w:w="2957" w:type="dxa"/>
          </w:tcPr>
          <w:p w14:paraId="0DC7573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Software verifies connection</w:t>
            </w:r>
          </w:p>
        </w:tc>
        <w:tc>
          <w:tcPr>
            <w:tcW w:w="440" w:type="dxa"/>
          </w:tcPr>
          <w:p w14:paraId="3369F07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45E369C6" w14:textId="77777777" w:rsidR="00E40691" w:rsidRDefault="00E40691" w:rsidP="00891EB2">
            <w:r>
              <w:t>A.04</w:t>
            </w:r>
          </w:p>
        </w:tc>
        <w:tc>
          <w:tcPr>
            <w:tcW w:w="1498" w:type="dxa"/>
          </w:tcPr>
          <w:p w14:paraId="405DA095"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Database</w:t>
            </w:r>
          </w:p>
        </w:tc>
        <w:tc>
          <w:tcPr>
            <w:tcW w:w="3543" w:type="dxa"/>
          </w:tcPr>
          <w:p w14:paraId="62E641D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 database needs to be created, that is capable to store all important data.</w:t>
            </w:r>
          </w:p>
        </w:tc>
        <w:tc>
          <w:tcPr>
            <w:tcW w:w="2957" w:type="dxa"/>
          </w:tcPr>
          <w:p w14:paraId="367849B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Load data into database</w:t>
            </w:r>
          </w:p>
        </w:tc>
        <w:tc>
          <w:tcPr>
            <w:tcW w:w="440" w:type="dxa"/>
          </w:tcPr>
          <w:p w14:paraId="3FB0DA4E"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50F07463" w14:textId="77777777" w:rsidR="00E40691" w:rsidRDefault="00E40691" w:rsidP="00891EB2">
            <w:r>
              <w:t>A.05</w:t>
            </w:r>
          </w:p>
        </w:tc>
        <w:tc>
          <w:tcPr>
            <w:tcW w:w="1498" w:type="dxa"/>
          </w:tcPr>
          <w:p w14:paraId="33ADECD5"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Database</w:t>
            </w:r>
          </w:p>
        </w:tc>
        <w:tc>
          <w:tcPr>
            <w:tcW w:w="3543" w:type="dxa"/>
          </w:tcPr>
          <w:p w14:paraId="32636C50"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Data from the factory </w:t>
            </w:r>
            <w:proofErr w:type="gramStart"/>
            <w:r>
              <w:t>must  be</w:t>
            </w:r>
            <w:proofErr w:type="gramEnd"/>
            <w:r>
              <w:t xml:space="preserve"> stored into the database.</w:t>
            </w:r>
          </w:p>
        </w:tc>
        <w:tc>
          <w:tcPr>
            <w:tcW w:w="2957" w:type="dxa"/>
          </w:tcPr>
          <w:p w14:paraId="2B3F171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Request list of </w:t>
            </w:r>
            <w:proofErr w:type="gramStart"/>
            <w:r>
              <w:t>database</w:t>
            </w:r>
            <w:proofErr w:type="gramEnd"/>
            <w:r>
              <w:t>.</w:t>
            </w:r>
          </w:p>
        </w:tc>
        <w:tc>
          <w:tcPr>
            <w:tcW w:w="440" w:type="dxa"/>
          </w:tcPr>
          <w:p w14:paraId="2E65F25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3849D461"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16439D78" w14:textId="77777777" w:rsidR="00E40691" w:rsidRDefault="00E40691" w:rsidP="00891EB2">
            <w:r>
              <w:t>A.06</w:t>
            </w:r>
          </w:p>
        </w:tc>
        <w:tc>
          <w:tcPr>
            <w:tcW w:w="1498" w:type="dxa"/>
          </w:tcPr>
          <w:p w14:paraId="3AFCCAF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Flow</w:t>
            </w:r>
          </w:p>
        </w:tc>
        <w:tc>
          <w:tcPr>
            <w:tcW w:w="3543" w:type="dxa"/>
          </w:tcPr>
          <w:p w14:paraId="0F02BBA0"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A flow needs to be created with </w:t>
            </w:r>
            <w:proofErr w:type="spellStart"/>
            <w:proofErr w:type="gramStart"/>
            <w:r>
              <w:t>arc.flow</w:t>
            </w:r>
            <w:proofErr w:type="spellEnd"/>
            <w:proofErr w:type="gramEnd"/>
          </w:p>
        </w:tc>
        <w:tc>
          <w:tcPr>
            <w:tcW w:w="2957" w:type="dxa"/>
          </w:tcPr>
          <w:p w14:paraId="76E49973"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Finished Flow</w:t>
            </w:r>
          </w:p>
        </w:tc>
        <w:tc>
          <w:tcPr>
            <w:tcW w:w="440" w:type="dxa"/>
          </w:tcPr>
          <w:p w14:paraId="3ADFD70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03657219" w14:textId="77777777" w:rsidR="00E40691" w:rsidRDefault="00E40691" w:rsidP="00891EB2">
            <w:r>
              <w:t>A.07</w:t>
            </w:r>
          </w:p>
        </w:tc>
        <w:tc>
          <w:tcPr>
            <w:tcW w:w="1498" w:type="dxa"/>
          </w:tcPr>
          <w:p w14:paraId="65D6C8E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Flow</w:t>
            </w:r>
          </w:p>
        </w:tc>
        <w:tc>
          <w:tcPr>
            <w:tcW w:w="3543" w:type="dxa"/>
          </w:tcPr>
          <w:p w14:paraId="7BE70D80"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Data </w:t>
            </w:r>
            <w:proofErr w:type="gramStart"/>
            <w:r>
              <w:t>has to</w:t>
            </w:r>
            <w:proofErr w:type="gramEnd"/>
            <w:r>
              <w:t xml:space="preserve"> be processed and analyzed. Important sensor values will have an allocated meaning.</w:t>
            </w:r>
          </w:p>
        </w:tc>
        <w:tc>
          <w:tcPr>
            <w:tcW w:w="2957" w:type="dxa"/>
          </w:tcPr>
          <w:p w14:paraId="69FDECCC"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roofErr w:type="spellStart"/>
            <w:r>
              <w:t>Understable</w:t>
            </w:r>
            <w:proofErr w:type="spellEnd"/>
            <w:r>
              <w:t xml:space="preserve"> data</w:t>
            </w:r>
          </w:p>
        </w:tc>
        <w:tc>
          <w:tcPr>
            <w:tcW w:w="440" w:type="dxa"/>
          </w:tcPr>
          <w:p w14:paraId="4D722D5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7D0F19CB" w14:textId="77777777" w:rsidR="00E40691" w:rsidRDefault="00E40691" w:rsidP="00891EB2">
            <w:r>
              <w:t>A.08</w:t>
            </w:r>
          </w:p>
        </w:tc>
        <w:tc>
          <w:tcPr>
            <w:tcW w:w="1498" w:type="dxa"/>
          </w:tcPr>
          <w:p w14:paraId="475D69F2"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Dashboard</w:t>
            </w:r>
          </w:p>
        </w:tc>
        <w:tc>
          <w:tcPr>
            <w:tcW w:w="3543" w:type="dxa"/>
          </w:tcPr>
          <w:p w14:paraId="65B643A6"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w:t>
            </w:r>
            <w:proofErr w:type="gramStart"/>
            <w:r>
              <w:t>need</w:t>
            </w:r>
            <w:proofErr w:type="gramEnd"/>
            <w:r>
              <w:t xml:space="preserve"> to be shown. </w:t>
            </w:r>
          </w:p>
        </w:tc>
        <w:tc>
          <w:tcPr>
            <w:tcW w:w="2957" w:type="dxa"/>
          </w:tcPr>
          <w:p w14:paraId="1C4E363C"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Reviewing dashboard on screen</w:t>
            </w:r>
          </w:p>
        </w:tc>
        <w:tc>
          <w:tcPr>
            <w:tcW w:w="440" w:type="dxa"/>
          </w:tcPr>
          <w:p w14:paraId="7F836A1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bl>
    <w:p w14:paraId="1F268DB2" w14:textId="77777777" w:rsidR="00E40691" w:rsidRDefault="00E40691" w:rsidP="00E40691"/>
    <w:p w14:paraId="2516A0A2" w14:textId="77777777" w:rsidR="00E40691" w:rsidRDefault="00E40691" w:rsidP="00E40691">
      <w:r>
        <w:t>ii. external interfaces</w:t>
      </w:r>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891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14:paraId="701D3ED1" w14:textId="77777777" w:rsidR="00E40691" w:rsidRDefault="00E40691" w:rsidP="00891EB2">
            <w:r>
              <w:t>ID</w:t>
            </w:r>
          </w:p>
        </w:tc>
        <w:tc>
          <w:tcPr>
            <w:tcW w:w="1498" w:type="dxa"/>
          </w:tcPr>
          <w:p w14:paraId="2CFFBB35"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543" w:type="dxa"/>
          </w:tcPr>
          <w:p w14:paraId="69BDADA7"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957" w:type="dxa"/>
          </w:tcPr>
          <w:p w14:paraId="2CBBD1DC"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40" w:type="dxa"/>
          </w:tcPr>
          <w:p w14:paraId="3C6EB7DE"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0CCD3D0B" w14:textId="77777777" w:rsidR="00E40691" w:rsidRDefault="00E40691" w:rsidP="00891EB2">
            <w:r>
              <w:t>B.01</w:t>
            </w:r>
          </w:p>
        </w:tc>
        <w:tc>
          <w:tcPr>
            <w:tcW w:w="1498" w:type="dxa"/>
          </w:tcPr>
          <w:p w14:paraId="38AB7AD4" w14:textId="77777777" w:rsidR="00E40691" w:rsidRDefault="00E40691" w:rsidP="00891EB2">
            <w:pPr>
              <w:jc w:val="left"/>
              <w:cnfStyle w:val="000000000000" w:firstRow="0" w:lastRow="0" w:firstColumn="0" w:lastColumn="0" w:oddVBand="0" w:evenVBand="0" w:oddHBand="0" w:evenHBand="0" w:firstRowFirstColumn="0" w:firstRowLastColumn="0" w:lastRowFirstColumn="0" w:lastRowLastColumn="0"/>
            </w:pPr>
            <w:r>
              <w:t>Screen</w:t>
            </w:r>
          </w:p>
        </w:tc>
        <w:tc>
          <w:tcPr>
            <w:tcW w:w="3543" w:type="dxa"/>
          </w:tcPr>
          <w:p w14:paraId="2593FAD2"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957" w:type="dxa"/>
          </w:tcPr>
          <w:p w14:paraId="390A220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Plug in display</w:t>
            </w:r>
          </w:p>
        </w:tc>
        <w:tc>
          <w:tcPr>
            <w:tcW w:w="440" w:type="dxa"/>
          </w:tcPr>
          <w:p w14:paraId="54C85B4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5673F291" w14:textId="77777777" w:rsidR="00E40691" w:rsidRDefault="00E40691" w:rsidP="00891EB2">
            <w:r>
              <w:t>B.02</w:t>
            </w:r>
          </w:p>
        </w:tc>
        <w:tc>
          <w:tcPr>
            <w:tcW w:w="1498" w:type="dxa"/>
          </w:tcPr>
          <w:p w14:paraId="392D864F"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Connection</w:t>
            </w:r>
          </w:p>
        </w:tc>
        <w:tc>
          <w:tcPr>
            <w:tcW w:w="3543" w:type="dxa"/>
          </w:tcPr>
          <w:p w14:paraId="2286522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957" w:type="dxa"/>
          </w:tcPr>
          <w:p w14:paraId="160B5B25"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40" w:type="dxa"/>
          </w:tcPr>
          <w:p w14:paraId="4CB4694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20A6337B" w14:textId="77777777" w:rsidR="00E40691" w:rsidRDefault="00E40691" w:rsidP="00891EB2">
            <w:r>
              <w:t>B.03</w:t>
            </w:r>
          </w:p>
        </w:tc>
        <w:tc>
          <w:tcPr>
            <w:tcW w:w="1498" w:type="dxa"/>
          </w:tcPr>
          <w:p w14:paraId="2311B33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Connection</w:t>
            </w:r>
          </w:p>
        </w:tc>
        <w:tc>
          <w:tcPr>
            <w:tcW w:w="3543" w:type="dxa"/>
          </w:tcPr>
          <w:p w14:paraId="79148A3C"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957" w:type="dxa"/>
          </w:tcPr>
          <w:p w14:paraId="2408106B"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Access data</w:t>
            </w:r>
          </w:p>
        </w:tc>
        <w:tc>
          <w:tcPr>
            <w:tcW w:w="440" w:type="dxa"/>
          </w:tcPr>
          <w:p w14:paraId="646A8CA5"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039B1B52" w14:textId="77777777" w:rsidR="00E40691" w:rsidRDefault="00E40691" w:rsidP="00891EB2">
            <w:r>
              <w:t>B.04</w:t>
            </w:r>
          </w:p>
        </w:tc>
        <w:tc>
          <w:tcPr>
            <w:tcW w:w="1498" w:type="dxa"/>
          </w:tcPr>
          <w:p w14:paraId="7073C226"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Connection</w:t>
            </w:r>
          </w:p>
        </w:tc>
        <w:tc>
          <w:tcPr>
            <w:tcW w:w="3543" w:type="dxa"/>
          </w:tcPr>
          <w:p w14:paraId="23EC0FD6"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The </w:t>
            </w:r>
            <w:proofErr w:type="spellStart"/>
            <w:proofErr w:type="gramStart"/>
            <w:r>
              <w:t>arc.quire</w:t>
            </w:r>
            <w:proofErr w:type="spellEnd"/>
            <w:proofErr w:type="gramEnd"/>
            <w:r>
              <w:t xml:space="preserve"> software needs to connect with the UTHM server.</w:t>
            </w:r>
          </w:p>
        </w:tc>
        <w:tc>
          <w:tcPr>
            <w:tcW w:w="2957" w:type="dxa"/>
          </w:tcPr>
          <w:p w14:paraId="32284B1A"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Data can be loaded</w:t>
            </w:r>
          </w:p>
        </w:tc>
        <w:tc>
          <w:tcPr>
            <w:tcW w:w="440" w:type="dxa"/>
          </w:tcPr>
          <w:p w14:paraId="4ED5ED6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19D58A36"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722907CA" w14:textId="77777777" w:rsidR="00E40691" w:rsidRDefault="00E40691" w:rsidP="00891EB2"/>
        </w:tc>
        <w:tc>
          <w:tcPr>
            <w:tcW w:w="1498" w:type="dxa"/>
          </w:tcPr>
          <w:p w14:paraId="2B1CBD6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3543" w:type="dxa"/>
          </w:tcPr>
          <w:p w14:paraId="089B0B23"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2957" w:type="dxa"/>
          </w:tcPr>
          <w:p w14:paraId="3F06F4B6"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440" w:type="dxa"/>
          </w:tcPr>
          <w:p w14:paraId="08E6D066"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r>
      <w:tr w:rsidR="00E40691" w14:paraId="1D4A4681"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3023F317" w14:textId="77777777" w:rsidR="00E40691" w:rsidRDefault="00E40691" w:rsidP="00891EB2"/>
        </w:tc>
        <w:tc>
          <w:tcPr>
            <w:tcW w:w="1498" w:type="dxa"/>
          </w:tcPr>
          <w:p w14:paraId="6E31790B"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3543" w:type="dxa"/>
          </w:tcPr>
          <w:p w14:paraId="7AFD83F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2957" w:type="dxa"/>
          </w:tcPr>
          <w:p w14:paraId="6ABCAD5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440" w:type="dxa"/>
          </w:tcPr>
          <w:p w14:paraId="6353B4C1"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r>
      <w:tr w:rsidR="00E40691" w14:paraId="33CD5BEC"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457F760A" w14:textId="77777777" w:rsidR="00E40691" w:rsidRDefault="00E40691" w:rsidP="00891EB2"/>
        </w:tc>
        <w:tc>
          <w:tcPr>
            <w:tcW w:w="1498" w:type="dxa"/>
          </w:tcPr>
          <w:p w14:paraId="45E039CB"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3543" w:type="dxa"/>
          </w:tcPr>
          <w:p w14:paraId="46160A9F"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2957" w:type="dxa"/>
          </w:tcPr>
          <w:p w14:paraId="56A2427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440" w:type="dxa"/>
          </w:tcPr>
          <w:p w14:paraId="29DD8F40"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r>
    </w:tbl>
    <w:p w14:paraId="684C461F" w14:textId="77777777" w:rsidR="00E40691" w:rsidRDefault="00E40691" w:rsidP="00E40691"/>
    <w:p w14:paraId="512B07D9" w14:textId="77777777" w:rsidR="00E40691" w:rsidRDefault="00E40691" w:rsidP="00E40691">
      <w:r>
        <w:t>iii. Output</w:t>
      </w:r>
    </w:p>
    <w:tbl>
      <w:tblPr>
        <w:tblStyle w:val="Gitternetztabelle1hell"/>
        <w:tblW w:w="0" w:type="auto"/>
        <w:tblLook w:val="04A0" w:firstRow="1" w:lastRow="0" w:firstColumn="1" w:lastColumn="0" w:noHBand="0" w:noVBand="1"/>
      </w:tblPr>
      <w:tblGrid>
        <w:gridCol w:w="650"/>
        <w:gridCol w:w="1443"/>
        <w:gridCol w:w="3173"/>
        <w:gridCol w:w="2687"/>
        <w:gridCol w:w="483"/>
      </w:tblGrid>
      <w:tr w:rsidR="00E40691" w14:paraId="78FA5138" w14:textId="77777777" w:rsidTr="00891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14:paraId="7AD901F2" w14:textId="77777777" w:rsidR="00E40691" w:rsidRDefault="00E40691" w:rsidP="00891EB2">
            <w:r>
              <w:t>ID</w:t>
            </w:r>
          </w:p>
        </w:tc>
        <w:tc>
          <w:tcPr>
            <w:tcW w:w="1497" w:type="dxa"/>
          </w:tcPr>
          <w:p w14:paraId="722C9340"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537" w:type="dxa"/>
          </w:tcPr>
          <w:p w14:paraId="331A05A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953" w:type="dxa"/>
          </w:tcPr>
          <w:p w14:paraId="08576D7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51" w:type="dxa"/>
          </w:tcPr>
          <w:p w14:paraId="1D0F8F54"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35AA06C1"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360ACB07" w14:textId="77777777" w:rsidR="00E40691" w:rsidRDefault="00E40691" w:rsidP="00891EB2">
            <w:r>
              <w:t>C.01</w:t>
            </w:r>
          </w:p>
        </w:tc>
        <w:tc>
          <w:tcPr>
            <w:tcW w:w="1497" w:type="dxa"/>
          </w:tcPr>
          <w:p w14:paraId="571BA4C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Dashboard</w:t>
            </w:r>
          </w:p>
        </w:tc>
        <w:tc>
          <w:tcPr>
            <w:tcW w:w="3537" w:type="dxa"/>
          </w:tcPr>
          <w:p w14:paraId="5A8D734F"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Factory information is provided</w:t>
            </w:r>
          </w:p>
        </w:tc>
        <w:tc>
          <w:tcPr>
            <w:tcW w:w="2953" w:type="dxa"/>
          </w:tcPr>
          <w:p w14:paraId="7F8D71B1"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Dashboard review</w:t>
            </w:r>
          </w:p>
        </w:tc>
        <w:tc>
          <w:tcPr>
            <w:tcW w:w="451" w:type="dxa"/>
          </w:tcPr>
          <w:p w14:paraId="704F84E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r>
      <w:tr w:rsidR="00E40691" w14:paraId="23F1AE87"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56D1F18E" w14:textId="77777777" w:rsidR="00E40691" w:rsidRDefault="00E40691" w:rsidP="00891EB2">
            <w:r>
              <w:t>C.02</w:t>
            </w:r>
          </w:p>
        </w:tc>
        <w:tc>
          <w:tcPr>
            <w:tcW w:w="1497" w:type="dxa"/>
          </w:tcPr>
          <w:p w14:paraId="4F2CAD73"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Workflow</w:t>
            </w:r>
          </w:p>
        </w:tc>
        <w:tc>
          <w:tcPr>
            <w:tcW w:w="3537" w:type="dxa"/>
          </w:tcPr>
          <w:p w14:paraId="0006FEF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The coworker is provided with information about the next production steps he needs to execute. </w:t>
            </w:r>
          </w:p>
        </w:tc>
        <w:tc>
          <w:tcPr>
            <w:tcW w:w="2953" w:type="dxa"/>
          </w:tcPr>
          <w:p w14:paraId="276F98E1"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Coworker view review</w:t>
            </w:r>
          </w:p>
        </w:tc>
        <w:tc>
          <w:tcPr>
            <w:tcW w:w="451" w:type="dxa"/>
          </w:tcPr>
          <w:p w14:paraId="7F48B917"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r>
    </w:tbl>
    <w:p w14:paraId="09C13E99" w14:textId="77777777" w:rsidR="00E40691" w:rsidRDefault="00E40691" w:rsidP="00E40691"/>
    <w:p w14:paraId="558B26FB" w14:textId="77777777" w:rsidR="00E40691" w:rsidRDefault="00E40691" w:rsidP="00E40691">
      <w:r>
        <w:t>iv. KI learning factory</w:t>
      </w:r>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891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14:paraId="56635C40" w14:textId="77777777" w:rsidR="00E40691" w:rsidRDefault="00E40691" w:rsidP="00891EB2">
            <w:r>
              <w:t>ID</w:t>
            </w:r>
          </w:p>
        </w:tc>
        <w:tc>
          <w:tcPr>
            <w:tcW w:w="1498" w:type="dxa"/>
          </w:tcPr>
          <w:p w14:paraId="3CD6E0C3"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543" w:type="dxa"/>
          </w:tcPr>
          <w:p w14:paraId="1A7966B1"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957" w:type="dxa"/>
          </w:tcPr>
          <w:p w14:paraId="3E656393"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40" w:type="dxa"/>
          </w:tcPr>
          <w:p w14:paraId="52A9DEFC"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72D855B6" w14:textId="77777777" w:rsidR="00E40691" w:rsidRDefault="00E40691" w:rsidP="00891EB2">
            <w:r>
              <w:t>D.01</w:t>
            </w:r>
          </w:p>
        </w:tc>
        <w:tc>
          <w:tcPr>
            <w:tcW w:w="1498" w:type="dxa"/>
          </w:tcPr>
          <w:p w14:paraId="705D170F"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Information gathering</w:t>
            </w:r>
          </w:p>
        </w:tc>
        <w:tc>
          <w:tcPr>
            <w:tcW w:w="3543" w:type="dxa"/>
          </w:tcPr>
          <w:p w14:paraId="3E4A82A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Course of KI learning factory needs to be attended</w:t>
            </w:r>
          </w:p>
        </w:tc>
        <w:tc>
          <w:tcPr>
            <w:tcW w:w="2957" w:type="dxa"/>
          </w:tcPr>
          <w:p w14:paraId="4B83F3CC"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100% attendance</w:t>
            </w:r>
          </w:p>
        </w:tc>
        <w:tc>
          <w:tcPr>
            <w:tcW w:w="440" w:type="dxa"/>
          </w:tcPr>
          <w:p w14:paraId="202CC7DB"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7B694DE2"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0A14DC2A" w14:textId="77777777" w:rsidR="00E40691" w:rsidRDefault="00E40691" w:rsidP="00891EB2">
            <w:r>
              <w:t>D.02</w:t>
            </w:r>
          </w:p>
        </w:tc>
        <w:tc>
          <w:tcPr>
            <w:tcW w:w="1498" w:type="dxa"/>
          </w:tcPr>
          <w:p w14:paraId="5D4EFAEB"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Doing tasks</w:t>
            </w:r>
          </w:p>
        </w:tc>
        <w:tc>
          <w:tcPr>
            <w:tcW w:w="3543" w:type="dxa"/>
          </w:tcPr>
          <w:p w14:paraId="39FCE40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957" w:type="dxa"/>
          </w:tcPr>
          <w:p w14:paraId="35C4FEDE"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t>
            </w:r>
          </w:p>
        </w:tc>
        <w:tc>
          <w:tcPr>
            <w:tcW w:w="440" w:type="dxa"/>
          </w:tcPr>
          <w:p w14:paraId="61725D11"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11DDC8D9" w14:textId="77777777" w:rsidR="00E40691" w:rsidRDefault="00E40691" w:rsidP="00891EB2">
            <w:r>
              <w:t>D.03</w:t>
            </w:r>
          </w:p>
        </w:tc>
        <w:tc>
          <w:tcPr>
            <w:tcW w:w="1498" w:type="dxa"/>
          </w:tcPr>
          <w:p w14:paraId="046ED61F"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Manual</w:t>
            </w:r>
          </w:p>
        </w:tc>
        <w:tc>
          <w:tcPr>
            <w:tcW w:w="3543" w:type="dxa"/>
          </w:tcPr>
          <w:p w14:paraId="2B1919F6"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Creating </w:t>
            </w:r>
            <w:proofErr w:type="gramStart"/>
            <w:r>
              <w:t>an</w:t>
            </w:r>
            <w:proofErr w:type="gramEnd"/>
            <w:r>
              <w:t xml:space="preserve"> manual for the use of the KI factory software.</w:t>
            </w:r>
          </w:p>
        </w:tc>
        <w:tc>
          <w:tcPr>
            <w:tcW w:w="2957" w:type="dxa"/>
          </w:tcPr>
          <w:p w14:paraId="7D05BCC5"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Report finished</w:t>
            </w:r>
          </w:p>
        </w:tc>
        <w:tc>
          <w:tcPr>
            <w:tcW w:w="440" w:type="dxa"/>
          </w:tcPr>
          <w:p w14:paraId="6027B991"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731A16DD" w14:textId="77777777" w:rsidR="00E40691" w:rsidRDefault="00E40691" w:rsidP="00891EB2">
            <w:r>
              <w:t>D.04</w:t>
            </w:r>
          </w:p>
        </w:tc>
        <w:tc>
          <w:tcPr>
            <w:tcW w:w="1498" w:type="dxa"/>
          </w:tcPr>
          <w:p w14:paraId="4AEC0B1B"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Workshop</w:t>
            </w:r>
          </w:p>
        </w:tc>
        <w:tc>
          <w:tcPr>
            <w:tcW w:w="3543" w:type="dxa"/>
          </w:tcPr>
          <w:p w14:paraId="5C72D72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Prepare lessons in which interactively the information is provided</w:t>
            </w:r>
          </w:p>
        </w:tc>
        <w:tc>
          <w:tcPr>
            <w:tcW w:w="2957" w:type="dxa"/>
          </w:tcPr>
          <w:p w14:paraId="3CB51D41"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Finished workshop</w:t>
            </w:r>
          </w:p>
        </w:tc>
        <w:tc>
          <w:tcPr>
            <w:tcW w:w="440" w:type="dxa"/>
          </w:tcPr>
          <w:p w14:paraId="0B302CE5"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22C855CE" w14:textId="77777777" w:rsidR="00E40691" w:rsidRDefault="00E40691" w:rsidP="00891EB2">
            <w:r>
              <w:lastRenderedPageBreak/>
              <w:t>D.05</w:t>
            </w:r>
          </w:p>
        </w:tc>
        <w:tc>
          <w:tcPr>
            <w:tcW w:w="1498" w:type="dxa"/>
          </w:tcPr>
          <w:p w14:paraId="7A907F86"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Connection</w:t>
            </w:r>
          </w:p>
        </w:tc>
        <w:tc>
          <w:tcPr>
            <w:tcW w:w="3543" w:type="dxa"/>
          </w:tcPr>
          <w:p w14:paraId="147920A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Data of the factory should be loaded into the database.</w:t>
            </w:r>
          </w:p>
        </w:tc>
        <w:tc>
          <w:tcPr>
            <w:tcW w:w="2957" w:type="dxa"/>
          </w:tcPr>
          <w:p w14:paraId="05E692F1"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t>
            </w:r>
          </w:p>
        </w:tc>
        <w:tc>
          <w:tcPr>
            <w:tcW w:w="440" w:type="dxa"/>
          </w:tcPr>
          <w:p w14:paraId="799FED15"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B</w:t>
            </w:r>
          </w:p>
        </w:tc>
      </w:tr>
      <w:tr w:rsidR="00E40691" w14:paraId="3D4C5B5B"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368E6018" w14:textId="77777777" w:rsidR="00E40691" w:rsidRDefault="00E40691" w:rsidP="00891EB2">
            <w:r>
              <w:t>D.06</w:t>
            </w:r>
          </w:p>
        </w:tc>
        <w:tc>
          <w:tcPr>
            <w:tcW w:w="1498" w:type="dxa"/>
          </w:tcPr>
          <w:p w14:paraId="0F095B7A"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Data</w:t>
            </w:r>
          </w:p>
        </w:tc>
        <w:tc>
          <w:tcPr>
            <w:tcW w:w="3543" w:type="dxa"/>
          </w:tcPr>
          <w:p w14:paraId="75071A3A"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Transferred data should be analyzed using KI software</w:t>
            </w:r>
          </w:p>
        </w:tc>
        <w:tc>
          <w:tcPr>
            <w:tcW w:w="2957" w:type="dxa"/>
          </w:tcPr>
          <w:p w14:paraId="2C862B2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t>
            </w:r>
          </w:p>
        </w:tc>
        <w:tc>
          <w:tcPr>
            <w:tcW w:w="440" w:type="dxa"/>
          </w:tcPr>
          <w:p w14:paraId="3231D886"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B</w:t>
            </w:r>
          </w:p>
        </w:tc>
      </w:tr>
      <w:tr w:rsidR="00E40691" w14:paraId="579A4438"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35598142" w14:textId="77777777" w:rsidR="00E40691" w:rsidRDefault="00E40691" w:rsidP="00891EB2">
            <w:r>
              <w:t>D.07</w:t>
            </w:r>
          </w:p>
        </w:tc>
        <w:tc>
          <w:tcPr>
            <w:tcW w:w="1498" w:type="dxa"/>
          </w:tcPr>
          <w:p w14:paraId="45C09A97"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Connection</w:t>
            </w:r>
          </w:p>
        </w:tc>
        <w:tc>
          <w:tcPr>
            <w:tcW w:w="3543" w:type="dxa"/>
          </w:tcPr>
          <w:p w14:paraId="08F775F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 connection to the controller of the factory can be established</w:t>
            </w:r>
          </w:p>
        </w:tc>
        <w:tc>
          <w:tcPr>
            <w:tcW w:w="2957" w:type="dxa"/>
          </w:tcPr>
          <w:p w14:paraId="18762A4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t>
            </w:r>
          </w:p>
        </w:tc>
        <w:tc>
          <w:tcPr>
            <w:tcW w:w="440" w:type="dxa"/>
          </w:tcPr>
          <w:p w14:paraId="0841991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w:t>
            </w:r>
          </w:p>
        </w:tc>
      </w:tr>
      <w:tr w:rsidR="00E40691" w14:paraId="2C876CD5"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5437FBC6" w14:textId="77777777" w:rsidR="00E40691" w:rsidRDefault="00E40691" w:rsidP="00891EB2">
            <w:r>
              <w:t>D.08</w:t>
            </w:r>
          </w:p>
        </w:tc>
        <w:tc>
          <w:tcPr>
            <w:tcW w:w="1498" w:type="dxa"/>
          </w:tcPr>
          <w:p w14:paraId="02C2B632"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Controlling</w:t>
            </w:r>
          </w:p>
        </w:tc>
        <w:tc>
          <w:tcPr>
            <w:tcW w:w="3543" w:type="dxa"/>
          </w:tcPr>
          <w:p w14:paraId="02D458C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The factory may be controlled by the KI software</w:t>
            </w:r>
          </w:p>
        </w:tc>
        <w:tc>
          <w:tcPr>
            <w:tcW w:w="2957" w:type="dxa"/>
          </w:tcPr>
          <w:p w14:paraId="275EC87A"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w:t>
            </w:r>
          </w:p>
        </w:tc>
        <w:tc>
          <w:tcPr>
            <w:tcW w:w="440" w:type="dxa"/>
          </w:tcPr>
          <w:p w14:paraId="7A3DB64C"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C</w:t>
            </w:r>
          </w:p>
        </w:tc>
      </w:tr>
    </w:tbl>
    <w:p w14:paraId="6266FE85" w14:textId="77777777" w:rsidR="00E40691" w:rsidRDefault="00E40691" w:rsidP="00E40691"/>
    <w:p w14:paraId="243F17AC" w14:textId="77777777" w:rsidR="00E40691" w:rsidRDefault="00E40691" w:rsidP="00E40691">
      <w:r>
        <w:t>iv. Environmental conditions</w:t>
      </w:r>
    </w:p>
    <w:p w14:paraId="237BF5C8" w14:textId="77777777" w:rsidR="00E40691" w:rsidRDefault="00E40691" w:rsidP="00E40691">
      <w:r>
        <w:t>b. non-functional requirements</w:t>
      </w:r>
    </w:p>
    <w:tbl>
      <w:tblPr>
        <w:tblStyle w:val="Gitternetztabelle1hell"/>
        <w:tblW w:w="0" w:type="auto"/>
        <w:tblLook w:val="04A0" w:firstRow="1" w:lastRow="0" w:firstColumn="1" w:lastColumn="0" w:noHBand="0" w:noVBand="1"/>
      </w:tblPr>
      <w:tblGrid>
        <w:gridCol w:w="621"/>
        <w:gridCol w:w="1424"/>
        <w:gridCol w:w="3201"/>
        <w:gridCol w:w="2707"/>
        <w:gridCol w:w="483"/>
      </w:tblGrid>
      <w:tr w:rsidR="00E40691" w14:paraId="5DD12BA6" w14:textId="77777777" w:rsidTr="00891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4" w:type="dxa"/>
          </w:tcPr>
          <w:p w14:paraId="6590BA64" w14:textId="77777777" w:rsidR="00E40691" w:rsidRDefault="00E40691" w:rsidP="00891EB2">
            <w:r>
              <w:t>ID</w:t>
            </w:r>
          </w:p>
        </w:tc>
        <w:tc>
          <w:tcPr>
            <w:tcW w:w="1497" w:type="dxa"/>
          </w:tcPr>
          <w:p w14:paraId="7C4B8C21"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537" w:type="dxa"/>
          </w:tcPr>
          <w:p w14:paraId="794BCD37"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953" w:type="dxa"/>
          </w:tcPr>
          <w:p w14:paraId="6C0CA14D"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51" w:type="dxa"/>
          </w:tcPr>
          <w:p w14:paraId="3B94FD9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3C845612" w14:textId="77777777" w:rsidR="00E40691" w:rsidRDefault="00E40691" w:rsidP="00891EB2">
            <w:r>
              <w:t>F.01</w:t>
            </w:r>
          </w:p>
        </w:tc>
        <w:tc>
          <w:tcPr>
            <w:tcW w:w="1497" w:type="dxa"/>
          </w:tcPr>
          <w:p w14:paraId="3BE6D76B"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Software</w:t>
            </w:r>
          </w:p>
        </w:tc>
        <w:tc>
          <w:tcPr>
            <w:tcW w:w="3537" w:type="dxa"/>
          </w:tcPr>
          <w:p w14:paraId="21E2E66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Usage of </w:t>
            </w:r>
            <w:proofErr w:type="spellStart"/>
            <w:r>
              <w:t>arcstone</w:t>
            </w:r>
            <w:proofErr w:type="spellEnd"/>
            <w:r>
              <w:t xml:space="preserve"> </w:t>
            </w:r>
            <w:proofErr w:type="spellStart"/>
            <w:r>
              <w:t>arc.ops</w:t>
            </w:r>
            <w:proofErr w:type="spellEnd"/>
          </w:p>
        </w:tc>
        <w:tc>
          <w:tcPr>
            <w:tcW w:w="2953" w:type="dxa"/>
            <w:vMerge w:val="restart"/>
          </w:tcPr>
          <w:p w14:paraId="18AE0903"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51" w:type="dxa"/>
          </w:tcPr>
          <w:p w14:paraId="679C7AC6"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33140687" w14:textId="77777777" w:rsidR="00E40691" w:rsidRDefault="00E40691" w:rsidP="00891EB2">
            <w:r>
              <w:t>F.02</w:t>
            </w:r>
          </w:p>
        </w:tc>
        <w:tc>
          <w:tcPr>
            <w:tcW w:w="1497" w:type="dxa"/>
          </w:tcPr>
          <w:p w14:paraId="224B369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Software</w:t>
            </w:r>
          </w:p>
        </w:tc>
        <w:tc>
          <w:tcPr>
            <w:tcW w:w="3537" w:type="dxa"/>
          </w:tcPr>
          <w:p w14:paraId="3A7A3EFC"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Usage of </w:t>
            </w:r>
            <w:proofErr w:type="spellStart"/>
            <w:r>
              <w:t>arcstone</w:t>
            </w:r>
            <w:proofErr w:type="spellEnd"/>
            <w:r>
              <w:t xml:space="preserve"> </w:t>
            </w:r>
            <w:proofErr w:type="spellStart"/>
            <w:proofErr w:type="gramStart"/>
            <w:r>
              <w:t>arc.quire</w:t>
            </w:r>
            <w:proofErr w:type="spellEnd"/>
            <w:proofErr w:type="gramEnd"/>
          </w:p>
        </w:tc>
        <w:tc>
          <w:tcPr>
            <w:tcW w:w="2953" w:type="dxa"/>
            <w:vMerge/>
          </w:tcPr>
          <w:p w14:paraId="7ECF143F"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451" w:type="dxa"/>
          </w:tcPr>
          <w:p w14:paraId="6948B8C2"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054C1A67"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583FFB93" w14:textId="77777777" w:rsidR="00E40691" w:rsidRDefault="00E40691" w:rsidP="00891EB2">
            <w:r>
              <w:t>F.03</w:t>
            </w:r>
          </w:p>
        </w:tc>
        <w:tc>
          <w:tcPr>
            <w:tcW w:w="1497" w:type="dxa"/>
          </w:tcPr>
          <w:p w14:paraId="29A316F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Software</w:t>
            </w:r>
          </w:p>
        </w:tc>
        <w:tc>
          <w:tcPr>
            <w:tcW w:w="3537" w:type="dxa"/>
          </w:tcPr>
          <w:p w14:paraId="70B5A08E"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 xml:space="preserve">Usage of </w:t>
            </w:r>
            <w:proofErr w:type="spellStart"/>
            <w:r>
              <w:t>arcstone</w:t>
            </w:r>
            <w:proofErr w:type="spellEnd"/>
            <w:r>
              <w:t xml:space="preserve"> </w:t>
            </w:r>
            <w:proofErr w:type="spellStart"/>
            <w:proofErr w:type="gramStart"/>
            <w:r>
              <w:t>arc.flow</w:t>
            </w:r>
            <w:proofErr w:type="spellEnd"/>
            <w:proofErr w:type="gramEnd"/>
          </w:p>
        </w:tc>
        <w:tc>
          <w:tcPr>
            <w:tcW w:w="2953" w:type="dxa"/>
            <w:vMerge/>
          </w:tcPr>
          <w:p w14:paraId="02DD4DB8"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451" w:type="dxa"/>
          </w:tcPr>
          <w:p w14:paraId="7EFB2F22"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539D8CF3" w14:textId="77777777" w:rsidR="00E40691" w:rsidRDefault="00E40691" w:rsidP="00891EB2">
            <w:r>
              <w:t>F.04</w:t>
            </w:r>
          </w:p>
        </w:tc>
        <w:tc>
          <w:tcPr>
            <w:tcW w:w="1497" w:type="dxa"/>
          </w:tcPr>
          <w:p w14:paraId="5E353492"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Software</w:t>
            </w:r>
          </w:p>
        </w:tc>
        <w:tc>
          <w:tcPr>
            <w:tcW w:w="3537" w:type="dxa"/>
          </w:tcPr>
          <w:p w14:paraId="3A2EAD4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953" w:type="dxa"/>
            <w:vMerge/>
          </w:tcPr>
          <w:p w14:paraId="2BB9D695"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451" w:type="dxa"/>
          </w:tcPr>
          <w:p w14:paraId="1369D38B"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3F92123D" w14:textId="77777777" w:rsidR="00E40691" w:rsidRDefault="00E40691" w:rsidP="00891EB2">
            <w:r>
              <w:t>F.05</w:t>
            </w:r>
          </w:p>
        </w:tc>
        <w:tc>
          <w:tcPr>
            <w:tcW w:w="1497" w:type="dxa"/>
          </w:tcPr>
          <w:p w14:paraId="61D27557"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Software</w:t>
            </w:r>
          </w:p>
        </w:tc>
        <w:tc>
          <w:tcPr>
            <w:tcW w:w="3537" w:type="dxa"/>
          </w:tcPr>
          <w:p w14:paraId="61EC79DF"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Anaconda for python</w:t>
            </w:r>
          </w:p>
        </w:tc>
        <w:tc>
          <w:tcPr>
            <w:tcW w:w="2953" w:type="dxa"/>
            <w:vMerge/>
          </w:tcPr>
          <w:p w14:paraId="480C561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451" w:type="dxa"/>
          </w:tcPr>
          <w:p w14:paraId="1C4FE11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891EB2">
        <w:tc>
          <w:tcPr>
            <w:cnfStyle w:val="001000000000" w:firstRow="0" w:lastRow="0" w:firstColumn="1" w:lastColumn="0" w:oddVBand="0" w:evenVBand="0" w:oddHBand="0" w:evenHBand="0" w:firstRowFirstColumn="0" w:firstRowLastColumn="0" w:lastRowFirstColumn="0" w:lastRowLastColumn="0"/>
            <w:tcW w:w="624" w:type="dxa"/>
          </w:tcPr>
          <w:p w14:paraId="0DACC94E" w14:textId="77777777" w:rsidR="00E40691" w:rsidRDefault="00E40691" w:rsidP="00891EB2">
            <w:r>
              <w:t>F.06</w:t>
            </w:r>
          </w:p>
        </w:tc>
        <w:tc>
          <w:tcPr>
            <w:tcW w:w="1497" w:type="dxa"/>
          </w:tcPr>
          <w:p w14:paraId="38B369C9"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Server</w:t>
            </w:r>
          </w:p>
        </w:tc>
        <w:tc>
          <w:tcPr>
            <w:tcW w:w="3537" w:type="dxa"/>
          </w:tcPr>
          <w:p w14:paraId="55EE238D"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UTHM server is to be used</w:t>
            </w:r>
          </w:p>
        </w:tc>
        <w:tc>
          <w:tcPr>
            <w:tcW w:w="2953" w:type="dxa"/>
          </w:tcPr>
          <w:p w14:paraId="2BD6C8C4"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p>
        </w:tc>
        <w:tc>
          <w:tcPr>
            <w:tcW w:w="451" w:type="dxa"/>
          </w:tcPr>
          <w:p w14:paraId="69E0DA4C" w14:textId="77777777" w:rsidR="00E40691" w:rsidRDefault="00E40691" w:rsidP="00891EB2">
            <w:pPr>
              <w:cnfStyle w:val="000000000000" w:firstRow="0" w:lastRow="0" w:firstColumn="0" w:lastColumn="0" w:oddVBand="0" w:evenVBand="0" w:oddHBand="0" w:evenHBand="0" w:firstRowFirstColumn="0" w:firstRowLastColumn="0" w:lastRowFirstColumn="0" w:lastRowLastColumn="0"/>
            </w:pPr>
            <w:r>
              <w:t>A</w:t>
            </w:r>
          </w:p>
        </w:tc>
      </w:tr>
    </w:tbl>
    <w:p w14:paraId="56FE235A" w14:textId="77777777" w:rsidR="00E40691" w:rsidRDefault="00E40691" w:rsidP="00E40691"/>
    <w:bookmarkEnd w:id="7"/>
    <w:p w14:paraId="476742D8" w14:textId="77777777" w:rsidR="00BF7B5B" w:rsidRDefault="00BF7B5B" w:rsidP="00BF7B5B"/>
    <w:p w14:paraId="5F7C335B" w14:textId="77777777" w:rsidR="00BF7B5B" w:rsidRDefault="00BF7B5B" w:rsidP="00BF7B5B"/>
    <w:p w14:paraId="3ACB1C06" w14:textId="77777777" w:rsidR="00BF7B5B" w:rsidRDefault="00BF7B5B" w:rsidP="00BF7B5B"/>
    <w:p w14:paraId="1CFEF696" w14:textId="77777777" w:rsidR="00BF7B5B" w:rsidRDefault="00BF7B5B" w:rsidP="00BF7B5B"/>
    <w:p w14:paraId="7C469B40" w14:textId="77777777" w:rsidR="00BF7B5B" w:rsidRDefault="00BF7B5B" w:rsidP="00BF7B5B">
      <w:pPr>
        <w:sectPr w:rsidR="00BF7B5B" w:rsidSect="00CA1472">
          <w:headerReference w:type="default" r:id="rId13"/>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berschrift1"/>
        <w:ind w:left="0" w:firstLine="0"/>
      </w:pPr>
      <w:r>
        <w:lastRenderedPageBreak/>
        <w:br/>
      </w:r>
      <w:r>
        <w:br/>
      </w:r>
      <w:r>
        <w:br/>
      </w:r>
      <w:r>
        <w:br/>
      </w:r>
      <w:r>
        <w:br/>
      </w:r>
      <w:bookmarkStart w:id="8" w:name="_Toc491606304"/>
      <w:r>
        <w:t>LITERATURE REVIEW</w:t>
      </w:r>
      <w:bookmarkEnd w:id="8"/>
    </w:p>
    <w:p w14:paraId="49CC6222" w14:textId="22491367"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is given the basics for the Artificial Intelligence </w:t>
      </w:r>
      <w:proofErr w:type="spellStart"/>
      <w:r>
        <w:t>Lernfabrik</w:t>
      </w:r>
      <w:proofErr w:type="spellEnd"/>
      <w:r>
        <w:t xml:space="preserve">. </w:t>
      </w:r>
    </w:p>
    <w:p w14:paraId="1873A7C4" w14:textId="39FD690D" w:rsidR="000E2930" w:rsidRDefault="00E40691" w:rsidP="00E40691">
      <w:pPr>
        <w:pStyle w:val="berschrift2"/>
      </w:pPr>
      <w:r>
        <w:t>MES</w:t>
      </w:r>
    </w:p>
    <w:p w14:paraId="687BBA32" w14:textId="77777777" w:rsidR="00E40691" w:rsidRPr="00944D5F" w:rsidRDefault="00E40691" w:rsidP="00E40691">
      <w:pPr>
        <w:rPr>
          <w:lang w:val="en-US"/>
        </w:rPr>
      </w:pPr>
      <w:bookmarkStart w:id="9"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berschrift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w:t>
      </w:r>
      <w:proofErr w:type="gramStart"/>
      <w:r>
        <w:rPr>
          <w:lang w:val="en-US"/>
        </w:rPr>
        <w:t>has to</w:t>
      </w:r>
      <w:proofErr w:type="gramEnd"/>
      <w:r>
        <w:rPr>
          <w:lang w:val="en-US"/>
        </w:rPr>
        <w:t xml:space="preserve"> be fully digitized before you can apply a MES. In the best case all sensor data and actuator states are available at real time, otherwise additional data </w:t>
      </w:r>
      <w:proofErr w:type="gramStart"/>
      <w:r>
        <w:rPr>
          <w:lang w:val="en-US"/>
        </w:rPr>
        <w:t>has to</w:t>
      </w:r>
      <w:proofErr w:type="gramEnd"/>
      <w:r>
        <w:rPr>
          <w:lang w:val="en-US"/>
        </w:rPr>
        <w:t xml:space="preserve">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w:t>
      </w:r>
      <w:proofErr w:type="gramStart"/>
      <w:r>
        <w:rPr>
          <w:lang w:val="en-US"/>
        </w:rPr>
        <w:t>high performance</w:t>
      </w:r>
      <w:proofErr w:type="gramEnd"/>
      <w:r>
        <w:rPr>
          <w:lang w:val="en-US"/>
        </w:rPr>
        <w:t xml:space="preserve"> MES and enable a well-timed and effective manufacturing control. </w:t>
      </w:r>
    </w:p>
    <w:p w14:paraId="79903957" w14:textId="77777777" w:rsidR="00E40691" w:rsidRDefault="00E40691" w:rsidP="00E40691">
      <w:pPr>
        <w:rPr>
          <w:lang w:val="en-US"/>
        </w:rPr>
      </w:pPr>
      <w:r>
        <w:rPr>
          <w:lang w:val="en-US"/>
        </w:rPr>
        <w:t xml:space="preserve">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w:t>
      </w:r>
      <w:proofErr w:type="gramStart"/>
      <w:r>
        <w:rPr>
          <w:lang w:val="en-US"/>
        </w:rPr>
        <w:t>an amounts</w:t>
      </w:r>
      <w:proofErr w:type="gramEnd"/>
      <w:r>
        <w:rPr>
          <w:lang w:val="en-US"/>
        </w:rPr>
        <w:t xml:space="preserve">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 xml:space="preserve">When it comes to human resources a MES should be able to handle time recording, time management, personnel resource planning and wage calculation. Furthermore, short-term manpower planning and escalation management can also be </w:t>
      </w:r>
      <w:proofErr w:type="gramStart"/>
      <w:r>
        <w:rPr>
          <w:lang w:val="en-US"/>
        </w:rPr>
        <w:t>use</w:t>
      </w:r>
      <w:proofErr w:type="gramEnd"/>
      <w:r>
        <w:rPr>
          <w:lang w:val="en-US"/>
        </w:rPr>
        <w:t xml:space="preserv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4"/>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40691">
      <w:pPr>
        <w:rPr>
          <w:lang w:val="en-US"/>
        </w:rPr>
      </w:pPr>
      <w:r>
        <w:rPr>
          <w:lang w:val="en-US"/>
        </w:rPr>
        <w:t>Figure 2.x: Architecture of an enterprise with MES</w:t>
      </w:r>
    </w:p>
    <w:p w14:paraId="04DC8B3D" w14:textId="77777777" w:rsidR="00E40691" w:rsidRDefault="00E40691" w:rsidP="00E40691">
      <w:pPr>
        <w:rPr>
          <w:lang w:val="en-US"/>
        </w:rPr>
      </w:pPr>
      <w:r w:rsidRPr="00492262">
        <w:rPr>
          <w:lang w:val="en-US"/>
        </w:rPr>
        <w:t>As shown in</w:t>
      </w:r>
      <w:r>
        <w:rPr>
          <w:lang w:val="en-US"/>
        </w:rPr>
        <w:t xml:space="preserve"> the figure the MES is located in between the ERP (enterprise resource planning) and the automation on shopfloor level. Furthermore, the time horizons of the different stages get significantly shorter from top to bottom. As in the ERP long- or mid-term decisions are made, the </w:t>
      </w:r>
      <w:proofErr w:type="gramStart"/>
      <w:r>
        <w:rPr>
          <w:lang w:val="en-US"/>
        </w:rPr>
        <w:t>time period</w:t>
      </w:r>
      <w:proofErr w:type="gramEnd"/>
      <w:r>
        <w:rPr>
          <w:lang w:val="en-US"/>
        </w:rPr>
        <w:t xml:space="preserve">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 xml:space="preserve">Since the MES has interfaces with lots of other systems, it acts like a hub for the data. The ERP provides the base-data such as orders, quality requirements and capacity planning that needs to be saved and processed in the MES. But the MES also </w:t>
      </w:r>
      <w:proofErr w:type="gramStart"/>
      <w:r>
        <w:rPr>
          <w:lang w:val="en-US"/>
        </w:rPr>
        <w:t>has to</w:t>
      </w:r>
      <w:proofErr w:type="gramEnd"/>
      <w:r>
        <w:rPr>
          <w:lang w:val="en-US"/>
        </w:rPr>
        <w:t xml:space="preserve">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w:t>
      </w:r>
      <w:proofErr w:type="gramStart"/>
      <w:r>
        <w:rPr>
          <w:lang w:val="en-US"/>
        </w:rPr>
        <w:t>have to</w:t>
      </w:r>
      <w:proofErr w:type="gramEnd"/>
      <w:r>
        <w:rPr>
          <w:lang w:val="en-US"/>
        </w:rPr>
        <w:t xml:space="preserve"> insert them manually. When the MES is seen as a hub, it is important that it is integrated horizontally as well as vertically, which means that the information is distributed on the MES level </w:t>
      </w:r>
      <w:proofErr w:type="gramStart"/>
      <w:r>
        <w:rPr>
          <w:lang w:val="en-US"/>
        </w:rPr>
        <w:t>and also</w:t>
      </w:r>
      <w:proofErr w:type="gramEnd"/>
      <w:r>
        <w:rPr>
          <w:lang w:val="en-US"/>
        </w:rPr>
        <w:t xml:space="preserve"> throughout the different levels of the pyramid.</w:t>
      </w:r>
    </w:p>
    <w:p w14:paraId="093697D9" w14:textId="77777777" w:rsidR="00E40691" w:rsidRPr="0051147F" w:rsidRDefault="00E40691" w:rsidP="00E40691">
      <w:pPr>
        <w:rPr>
          <w:lang w:val="en-US"/>
        </w:rPr>
      </w:pPr>
      <w:r w:rsidRPr="0051147F">
        <w:rPr>
          <w:lang w:val="en-US"/>
        </w:rPr>
        <w:t xml:space="preserve">When using a </w:t>
      </w:r>
      <w:proofErr w:type="gramStart"/>
      <w:r w:rsidRPr="0051147F">
        <w:rPr>
          <w:lang w:val="en-US"/>
        </w:rPr>
        <w:t>MES</w:t>
      </w:r>
      <w:proofErr w:type="gramEnd"/>
      <w:r w:rsidRPr="0051147F">
        <w:rPr>
          <w:lang w:val="en-US"/>
        </w:rPr>
        <w:t xml:space="preserve"> a database, either an external one or the MES itself, with high requirements is needed. Data </w:t>
      </w:r>
      <w:proofErr w:type="gramStart"/>
      <w:r w:rsidRPr="0051147F">
        <w:rPr>
          <w:lang w:val="en-US"/>
        </w:rPr>
        <w:t>has to</w:t>
      </w:r>
      <w:proofErr w:type="gramEnd"/>
      <w:r w:rsidRPr="0051147F">
        <w:rPr>
          <w:lang w:val="en-US"/>
        </w:rPr>
        <w:t xml:space="preserve"> be consistent, plausible and complete, which is also relevant for data acquisition. Furthermore, the database </w:t>
      </w:r>
      <w:proofErr w:type="gramStart"/>
      <w:r w:rsidRPr="0051147F">
        <w:rPr>
          <w:lang w:val="en-US"/>
        </w:rPr>
        <w:t>has to</w:t>
      </w:r>
      <w:proofErr w:type="gramEnd"/>
      <w:r w:rsidRPr="0051147F">
        <w:rPr>
          <w:lang w:val="en-US"/>
        </w:rPr>
        <w:t xml:space="preserve"> meet various security aspects so that the production is not endangered in case of power outage and other problems.</w:t>
      </w:r>
    </w:p>
    <w:p w14:paraId="0E6C0B98" w14:textId="77777777" w:rsidR="00E40691" w:rsidRPr="0051147F" w:rsidRDefault="00E40691" w:rsidP="00E40691">
      <w:pPr>
        <w:pStyle w:val="berschrift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w:t>
      </w:r>
      <w:proofErr w:type="gramStart"/>
      <w:r w:rsidRPr="001D5F80">
        <w:rPr>
          <w:lang w:val="en-US"/>
        </w:rPr>
        <w:t>in order to</w:t>
      </w:r>
      <w:proofErr w:type="gramEnd"/>
      <w:r w:rsidRPr="001D5F80">
        <w:rPr>
          <w:lang w:val="en-US"/>
        </w:rPr>
        <w:t xml:space="preserve">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proofErr w:type="gramStart"/>
      <w:r>
        <w:rPr>
          <w:lang w:val="en-US"/>
        </w:rPr>
        <w:t>has to</w:t>
      </w:r>
      <w:proofErr w:type="gramEnd"/>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proofErr w:type="gramStart"/>
      <w:r w:rsidRPr="001D5F80">
        <w:rPr>
          <w:lang w:val="en-US"/>
        </w:rPr>
        <w:t>Industry</w:t>
      </w:r>
      <w:proofErr w:type="gramEnd"/>
      <w:r w:rsidRPr="001D5F80">
        <w:rPr>
          <w:lang w:val="en-US"/>
        </w:rPr>
        <w:t xml:space="preserve"> 4.0 era. </w:t>
      </w:r>
      <w:proofErr w:type="gramStart"/>
      <w:r w:rsidRPr="001D5F80">
        <w:rPr>
          <w:lang w:val="en-US"/>
        </w:rPr>
        <w:t>In particular horizontal</w:t>
      </w:r>
      <w:proofErr w:type="gramEnd"/>
      <w:r w:rsidRPr="001D5F80">
        <w:rPr>
          <w:lang w:val="en-US"/>
        </w:rPr>
        <w:t xml:space="preserve"> integration and comprehensive penetration of the company are of </w:t>
      </w:r>
      <w:r>
        <w:rPr>
          <w:lang w:val="en-US"/>
        </w:rPr>
        <w:t>the most important issues</w:t>
      </w:r>
      <w:r w:rsidRPr="001D5F80">
        <w:rPr>
          <w:lang w:val="en-US"/>
        </w:rPr>
        <w:t xml:space="preserve"> here. The collection of data in production, their aggregation </w:t>
      </w:r>
      <w:proofErr w:type="gramStart"/>
      <w:r w:rsidRPr="001D5F80">
        <w:rPr>
          <w:lang w:val="en-US"/>
        </w:rPr>
        <w:t>and also</w:t>
      </w:r>
      <w:proofErr w:type="gramEnd"/>
      <w:r w:rsidRPr="001D5F80">
        <w:rPr>
          <w:lang w:val="en-US"/>
        </w:rPr>
        <w:t xml:space="preserve">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w:t>
      </w:r>
      <w:proofErr w:type="gramStart"/>
      <w:r w:rsidRPr="00944D5F">
        <w:rPr>
          <w:lang w:val="en-US"/>
        </w:rPr>
        <w:t>in order to</w:t>
      </w:r>
      <w:proofErr w:type="gramEnd"/>
      <w:r w:rsidRPr="00944D5F">
        <w:rPr>
          <w:lang w:val="en-US"/>
        </w:rPr>
        <w:t xml:space="preserve">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9"/>
    </w:p>
    <w:p w14:paraId="7DCAD8F4" w14:textId="77777777" w:rsidR="00E40691" w:rsidRDefault="00E40691" w:rsidP="00E40691">
      <w:pPr>
        <w:rPr>
          <w:lang w:val="en-US"/>
        </w:rPr>
      </w:pPr>
    </w:p>
    <w:p w14:paraId="46F9773D" w14:textId="09E9CFD8" w:rsidR="00E40691" w:rsidRDefault="00E40691" w:rsidP="00606B68">
      <w:pPr>
        <w:pStyle w:val="berschrift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w:t>
      </w:r>
      <w:proofErr w:type="gramStart"/>
      <w:r w:rsidRPr="00D11770">
        <w:t>viewed</w:t>
      </w:r>
      <w:proofErr w:type="gramEnd"/>
      <w:r w:rsidRPr="00D11770">
        <w:t xml:space="preserve"> and stopped by humans. Furthermore, the quality of products needs to be screened. </w:t>
      </w:r>
      <w:r>
        <w:t>For a company this always means to pay wages. But how avoid these costs?</w:t>
      </w:r>
    </w:p>
    <w:p w14:paraId="66747B4A" w14:textId="77777777" w:rsidR="00E40691" w:rsidRPr="00D11770" w:rsidRDefault="00E40691" w:rsidP="00E40691">
      <w:r>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lastRenderedPageBreak/>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berschrift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77777777" w:rsidR="00E40691" w:rsidRDefault="00E40691" w:rsidP="00E40691">
      <w:r>
        <w:t xml:space="preserve">But how to build such a system? A computer has an architecture not matching with the brain. It is basically a calculator that can execute software which is based on mathematics. The attempt is to </w:t>
      </w:r>
      <w:proofErr w:type="spellStart"/>
      <w:r>
        <w:t>analyze</w:t>
      </w:r>
      <w:proofErr w:type="spellEnd"/>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w:t>
      </w:r>
      <w:proofErr w:type="gramStart"/>
      <w:r>
        <w:t>neuron</w:t>
      </w:r>
      <w:proofErr w:type="gramEnd"/>
      <w:r>
        <w:t xml:space="preserve"> and it will reach out and sends its information. But where to? </w:t>
      </w:r>
    </w:p>
    <w:p w14:paraId="4FEC5593" w14:textId="77777777" w:rsidR="00E40691" w:rsidRDefault="00E40691" w:rsidP="00E40691">
      <w:r w:rsidRPr="006B4C8B">
        <w:rPr>
          <w:rStyle w:val="Fett"/>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w:t>
      </w:r>
      <w:proofErr w:type="gramStart"/>
      <w:r>
        <w:t>network</w:t>
      </w:r>
      <w:proofErr w:type="gramEnd"/>
      <w:r>
        <w:t xml:space="preserve">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67AA8327">
            <wp:extent cx="5594685" cy="3488661"/>
            <wp:effectExtent l="0" t="0" r="635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601475" cy="3492895"/>
                    </a:xfrm>
                    <a:prstGeom prst="rect">
                      <a:avLst/>
                    </a:prstGeom>
                  </pic:spPr>
                </pic:pic>
              </a:graphicData>
            </a:graphic>
          </wp:inline>
        </w:drawing>
      </w:r>
    </w:p>
    <w:p w14:paraId="4CBF1BF1" w14:textId="77777777" w:rsidR="00E40691" w:rsidRDefault="00E40691" w:rsidP="00E40691">
      <w:r>
        <w:t>Figure 2.x: Model of network (</w:t>
      </w:r>
      <w:proofErr w:type="spellStart"/>
      <w:r>
        <w:t>Ertel</w:t>
      </w:r>
      <w:proofErr w:type="spellEnd"/>
      <w:r>
        <w:t>,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3D68518D">
            <wp:extent cx="5468353" cy="1701024"/>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481618" cy="1705150"/>
                    </a:xfrm>
                    <a:prstGeom prst="rect">
                      <a:avLst/>
                    </a:prstGeom>
                  </pic:spPr>
                </pic:pic>
              </a:graphicData>
            </a:graphic>
          </wp:inline>
        </w:drawing>
      </w:r>
    </w:p>
    <w:p w14:paraId="7AEF9D38" w14:textId="77777777" w:rsidR="00E40691" w:rsidRDefault="00E40691" w:rsidP="00E40691">
      <w:r>
        <w:t>Figure 2.x: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w:t>
      </w:r>
      <w:r>
        <w:lastRenderedPageBreak/>
        <w:t>applying filters and mask. It is also possible to several steps of calculation. That’s why an expert is required, who knows what the network is used for. The expert can then create the processing formulas.</w:t>
      </w:r>
    </w:p>
    <w:p w14:paraId="22193DC1" w14:textId="77777777" w:rsidR="00E40691" w:rsidRDefault="00E40691" w:rsidP="00E40691">
      <w:r>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When saying the network is being trained, it means that the artificial network does the calculation of the factors based on the received input data. With that the network is then able to detect patterns. </w:t>
      </w:r>
    </w:p>
    <w:p w14:paraId="3D62E044" w14:textId="77777777" w:rsidR="00E40691" w:rsidRDefault="00E40691" w:rsidP="00E40691">
      <w:r w:rsidRPr="00545E82">
        <w:rPr>
          <w:noProof/>
        </w:rPr>
        <w:drawing>
          <wp:inline distT="0" distB="0" distL="0" distR="0" wp14:anchorId="660D6E5B" wp14:editId="2C4F749F">
            <wp:extent cx="1267264" cy="1276065"/>
            <wp:effectExtent l="0" t="0" r="9525" b="635"/>
            <wp:docPr id="13581516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1669" name=""/>
                    <pic:cNvPicPr/>
                  </pic:nvPicPr>
                  <pic:blipFill>
                    <a:blip r:embed="rId17"/>
                    <a:stretch>
                      <a:fillRect/>
                    </a:stretch>
                  </pic:blipFill>
                  <pic:spPr>
                    <a:xfrm>
                      <a:off x="0" y="0"/>
                      <a:ext cx="1291837" cy="1300808"/>
                    </a:xfrm>
                    <a:prstGeom prst="rect">
                      <a:avLst/>
                    </a:prstGeom>
                  </pic:spPr>
                </pic:pic>
              </a:graphicData>
            </a:graphic>
          </wp:inline>
        </w:drawing>
      </w:r>
      <w:r w:rsidRPr="00545E82">
        <w:rPr>
          <w:noProof/>
        </w:rPr>
        <w:drawing>
          <wp:inline distT="0" distB="0" distL="0" distR="0" wp14:anchorId="7F39D040" wp14:editId="67F714F1">
            <wp:extent cx="1262417" cy="1245124"/>
            <wp:effectExtent l="0" t="0" r="0" b="0"/>
            <wp:docPr id="525052246" name="Grafik 1" descr="Ein Bild, das Quadrat, Rechteck, Text, Kreuzworträts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52246" name="Grafik 1" descr="Ein Bild, das Quadrat, Rechteck, Text, Kreuzworträtsel enthält.&#10;&#10;Automatisch generierte Beschreibung"/>
                    <pic:cNvPicPr/>
                  </pic:nvPicPr>
                  <pic:blipFill>
                    <a:blip r:embed="rId18"/>
                    <a:stretch>
                      <a:fillRect/>
                    </a:stretch>
                  </pic:blipFill>
                  <pic:spPr>
                    <a:xfrm>
                      <a:off x="0" y="0"/>
                      <a:ext cx="1275047" cy="1257581"/>
                    </a:xfrm>
                    <a:prstGeom prst="rect">
                      <a:avLst/>
                    </a:prstGeom>
                  </pic:spPr>
                </pic:pic>
              </a:graphicData>
            </a:graphic>
          </wp:inline>
        </w:drawing>
      </w:r>
    </w:p>
    <w:p w14:paraId="154271AA" w14:textId="77777777" w:rsidR="00E40691" w:rsidRDefault="00E40691" w:rsidP="00E40691">
      <w:r>
        <w:t>Figure 2.x: Pattern of number 2 (</w:t>
      </w:r>
      <w:proofErr w:type="spellStart"/>
      <w:r>
        <w:t>Ertel</w:t>
      </w:r>
      <w:proofErr w:type="spellEnd"/>
      <w:r>
        <w:t>,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 xml:space="preserve">Another example is </w:t>
      </w:r>
      <w:proofErr w:type="gramStart"/>
      <w:r>
        <w:t>face</w:t>
      </w:r>
      <w:proofErr w:type="gramEnd"/>
      <w:r>
        <w:t xml:space="preserv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w:t>
      </w:r>
      <w:proofErr w:type="gramStart"/>
      <w:r>
        <w:t>So</w:t>
      </w:r>
      <w:proofErr w:type="gramEnd"/>
      <w:r>
        <w:t xml:space="preserve"> every part is structured differently to match its requirements. For artificial networks it is similar. Different networks suit different tasks. That’s why there are </w:t>
      </w:r>
      <w:r>
        <w:lastRenderedPageBreak/>
        <w:t>many different models that try to attempt to rebuild a part of the brain. Each model has its benefits an application its suits. For our project it will be the convolutional neuronal network and the recurrent neuronal network.</w:t>
      </w:r>
    </w:p>
    <w:p w14:paraId="48FB233C" w14:textId="1B60E7C7" w:rsidR="00E40691" w:rsidRDefault="00E40691" w:rsidP="00E40691">
      <w:pPr>
        <w:pStyle w:val="berschrift3"/>
      </w:pPr>
      <w:r>
        <w:t>Convolutional Neuronal Network</w:t>
      </w:r>
    </w:p>
    <w:p w14:paraId="65837FCC" w14:textId="77777777" w:rsidR="00E40691" w:rsidRPr="008B6C8E" w:rsidRDefault="00E40691" w:rsidP="00E40691">
      <w:r>
        <w:t xml:space="preserve">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w:t>
      </w:r>
      <w:proofErr w:type="gramStart"/>
      <w:r>
        <w:t>things</w:t>
      </w:r>
      <w:proofErr w:type="gramEnd"/>
      <w:r>
        <w:t xml:space="preserve">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3C9EFFF5">
            <wp:extent cx="5760720" cy="1710055"/>
            <wp:effectExtent l="0" t="0" r="0" b="4445"/>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760720" cy="1710055"/>
                    </a:xfrm>
                    <a:prstGeom prst="rect">
                      <a:avLst/>
                    </a:prstGeom>
                  </pic:spPr>
                </pic:pic>
              </a:graphicData>
            </a:graphic>
          </wp:inline>
        </w:drawing>
      </w:r>
    </w:p>
    <w:p w14:paraId="408154A3" w14:textId="77777777" w:rsidR="00E40691" w:rsidRDefault="00E40691" w:rsidP="00E40691">
      <w:r>
        <w:t>Figure 2.x: CNN working principle (</w:t>
      </w:r>
      <w:proofErr w:type="spellStart"/>
      <w:r>
        <w:t>Ertel</w:t>
      </w:r>
      <w:proofErr w:type="spellEnd"/>
      <w:r>
        <w:t>, 2021)</w:t>
      </w:r>
    </w:p>
    <w:p w14:paraId="3C98CF40" w14:textId="77777777" w:rsidR="00E40691" w:rsidRDefault="00E40691" w:rsidP="00E40691">
      <w:r>
        <w:t>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lastRenderedPageBreak/>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w:t>
      </w:r>
      <w:proofErr w:type="gramStart"/>
      <w:r>
        <w:t>is capable of remembering</w:t>
      </w:r>
      <w:proofErr w:type="gramEnd"/>
      <w:r>
        <w:t xml:space="preserve">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lastRenderedPageBreak/>
        <w:drawing>
          <wp:inline distT="0" distB="0" distL="0" distR="0" wp14:anchorId="3ACE3EC8" wp14:editId="154B6443">
            <wp:extent cx="5760720" cy="3216910"/>
            <wp:effectExtent l="0" t="0" r="0" b="254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760720" cy="3216910"/>
                    </a:xfrm>
                    <a:prstGeom prst="rect">
                      <a:avLst/>
                    </a:prstGeom>
                  </pic:spPr>
                </pic:pic>
              </a:graphicData>
            </a:graphic>
          </wp:inline>
        </w:drawing>
      </w:r>
    </w:p>
    <w:p w14:paraId="13A68CE9" w14:textId="77777777" w:rsidR="00E40691" w:rsidRDefault="00E40691" w:rsidP="00E40691">
      <w:r>
        <w:t>Figure 2.x: Recurrent Neuronal Network (</w:t>
      </w:r>
      <w:proofErr w:type="spellStart"/>
      <w:r>
        <w:t>Grum</w:t>
      </w:r>
      <w:proofErr w:type="spellEnd"/>
      <w:r>
        <w:t>,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berschrift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B51C3E2" w14:textId="77777777" w:rsidR="00E40691" w:rsidRPr="00B366AA" w:rsidRDefault="00E40691" w:rsidP="00E40691">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w:t>
      </w:r>
      <w:r>
        <w:lastRenderedPageBreak/>
        <w:t>and that its hardly possible to access the human brain. But with ongoing research artificial neuronal networks will grow in power.</w:t>
      </w:r>
    </w:p>
    <w:p w14:paraId="712A1CA7" w14:textId="77777777" w:rsidR="000E2930" w:rsidRDefault="000E2930" w:rsidP="00EB4CB6"/>
    <w:p w14:paraId="2E53019E" w14:textId="77777777" w:rsidR="00E40691" w:rsidRDefault="00E40691" w:rsidP="00EB4CB6"/>
    <w:p w14:paraId="45401885" w14:textId="77777777" w:rsidR="00E40691" w:rsidRDefault="00E40691" w:rsidP="00EB4CB6"/>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10" w:name="_Toc491606309"/>
      <w:r>
        <w:t>METHODOLOGY</w:t>
      </w:r>
      <w:bookmarkEnd w:id="10"/>
    </w:p>
    <w:p w14:paraId="1286A721" w14:textId="36E93FDF" w:rsidR="00012160" w:rsidRDefault="00E91398" w:rsidP="00E91398">
      <w:pPr>
        <w:pStyle w:val="berschrift2"/>
      </w:pPr>
      <w:r>
        <w:t>Flow chart</w:t>
      </w:r>
    </w:p>
    <w:p w14:paraId="2BB97C5C" w14:textId="77777777" w:rsidR="00E91398" w:rsidRDefault="00E91398" w:rsidP="00E91398"/>
    <w:p w14:paraId="2DDA34E8" w14:textId="4D055E3B" w:rsidR="00E91398" w:rsidRDefault="00E91398" w:rsidP="00E91398">
      <w:pPr>
        <w:pStyle w:val="berschrift2"/>
      </w:pPr>
      <w:r>
        <w:t>Description of the work</w:t>
      </w:r>
    </w:p>
    <w:p w14:paraId="3B31E8BC" w14:textId="77777777" w:rsidR="00E91398" w:rsidRDefault="00E91398" w:rsidP="00E91398"/>
    <w:p w14:paraId="7AD8A06F" w14:textId="6919D595" w:rsidR="00E91398" w:rsidRPr="00E91398" w:rsidRDefault="00E91398" w:rsidP="00E91398">
      <w:pPr>
        <w:pStyle w:val="berschrift2"/>
      </w:pPr>
      <w:r>
        <w:t xml:space="preserve">How the </w:t>
      </w:r>
      <w:proofErr w:type="spellStart"/>
      <w:r>
        <w:t>Lernfarbrik</w:t>
      </w:r>
      <w:proofErr w:type="spellEnd"/>
      <w:r>
        <w:t xml:space="preserve"> works</w:t>
      </w:r>
    </w:p>
    <w:p w14:paraId="35585C2B" w14:textId="77777777" w:rsidR="00E91398" w:rsidRDefault="00E91398" w:rsidP="00E91398">
      <w:r w:rsidRPr="00993BCB">
        <w:t xml:space="preserve">The university </w:t>
      </w:r>
      <w:proofErr w:type="spellStart"/>
      <w:r>
        <w:t>Albstadt-Sigmaringen</w:t>
      </w:r>
      <w:proofErr w:type="spellEnd"/>
      <w:r>
        <w:t xml:space="preserve"> is using two neuronal networks to detect the current state of the learning factory. To make this possible it is necessary to preprocess all data in a way that you can apply a neuronal network onto it. How to preprocess the data in that manner is described in the following chapter.</w:t>
      </w:r>
    </w:p>
    <w:p w14:paraId="19D4B644" w14:textId="77777777" w:rsidR="00E91398" w:rsidRDefault="00E91398" w:rsidP="00E91398">
      <w:proofErr w:type="gramStart"/>
      <w:r>
        <w:t>First of all</w:t>
      </w:r>
      <w:proofErr w:type="gramEnd"/>
      <w:r>
        <w:t xml:space="preserve">,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w:t>
      </w:r>
      <w:proofErr w:type="gramStart"/>
      <w:r>
        <w:t>once</w:t>
      </w:r>
      <w:proofErr w:type="gramEnd"/>
      <w:r w:rsidRPr="00981930">
        <w:t xml:space="preserve"> </w:t>
      </w:r>
      <w:r>
        <w:t xml:space="preserve">and the raw data is written into a JSON file and saved. Therefore, this data can be used in all of the following </w:t>
      </w:r>
      <w:proofErr w:type="gramStart"/>
      <w:r>
        <w:t>steps</w:t>
      </w:r>
      <w:proofErr w:type="gramEnd"/>
      <w:r>
        <w:t xml:space="preserve"> and it is not necessary to repeat an ordering process more often. A sample message from the high-bay warehouse is shown in the following figure.</w:t>
      </w:r>
    </w:p>
    <w:p w14:paraId="1060FD9D" w14:textId="77777777" w:rsidR="00E91398" w:rsidRDefault="00E91398" w:rsidP="00E91398">
      <w:r w:rsidRPr="00F24863">
        <w:rPr>
          <w:noProof/>
        </w:rPr>
        <w:lastRenderedPageBreak/>
        <w:drawing>
          <wp:inline distT="0" distB="0" distL="0" distR="0" wp14:anchorId="626D75B8" wp14:editId="1C49F6AD">
            <wp:extent cx="5972810" cy="481330"/>
            <wp:effectExtent l="0" t="0" r="8890" b="0"/>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21"/>
                    <a:stretch>
                      <a:fillRect/>
                    </a:stretch>
                  </pic:blipFill>
                  <pic:spPr>
                    <a:xfrm>
                      <a:off x="0" y="0"/>
                      <a:ext cx="5972810" cy="481330"/>
                    </a:xfrm>
                    <a:prstGeom prst="rect">
                      <a:avLst/>
                    </a:prstGeom>
                  </pic:spPr>
                </pic:pic>
              </a:graphicData>
            </a:graphic>
          </wp:inline>
        </w:drawing>
      </w:r>
    </w:p>
    <w:p w14:paraId="73EE1845" w14:textId="77777777" w:rsidR="00E91398" w:rsidRDefault="00E91398" w:rsidP="00E91398">
      <w:r>
        <w:t xml:space="preserve">Figure </w:t>
      </w:r>
      <w:proofErr w:type="spellStart"/>
      <w:r>
        <w:t>x.x</w:t>
      </w:r>
      <w:proofErr w:type="spellEnd"/>
      <w:r>
        <w:t>: Sample message</w:t>
      </w:r>
    </w:p>
    <w:p w14:paraId="1025FDAA" w14:textId="77777777" w:rsidR="00E91398" w:rsidRDefault="00E91398" w:rsidP="00E91398">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1C811A22" w14:textId="77777777" w:rsidR="00E91398" w:rsidRDefault="00E91398" w:rsidP="00E91398">
      <w:r w:rsidRPr="00F24863">
        <w:rPr>
          <w:noProof/>
        </w:rPr>
        <w:drawing>
          <wp:inline distT="0" distB="0" distL="0" distR="0" wp14:anchorId="5C8914BA" wp14:editId="11ED0129">
            <wp:extent cx="3764606" cy="1722269"/>
            <wp:effectExtent l="0" t="0" r="7620" b="0"/>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22"/>
                    <a:stretch>
                      <a:fillRect/>
                    </a:stretch>
                  </pic:blipFill>
                  <pic:spPr>
                    <a:xfrm>
                      <a:off x="0" y="0"/>
                      <a:ext cx="3764606" cy="1722269"/>
                    </a:xfrm>
                    <a:prstGeom prst="rect">
                      <a:avLst/>
                    </a:prstGeom>
                  </pic:spPr>
                </pic:pic>
              </a:graphicData>
            </a:graphic>
          </wp:inline>
        </w:drawing>
      </w:r>
    </w:p>
    <w:p w14:paraId="1FD446BF" w14:textId="77777777" w:rsidR="00E91398" w:rsidRDefault="00E91398" w:rsidP="00E91398">
      <w:r>
        <w:t xml:space="preserve">Figure </w:t>
      </w:r>
      <w:proofErr w:type="spellStart"/>
      <w:r>
        <w:t>x.x</w:t>
      </w:r>
      <w:proofErr w:type="spellEnd"/>
      <w:r>
        <w:t>: Sorted messages</w:t>
      </w:r>
    </w:p>
    <w:p w14:paraId="2DAAD04D" w14:textId="77777777" w:rsidR="00E91398" w:rsidRDefault="00E91398" w:rsidP="00E91398">
      <w:r>
        <w:t xml:space="preserve">Now the raw data needs to be converted into a form that allows the models of the neuronal networks to work with it. The relevant data are the code, the active </w:t>
      </w:r>
      <w:proofErr w:type="gramStart"/>
      <w:r>
        <w:t>state</w:t>
      </w:r>
      <w:proofErr w:type="gramEnd"/>
      <w:r>
        <w:t xml:space="preserv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w:t>
      </w:r>
      <w:proofErr w:type="gramStart"/>
      <w:r>
        <w:t>values</w:t>
      </w:r>
      <w:proofErr w:type="gramEnd"/>
      <w:r>
        <w:t xml:space="preserve"> of each input is set to -1 and updated whenever a new message is received, then the integer values are written into a new file. The initial state is reached as soon as there is a message from each station.</w:t>
      </w:r>
    </w:p>
    <w:p w14:paraId="0D05D552" w14:textId="77777777" w:rsidR="00E91398" w:rsidRDefault="00E91398" w:rsidP="00E91398">
      <w:r>
        <w:t xml:space="preserve">Table </w:t>
      </w:r>
      <w:proofErr w:type="spellStart"/>
      <w:r>
        <w:t>x.x</w:t>
      </w:r>
      <w:proofErr w:type="spellEnd"/>
      <w:r>
        <w:t xml:space="preserve">: Possible active state, </w:t>
      </w:r>
      <w:proofErr w:type="gramStart"/>
      <w:r>
        <w:t>code</w:t>
      </w:r>
      <w:proofErr w:type="gramEnd"/>
      <w:r>
        <w:t xml:space="preserve"> and target of each station</w:t>
      </w:r>
    </w:p>
    <w:tbl>
      <w:tblPr>
        <w:tblStyle w:val="Tabellenraster"/>
        <w:tblW w:w="0" w:type="auto"/>
        <w:tblLook w:val="04A0" w:firstRow="1" w:lastRow="0" w:firstColumn="1" w:lastColumn="0" w:noHBand="0" w:noVBand="1"/>
      </w:tblPr>
      <w:tblGrid>
        <w:gridCol w:w="3370"/>
        <w:gridCol w:w="1689"/>
        <w:gridCol w:w="1688"/>
        <w:gridCol w:w="1689"/>
      </w:tblGrid>
      <w:tr w:rsidR="00E91398" w14:paraId="37B70DA6" w14:textId="77777777" w:rsidTr="00891EB2">
        <w:tc>
          <w:tcPr>
            <w:tcW w:w="3397" w:type="dxa"/>
          </w:tcPr>
          <w:p w14:paraId="33D558DF" w14:textId="77777777" w:rsidR="00E91398" w:rsidRDefault="00E91398" w:rsidP="00891EB2">
            <w:r>
              <w:t>station</w:t>
            </w:r>
          </w:p>
        </w:tc>
        <w:tc>
          <w:tcPr>
            <w:tcW w:w="1701" w:type="dxa"/>
          </w:tcPr>
          <w:p w14:paraId="1ABF31B0" w14:textId="77777777" w:rsidR="00E91398" w:rsidRDefault="00E91398" w:rsidP="00891EB2">
            <w:r>
              <w:t>active</w:t>
            </w:r>
          </w:p>
        </w:tc>
        <w:tc>
          <w:tcPr>
            <w:tcW w:w="1701" w:type="dxa"/>
          </w:tcPr>
          <w:p w14:paraId="33E1FC23" w14:textId="77777777" w:rsidR="00E91398" w:rsidRDefault="00E91398" w:rsidP="00891EB2">
            <w:r>
              <w:t>code</w:t>
            </w:r>
          </w:p>
        </w:tc>
        <w:tc>
          <w:tcPr>
            <w:tcW w:w="1701" w:type="dxa"/>
          </w:tcPr>
          <w:p w14:paraId="7F92A453" w14:textId="77777777" w:rsidR="00E91398" w:rsidRDefault="00E91398" w:rsidP="00891EB2">
            <w:r>
              <w:t>target</w:t>
            </w:r>
          </w:p>
        </w:tc>
      </w:tr>
      <w:tr w:rsidR="00E91398" w14:paraId="02011106" w14:textId="77777777" w:rsidTr="00891EB2">
        <w:tc>
          <w:tcPr>
            <w:tcW w:w="3397" w:type="dxa"/>
          </w:tcPr>
          <w:p w14:paraId="049358C6" w14:textId="77777777" w:rsidR="00E91398" w:rsidRDefault="00E91398" w:rsidP="00891EB2">
            <w:r>
              <w:t>vacuum gripper robot</w:t>
            </w:r>
          </w:p>
        </w:tc>
        <w:tc>
          <w:tcPr>
            <w:tcW w:w="1701" w:type="dxa"/>
          </w:tcPr>
          <w:p w14:paraId="23C151A3" w14:textId="77777777" w:rsidR="00E91398" w:rsidRDefault="00E91398" w:rsidP="00891EB2">
            <w:r>
              <w:t>0, 1</w:t>
            </w:r>
          </w:p>
        </w:tc>
        <w:tc>
          <w:tcPr>
            <w:tcW w:w="1701" w:type="dxa"/>
          </w:tcPr>
          <w:p w14:paraId="4A65AC69" w14:textId="77777777" w:rsidR="00E91398" w:rsidRDefault="00E91398" w:rsidP="00891EB2">
            <w:r>
              <w:t>1, 2</w:t>
            </w:r>
          </w:p>
        </w:tc>
        <w:tc>
          <w:tcPr>
            <w:tcW w:w="1701" w:type="dxa"/>
          </w:tcPr>
          <w:p w14:paraId="39941BF3" w14:textId="77777777" w:rsidR="00E91398" w:rsidRDefault="00E91398" w:rsidP="00891EB2">
            <w:r>
              <w:t>0, 1, 2, 3</w:t>
            </w:r>
          </w:p>
        </w:tc>
      </w:tr>
      <w:tr w:rsidR="00E91398" w14:paraId="720D3AB3" w14:textId="77777777" w:rsidTr="00891EB2">
        <w:tc>
          <w:tcPr>
            <w:tcW w:w="3397" w:type="dxa"/>
          </w:tcPr>
          <w:p w14:paraId="7DF6BB30" w14:textId="77777777" w:rsidR="00E91398" w:rsidRDefault="00E91398" w:rsidP="00891EB2">
            <w:r>
              <w:lastRenderedPageBreak/>
              <w:t xml:space="preserve">sorting line with </w:t>
            </w:r>
            <w:proofErr w:type="spellStart"/>
            <w:r>
              <w:t>color</w:t>
            </w:r>
            <w:proofErr w:type="spellEnd"/>
            <w:r>
              <w:t xml:space="preserve"> detection</w:t>
            </w:r>
          </w:p>
        </w:tc>
        <w:tc>
          <w:tcPr>
            <w:tcW w:w="1701" w:type="dxa"/>
          </w:tcPr>
          <w:p w14:paraId="7D78207D" w14:textId="77777777" w:rsidR="00E91398" w:rsidRDefault="00E91398" w:rsidP="00891EB2">
            <w:r>
              <w:t>0, 1</w:t>
            </w:r>
          </w:p>
        </w:tc>
        <w:tc>
          <w:tcPr>
            <w:tcW w:w="1701" w:type="dxa"/>
          </w:tcPr>
          <w:p w14:paraId="04835C84" w14:textId="77777777" w:rsidR="00E91398" w:rsidRDefault="00E91398" w:rsidP="00891EB2">
            <w:r>
              <w:t>1, 2</w:t>
            </w:r>
          </w:p>
        </w:tc>
        <w:tc>
          <w:tcPr>
            <w:tcW w:w="1701" w:type="dxa"/>
          </w:tcPr>
          <w:p w14:paraId="3E80E63B" w14:textId="77777777" w:rsidR="00E91398" w:rsidRDefault="00E91398" w:rsidP="00891EB2"/>
        </w:tc>
      </w:tr>
      <w:tr w:rsidR="00E91398" w14:paraId="3A53FBCE" w14:textId="77777777" w:rsidTr="00891EB2">
        <w:tc>
          <w:tcPr>
            <w:tcW w:w="3397" w:type="dxa"/>
          </w:tcPr>
          <w:p w14:paraId="0091D9FF" w14:textId="77777777" w:rsidR="00E91398" w:rsidRDefault="00E91398" w:rsidP="00891EB2">
            <w:r>
              <w:t>multi-processing station with oven</w:t>
            </w:r>
          </w:p>
        </w:tc>
        <w:tc>
          <w:tcPr>
            <w:tcW w:w="1701" w:type="dxa"/>
          </w:tcPr>
          <w:p w14:paraId="7664AD94" w14:textId="77777777" w:rsidR="00E91398" w:rsidRDefault="00E91398" w:rsidP="00891EB2">
            <w:r>
              <w:t>0, 1</w:t>
            </w:r>
          </w:p>
        </w:tc>
        <w:tc>
          <w:tcPr>
            <w:tcW w:w="1701" w:type="dxa"/>
          </w:tcPr>
          <w:p w14:paraId="0F63EB79" w14:textId="77777777" w:rsidR="00E91398" w:rsidRDefault="00E91398" w:rsidP="00891EB2">
            <w:r>
              <w:t>1, 2</w:t>
            </w:r>
          </w:p>
        </w:tc>
        <w:tc>
          <w:tcPr>
            <w:tcW w:w="1701" w:type="dxa"/>
          </w:tcPr>
          <w:p w14:paraId="074D44C5" w14:textId="77777777" w:rsidR="00E91398" w:rsidRDefault="00E91398" w:rsidP="00891EB2"/>
        </w:tc>
      </w:tr>
      <w:tr w:rsidR="00E91398" w14:paraId="1E4DF8C2" w14:textId="77777777" w:rsidTr="00891EB2">
        <w:tc>
          <w:tcPr>
            <w:tcW w:w="3397" w:type="dxa"/>
          </w:tcPr>
          <w:p w14:paraId="42EFD731" w14:textId="77777777" w:rsidR="00E91398" w:rsidRDefault="00E91398" w:rsidP="00891EB2">
            <w:r>
              <w:t>high-bay warehouse</w:t>
            </w:r>
          </w:p>
        </w:tc>
        <w:tc>
          <w:tcPr>
            <w:tcW w:w="1701" w:type="dxa"/>
          </w:tcPr>
          <w:p w14:paraId="061F45FA" w14:textId="77777777" w:rsidR="00E91398" w:rsidRDefault="00E91398" w:rsidP="00891EB2">
            <w:r>
              <w:t>0, 1</w:t>
            </w:r>
          </w:p>
        </w:tc>
        <w:tc>
          <w:tcPr>
            <w:tcW w:w="1701" w:type="dxa"/>
          </w:tcPr>
          <w:p w14:paraId="78CC2CC2" w14:textId="77777777" w:rsidR="00E91398" w:rsidRDefault="00E91398" w:rsidP="00891EB2">
            <w:r>
              <w:t>1, 2</w:t>
            </w:r>
          </w:p>
        </w:tc>
        <w:tc>
          <w:tcPr>
            <w:tcW w:w="1701" w:type="dxa"/>
          </w:tcPr>
          <w:p w14:paraId="4BDDFD5F" w14:textId="77777777" w:rsidR="00E91398" w:rsidRDefault="00E91398" w:rsidP="00891EB2"/>
        </w:tc>
      </w:tr>
      <w:tr w:rsidR="00E91398" w14:paraId="391C738F" w14:textId="77777777" w:rsidTr="00891EB2">
        <w:tc>
          <w:tcPr>
            <w:tcW w:w="3397" w:type="dxa"/>
          </w:tcPr>
          <w:p w14:paraId="304CFCC0" w14:textId="77777777" w:rsidR="00E91398" w:rsidRDefault="00E91398" w:rsidP="00891EB2">
            <w:r>
              <w:t>input station</w:t>
            </w:r>
          </w:p>
        </w:tc>
        <w:tc>
          <w:tcPr>
            <w:tcW w:w="1701" w:type="dxa"/>
          </w:tcPr>
          <w:p w14:paraId="1489162A" w14:textId="77777777" w:rsidR="00E91398" w:rsidRDefault="00E91398" w:rsidP="00891EB2">
            <w:r>
              <w:t>0, 1</w:t>
            </w:r>
          </w:p>
        </w:tc>
        <w:tc>
          <w:tcPr>
            <w:tcW w:w="1701" w:type="dxa"/>
          </w:tcPr>
          <w:p w14:paraId="6A23F683" w14:textId="77777777" w:rsidR="00E91398" w:rsidRDefault="00E91398" w:rsidP="00891EB2">
            <w:r>
              <w:t>0, 1</w:t>
            </w:r>
          </w:p>
        </w:tc>
        <w:tc>
          <w:tcPr>
            <w:tcW w:w="1701" w:type="dxa"/>
          </w:tcPr>
          <w:p w14:paraId="00B4F4B5" w14:textId="77777777" w:rsidR="00E91398" w:rsidRDefault="00E91398" w:rsidP="00891EB2"/>
        </w:tc>
      </w:tr>
      <w:tr w:rsidR="00E91398" w14:paraId="4668CB3C" w14:textId="77777777" w:rsidTr="00891EB2">
        <w:tc>
          <w:tcPr>
            <w:tcW w:w="3397" w:type="dxa"/>
          </w:tcPr>
          <w:p w14:paraId="138A0A72" w14:textId="77777777" w:rsidR="00E91398" w:rsidRDefault="00E91398" w:rsidP="00891EB2">
            <w:r>
              <w:t>output station</w:t>
            </w:r>
          </w:p>
        </w:tc>
        <w:tc>
          <w:tcPr>
            <w:tcW w:w="1701" w:type="dxa"/>
          </w:tcPr>
          <w:p w14:paraId="31BF8005" w14:textId="77777777" w:rsidR="00E91398" w:rsidRDefault="00E91398" w:rsidP="00891EB2">
            <w:r>
              <w:t>0, 1</w:t>
            </w:r>
          </w:p>
        </w:tc>
        <w:tc>
          <w:tcPr>
            <w:tcW w:w="1701" w:type="dxa"/>
          </w:tcPr>
          <w:p w14:paraId="1A9F1A08" w14:textId="77777777" w:rsidR="00E91398" w:rsidRDefault="00E91398" w:rsidP="00891EB2">
            <w:r>
              <w:t>0, 1</w:t>
            </w:r>
          </w:p>
        </w:tc>
        <w:tc>
          <w:tcPr>
            <w:tcW w:w="1701" w:type="dxa"/>
          </w:tcPr>
          <w:p w14:paraId="64B6730E" w14:textId="77777777" w:rsidR="00E91398" w:rsidRDefault="00E91398" w:rsidP="00891EB2"/>
        </w:tc>
      </w:tr>
    </w:tbl>
    <w:p w14:paraId="3D498CE5" w14:textId="77777777" w:rsidR="00E91398" w:rsidRDefault="00E91398" w:rsidP="00E91398"/>
    <w:p w14:paraId="49AF0DB3" w14:textId="77777777" w:rsidR="00E91398" w:rsidRDefault="00E91398" w:rsidP="00E91398">
      <w:r>
        <w:t xml:space="preserve">The data is provided in the following order: </w:t>
      </w:r>
    </w:p>
    <w:p w14:paraId="5BAD6411" w14:textId="77777777" w:rsidR="00E91398" w:rsidRPr="004173C3" w:rsidRDefault="00E91398" w:rsidP="00E91398">
      <w:proofErr w:type="spellStart"/>
      <w:r w:rsidRPr="004173C3">
        <w:t>hbwstate</w:t>
      </w:r>
      <w:proofErr w:type="spellEnd"/>
      <w:r w:rsidRPr="004173C3">
        <w:t xml:space="preserve">, </w:t>
      </w:r>
      <w:proofErr w:type="spellStart"/>
      <w:r w:rsidRPr="004173C3">
        <w:t>hbwcode</w:t>
      </w:r>
      <w:proofErr w:type="spellEnd"/>
      <w:r w:rsidRPr="004173C3">
        <w:t xml:space="preserve">, </w:t>
      </w:r>
      <w:proofErr w:type="spellStart"/>
      <w:r w:rsidRPr="004173C3">
        <w:t>vgrstate</w:t>
      </w:r>
      <w:proofErr w:type="spellEnd"/>
      <w:r w:rsidRPr="004173C3">
        <w:t xml:space="preserve">, </w:t>
      </w:r>
      <w:proofErr w:type="spellStart"/>
      <w:r w:rsidRPr="004173C3">
        <w:t>vgrcode</w:t>
      </w:r>
      <w:proofErr w:type="spellEnd"/>
      <w:r w:rsidRPr="004173C3">
        <w:t xml:space="preserve">, </w:t>
      </w:r>
      <w:proofErr w:type="spellStart"/>
      <w:r w:rsidRPr="004173C3">
        <w:t>vgrtarget</w:t>
      </w:r>
      <w:proofErr w:type="spellEnd"/>
      <w:r w:rsidRPr="004173C3">
        <w:t xml:space="preserve">, </w:t>
      </w:r>
      <w:proofErr w:type="spellStart"/>
      <w:r w:rsidRPr="004173C3">
        <w:t>mpostate</w:t>
      </w:r>
      <w:proofErr w:type="spellEnd"/>
      <w:r w:rsidRPr="004173C3">
        <w:t xml:space="preserve">, </w:t>
      </w:r>
      <w:proofErr w:type="spellStart"/>
      <w:r w:rsidRPr="004173C3">
        <w:t>mpocode</w:t>
      </w:r>
      <w:proofErr w:type="spellEnd"/>
      <w:r w:rsidRPr="004173C3">
        <w:t xml:space="preserve">, </w:t>
      </w:r>
      <w:proofErr w:type="spellStart"/>
      <w:r w:rsidRPr="004173C3">
        <w:t>sldstate</w:t>
      </w:r>
      <w:proofErr w:type="spellEnd"/>
      <w:r w:rsidRPr="004173C3">
        <w:t xml:space="preserve">, </w:t>
      </w:r>
      <w:proofErr w:type="spellStart"/>
      <w:r w:rsidRPr="004173C3">
        <w:t>sldcode</w:t>
      </w:r>
      <w:proofErr w:type="spellEnd"/>
      <w:r w:rsidRPr="004173C3">
        <w:t xml:space="preserve">, </w:t>
      </w:r>
      <w:proofErr w:type="spellStart"/>
      <w:r w:rsidRPr="004173C3">
        <w:t>dsistate</w:t>
      </w:r>
      <w:proofErr w:type="spellEnd"/>
      <w:r w:rsidRPr="004173C3">
        <w:t xml:space="preserve">, </w:t>
      </w:r>
      <w:proofErr w:type="spellStart"/>
      <w:r w:rsidRPr="004173C3">
        <w:t>dsicode</w:t>
      </w:r>
      <w:proofErr w:type="spellEnd"/>
      <w:r w:rsidRPr="004173C3">
        <w:t xml:space="preserve">, </w:t>
      </w:r>
      <w:proofErr w:type="spellStart"/>
      <w:r w:rsidRPr="004173C3">
        <w:t>dsistate</w:t>
      </w:r>
      <w:proofErr w:type="spellEnd"/>
      <w:r w:rsidRPr="004173C3">
        <w:t xml:space="preserve">, </w:t>
      </w:r>
      <w:proofErr w:type="spellStart"/>
      <w:r w:rsidRPr="004173C3">
        <w:t>dsocode</w:t>
      </w:r>
      <w:proofErr w:type="spellEnd"/>
    </w:p>
    <w:p w14:paraId="25E4CA6D" w14:textId="77777777" w:rsidR="00E91398" w:rsidRDefault="00E91398" w:rsidP="00E91398">
      <w:r>
        <w:t xml:space="preserve">Next, every state that is possible during an ordering process </w:t>
      </w:r>
      <w:proofErr w:type="gramStart"/>
      <w:r>
        <w:t>has to</w:t>
      </w:r>
      <w:proofErr w:type="gramEnd"/>
      <w:r>
        <w:t xml:space="preserve"> be determined. This is achieved by sorting out all identical states, but only the consecutive ones, as well as all states that have a -1 in it. Then the remaining states </w:t>
      </w:r>
      <w:proofErr w:type="gramStart"/>
      <w:r>
        <w:t>have to</w:t>
      </w:r>
      <w:proofErr w:type="gramEnd"/>
      <w:r>
        <w:t xml:space="preserve"> be </w:t>
      </w:r>
      <w:proofErr w:type="spellStart"/>
      <w:r>
        <w:t>labeled</w:t>
      </w:r>
      <w:proofErr w:type="spellEnd"/>
      <w:r>
        <w:t xml:space="preserve"> manually, because otherwise the model would not now what they mean. For </w:t>
      </w:r>
      <w:proofErr w:type="gramStart"/>
      <w:r>
        <w:t>example</w:t>
      </w:r>
      <w:proofErr w:type="gramEnd"/>
      <w:r>
        <w:t xml:space="preserve"> the initial state (0, 1, 0, 1, 0, 0, 1, 0, 1, 0, 1, 0, 1) is found twice in that list because it occurs at the beginning as well as at the end of a ordering process.</w:t>
      </w:r>
    </w:p>
    <w:p w14:paraId="553680CD" w14:textId="77777777" w:rsidR="00E91398" w:rsidRDefault="00E91398" w:rsidP="00E91398">
      <w:r>
        <w:t xml:space="preserve">If two or more states are represented by the same data, they </w:t>
      </w:r>
      <w:proofErr w:type="gramStart"/>
      <w:r>
        <w:t>have to</w:t>
      </w:r>
      <w:proofErr w:type="gramEnd"/>
      <w:r>
        <w:t xml:space="preserve"> be summarized under one name. This happened twice in the previous </w:t>
      </w:r>
      <w:proofErr w:type="spellStart"/>
      <w:proofErr w:type="gramStart"/>
      <w:r>
        <w:t>labeling</w:t>
      </w:r>
      <w:proofErr w:type="spellEnd"/>
      <w:proofErr w:type="gramEnd"/>
      <w:r>
        <w:t xml:space="preserve"> so it has to be changed to a meaningful common name. Now there are 9 states left, which are easy to process in the model. Lastly the states also need to be assigned to corresponding integer values.</w:t>
      </w:r>
    </w:p>
    <w:p w14:paraId="26F82412" w14:textId="77777777" w:rsidR="00E91398" w:rsidRDefault="00E91398" w:rsidP="00E91398">
      <w:r>
        <w:t>When all the data preparation and preprocessing is done, they can finally be loaded into the model of the neuronal networks. At first the convolutional neuronal network (CNN) is used and then a recurrent neuronal network (RNN) is applied.</w:t>
      </w:r>
    </w:p>
    <w:p w14:paraId="188C9A16" w14:textId="57009210" w:rsidR="00E91398" w:rsidRDefault="00000000" w:rsidP="00E91398">
      <w:r>
        <w:rPr>
          <w:noProof/>
        </w:rPr>
        <w:pict w14:anchorId="086772F5">
          <v:group id="Group 1" o:spid="_x0000_s2084" style="position:absolute;left:0;text-align:left;margin-left:-.05pt;margin-top:36.7pt;width:386.4pt;height:105pt;z-index:251683840" coordsize="4907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">
            <v:shape id="Picture 1" o:spid="_x0000_s2085" type="#_x0000_t75" alt="A picture containing text, screenshot, font, number&#10;&#10;Description automatically generated" style="position:absolute;left:23926;width:25146;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">
              <v:imagedata r:id="rId23" o:title="A picture containing text, screenshot, font, number&#10;&#10;Description automatically generated"/>
            </v:shape>
            <v:shape id="Picture 1" o:spid="_x0000_s2086" type="#_x0000_t75" alt="A picture containing text, screenshot, font, number&#10;&#10;Description automatically generated" style="position:absolute;top:228;width:22174;height:1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">
              <v:imagedata r:id="rId24" o:title="A picture containing text, screenshot, font, number&#10;&#10;Description automatically generated"/>
            </v:shape>
            <w10:wrap type="topAndBottom"/>
          </v:group>
        </w:pict>
      </w:r>
      <w:r w:rsidR="00E91398">
        <w:t xml:space="preserve">For the CNN the data </w:t>
      </w:r>
      <w:proofErr w:type="gramStart"/>
      <w:r w:rsidR="00E91398">
        <w:t>has to</w:t>
      </w:r>
      <w:proofErr w:type="gramEnd"/>
      <w:r w:rsidR="00E91398">
        <w:t xml:space="preserve"> be separated into input and output data. As input the 13 values of the stations are used and for output the 9 states, which are put in a 1D-array. </w:t>
      </w:r>
    </w:p>
    <w:p w14:paraId="650005C6" w14:textId="77777777" w:rsidR="00E91398" w:rsidRDefault="00E91398" w:rsidP="00E91398">
      <w:r>
        <w:t xml:space="preserve">Figure </w:t>
      </w:r>
      <w:proofErr w:type="spellStart"/>
      <w:r>
        <w:t>x.x</w:t>
      </w:r>
      <w:proofErr w:type="spellEnd"/>
      <w:r>
        <w:t>: Input array (left) and output array (right)</w:t>
      </w:r>
    </w:p>
    <w:p w14:paraId="4CEA5738" w14:textId="77777777" w:rsidR="00E91398" w:rsidRDefault="00E91398" w:rsidP="00E91398">
      <w:r>
        <w:lastRenderedPageBreak/>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9 output neurons and the activation functions are defined. When the model is fully defined it </w:t>
      </w:r>
      <w:proofErr w:type="gramStart"/>
      <w:r>
        <w:t>has to</w:t>
      </w:r>
      <w:proofErr w:type="gramEnd"/>
      <w:r>
        <w:t xml:space="preserve"> be configured using a compile function, where the standard optimizer is chosen.</w:t>
      </w:r>
    </w:p>
    <w:p w14:paraId="5520D476" w14:textId="77777777" w:rsidR="00E91398" w:rsidRDefault="00E91398" w:rsidP="00E91398">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78399E4" w14:textId="77777777" w:rsidR="00E91398" w:rsidRDefault="00E91398" w:rsidP="00E91398">
      <w:r>
        <w:t xml:space="preserve">For the RNN the previous states are also put into consideration, leading to a faster and more precise result. The output data is the same as for the CNN put the input data </w:t>
      </w:r>
      <w:proofErr w:type="gramStart"/>
      <w:r>
        <w:t>has to</w:t>
      </w:r>
      <w:proofErr w:type="gramEnd"/>
      <w:r>
        <w:t xml:space="preserve"> be processed further as a 1D-array is not enough for the RNN. A multidimensional array with as many the previous states as wanted is created.</w:t>
      </w:r>
    </w:p>
    <w:p w14:paraId="3EB3B6AA" w14:textId="77777777" w:rsidR="00E91398" w:rsidRDefault="00E91398" w:rsidP="00E91398">
      <w:r w:rsidRPr="00973647">
        <w:rPr>
          <w:noProof/>
        </w:rPr>
        <w:drawing>
          <wp:inline distT="0" distB="0" distL="0" distR="0" wp14:anchorId="443AE0CA" wp14:editId="21CE80DF">
            <wp:extent cx="1394581" cy="1455546"/>
            <wp:effectExtent l="0" t="0" r="0" b="0"/>
            <wp:docPr id="23105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
                    <pic:cNvPicPr/>
                  </pic:nvPicPr>
                  <pic:blipFill>
                    <a:blip r:embed="rId25"/>
                    <a:stretch>
                      <a:fillRect/>
                    </a:stretch>
                  </pic:blipFill>
                  <pic:spPr>
                    <a:xfrm>
                      <a:off x="0" y="0"/>
                      <a:ext cx="1394581" cy="1455546"/>
                    </a:xfrm>
                    <a:prstGeom prst="rect">
                      <a:avLst/>
                    </a:prstGeom>
                  </pic:spPr>
                </pic:pic>
              </a:graphicData>
            </a:graphic>
          </wp:inline>
        </w:drawing>
      </w:r>
    </w:p>
    <w:p w14:paraId="0F7374BF" w14:textId="77777777" w:rsidR="00E91398" w:rsidRDefault="00E91398" w:rsidP="00E91398">
      <w:r>
        <w:t xml:space="preserve">Figure </w:t>
      </w:r>
      <w:proofErr w:type="spellStart"/>
      <w:r>
        <w:t>x.x</w:t>
      </w:r>
      <w:proofErr w:type="spellEnd"/>
      <w:r>
        <w:t>: Multidimensional input array</w:t>
      </w:r>
    </w:p>
    <w:p w14:paraId="5B5286D2" w14:textId="77777777" w:rsidR="00E91398" w:rsidRDefault="00E91398" w:rsidP="00E91398">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080B126A" w14:textId="77777777" w:rsidR="00E91398" w:rsidRDefault="00E91398" w:rsidP="00E91398">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BCE241B" w14:textId="77777777" w:rsidR="00E91398" w:rsidRDefault="00E91398" w:rsidP="00E91398"/>
    <w:p w14:paraId="1E4BF11C" w14:textId="77777777" w:rsidR="00E91398" w:rsidRPr="00993BCB" w:rsidRDefault="00E91398" w:rsidP="00E91398"/>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11" w:name="_Toc491606312"/>
      <w:r>
        <w:t>RESULTS AND DISCUSSION</w:t>
      </w:r>
      <w:bookmarkEnd w:id="11"/>
    </w:p>
    <w:p w14:paraId="6D3DA983" w14:textId="3EC34F5D" w:rsidR="00291F46" w:rsidRDefault="00E91398" w:rsidP="00E91398">
      <w:pPr>
        <w:pStyle w:val="berschrift2"/>
      </w:pPr>
      <w:r>
        <w:t>MES – Explanation of dashboard</w:t>
      </w:r>
    </w:p>
    <w:p w14:paraId="55A72BB6" w14:textId="77777777" w:rsidR="00E91398" w:rsidRDefault="00E91398" w:rsidP="00E91398"/>
    <w:p w14:paraId="306C6B80" w14:textId="36ADD857" w:rsidR="00E91398" w:rsidRDefault="00E91398" w:rsidP="00E91398">
      <w:pPr>
        <w:pStyle w:val="berschrift2"/>
      </w:pPr>
      <w:r>
        <w:t xml:space="preserve">What can you learn from </w:t>
      </w:r>
      <w:proofErr w:type="spellStart"/>
      <w:r>
        <w:t>Lernfabrik</w:t>
      </w:r>
      <w:proofErr w:type="spellEnd"/>
      <w:r>
        <w:t>?</w:t>
      </w:r>
    </w:p>
    <w:p w14:paraId="38F460F5" w14:textId="78D4A94A" w:rsidR="00E91398" w:rsidRDefault="00E91398" w:rsidP="00E91398">
      <w:pPr>
        <w:pStyle w:val="berschrift2"/>
        <w:numPr>
          <w:ilvl w:val="0"/>
          <w:numId w:val="0"/>
        </w:numPr>
      </w:pPr>
    </w:p>
    <w:p w14:paraId="5BD7C33B" w14:textId="77777777" w:rsidR="00E91398" w:rsidRPr="00E91398" w:rsidRDefault="00E91398" w:rsidP="00E91398"/>
    <w:p w14:paraId="1CD173F2" w14:textId="7B7AC8A4" w:rsidR="00E91398" w:rsidRPr="00614D2C" w:rsidRDefault="00E91398" w:rsidP="00E91398">
      <w:pPr>
        <w:pStyle w:val="berschrift2"/>
      </w:pPr>
      <w:r w:rsidRPr="00614D2C">
        <w:t>Implementation Consulting</w:t>
      </w:r>
    </w:p>
    <w:p w14:paraId="2A59DE3C" w14:textId="77777777" w:rsidR="00E91398" w:rsidRPr="00614D2C" w:rsidRDefault="00E91398" w:rsidP="00E91398">
      <w:r w:rsidRPr="00614D2C">
        <w:t xml:space="preserve">This chapter will </w:t>
      </w:r>
      <w:proofErr w:type="spellStart"/>
      <w:r w:rsidRPr="00614D2C">
        <w:t>analyze</w:t>
      </w:r>
      <w:proofErr w:type="spellEnd"/>
      <w:r w:rsidRPr="00614D2C">
        <w:t xml:space="preserve"> what needs to be done in future to use the learning factory in full extent. It will be shown which hardware needs to be acquired, and what software is missing. </w:t>
      </w:r>
    </w:p>
    <w:p w14:paraId="54AF7D09" w14:textId="2FA0E923" w:rsidR="00E91398" w:rsidRPr="00614D2C" w:rsidRDefault="00000000" w:rsidP="00E91398">
      <w:r>
        <w:rPr>
          <w:noProof/>
        </w:rPr>
        <w:lastRenderedPageBreak/>
        <w:pict w14:anchorId="5AC9700C">
          <v:oval id="Ellipse 2" o:spid="_x0000_s2089" style="position:absolute;left:0;text-align:left;margin-left:227.9pt;margin-top:.1pt;width:88.1pt;height:6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Pr>
          <w:noProof/>
        </w:rPr>
        <w:pict w14:anchorId="709A68B0">
          <v:oval id="Ellipse 1" o:spid="_x0000_s2088" style="position:absolute;left:0;text-align:left;margin-left:194.05pt;margin-top:192.45pt;width:169.8pt;height:58.0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5405A7FB">
          <v:shape id="Textfeld 2" o:spid="_x0000_s2087" type="#_x0000_t202" style="position:absolute;left:0;text-align:left;margin-left:45.75pt;margin-top:20.5pt;width:69.3pt;height:30.6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22867F61" w14:textId="77777777" w:rsidR="00E91398" w:rsidRPr="00A20F7C" w:rsidRDefault="00E91398" w:rsidP="00E91398">
                  <w:pPr>
                    <w:rPr>
                      <w:sz w:val="18"/>
                      <w:szCs w:val="18"/>
                      <w:lang w:val="de-DE"/>
                    </w:rPr>
                  </w:pPr>
                  <w:r w:rsidRPr="00A20F7C">
                    <w:rPr>
                      <w:sz w:val="18"/>
                      <w:szCs w:val="18"/>
                      <w:lang w:val="de-DE"/>
                    </w:rPr>
                    <w:t>Siemens PLC</w:t>
                  </w:r>
                </w:p>
              </w:txbxContent>
            </v:textbox>
          </v:shape>
        </w:pict>
      </w:r>
      <w:r w:rsidR="00E91398" w:rsidRPr="00614D2C">
        <w:rPr>
          <w:noProof/>
        </w:rPr>
        <w:drawing>
          <wp:inline distT="0" distB="0" distL="0" distR="0" wp14:anchorId="7AFD6084" wp14:editId="656CAD8C">
            <wp:extent cx="5622878" cy="3261360"/>
            <wp:effectExtent l="0" t="0" r="0" b="0"/>
            <wp:docPr id="21289992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
                    <pic:cNvPicPr/>
                  </pic:nvPicPr>
                  <pic:blipFill rotWithShape="1">
                    <a:blip r:embed="rId26"/>
                    <a:srcRect t="2049" r="2382"/>
                    <a:stretch/>
                  </pic:blipFill>
                  <pic:spPr bwMode="auto">
                    <a:xfrm>
                      <a:off x="0" y="0"/>
                      <a:ext cx="5623466" cy="3261701"/>
                    </a:xfrm>
                    <a:prstGeom prst="rect">
                      <a:avLst/>
                    </a:prstGeom>
                    <a:ln>
                      <a:noFill/>
                    </a:ln>
                    <a:extLst>
                      <a:ext uri="{53640926-AAD7-44D8-BBD7-CCE9431645EC}">
                        <a14:shadowObscured xmlns:a14="http://schemas.microsoft.com/office/drawing/2010/main"/>
                      </a:ext>
                    </a:extLst>
                  </pic:spPr>
                </pic:pic>
              </a:graphicData>
            </a:graphic>
          </wp:inline>
        </w:drawing>
      </w:r>
    </w:p>
    <w:p w14:paraId="6B5CA8EB" w14:textId="77777777" w:rsidR="00E91398" w:rsidRPr="00614D2C" w:rsidRDefault="00E91398" w:rsidP="00E91398">
      <w:r w:rsidRPr="00614D2C">
        <w:t xml:space="preserve">Figure 4.x: Controller Overview (Klein, M., </w:t>
      </w:r>
      <w:hyperlink r:id="rId27"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5CC939BA" w14:textId="77777777" w:rsidR="00E91398" w:rsidRPr="006B6387" w:rsidRDefault="00E91398" w:rsidP="00E91398">
      <w:r w:rsidRPr="006B6387">
        <w:t>The figure above shows the prototype of the factory. All the parts not highlighted can be found in the factory of the Innovation-Lab. The order elements are discussed in the following.</w:t>
      </w:r>
    </w:p>
    <w:p w14:paraId="2EB8863D" w14:textId="77777777" w:rsidR="00E91398" w:rsidRDefault="00E91398" w:rsidP="00E91398">
      <w:r w:rsidRPr="006B6387">
        <w:t xml:space="preserve">The purple highlighted parts are a combined sensor station. It is </w:t>
      </w:r>
      <w:r>
        <w:t>located</w:t>
      </w:r>
      <w:r w:rsidRPr="006B6387">
        <w:t xml:space="preserve"> on top of the oven, which is already part of the </w:t>
      </w:r>
      <w:proofErr w:type="spellStart"/>
      <w:r w:rsidRPr="006B6387">
        <w:t>labor</w:t>
      </w:r>
      <w:r>
        <w:t>’s</w:t>
      </w:r>
      <w:proofErr w:type="spellEnd"/>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w:t>
      </w:r>
      <w:proofErr w:type="gramStart"/>
      <w:r>
        <w:t>take a look</w:t>
      </w:r>
      <w:proofErr w:type="gramEnd"/>
      <w:r>
        <w:t xml:space="preserve">. Environment </w:t>
      </w:r>
      <w:proofErr w:type="gramStart"/>
      <w:r>
        <w:t>sensor</w:t>
      </w:r>
      <w:proofErr w:type="gramEnd"/>
      <w:r>
        <w:t xml:space="preserve"> make up the other sensors of the station. The built in sensors are for measuring:</w:t>
      </w:r>
    </w:p>
    <w:p w14:paraId="78029AB0" w14:textId="77777777" w:rsidR="00E91398" w:rsidRDefault="00E91398" w:rsidP="00E91398">
      <w:pPr>
        <w:pStyle w:val="Listenabsatz"/>
        <w:numPr>
          <w:ilvl w:val="0"/>
          <w:numId w:val="9"/>
        </w:numPr>
        <w:tabs>
          <w:tab w:val="clear" w:pos="720"/>
        </w:tabs>
        <w:spacing w:after="160" w:line="259" w:lineRule="auto"/>
        <w:jc w:val="left"/>
      </w:pPr>
      <w:r>
        <w:t>Brightness</w:t>
      </w:r>
    </w:p>
    <w:p w14:paraId="16F54B8D" w14:textId="77777777" w:rsidR="00E91398" w:rsidRDefault="00E91398" w:rsidP="00E91398">
      <w:pPr>
        <w:pStyle w:val="Listenabsatz"/>
        <w:numPr>
          <w:ilvl w:val="0"/>
          <w:numId w:val="9"/>
        </w:numPr>
        <w:tabs>
          <w:tab w:val="clear" w:pos="720"/>
        </w:tabs>
        <w:spacing w:after="160" w:line="259" w:lineRule="auto"/>
        <w:jc w:val="left"/>
      </w:pPr>
      <w:r>
        <w:t>Temperature</w:t>
      </w:r>
    </w:p>
    <w:p w14:paraId="5B600C34" w14:textId="77777777" w:rsidR="00E91398" w:rsidRDefault="00E91398" w:rsidP="00E91398">
      <w:pPr>
        <w:pStyle w:val="Listenabsatz"/>
        <w:numPr>
          <w:ilvl w:val="0"/>
          <w:numId w:val="9"/>
        </w:numPr>
        <w:tabs>
          <w:tab w:val="clear" w:pos="720"/>
        </w:tabs>
        <w:spacing w:after="160" w:line="259" w:lineRule="auto"/>
        <w:jc w:val="left"/>
      </w:pPr>
      <w:r>
        <w:t>Humidity</w:t>
      </w:r>
    </w:p>
    <w:p w14:paraId="0EC118A3" w14:textId="77777777" w:rsidR="00E91398" w:rsidRDefault="00E91398" w:rsidP="00E91398">
      <w:pPr>
        <w:pStyle w:val="Listenabsatz"/>
        <w:numPr>
          <w:ilvl w:val="0"/>
          <w:numId w:val="9"/>
        </w:numPr>
        <w:tabs>
          <w:tab w:val="clear" w:pos="720"/>
        </w:tabs>
        <w:spacing w:after="160" w:line="259" w:lineRule="auto"/>
        <w:jc w:val="left"/>
      </w:pPr>
      <w:r>
        <w:t>Air quality</w:t>
      </w:r>
    </w:p>
    <w:p w14:paraId="20DACE5A" w14:textId="77777777" w:rsidR="00E91398" w:rsidRDefault="00E91398" w:rsidP="00E91398">
      <w:r>
        <w:t xml:space="preserve">These values of these sensors get collected and </w:t>
      </w:r>
      <w:proofErr w:type="spellStart"/>
      <w:r>
        <w:t>analyzed</w:t>
      </w:r>
      <w:proofErr w:type="spellEnd"/>
      <w:r>
        <w:t>. They help to monitor the factory. With them, one can make sure that the production process is always within limits.</w:t>
      </w:r>
    </w:p>
    <w:p w14:paraId="052B21D3" w14:textId="77777777" w:rsidR="00E91398" w:rsidRDefault="00E91398" w:rsidP="00E91398">
      <w:r>
        <w:t xml:space="preserve">Highlighted by the green circle is the delivery station. The whole station is missing. It is used for incoming as well as outgoing goods. It consists of several elements. At </w:t>
      </w:r>
      <w:r>
        <w:lastRenderedPageBreak/>
        <w:t xml:space="preserve">the end of the production the gripper puts the workpiece into the delivery space. A light barrier is activated hereby. This information is collected by the controlling script. The information is then processed with all the other station data through the preparation steps to </w:t>
      </w:r>
      <w:proofErr w:type="spellStart"/>
      <w:r>
        <w:t>analyze</w:t>
      </w:r>
      <w:proofErr w:type="spellEnd"/>
      <w:r>
        <w:t xml:space="preserve"> it with the neuronal network. The missing information will be seen as an interruption to the production and a danger of a hang-up in the software. </w:t>
      </w:r>
    </w:p>
    <w:p w14:paraId="62BD47EF" w14:textId="77777777" w:rsidR="00E91398" w:rsidRDefault="00E91398" w:rsidP="00E91398">
      <w:r>
        <w:t xml:space="preserve">In the following step the gripper puts the workpiece onto </w:t>
      </w:r>
      <w:proofErr w:type="gramStart"/>
      <w:r>
        <w:t>an</w:t>
      </w:r>
      <w:proofErr w:type="gramEnd"/>
      <w:r>
        <w:t xml:space="preserve"> </w:t>
      </w:r>
      <w:proofErr w:type="spellStart"/>
      <w:r>
        <w:t>color</w:t>
      </w:r>
      <w:proofErr w:type="spellEnd"/>
      <w:r>
        <w:t xml:space="preserve"> sensor. It </w:t>
      </w:r>
      <w:proofErr w:type="gramStart"/>
      <w:r>
        <w:t>detect</w:t>
      </w:r>
      <w:proofErr w:type="gramEnd"/>
      <w:r>
        <w:t xml:space="preserve"> the </w:t>
      </w:r>
      <w:proofErr w:type="spellStart"/>
      <w:r>
        <w:t>color</w:t>
      </w:r>
      <w:proofErr w:type="spellEnd"/>
      <w:r>
        <w:t xml:space="preserve"> of the product. The </w:t>
      </w:r>
      <w:proofErr w:type="spellStart"/>
      <w:r>
        <w:t>color</w:t>
      </w:r>
      <w:proofErr w:type="spellEnd"/>
      <w:r>
        <w:t xml:space="preserve"> information is also stored. As soon as the workpiece is back into the storage, the software knows which </w:t>
      </w:r>
      <w:proofErr w:type="spellStart"/>
      <w:r>
        <w:t>color</w:t>
      </w:r>
      <w:proofErr w:type="spellEnd"/>
      <w:r>
        <w:t xml:space="preserve"> it has. During ordering a customer can select the wished </w:t>
      </w:r>
      <w:proofErr w:type="spellStart"/>
      <w:r>
        <w:t>color</w:t>
      </w:r>
      <w:proofErr w:type="spellEnd"/>
      <w:r>
        <w:t xml:space="preserve">. The software </w:t>
      </w:r>
      <w:proofErr w:type="gramStart"/>
      <w:r>
        <w:t>is able to</w:t>
      </w:r>
      <w:proofErr w:type="gramEnd"/>
      <w:r>
        <w:t xml:space="preserve"> get a matching product.</w:t>
      </w:r>
    </w:p>
    <w:p w14:paraId="127D8314" w14:textId="77777777" w:rsidR="00E91398" w:rsidRDefault="00E91398" w:rsidP="00E91398">
      <w:r>
        <w:t xml:space="preserve">In the final step of the delivery station </w:t>
      </w:r>
      <w:proofErr w:type="gramStart"/>
      <w:r>
        <w:t>a</w:t>
      </w:r>
      <w:proofErr w:type="gramEnd"/>
      <w:r>
        <w:t xml:space="preserve"> NFC reader and writer tags the workpiece with the production information. This is important that the workpiece “knows” what it is. </w:t>
      </w:r>
      <w:proofErr w:type="gramStart"/>
      <w:r>
        <w:t>Thus</w:t>
      </w:r>
      <w:proofErr w:type="gramEnd"/>
      <w:r>
        <w:t xml:space="preserve"> this step is used as a simulation to real world factories, the NFC chip of the workpiece is not read again. Meaning it is a nice to have feature for the factory simulation, but not necessary for the neuronal network.</w:t>
      </w:r>
    </w:p>
    <w:p w14:paraId="741A5547" w14:textId="77777777" w:rsidR="00E91398" w:rsidRDefault="00E91398" w:rsidP="00E91398">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31467BC8" w14:textId="77777777" w:rsidR="00E91398" w:rsidRPr="006B6387" w:rsidRDefault="00E91398" w:rsidP="00E91398">
      <w:r>
        <w:t xml:space="preserve">The IoT-Gateway receives the data from the txt controller. The hardware used is a Raspberry PI. It has two purposes. The first purpose is to control the ordering process. The software used for this is the python script that was introduced in the course. The second purpose is to transmit the factory data to the cloud. This is handled with the OPC UA protocol. In the cloud the source code for the neuronal network is running. </w:t>
      </w:r>
      <w:proofErr w:type="gramStart"/>
      <w:r>
        <w:t>So</w:t>
      </w:r>
      <w:proofErr w:type="gramEnd"/>
      <w:r>
        <w:t xml:space="preserve"> this connection is crucial to hand the production information to the neuronal network.</w:t>
      </w:r>
    </w:p>
    <w:p w14:paraId="719D061D" w14:textId="77777777" w:rsidR="00291F46" w:rsidRDefault="00291F46" w:rsidP="00974FC2"/>
    <w:p w14:paraId="30008CBC" w14:textId="77777777" w:rsidR="00291F46" w:rsidRDefault="00291F46" w:rsidP="00974FC2"/>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12" w:name="_Toc491606315"/>
      <w:r>
        <w:t>CONCUSSION AND RECOMMENDATIONS</w:t>
      </w:r>
      <w:bookmarkEnd w:id="12"/>
    </w:p>
    <w:p w14:paraId="0AA7F7B9" w14:textId="77777777" w:rsidR="00621CEA" w:rsidRDefault="00621CEA" w:rsidP="00621CEA">
      <w:bookmarkStart w:id="13" w:name="_Toc491606316"/>
      <w:r w:rsidRPr="00D82AEF">
        <w:rPr>
          <w:b/>
        </w:rPr>
        <w:t>‘Heading 1’</w:t>
      </w:r>
      <w:r>
        <w:rPr>
          <w:b/>
        </w:rPr>
        <w:t xml:space="preserve"> </w:t>
      </w:r>
      <w:r>
        <w:t>is used for the chapter such as INTRODUCTION, LITERATURE REVIEW etc.</w:t>
      </w:r>
    </w:p>
    <w:p w14:paraId="68D73DDC" w14:textId="77777777" w:rsidR="00BC6DF7" w:rsidRDefault="00BC6DF7" w:rsidP="00BC6DF7">
      <w:pPr>
        <w:pStyle w:val="berschrift2"/>
      </w:pPr>
      <w:r>
        <w:t xml:space="preserve">Title </w:t>
      </w:r>
      <w:r w:rsidRPr="00012160">
        <w:t>(use Heading 2 style)</w:t>
      </w:r>
      <w:bookmarkEnd w:id="13"/>
    </w:p>
    <w:p w14:paraId="246D0FF8" w14:textId="77777777" w:rsidR="00BC6DF7" w:rsidRDefault="00BC6DF7" w:rsidP="00BC6DF7">
      <w:r w:rsidRPr="00012160">
        <w:t>This is where you start your writing. Use ‘Normal’ style to write in this section.</w:t>
      </w:r>
    </w:p>
    <w:p w14:paraId="070A57EB" w14:textId="77777777" w:rsidR="00BC6DF7" w:rsidRDefault="00BC6DF7" w:rsidP="00BC6DF7">
      <w:pPr>
        <w:pStyle w:val="berschrift3"/>
      </w:pPr>
      <w:bookmarkStart w:id="14" w:name="_Toc491606317"/>
      <w:r>
        <w:t>Title (use Heading 3</w:t>
      </w:r>
      <w:r w:rsidRPr="00012160">
        <w:t xml:space="preserve"> style)</w:t>
      </w:r>
      <w:bookmarkEnd w:id="14"/>
    </w:p>
    <w:p w14:paraId="32DB760A" w14:textId="77777777" w:rsidR="00BC6DF7" w:rsidRDefault="00BC6DF7" w:rsidP="00BC6DF7">
      <w:r w:rsidRPr="00012160">
        <w:t>This is where you start your writing. Use ‘Normal’ style to write in this section.</w:t>
      </w:r>
    </w:p>
    <w:p w14:paraId="284C22CB" w14:textId="77777777" w:rsidR="00BC6DF7" w:rsidRDefault="00BC6DF7" w:rsidP="00BC6DF7"/>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w:t>
            </w:r>
            <w:proofErr w:type="gramStart"/>
            <w:r w:rsidRPr="00C80F1E">
              <w:t>O..</w:t>
            </w:r>
            <w:proofErr w:type="gramEnd"/>
            <w:r w:rsidRPr="00C80F1E">
              <w:t xml:space="preserve">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w:t>
            </w:r>
            <w:proofErr w:type="gramStart"/>
            <w:r>
              <w:t>P..</w:t>
            </w:r>
            <w:proofErr w:type="gramEnd"/>
            <w:r>
              <w:t xml:space="preserve">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t>
            </w:r>
            <w:proofErr w:type="gramStart"/>
            <w:r>
              <w:t>W..</w:t>
            </w:r>
            <w:proofErr w:type="gramEnd"/>
            <w:r>
              <w:t xml:space="preserve">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proofErr w:type="gramStart"/>
            <w:r w:rsidRPr="006602E1">
              <w:t>M..</w:t>
            </w:r>
            <w:r w:rsidRPr="006602E1">
              <w:rPr>
                <w:i/>
                <w:iCs/>
              </w:rPr>
              <w:t>Construction</w:t>
            </w:r>
            <w:proofErr w:type="spellEnd"/>
            <w:proofErr w:type="gram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FCBC87" w14:textId="77777777" w:rsidR="00EB7292" w:rsidRDefault="00EB7292" w:rsidP="000A6C47">
      <w:pPr>
        <w:spacing w:line="240" w:lineRule="auto"/>
      </w:pPr>
      <w:r>
        <w:separator/>
      </w:r>
    </w:p>
  </w:endnote>
  <w:endnote w:type="continuationSeparator" w:id="0">
    <w:p w14:paraId="0B088D98" w14:textId="77777777" w:rsidR="00EB7292" w:rsidRDefault="00EB7292"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9D98B1" w14:textId="77777777" w:rsidR="00EB7292" w:rsidRDefault="00EB7292" w:rsidP="000A6C47">
      <w:pPr>
        <w:spacing w:line="240" w:lineRule="auto"/>
      </w:pPr>
      <w:r>
        <w:separator/>
      </w:r>
    </w:p>
  </w:footnote>
  <w:footnote w:type="continuationSeparator" w:id="0">
    <w:p w14:paraId="6446FDC0" w14:textId="77777777" w:rsidR="00EB7292" w:rsidRDefault="00EB7292"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F1D4FE72"/>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attachedTemplate r:id="rId1"/>
  <w:defaultTabStop w:val="720"/>
  <w:drawingGridHorizontalSpacing w:val="120"/>
  <w:displayHorizontalDrawingGridEvery w:val="2"/>
  <w:characterSpacingControl w:val="doNotCompress"/>
  <w:hdrShapeDefaults>
    <o:shapedefaults v:ext="edit" spidmax="209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225E8"/>
    <w:rsid w:val="00050F33"/>
    <w:rsid w:val="00060968"/>
    <w:rsid w:val="00070D0B"/>
    <w:rsid w:val="0007659A"/>
    <w:rsid w:val="000873B7"/>
    <w:rsid w:val="000A6C47"/>
    <w:rsid w:val="000B00F5"/>
    <w:rsid w:val="000B54FF"/>
    <w:rsid w:val="000C32AA"/>
    <w:rsid w:val="000D0AA3"/>
    <w:rsid w:val="000D0EAA"/>
    <w:rsid w:val="000D6EA3"/>
    <w:rsid w:val="000E2930"/>
    <w:rsid w:val="000F743E"/>
    <w:rsid w:val="001153AC"/>
    <w:rsid w:val="001177C6"/>
    <w:rsid w:val="001259D2"/>
    <w:rsid w:val="001326B9"/>
    <w:rsid w:val="00133B3D"/>
    <w:rsid w:val="00143703"/>
    <w:rsid w:val="001473D9"/>
    <w:rsid w:val="00160E08"/>
    <w:rsid w:val="00160ED5"/>
    <w:rsid w:val="00161204"/>
    <w:rsid w:val="00181EC3"/>
    <w:rsid w:val="0018561C"/>
    <w:rsid w:val="001B0DD4"/>
    <w:rsid w:val="001D6F4B"/>
    <w:rsid w:val="001E576F"/>
    <w:rsid w:val="00226B1E"/>
    <w:rsid w:val="00230116"/>
    <w:rsid w:val="00241DE6"/>
    <w:rsid w:val="00243EFC"/>
    <w:rsid w:val="00245EFB"/>
    <w:rsid w:val="002501CE"/>
    <w:rsid w:val="002662A3"/>
    <w:rsid w:val="00291F46"/>
    <w:rsid w:val="00294F56"/>
    <w:rsid w:val="002A576B"/>
    <w:rsid w:val="002B7576"/>
    <w:rsid w:val="002D0E03"/>
    <w:rsid w:val="002D13E0"/>
    <w:rsid w:val="0031304C"/>
    <w:rsid w:val="00324141"/>
    <w:rsid w:val="00350999"/>
    <w:rsid w:val="003801E8"/>
    <w:rsid w:val="00380566"/>
    <w:rsid w:val="0038337A"/>
    <w:rsid w:val="003862B3"/>
    <w:rsid w:val="00386A8B"/>
    <w:rsid w:val="003A21EF"/>
    <w:rsid w:val="003A2EF6"/>
    <w:rsid w:val="003B53A1"/>
    <w:rsid w:val="004069DA"/>
    <w:rsid w:val="00422279"/>
    <w:rsid w:val="004523B6"/>
    <w:rsid w:val="004741DF"/>
    <w:rsid w:val="00474C0C"/>
    <w:rsid w:val="00493327"/>
    <w:rsid w:val="004A5D32"/>
    <w:rsid w:val="004D2B26"/>
    <w:rsid w:val="004F65E1"/>
    <w:rsid w:val="00520333"/>
    <w:rsid w:val="00521C7F"/>
    <w:rsid w:val="00525934"/>
    <w:rsid w:val="00540BFA"/>
    <w:rsid w:val="00555F79"/>
    <w:rsid w:val="0055624A"/>
    <w:rsid w:val="00572B86"/>
    <w:rsid w:val="00585748"/>
    <w:rsid w:val="0059646B"/>
    <w:rsid w:val="005C433B"/>
    <w:rsid w:val="005C77B1"/>
    <w:rsid w:val="005D4294"/>
    <w:rsid w:val="005D447F"/>
    <w:rsid w:val="005D4F46"/>
    <w:rsid w:val="005E21D0"/>
    <w:rsid w:val="005E39A8"/>
    <w:rsid w:val="005F43FD"/>
    <w:rsid w:val="00606B68"/>
    <w:rsid w:val="00621CEA"/>
    <w:rsid w:val="0066096E"/>
    <w:rsid w:val="00660EB1"/>
    <w:rsid w:val="006A665E"/>
    <w:rsid w:val="006C399B"/>
    <w:rsid w:val="006D45A7"/>
    <w:rsid w:val="0072539E"/>
    <w:rsid w:val="00725E44"/>
    <w:rsid w:val="007454EE"/>
    <w:rsid w:val="0078376F"/>
    <w:rsid w:val="00792A85"/>
    <w:rsid w:val="007A0A28"/>
    <w:rsid w:val="007B0673"/>
    <w:rsid w:val="007C1A9F"/>
    <w:rsid w:val="007E27F5"/>
    <w:rsid w:val="00817ECB"/>
    <w:rsid w:val="00887E0D"/>
    <w:rsid w:val="0089694E"/>
    <w:rsid w:val="008C02DA"/>
    <w:rsid w:val="008C73FA"/>
    <w:rsid w:val="008D6881"/>
    <w:rsid w:val="009077AF"/>
    <w:rsid w:val="0092173B"/>
    <w:rsid w:val="0097474D"/>
    <w:rsid w:val="00974FC2"/>
    <w:rsid w:val="00977F91"/>
    <w:rsid w:val="0098261F"/>
    <w:rsid w:val="009A00BA"/>
    <w:rsid w:val="009B4950"/>
    <w:rsid w:val="009E63AA"/>
    <w:rsid w:val="009F2412"/>
    <w:rsid w:val="00A52DE9"/>
    <w:rsid w:val="00A62B8F"/>
    <w:rsid w:val="00A93DA9"/>
    <w:rsid w:val="00AC4CC2"/>
    <w:rsid w:val="00AC5498"/>
    <w:rsid w:val="00B13D73"/>
    <w:rsid w:val="00B42342"/>
    <w:rsid w:val="00B66F66"/>
    <w:rsid w:val="00B84D09"/>
    <w:rsid w:val="00BC6DF7"/>
    <w:rsid w:val="00BD0CB6"/>
    <w:rsid w:val="00BD6BF4"/>
    <w:rsid w:val="00BE6E36"/>
    <w:rsid w:val="00BF7B5B"/>
    <w:rsid w:val="00C040FE"/>
    <w:rsid w:val="00C17184"/>
    <w:rsid w:val="00C32DA7"/>
    <w:rsid w:val="00C543AA"/>
    <w:rsid w:val="00C82B41"/>
    <w:rsid w:val="00C82B6A"/>
    <w:rsid w:val="00C830AC"/>
    <w:rsid w:val="00C86CCA"/>
    <w:rsid w:val="00C97345"/>
    <w:rsid w:val="00CA1472"/>
    <w:rsid w:val="00CA5522"/>
    <w:rsid w:val="00CA5969"/>
    <w:rsid w:val="00CD2657"/>
    <w:rsid w:val="00CD2663"/>
    <w:rsid w:val="00D03CCC"/>
    <w:rsid w:val="00D508DD"/>
    <w:rsid w:val="00D63894"/>
    <w:rsid w:val="00D679C4"/>
    <w:rsid w:val="00D82AEF"/>
    <w:rsid w:val="00DB654E"/>
    <w:rsid w:val="00E27AD6"/>
    <w:rsid w:val="00E33C1A"/>
    <w:rsid w:val="00E40691"/>
    <w:rsid w:val="00E4245C"/>
    <w:rsid w:val="00E606D7"/>
    <w:rsid w:val="00E753D2"/>
    <w:rsid w:val="00E91398"/>
    <w:rsid w:val="00E93CCC"/>
    <w:rsid w:val="00E95A95"/>
    <w:rsid w:val="00EA7FB1"/>
    <w:rsid w:val="00EB34A5"/>
    <w:rsid w:val="00EB4CB6"/>
    <w:rsid w:val="00EB54EB"/>
    <w:rsid w:val="00EB7292"/>
    <w:rsid w:val="00EC5BD6"/>
    <w:rsid w:val="00EC7CCB"/>
    <w:rsid w:val="00EE29CC"/>
    <w:rsid w:val="00F151CB"/>
    <w:rsid w:val="00F36132"/>
    <w:rsid w:val="00F62CA0"/>
    <w:rsid w:val="00F65786"/>
    <w:rsid w:val="00F738C0"/>
    <w:rsid w:val="00F821EF"/>
    <w:rsid w:val="00F83240"/>
    <w:rsid w:val="00FA4A75"/>
    <w:rsid w:val="00FA75B4"/>
    <w:rsid w:val="00FC3EA5"/>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90"/>
    <o:shapelayout v:ext="edit">
      <o:idmap v:ext="edit" data="2"/>
      <o:rules v:ext="edit">
        <o:r id="V:Rule1" type="connector" idref="#Straight Arrow Connector 3"/>
        <o:r id="V:Rule2" type="connector" idref="#Straight Arrow Connector 5"/>
        <o:r id="V:Rule3" type="connector" idref="#Straight Arrow Connector 4"/>
        <o:r id="V:Rule4" type="connector" idref="#Straight Arrow Connector 6"/>
      </o:rules>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hs-albsig.de/studienangebot/wissenschaftliche-weiterbildung/osteraktion/osteraktion-12-lernfabrik/?sword_list%5B0%5D=lernfabrik&amp;no_cache=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42</Pages>
  <Words>7096</Words>
  <Characters>40451</Characters>
  <Application>Microsoft Office Word</Application>
  <DocSecurity>0</DocSecurity>
  <Lines>337</Lines>
  <Paragraphs>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47453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 H</cp:lastModifiedBy>
  <cp:revision>26</cp:revision>
  <dcterms:created xsi:type="dcterms:W3CDTF">2017-12-17T04:51:00Z</dcterms:created>
  <dcterms:modified xsi:type="dcterms:W3CDTF">2023-06-11T09:23:00Z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