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5A0103DD" w:rsidR="008C02DA" w:rsidRDefault="00EC0DA4" w:rsidP="00B66F66">
      <w:pPr>
        <w:jc w:val="center"/>
      </w:pPr>
      <w:r>
        <w:rPr>
          <w:b/>
        </w:rPr>
        <w:t>Investigation of a Neural Network Application for a Learning Factory</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xml:space="preserve">, Moritz </w:t>
      </w:r>
      <w:proofErr w:type="spellStart"/>
      <w:r w:rsidR="005C77B1" w:rsidRPr="00966142">
        <w:t>Hoehnel</w:t>
      </w:r>
      <w:proofErr w:type="spellEnd"/>
      <w:r w:rsidR="007A0A28" w:rsidRPr="00966142">
        <w:t xml:space="preserve"> agree to allow this </w:t>
      </w:r>
      <w:r w:rsidR="008C02DA" w:rsidRPr="00966142">
        <w:t>Undergraduate</w:t>
      </w:r>
      <w:r w:rsidR="007A0A28" w:rsidRPr="00966142">
        <w:t xml:space="preserve"> Project Report to be kept at the </w:t>
      </w:r>
      <w:proofErr w:type="gramStart"/>
      <w:r w:rsidR="007A0A28" w:rsidRPr="00966142">
        <w:t>Library</w:t>
      </w:r>
      <w:proofErr w:type="gramEnd"/>
      <w:r w:rsidR="007A0A28" w:rsidRPr="00966142">
        <w:t xml:space="preserve">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proofErr w:type="gramStart"/>
      <w:r>
        <w:t xml:space="preserve">   </w:t>
      </w:r>
      <w:r w:rsidRPr="00324141">
        <w:t>(</w:t>
      </w:r>
      <w:proofErr w:type="gramEnd"/>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 xml:space="preserve">Jalan </w:t>
      </w:r>
      <w:proofErr w:type="spellStart"/>
      <w:r w:rsidR="005C77B1" w:rsidRPr="005C77B1">
        <w:t>Kencana</w:t>
      </w:r>
      <w:proofErr w:type="spellEnd"/>
      <w:r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 xml:space="preserve">Moritz </w:t>
      </w:r>
      <w:proofErr w:type="spellStart"/>
      <w:r>
        <w:t>Hoehnel</w:t>
      </w:r>
      <w:proofErr w:type="spellEnd"/>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proofErr w:type="gramStart"/>
      <w:r w:rsidR="00070D0B">
        <w:t>partial</w:t>
      </w:r>
      <w:proofErr w:type="gramEnd"/>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 xml:space="preserve">I hereby declare that the work in this project report is my own except for quotations and summaries which have been duly </w:t>
      </w:r>
      <w:proofErr w:type="gramStart"/>
      <w:r>
        <w:t>acknowledged</w:t>
      </w:r>
      <w:proofErr w:type="gramEnd"/>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 xml:space="preserve">Moritz </w:t>
      </w:r>
      <w:proofErr w:type="spellStart"/>
      <w:r>
        <w:t>Hoehnel</w:t>
      </w:r>
      <w:proofErr w:type="spellEnd"/>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w:t>
      </w:r>
      <w:proofErr w:type="spellStart"/>
      <w:r w:rsidR="009B4950">
        <w:t>Dr.</w:t>
      </w:r>
      <w:proofErr w:type="spellEnd"/>
      <w:r w:rsidR="009B4950">
        <w:t xml:space="preserve"> Low Cheng Yee, who always supported </w:t>
      </w:r>
      <w:r>
        <w:t>me</w:t>
      </w:r>
      <w:r w:rsidR="009B4950">
        <w:t xml:space="preserve"> in every matter.</w:t>
      </w:r>
    </w:p>
    <w:p w14:paraId="6854E86B" w14:textId="0A21FE74" w:rsidR="009B4950" w:rsidRDefault="00EC0DA4" w:rsidP="004F65E1">
      <w:r>
        <w:t>I</w:t>
      </w:r>
      <w:r w:rsidR="009B4950">
        <w:t xml:space="preserve"> would like to also thank all the persons working in the UTHM-</w:t>
      </w:r>
      <w:proofErr w:type="spellStart"/>
      <w:r w:rsidR="009B4950">
        <w:t>Frauenhofer</w:t>
      </w:r>
      <w:proofErr w:type="spellEnd"/>
      <w:r w:rsidR="009B4950">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7A636E51" w14:textId="77777777" w:rsidR="00BF5013" w:rsidRPr="009567E3" w:rsidRDefault="00BF5013" w:rsidP="00BF5013">
      <w:pPr>
        <w:rPr>
          <w:color w:val="00B050"/>
        </w:rPr>
      </w:pPr>
      <w:r>
        <w:rPr>
          <w:color w:val="00B050"/>
        </w:rPr>
        <w:t xml:space="preserve">Production efficiency is the most important criteria for fabrication. Manufacturing Execution Systems use digitalised production side information to improve the production processes. This report presents the implementation of such a system. The focus is on the data gathering, cloud storage and visualization. The project is conducted by using </w:t>
      </w:r>
      <w:proofErr w:type="spellStart"/>
      <w:r>
        <w:rPr>
          <w:color w:val="00B050"/>
        </w:rPr>
        <w:t>Arcstone</w:t>
      </w:r>
      <w:proofErr w:type="spellEnd"/>
      <w:r>
        <w:rPr>
          <w:color w:val="00B050"/>
        </w:rPr>
        <w:t xml:space="preserve"> software. As the concept of Manufacturing Execution Systems is not established in local companies, this report serves as a guide for their next step of industrial revolution. It will show them the benefits of a more detailed observed production. Further, companies can use explanations as a guideline to implement the system in their own production.</w:t>
      </w:r>
    </w:p>
    <w:p w14:paraId="538C10C9" w14:textId="77777777" w:rsidR="00BF5013" w:rsidRDefault="00BF5013" w:rsidP="00BF5013"/>
    <w:p w14:paraId="3F6CD67F" w14:textId="77777777" w:rsidR="00BF5013" w:rsidRDefault="00BF5013" w:rsidP="00BF5013"/>
    <w:p w14:paraId="4D6D9A0E" w14:textId="77777777" w:rsidR="00BF5013" w:rsidRDefault="00BF5013" w:rsidP="00BF5013"/>
    <w:p w14:paraId="00BBF5B7" w14:textId="77777777" w:rsidR="00BF5013" w:rsidRPr="009567E3" w:rsidRDefault="00BF5013" w:rsidP="00BF5013">
      <w:pPr>
        <w:rPr>
          <w:color w:val="FF0000"/>
        </w:rPr>
      </w:pPr>
      <w:r w:rsidRPr="00A0002F">
        <w:rPr>
          <w:color w:val="FF0000"/>
        </w:rPr>
        <w:t xml:space="preserve">Industrial production is experiencing fundamental changes. </w:t>
      </w:r>
      <w:r>
        <w:rPr>
          <w:color w:val="FF0000"/>
        </w:rPr>
        <w:t>U</w:t>
      </w:r>
      <w:r w:rsidRPr="00A0002F">
        <w:rPr>
          <w:color w:val="FF0000"/>
        </w:rPr>
        <w:t xml:space="preserve">ndergoing innovations in the </w:t>
      </w:r>
      <w:r>
        <w:rPr>
          <w:color w:val="FF0000"/>
        </w:rPr>
        <w:t>fields</w:t>
      </w:r>
      <w:r w:rsidRPr="00A0002F">
        <w:rPr>
          <w:color w:val="FF0000"/>
        </w:rPr>
        <w:t xml:space="preserve"> of artificial intelligence and data processing have a big impact. As changes </w:t>
      </w:r>
      <w:r>
        <w:rPr>
          <w:color w:val="FF0000"/>
        </w:rPr>
        <w:t>happen</w:t>
      </w:r>
      <w:r w:rsidRPr="00A0002F">
        <w:rPr>
          <w:color w:val="FF0000"/>
        </w:rPr>
        <w:t xml:space="preserve"> digital, it is often hard to imagine the</w:t>
      </w:r>
      <w:r>
        <w:rPr>
          <w:color w:val="FF0000"/>
        </w:rPr>
        <w:t xml:space="preserve"> opportunities</w:t>
      </w:r>
      <w:r w:rsidRPr="00A0002F">
        <w:rPr>
          <w:color w:val="FF0000"/>
        </w:rPr>
        <w:t xml:space="preserve">, especially for local companies. This report presents an approach to implement a neuronal network for data </w:t>
      </w:r>
      <w:r>
        <w:rPr>
          <w:color w:val="FF0000"/>
        </w:rPr>
        <w:t>analysis</w:t>
      </w:r>
      <w:r w:rsidRPr="00A0002F">
        <w:rPr>
          <w:color w:val="FF0000"/>
        </w:rPr>
        <w:t xml:space="preserve">. Furthermore, it creates a platform for knowledge transfer for domestic factories. </w:t>
      </w:r>
      <w:r>
        <w:rPr>
          <w:color w:val="FF0000"/>
        </w:rPr>
        <w:t xml:space="preserve">The explanations cover how to collect productions data, how to preprocess it and finally how to use convolutional and recurrent neuronal networks to analyse it. Additionally, an evaluation for the implementation of the software on the factory simulation of the </w:t>
      </w:r>
      <w:proofErr w:type="spellStart"/>
      <w:r>
        <w:rPr>
          <w:color w:val="FF0000"/>
        </w:rPr>
        <w:t>Innovationslab</w:t>
      </w:r>
      <w:proofErr w:type="spellEnd"/>
      <w:r>
        <w:rPr>
          <w:color w:val="FF0000"/>
        </w:rPr>
        <w:t xml:space="preserve"> of the </w:t>
      </w:r>
      <w:proofErr w:type="spellStart"/>
      <w:r w:rsidRPr="009567E3">
        <w:rPr>
          <w:color w:val="FF0000"/>
        </w:rPr>
        <w:t>Universiti</w:t>
      </w:r>
      <w:proofErr w:type="spellEnd"/>
      <w:r w:rsidRPr="009567E3">
        <w:rPr>
          <w:color w:val="FF0000"/>
        </w:rPr>
        <w:t xml:space="preserve"> Tun Hussein Onn Malaysia </w:t>
      </w:r>
      <w:r>
        <w:rPr>
          <w:color w:val="FF0000"/>
        </w:rPr>
        <w:t>is performed. The results will certainly help the local industry to acquire knowledge on how to improve their production.</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proofErr w:type="gramStart"/>
      <w:r w:rsidR="00A52DE9" w:rsidRPr="00A52DE9">
        <w:tab/>
        <w:t xml:space="preserve">  ii</w:t>
      </w:r>
      <w:proofErr w:type="gramEnd"/>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proofErr w:type="gramStart"/>
      <w:r w:rsidR="00A52DE9" w:rsidRPr="00966142">
        <w:tab/>
        <w:t xml:space="preserve">  a</w:t>
      </w:r>
      <w:proofErr w:type="gramEnd"/>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proofErr w:type="gramStart"/>
      <w:r w:rsidR="00A52DE9" w:rsidRPr="00966142">
        <w:tab/>
        <w:t xml:space="preserve">  b</w:t>
      </w:r>
      <w:proofErr w:type="gramEnd"/>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proofErr w:type="gramStart"/>
      <w:r w:rsidR="00A52DE9" w:rsidRPr="00966142">
        <w:tab/>
        <w:t xml:space="preserve">  c</w:t>
      </w:r>
      <w:proofErr w:type="gramEnd"/>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proofErr w:type="gramStart"/>
      <w:r w:rsidR="00A52DE9" w:rsidRPr="00966142">
        <w:tab/>
        <w:t xml:space="preserve">  d</w:t>
      </w:r>
      <w:proofErr w:type="gramEnd"/>
    </w:p>
    <w:p w14:paraId="66617F91" w14:textId="2E60C1F5" w:rsidR="001833BB" w:rsidRDefault="00CA5969">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926454" w:history="1">
        <w:r w:rsidR="001833BB" w:rsidRPr="00550000">
          <w:rPr>
            <w:rStyle w:val="Hyperlink"/>
            <w:rFonts w:eastAsiaTheme="majorEastAsia"/>
            <w:noProof/>
          </w:rPr>
          <w:t>CHAPTER 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INTRODUCTION</w:t>
        </w:r>
        <w:r w:rsidR="001833BB">
          <w:rPr>
            <w:noProof/>
            <w:webHidden/>
          </w:rPr>
          <w:tab/>
        </w:r>
        <w:r w:rsidR="001833BB">
          <w:rPr>
            <w:noProof/>
            <w:webHidden/>
          </w:rPr>
          <w:fldChar w:fldCharType="begin"/>
        </w:r>
        <w:r w:rsidR="001833BB">
          <w:rPr>
            <w:noProof/>
            <w:webHidden/>
          </w:rPr>
          <w:instrText xml:space="preserve"> PAGEREF _Toc138926454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4567C7ED" w14:textId="10A9D041"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5" w:history="1">
        <w:r w:rsidR="001833BB" w:rsidRPr="00550000">
          <w:rPr>
            <w:rStyle w:val="Hyperlink"/>
            <w:rFonts w:eastAsiaTheme="majorEastAsia"/>
            <w:noProof/>
          </w:rPr>
          <w:t>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Background Study</w:t>
        </w:r>
        <w:r w:rsidR="001833BB">
          <w:rPr>
            <w:noProof/>
            <w:webHidden/>
          </w:rPr>
          <w:tab/>
        </w:r>
        <w:r w:rsidR="001833BB">
          <w:rPr>
            <w:noProof/>
            <w:webHidden/>
          </w:rPr>
          <w:fldChar w:fldCharType="begin"/>
        </w:r>
        <w:r w:rsidR="001833BB">
          <w:rPr>
            <w:noProof/>
            <w:webHidden/>
          </w:rPr>
          <w:instrText xml:space="preserve"> PAGEREF _Toc138926455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396D984E" w14:textId="4F0DC5CC"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6" w:history="1">
        <w:r w:rsidR="001833BB" w:rsidRPr="00550000">
          <w:rPr>
            <w:rStyle w:val="Hyperlink"/>
            <w:rFonts w:eastAsiaTheme="majorEastAsia"/>
            <w:noProof/>
          </w:rPr>
          <w:t>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Problem Statement and Real World Application</w:t>
        </w:r>
        <w:r w:rsidR="001833BB">
          <w:rPr>
            <w:noProof/>
            <w:webHidden/>
          </w:rPr>
          <w:tab/>
        </w:r>
        <w:r w:rsidR="001833BB">
          <w:rPr>
            <w:noProof/>
            <w:webHidden/>
          </w:rPr>
          <w:fldChar w:fldCharType="begin"/>
        </w:r>
        <w:r w:rsidR="001833BB">
          <w:rPr>
            <w:noProof/>
            <w:webHidden/>
          </w:rPr>
          <w:instrText xml:space="preserve"> PAGEREF _Toc138926456 \h </w:instrText>
        </w:r>
        <w:r w:rsidR="001833BB">
          <w:rPr>
            <w:noProof/>
            <w:webHidden/>
          </w:rPr>
        </w:r>
        <w:r w:rsidR="001833BB">
          <w:rPr>
            <w:noProof/>
            <w:webHidden/>
          </w:rPr>
          <w:fldChar w:fldCharType="separate"/>
        </w:r>
        <w:r w:rsidR="001833BB">
          <w:rPr>
            <w:noProof/>
            <w:webHidden/>
          </w:rPr>
          <w:t>2</w:t>
        </w:r>
        <w:r w:rsidR="001833BB">
          <w:rPr>
            <w:noProof/>
            <w:webHidden/>
          </w:rPr>
          <w:fldChar w:fldCharType="end"/>
        </w:r>
      </w:hyperlink>
    </w:p>
    <w:p w14:paraId="3C78AD92" w14:textId="484E97ED"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7" w:history="1">
        <w:r w:rsidR="001833BB" w:rsidRPr="00550000">
          <w:rPr>
            <w:rStyle w:val="Hyperlink"/>
            <w:rFonts w:eastAsiaTheme="majorEastAsia"/>
            <w:noProof/>
          </w:rPr>
          <w:t>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Objectives</w:t>
        </w:r>
        <w:r w:rsidR="001833BB">
          <w:rPr>
            <w:noProof/>
            <w:webHidden/>
          </w:rPr>
          <w:tab/>
        </w:r>
        <w:r w:rsidR="001833BB">
          <w:rPr>
            <w:noProof/>
            <w:webHidden/>
          </w:rPr>
          <w:fldChar w:fldCharType="begin"/>
        </w:r>
        <w:r w:rsidR="001833BB">
          <w:rPr>
            <w:noProof/>
            <w:webHidden/>
          </w:rPr>
          <w:instrText xml:space="preserve"> PAGEREF _Toc138926457 \h </w:instrText>
        </w:r>
        <w:r w:rsidR="001833BB">
          <w:rPr>
            <w:noProof/>
            <w:webHidden/>
          </w:rPr>
        </w:r>
        <w:r w:rsidR="001833BB">
          <w:rPr>
            <w:noProof/>
            <w:webHidden/>
          </w:rPr>
          <w:fldChar w:fldCharType="separate"/>
        </w:r>
        <w:r w:rsidR="001833BB">
          <w:rPr>
            <w:noProof/>
            <w:webHidden/>
          </w:rPr>
          <w:t>3</w:t>
        </w:r>
        <w:r w:rsidR="001833BB">
          <w:rPr>
            <w:noProof/>
            <w:webHidden/>
          </w:rPr>
          <w:fldChar w:fldCharType="end"/>
        </w:r>
      </w:hyperlink>
    </w:p>
    <w:p w14:paraId="7CA78D95" w14:textId="0E7DF28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58" w:history="1">
        <w:r w:rsidR="001833BB" w:rsidRPr="00550000">
          <w:rPr>
            <w:rStyle w:val="Hyperlink"/>
            <w:rFonts w:eastAsiaTheme="majorEastAsia"/>
            <w:noProof/>
          </w:rPr>
          <w:t>1.3.1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General Description of the product</w:t>
        </w:r>
        <w:r w:rsidR="001833BB">
          <w:rPr>
            <w:noProof/>
            <w:webHidden/>
          </w:rPr>
          <w:tab/>
        </w:r>
        <w:r w:rsidR="001833BB">
          <w:rPr>
            <w:noProof/>
            <w:webHidden/>
          </w:rPr>
          <w:fldChar w:fldCharType="begin"/>
        </w:r>
        <w:r w:rsidR="001833BB">
          <w:rPr>
            <w:noProof/>
            <w:webHidden/>
          </w:rPr>
          <w:instrText xml:space="preserve"> PAGEREF _Toc138926458 \h </w:instrText>
        </w:r>
        <w:r w:rsidR="001833BB">
          <w:rPr>
            <w:noProof/>
            <w:webHidden/>
          </w:rPr>
        </w:r>
        <w:r w:rsidR="001833BB">
          <w:rPr>
            <w:noProof/>
            <w:webHidden/>
          </w:rPr>
          <w:fldChar w:fldCharType="separate"/>
        </w:r>
        <w:r w:rsidR="001833BB">
          <w:rPr>
            <w:noProof/>
            <w:webHidden/>
          </w:rPr>
          <w:t>4</w:t>
        </w:r>
        <w:r w:rsidR="001833BB">
          <w:rPr>
            <w:noProof/>
            <w:webHidden/>
          </w:rPr>
          <w:fldChar w:fldCharType="end"/>
        </w:r>
      </w:hyperlink>
    </w:p>
    <w:p w14:paraId="42EF7B46" w14:textId="65159732"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9" w:history="1">
        <w:r w:rsidR="001833BB" w:rsidRPr="00550000">
          <w:rPr>
            <w:rStyle w:val="Hyperlink"/>
            <w:rFonts w:eastAsiaTheme="majorEastAsia"/>
            <w:noProof/>
          </w:rPr>
          <w:t>1.4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Scope of Study</w:t>
        </w:r>
        <w:r w:rsidR="001833BB">
          <w:rPr>
            <w:noProof/>
            <w:webHidden/>
          </w:rPr>
          <w:tab/>
        </w:r>
        <w:r w:rsidR="001833BB">
          <w:rPr>
            <w:noProof/>
            <w:webHidden/>
          </w:rPr>
          <w:fldChar w:fldCharType="begin"/>
        </w:r>
        <w:r w:rsidR="001833BB">
          <w:rPr>
            <w:noProof/>
            <w:webHidden/>
          </w:rPr>
          <w:instrText xml:space="preserve"> PAGEREF _Toc138926459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785906DD" w14:textId="09BF4D78"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0" w:history="1">
        <w:r w:rsidR="001833BB" w:rsidRPr="00550000">
          <w:rPr>
            <w:rStyle w:val="Hyperlink"/>
            <w:rFonts w:eastAsiaTheme="majorEastAsia"/>
            <w:noProof/>
          </w:rPr>
          <w:t>1.4.1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Functional Requirements</w:t>
        </w:r>
        <w:r w:rsidR="001833BB">
          <w:rPr>
            <w:noProof/>
            <w:webHidden/>
          </w:rPr>
          <w:tab/>
        </w:r>
        <w:r w:rsidR="001833BB">
          <w:rPr>
            <w:noProof/>
            <w:webHidden/>
          </w:rPr>
          <w:fldChar w:fldCharType="begin"/>
        </w:r>
        <w:r w:rsidR="001833BB">
          <w:rPr>
            <w:noProof/>
            <w:webHidden/>
          </w:rPr>
          <w:instrText xml:space="preserve"> PAGEREF _Toc138926460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0A6955B5" w14:textId="3762F6F0"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1" w:history="1">
        <w:r w:rsidR="001833BB" w:rsidRPr="00550000">
          <w:rPr>
            <w:rStyle w:val="Hyperlink"/>
            <w:rFonts w:eastAsiaTheme="majorEastAsia"/>
            <w:noProof/>
          </w:rPr>
          <w:t>1.4.2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Non-Functional Requirements</w:t>
        </w:r>
        <w:r w:rsidR="001833BB">
          <w:rPr>
            <w:noProof/>
            <w:webHidden/>
          </w:rPr>
          <w:tab/>
        </w:r>
        <w:r w:rsidR="001833BB">
          <w:rPr>
            <w:noProof/>
            <w:webHidden/>
          </w:rPr>
          <w:fldChar w:fldCharType="begin"/>
        </w:r>
        <w:r w:rsidR="001833BB">
          <w:rPr>
            <w:noProof/>
            <w:webHidden/>
          </w:rPr>
          <w:instrText xml:space="preserve"> PAGEREF _Toc138926461 \h </w:instrText>
        </w:r>
        <w:r w:rsidR="001833BB">
          <w:rPr>
            <w:noProof/>
            <w:webHidden/>
          </w:rPr>
        </w:r>
        <w:r w:rsidR="001833BB">
          <w:rPr>
            <w:noProof/>
            <w:webHidden/>
          </w:rPr>
          <w:fldChar w:fldCharType="separate"/>
        </w:r>
        <w:r w:rsidR="001833BB">
          <w:rPr>
            <w:noProof/>
            <w:webHidden/>
          </w:rPr>
          <w:t>8</w:t>
        </w:r>
        <w:r w:rsidR="001833BB">
          <w:rPr>
            <w:noProof/>
            <w:webHidden/>
          </w:rPr>
          <w:fldChar w:fldCharType="end"/>
        </w:r>
      </w:hyperlink>
    </w:p>
    <w:p w14:paraId="0609B954" w14:textId="134CE904"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62" w:history="1">
        <w:r w:rsidR="001833BB" w:rsidRPr="00550000">
          <w:rPr>
            <w:rStyle w:val="Hyperlink"/>
            <w:rFonts w:eastAsiaTheme="majorEastAsia"/>
            <w:noProof/>
          </w:rPr>
          <w:t>CHAPTER 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LITERATURE REVIEW</w:t>
        </w:r>
        <w:r w:rsidR="001833BB">
          <w:rPr>
            <w:noProof/>
            <w:webHidden/>
          </w:rPr>
          <w:tab/>
        </w:r>
        <w:r w:rsidR="001833BB">
          <w:rPr>
            <w:noProof/>
            <w:webHidden/>
          </w:rPr>
          <w:fldChar w:fldCharType="begin"/>
        </w:r>
        <w:r w:rsidR="001833BB">
          <w:rPr>
            <w:noProof/>
            <w:webHidden/>
          </w:rPr>
          <w:instrText xml:space="preserve"> PAGEREF _Toc138926462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E178450" w14:textId="36ED70E7"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3" w:history="1">
        <w:r w:rsidR="001833BB" w:rsidRPr="00550000">
          <w:rPr>
            <w:rStyle w:val="Hyperlink"/>
            <w:rFonts w:eastAsiaTheme="majorEastAsia"/>
            <w:noProof/>
          </w:rPr>
          <w:t>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_Toc138926463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273BBEC4" w14:textId="45B53BEC"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4" w:history="1">
        <w:r w:rsidR="001833BB" w:rsidRPr="00550000">
          <w:rPr>
            <w:rStyle w:val="Hyperlink"/>
            <w:rFonts w:eastAsiaTheme="majorEastAsia"/>
            <w:noProof/>
            <w:lang w:val="en-US"/>
          </w:rPr>
          <w:t>2.1.1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Functionality of a MES</w:t>
        </w:r>
        <w:r w:rsidR="001833BB">
          <w:rPr>
            <w:noProof/>
            <w:webHidden/>
          </w:rPr>
          <w:tab/>
        </w:r>
        <w:r w:rsidR="001833BB">
          <w:rPr>
            <w:noProof/>
            <w:webHidden/>
          </w:rPr>
          <w:fldChar w:fldCharType="begin"/>
        </w:r>
        <w:r w:rsidR="001833BB">
          <w:rPr>
            <w:noProof/>
            <w:webHidden/>
          </w:rPr>
          <w:instrText xml:space="preserve"> PAGEREF _Toc138926464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A12268B" w14:textId="27555120"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5" w:history="1">
        <w:r w:rsidR="001833BB" w:rsidRPr="00550000">
          <w:rPr>
            <w:rStyle w:val="Hyperlink"/>
            <w:rFonts w:eastAsiaTheme="majorEastAsia"/>
            <w:noProof/>
            <w:lang w:val="en-US"/>
          </w:rPr>
          <w:t>2.1.2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MES in the context of Industry 4.0</w:t>
        </w:r>
        <w:r w:rsidR="001833BB">
          <w:rPr>
            <w:noProof/>
            <w:webHidden/>
          </w:rPr>
          <w:tab/>
        </w:r>
        <w:r w:rsidR="001833BB">
          <w:rPr>
            <w:noProof/>
            <w:webHidden/>
          </w:rPr>
          <w:fldChar w:fldCharType="begin"/>
        </w:r>
        <w:r w:rsidR="001833BB">
          <w:rPr>
            <w:noProof/>
            <w:webHidden/>
          </w:rPr>
          <w:instrText xml:space="preserve"> PAGEREF _Toc138926465 \h </w:instrText>
        </w:r>
        <w:r w:rsidR="001833BB">
          <w:rPr>
            <w:noProof/>
            <w:webHidden/>
          </w:rPr>
        </w:r>
        <w:r w:rsidR="001833BB">
          <w:rPr>
            <w:noProof/>
            <w:webHidden/>
          </w:rPr>
          <w:fldChar w:fldCharType="separate"/>
        </w:r>
        <w:r w:rsidR="001833BB">
          <w:rPr>
            <w:noProof/>
            <w:webHidden/>
          </w:rPr>
          <w:t>12</w:t>
        </w:r>
        <w:r w:rsidR="001833BB">
          <w:rPr>
            <w:noProof/>
            <w:webHidden/>
          </w:rPr>
          <w:fldChar w:fldCharType="end"/>
        </w:r>
      </w:hyperlink>
    </w:p>
    <w:p w14:paraId="655D64F5" w14:textId="203462C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6" w:history="1">
        <w:r w:rsidR="001833BB" w:rsidRPr="00550000">
          <w:rPr>
            <w:rStyle w:val="Hyperlink"/>
            <w:rFonts w:eastAsiaTheme="majorEastAsia"/>
            <w:noProof/>
            <w:lang w:val="en-US"/>
          </w:rPr>
          <w:t>2.1.3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Arcstone’s MES solutions</w:t>
        </w:r>
        <w:r w:rsidR="001833BB">
          <w:rPr>
            <w:noProof/>
            <w:webHidden/>
          </w:rPr>
          <w:tab/>
        </w:r>
        <w:r w:rsidR="001833BB">
          <w:rPr>
            <w:noProof/>
            <w:webHidden/>
          </w:rPr>
          <w:fldChar w:fldCharType="begin"/>
        </w:r>
        <w:r w:rsidR="001833BB">
          <w:rPr>
            <w:noProof/>
            <w:webHidden/>
          </w:rPr>
          <w:instrText xml:space="preserve"> PAGEREF _Toc138926466 \h </w:instrText>
        </w:r>
        <w:r w:rsidR="001833BB">
          <w:rPr>
            <w:noProof/>
            <w:webHidden/>
          </w:rPr>
        </w:r>
        <w:r w:rsidR="001833BB">
          <w:rPr>
            <w:noProof/>
            <w:webHidden/>
          </w:rPr>
          <w:fldChar w:fldCharType="separate"/>
        </w:r>
        <w:r w:rsidR="001833BB">
          <w:rPr>
            <w:noProof/>
            <w:webHidden/>
          </w:rPr>
          <w:t>13</w:t>
        </w:r>
        <w:r w:rsidR="001833BB">
          <w:rPr>
            <w:noProof/>
            <w:webHidden/>
          </w:rPr>
          <w:fldChar w:fldCharType="end"/>
        </w:r>
      </w:hyperlink>
    </w:p>
    <w:p w14:paraId="4AF6E943" w14:textId="10DF03C8"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7" w:history="1">
        <w:r w:rsidR="001833BB" w:rsidRPr="00550000">
          <w:rPr>
            <w:rStyle w:val="Hyperlink"/>
            <w:rFonts w:eastAsiaTheme="majorEastAsia"/>
            <w:noProof/>
          </w:rPr>
          <w:t>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Artificial Intelligence</w:t>
        </w:r>
        <w:r w:rsidR="001833BB">
          <w:rPr>
            <w:noProof/>
            <w:webHidden/>
          </w:rPr>
          <w:tab/>
        </w:r>
        <w:r w:rsidR="001833BB">
          <w:rPr>
            <w:noProof/>
            <w:webHidden/>
          </w:rPr>
          <w:fldChar w:fldCharType="begin"/>
        </w:r>
        <w:r w:rsidR="001833BB">
          <w:rPr>
            <w:noProof/>
            <w:webHidden/>
          </w:rPr>
          <w:instrText xml:space="preserve"> PAGEREF _Toc138926467 \h </w:instrText>
        </w:r>
        <w:r w:rsidR="001833BB">
          <w:rPr>
            <w:noProof/>
            <w:webHidden/>
          </w:rPr>
        </w:r>
        <w:r w:rsidR="001833BB">
          <w:rPr>
            <w:noProof/>
            <w:webHidden/>
          </w:rPr>
          <w:fldChar w:fldCharType="separate"/>
        </w:r>
        <w:r w:rsidR="001833BB">
          <w:rPr>
            <w:noProof/>
            <w:webHidden/>
          </w:rPr>
          <w:t>14</w:t>
        </w:r>
        <w:r w:rsidR="001833BB">
          <w:rPr>
            <w:noProof/>
            <w:webHidden/>
          </w:rPr>
          <w:fldChar w:fldCharType="end"/>
        </w:r>
      </w:hyperlink>
    </w:p>
    <w:p w14:paraId="7D5F9C82" w14:textId="11623502"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8" w:history="1">
        <w:r w:rsidR="001833BB" w:rsidRPr="00550000">
          <w:rPr>
            <w:rStyle w:val="Hyperlink"/>
            <w:rFonts w:eastAsiaTheme="majorEastAsia"/>
            <w:noProof/>
          </w:rPr>
          <w:t>2.2.1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Neuronal Network in general</w:t>
        </w:r>
        <w:r w:rsidR="001833BB">
          <w:rPr>
            <w:noProof/>
            <w:webHidden/>
          </w:rPr>
          <w:tab/>
        </w:r>
        <w:r w:rsidR="001833BB">
          <w:rPr>
            <w:noProof/>
            <w:webHidden/>
          </w:rPr>
          <w:fldChar w:fldCharType="begin"/>
        </w:r>
        <w:r w:rsidR="001833BB">
          <w:rPr>
            <w:noProof/>
            <w:webHidden/>
          </w:rPr>
          <w:instrText xml:space="preserve"> PAGEREF _Toc138926468 \h </w:instrText>
        </w:r>
        <w:r w:rsidR="001833BB">
          <w:rPr>
            <w:noProof/>
            <w:webHidden/>
          </w:rPr>
        </w:r>
        <w:r w:rsidR="001833BB">
          <w:rPr>
            <w:noProof/>
            <w:webHidden/>
          </w:rPr>
          <w:fldChar w:fldCharType="separate"/>
        </w:r>
        <w:r w:rsidR="001833BB">
          <w:rPr>
            <w:noProof/>
            <w:webHidden/>
          </w:rPr>
          <w:t>15</w:t>
        </w:r>
        <w:r w:rsidR="001833BB">
          <w:rPr>
            <w:noProof/>
            <w:webHidden/>
          </w:rPr>
          <w:fldChar w:fldCharType="end"/>
        </w:r>
      </w:hyperlink>
    </w:p>
    <w:p w14:paraId="58041A04" w14:textId="2F46F1BF"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9" w:history="1">
        <w:r w:rsidR="001833BB" w:rsidRPr="00550000">
          <w:rPr>
            <w:rStyle w:val="Hyperlink"/>
            <w:rFonts w:eastAsiaTheme="majorEastAsia"/>
            <w:noProof/>
          </w:rPr>
          <w:t>2.2.2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Convolutional Neuronal Network</w:t>
        </w:r>
        <w:r w:rsidR="001833BB">
          <w:rPr>
            <w:noProof/>
            <w:webHidden/>
          </w:rPr>
          <w:tab/>
        </w:r>
        <w:r w:rsidR="001833BB">
          <w:rPr>
            <w:noProof/>
            <w:webHidden/>
          </w:rPr>
          <w:fldChar w:fldCharType="begin"/>
        </w:r>
        <w:r w:rsidR="001833BB">
          <w:rPr>
            <w:noProof/>
            <w:webHidden/>
          </w:rPr>
          <w:instrText xml:space="preserve"> PAGEREF _Toc138926469 \h </w:instrText>
        </w:r>
        <w:r w:rsidR="001833BB">
          <w:rPr>
            <w:noProof/>
            <w:webHidden/>
          </w:rPr>
        </w:r>
        <w:r w:rsidR="001833BB">
          <w:rPr>
            <w:noProof/>
            <w:webHidden/>
          </w:rPr>
          <w:fldChar w:fldCharType="separate"/>
        </w:r>
        <w:r w:rsidR="001833BB">
          <w:rPr>
            <w:noProof/>
            <w:webHidden/>
          </w:rPr>
          <w:t>18</w:t>
        </w:r>
        <w:r w:rsidR="001833BB">
          <w:rPr>
            <w:noProof/>
            <w:webHidden/>
          </w:rPr>
          <w:fldChar w:fldCharType="end"/>
        </w:r>
      </w:hyperlink>
    </w:p>
    <w:p w14:paraId="3066EFC9" w14:textId="698ED88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0" w:history="1">
        <w:r w:rsidR="001833BB" w:rsidRPr="00550000">
          <w:rPr>
            <w:rStyle w:val="Hyperlink"/>
            <w:rFonts w:eastAsiaTheme="majorEastAsia"/>
            <w:noProof/>
          </w:rPr>
          <w:t>2.2.3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Recurrent Neuronal Network</w:t>
        </w:r>
        <w:r w:rsidR="001833BB">
          <w:rPr>
            <w:noProof/>
            <w:webHidden/>
          </w:rPr>
          <w:tab/>
        </w:r>
        <w:r w:rsidR="001833BB">
          <w:rPr>
            <w:noProof/>
            <w:webHidden/>
          </w:rPr>
          <w:fldChar w:fldCharType="begin"/>
        </w:r>
        <w:r w:rsidR="001833BB">
          <w:rPr>
            <w:noProof/>
            <w:webHidden/>
          </w:rPr>
          <w:instrText xml:space="preserve"> PAGEREF _Toc138926470 \h </w:instrText>
        </w:r>
        <w:r w:rsidR="001833BB">
          <w:rPr>
            <w:noProof/>
            <w:webHidden/>
          </w:rPr>
        </w:r>
        <w:r w:rsidR="001833BB">
          <w:rPr>
            <w:noProof/>
            <w:webHidden/>
          </w:rPr>
          <w:fldChar w:fldCharType="separate"/>
        </w:r>
        <w:r w:rsidR="001833BB">
          <w:rPr>
            <w:noProof/>
            <w:webHidden/>
          </w:rPr>
          <w:t>19</w:t>
        </w:r>
        <w:r w:rsidR="001833BB">
          <w:rPr>
            <w:noProof/>
            <w:webHidden/>
          </w:rPr>
          <w:fldChar w:fldCharType="end"/>
        </w:r>
      </w:hyperlink>
    </w:p>
    <w:p w14:paraId="7809ADCF" w14:textId="458B0DCB"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1" w:history="1">
        <w:r w:rsidR="001833BB" w:rsidRPr="00550000">
          <w:rPr>
            <w:rStyle w:val="Hyperlink"/>
            <w:rFonts w:eastAsiaTheme="majorEastAsia"/>
            <w:noProof/>
          </w:rPr>
          <w:t>2.2.4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Summary Neuronal Networks</w:t>
        </w:r>
        <w:r w:rsidR="001833BB">
          <w:rPr>
            <w:noProof/>
            <w:webHidden/>
          </w:rPr>
          <w:tab/>
        </w:r>
        <w:r w:rsidR="001833BB">
          <w:rPr>
            <w:noProof/>
            <w:webHidden/>
          </w:rPr>
          <w:fldChar w:fldCharType="begin"/>
        </w:r>
        <w:r w:rsidR="001833BB">
          <w:rPr>
            <w:noProof/>
            <w:webHidden/>
          </w:rPr>
          <w:instrText xml:space="preserve"> PAGEREF _Toc138926471 \h </w:instrText>
        </w:r>
        <w:r w:rsidR="001833BB">
          <w:rPr>
            <w:noProof/>
            <w:webHidden/>
          </w:rPr>
        </w:r>
        <w:r w:rsidR="001833BB">
          <w:rPr>
            <w:noProof/>
            <w:webHidden/>
          </w:rPr>
          <w:fldChar w:fldCharType="separate"/>
        </w:r>
        <w:r w:rsidR="001833BB">
          <w:rPr>
            <w:noProof/>
            <w:webHidden/>
          </w:rPr>
          <w:t>20</w:t>
        </w:r>
        <w:r w:rsidR="001833BB">
          <w:rPr>
            <w:noProof/>
            <w:webHidden/>
          </w:rPr>
          <w:fldChar w:fldCharType="end"/>
        </w:r>
      </w:hyperlink>
    </w:p>
    <w:p w14:paraId="265DDC75" w14:textId="63F1B91A"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2" w:history="1">
        <w:r w:rsidR="001833BB" w:rsidRPr="00550000">
          <w:rPr>
            <w:rStyle w:val="Hyperlink"/>
            <w:rFonts w:eastAsiaTheme="majorEastAsia"/>
            <w:noProof/>
          </w:rPr>
          <w:t>CHAPTER 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METHODOLOGY</w:t>
        </w:r>
        <w:r w:rsidR="001833BB">
          <w:rPr>
            <w:noProof/>
            <w:webHidden/>
          </w:rPr>
          <w:tab/>
        </w:r>
        <w:r w:rsidR="001833BB">
          <w:rPr>
            <w:noProof/>
            <w:webHidden/>
          </w:rPr>
          <w:fldChar w:fldCharType="begin"/>
        </w:r>
        <w:r w:rsidR="001833BB">
          <w:rPr>
            <w:noProof/>
            <w:webHidden/>
          </w:rPr>
          <w:instrText xml:space="preserve"> PAGEREF _Toc138926472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79DF2A86" w14:textId="759ED2D9"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3" w:history="1">
        <w:r w:rsidR="001833BB" w:rsidRPr="00550000">
          <w:rPr>
            <w:rStyle w:val="Hyperlink"/>
            <w:rFonts w:eastAsiaTheme="majorEastAsia"/>
            <w:noProof/>
          </w:rPr>
          <w:t>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Flow chart</w:t>
        </w:r>
        <w:r w:rsidR="001833BB">
          <w:rPr>
            <w:noProof/>
            <w:webHidden/>
          </w:rPr>
          <w:tab/>
        </w:r>
        <w:r w:rsidR="001833BB">
          <w:rPr>
            <w:noProof/>
            <w:webHidden/>
          </w:rPr>
          <w:fldChar w:fldCharType="begin"/>
        </w:r>
        <w:r w:rsidR="001833BB">
          <w:rPr>
            <w:noProof/>
            <w:webHidden/>
          </w:rPr>
          <w:instrText xml:space="preserve"> PAGEREF _Toc138926473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016F5576" w14:textId="196A7CF6"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4" w:history="1">
        <w:r w:rsidR="001833BB" w:rsidRPr="00550000">
          <w:rPr>
            <w:rStyle w:val="Hyperlink"/>
            <w:rFonts w:eastAsiaTheme="majorEastAsia"/>
            <w:noProof/>
          </w:rPr>
          <w:t>3.2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Previous State of the Learning Factory</w:t>
        </w:r>
        <w:r w:rsidR="001833BB">
          <w:rPr>
            <w:noProof/>
            <w:webHidden/>
          </w:rPr>
          <w:tab/>
        </w:r>
        <w:r w:rsidR="001833BB">
          <w:rPr>
            <w:noProof/>
            <w:webHidden/>
          </w:rPr>
          <w:fldChar w:fldCharType="begin"/>
        </w:r>
        <w:r w:rsidR="001833BB">
          <w:rPr>
            <w:noProof/>
            <w:webHidden/>
          </w:rPr>
          <w:instrText xml:space="preserve"> PAGEREF _Toc138926474 \h </w:instrText>
        </w:r>
        <w:r w:rsidR="001833BB">
          <w:rPr>
            <w:noProof/>
            <w:webHidden/>
          </w:rPr>
        </w:r>
        <w:r w:rsidR="001833BB">
          <w:rPr>
            <w:noProof/>
            <w:webHidden/>
          </w:rPr>
          <w:fldChar w:fldCharType="separate"/>
        </w:r>
        <w:r w:rsidR="001833BB">
          <w:rPr>
            <w:noProof/>
            <w:webHidden/>
          </w:rPr>
          <w:t>25</w:t>
        </w:r>
        <w:r w:rsidR="001833BB">
          <w:rPr>
            <w:noProof/>
            <w:webHidden/>
          </w:rPr>
          <w:fldChar w:fldCharType="end"/>
        </w:r>
      </w:hyperlink>
    </w:p>
    <w:p w14:paraId="272E503C" w14:textId="48A66F85"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5" w:history="1">
        <w:r w:rsidR="001833BB" w:rsidRPr="00550000">
          <w:rPr>
            <w:rStyle w:val="Hyperlink"/>
            <w:rFonts w:eastAsiaTheme="majorEastAsia"/>
            <w:noProof/>
          </w:rPr>
          <w:t>CHAPTER 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RESULTS AND DISCUSSION</w:t>
        </w:r>
        <w:r w:rsidR="001833BB">
          <w:rPr>
            <w:noProof/>
            <w:webHidden/>
          </w:rPr>
          <w:tab/>
        </w:r>
        <w:r w:rsidR="001833BB">
          <w:rPr>
            <w:noProof/>
            <w:webHidden/>
          </w:rPr>
          <w:fldChar w:fldCharType="begin"/>
        </w:r>
        <w:r w:rsidR="001833BB">
          <w:rPr>
            <w:noProof/>
            <w:webHidden/>
          </w:rPr>
          <w:instrText xml:space="preserve"> PAGEREF _Toc138926475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36C8C266" w14:textId="60C40EC9"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6" w:history="1">
        <w:r w:rsidR="001833BB" w:rsidRPr="00550000">
          <w:rPr>
            <w:rStyle w:val="Hyperlink"/>
            <w:rFonts w:eastAsiaTheme="majorEastAsia"/>
            <w:noProof/>
          </w:rPr>
          <w:t>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Dataflow from automation level to MES</w:t>
        </w:r>
        <w:r w:rsidR="001833BB">
          <w:rPr>
            <w:noProof/>
            <w:webHidden/>
          </w:rPr>
          <w:tab/>
        </w:r>
        <w:r w:rsidR="001833BB">
          <w:rPr>
            <w:noProof/>
            <w:webHidden/>
          </w:rPr>
          <w:fldChar w:fldCharType="begin"/>
        </w:r>
        <w:r w:rsidR="001833BB">
          <w:rPr>
            <w:noProof/>
            <w:webHidden/>
          </w:rPr>
          <w:instrText xml:space="preserve"> PAGEREF _Toc138926476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4ED695AA" w14:textId="17CE041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7" w:history="1">
        <w:r w:rsidR="001833BB" w:rsidRPr="00550000">
          <w:rPr>
            <w:rStyle w:val="Hyperlink"/>
            <w:rFonts w:eastAsiaTheme="majorEastAsia"/>
            <w:noProof/>
          </w:rPr>
          <w:t>4.1.1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Architecture of the connection between automation software and server</w:t>
        </w:r>
        <w:r w:rsidR="001833BB">
          <w:rPr>
            <w:noProof/>
            <w:webHidden/>
          </w:rPr>
          <w:tab/>
        </w:r>
        <w:r w:rsidR="001833BB">
          <w:rPr>
            <w:noProof/>
            <w:webHidden/>
          </w:rPr>
          <w:fldChar w:fldCharType="begin"/>
        </w:r>
        <w:r w:rsidR="001833BB">
          <w:rPr>
            <w:noProof/>
            <w:webHidden/>
          </w:rPr>
          <w:instrText xml:space="preserve"> PAGEREF _Toc138926477 \h </w:instrText>
        </w:r>
        <w:r w:rsidR="001833BB">
          <w:rPr>
            <w:noProof/>
            <w:webHidden/>
          </w:rPr>
        </w:r>
        <w:r w:rsidR="001833BB">
          <w:rPr>
            <w:noProof/>
            <w:webHidden/>
          </w:rPr>
          <w:fldChar w:fldCharType="separate"/>
        </w:r>
        <w:r w:rsidR="001833BB">
          <w:rPr>
            <w:noProof/>
            <w:webHidden/>
          </w:rPr>
          <w:t>28</w:t>
        </w:r>
        <w:r w:rsidR="001833BB">
          <w:rPr>
            <w:noProof/>
            <w:webHidden/>
          </w:rPr>
          <w:fldChar w:fldCharType="end"/>
        </w:r>
      </w:hyperlink>
    </w:p>
    <w:p w14:paraId="19386B62" w14:textId="35E7AB4C"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8" w:history="1">
        <w:r w:rsidR="001833BB" w:rsidRPr="00550000">
          <w:rPr>
            <w:rStyle w:val="Hyperlink"/>
            <w:rFonts w:eastAsiaTheme="majorEastAsia"/>
            <w:noProof/>
          </w:rPr>
          <w:t>4.1.2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Pull data from the server to the MES database</w:t>
        </w:r>
        <w:r w:rsidR="001833BB">
          <w:rPr>
            <w:noProof/>
            <w:webHidden/>
          </w:rPr>
          <w:tab/>
        </w:r>
        <w:r w:rsidR="001833BB">
          <w:rPr>
            <w:noProof/>
            <w:webHidden/>
          </w:rPr>
          <w:fldChar w:fldCharType="begin"/>
        </w:r>
        <w:r w:rsidR="001833BB">
          <w:rPr>
            <w:noProof/>
            <w:webHidden/>
          </w:rPr>
          <w:instrText xml:space="preserve"> PAGEREF _Toc138926478 \h </w:instrText>
        </w:r>
        <w:r w:rsidR="001833BB">
          <w:rPr>
            <w:noProof/>
            <w:webHidden/>
          </w:rPr>
        </w:r>
        <w:r w:rsidR="001833BB">
          <w:rPr>
            <w:noProof/>
            <w:webHidden/>
          </w:rPr>
          <w:fldChar w:fldCharType="separate"/>
        </w:r>
        <w:r w:rsidR="001833BB">
          <w:rPr>
            <w:noProof/>
            <w:webHidden/>
          </w:rPr>
          <w:t>30</w:t>
        </w:r>
        <w:r w:rsidR="001833BB">
          <w:rPr>
            <w:noProof/>
            <w:webHidden/>
          </w:rPr>
          <w:fldChar w:fldCharType="end"/>
        </w:r>
      </w:hyperlink>
    </w:p>
    <w:p w14:paraId="247C532A" w14:textId="4CF45F3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9" w:history="1">
        <w:r w:rsidR="001833BB" w:rsidRPr="00550000">
          <w:rPr>
            <w:rStyle w:val="Hyperlink"/>
            <w:rFonts w:eastAsiaTheme="majorEastAsia"/>
            <w:noProof/>
          </w:rPr>
          <w:t>4.1.3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Access data inside the MES</w:t>
        </w:r>
        <w:r w:rsidR="001833BB">
          <w:rPr>
            <w:noProof/>
            <w:webHidden/>
          </w:rPr>
          <w:tab/>
        </w:r>
        <w:r w:rsidR="001833BB">
          <w:rPr>
            <w:noProof/>
            <w:webHidden/>
          </w:rPr>
          <w:fldChar w:fldCharType="begin"/>
        </w:r>
        <w:r w:rsidR="001833BB">
          <w:rPr>
            <w:noProof/>
            <w:webHidden/>
          </w:rPr>
          <w:instrText xml:space="preserve"> PAGEREF _Toc138926479 \h </w:instrText>
        </w:r>
        <w:r w:rsidR="001833BB">
          <w:rPr>
            <w:noProof/>
            <w:webHidden/>
          </w:rPr>
        </w:r>
        <w:r w:rsidR="001833BB">
          <w:rPr>
            <w:noProof/>
            <w:webHidden/>
          </w:rPr>
          <w:fldChar w:fldCharType="separate"/>
        </w:r>
        <w:r w:rsidR="001833BB">
          <w:rPr>
            <w:noProof/>
            <w:webHidden/>
          </w:rPr>
          <w:t>34</w:t>
        </w:r>
        <w:r w:rsidR="001833BB">
          <w:rPr>
            <w:noProof/>
            <w:webHidden/>
          </w:rPr>
          <w:fldChar w:fldCharType="end"/>
        </w:r>
      </w:hyperlink>
    </w:p>
    <w:p w14:paraId="508F2D73" w14:textId="160BB1DF"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0" w:history="1">
        <w:r w:rsidR="001833BB" w:rsidRPr="00550000">
          <w:rPr>
            <w:rStyle w:val="Hyperlink"/>
            <w:rFonts w:eastAsiaTheme="majorEastAsia"/>
            <w:noProof/>
          </w:rPr>
          <w:t>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Creating the dashboard</w:t>
        </w:r>
        <w:r w:rsidR="001833BB">
          <w:rPr>
            <w:noProof/>
            <w:webHidden/>
          </w:rPr>
          <w:tab/>
        </w:r>
        <w:r w:rsidR="001833BB">
          <w:rPr>
            <w:noProof/>
            <w:webHidden/>
          </w:rPr>
          <w:fldChar w:fldCharType="begin"/>
        </w:r>
        <w:r w:rsidR="001833BB">
          <w:rPr>
            <w:noProof/>
            <w:webHidden/>
          </w:rPr>
          <w:instrText xml:space="preserve"> PAGEREF _Toc138926480 \h </w:instrText>
        </w:r>
        <w:r w:rsidR="001833BB">
          <w:rPr>
            <w:noProof/>
            <w:webHidden/>
          </w:rPr>
        </w:r>
        <w:r w:rsidR="001833BB">
          <w:rPr>
            <w:noProof/>
            <w:webHidden/>
          </w:rPr>
          <w:fldChar w:fldCharType="separate"/>
        </w:r>
        <w:r w:rsidR="001833BB">
          <w:rPr>
            <w:noProof/>
            <w:webHidden/>
          </w:rPr>
          <w:t>36</w:t>
        </w:r>
        <w:r w:rsidR="001833BB">
          <w:rPr>
            <w:noProof/>
            <w:webHidden/>
          </w:rPr>
          <w:fldChar w:fldCharType="end"/>
        </w:r>
      </w:hyperlink>
    </w:p>
    <w:p w14:paraId="1FCF81A7" w14:textId="35377AED"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1" w:history="1">
        <w:r w:rsidR="001833BB" w:rsidRPr="00550000">
          <w:rPr>
            <w:rStyle w:val="Hyperlink"/>
            <w:rFonts w:eastAsiaTheme="majorEastAsia"/>
            <w:noProof/>
          </w:rPr>
          <w:t>4.3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How the AI-Lernfabrik works</w:t>
        </w:r>
        <w:r w:rsidR="001833BB">
          <w:rPr>
            <w:noProof/>
            <w:webHidden/>
          </w:rPr>
          <w:tab/>
        </w:r>
        <w:r w:rsidR="001833BB">
          <w:rPr>
            <w:noProof/>
            <w:webHidden/>
          </w:rPr>
          <w:fldChar w:fldCharType="begin"/>
        </w:r>
        <w:r w:rsidR="001833BB">
          <w:rPr>
            <w:noProof/>
            <w:webHidden/>
          </w:rPr>
          <w:instrText xml:space="preserve"> PAGEREF _Toc138926481 \h </w:instrText>
        </w:r>
        <w:r w:rsidR="001833BB">
          <w:rPr>
            <w:noProof/>
            <w:webHidden/>
          </w:rPr>
        </w:r>
        <w:r w:rsidR="001833BB">
          <w:rPr>
            <w:noProof/>
            <w:webHidden/>
          </w:rPr>
          <w:fldChar w:fldCharType="separate"/>
        </w:r>
        <w:r w:rsidR="001833BB">
          <w:rPr>
            <w:noProof/>
            <w:webHidden/>
          </w:rPr>
          <w:t>39</w:t>
        </w:r>
        <w:r w:rsidR="001833BB">
          <w:rPr>
            <w:noProof/>
            <w:webHidden/>
          </w:rPr>
          <w:fldChar w:fldCharType="end"/>
        </w:r>
      </w:hyperlink>
    </w:p>
    <w:p w14:paraId="76AD9438" w14:textId="5926E2B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82" w:history="1">
        <w:r w:rsidR="001833BB" w:rsidRPr="00550000">
          <w:rPr>
            <w:rStyle w:val="Hyperlink"/>
            <w:rFonts w:eastAsiaTheme="majorEastAsia"/>
            <w:noProof/>
          </w:rPr>
          <w:t>4.3.1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Applying the Neuronal Networks</w:t>
        </w:r>
        <w:r w:rsidR="001833BB">
          <w:rPr>
            <w:noProof/>
            <w:webHidden/>
          </w:rPr>
          <w:tab/>
        </w:r>
        <w:r w:rsidR="001833BB">
          <w:rPr>
            <w:noProof/>
            <w:webHidden/>
          </w:rPr>
          <w:fldChar w:fldCharType="begin"/>
        </w:r>
        <w:r w:rsidR="001833BB">
          <w:rPr>
            <w:noProof/>
            <w:webHidden/>
          </w:rPr>
          <w:instrText xml:space="preserve"> PAGEREF _Toc138926482 \h </w:instrText>
        </w:r>
        <w:r w:rsidR="001833BB">
          <w:rPr>
            <w:noProof/>
            <w:webHidden/>
          </w:rPr>
        </w:r>
        <w:r w:rsidR="001833BB">
          <w:rPr>
            <w:noProof/>
            <w:webHidden/>
          </w:rPr>
          <w:fldChar w:fldCharType="separate"/>
        </w:r>
        <w:r w:rsidR="001833BB">
          <w:rPr>
            <w:noProof/>
            <w:webHidden/>
          </w:rPr>
          <w:t>40</w:t>
        </w:r>
        <w:r w:rsidR="001833BB">
          <w:rPr>
            <w:noProof/>
            <w:webHidden/>
          </w:rPr>
          <w:fldChar w:fldCharType="end"/>
        </w:r>
      </w:hyperlink>
    </w:p>
    <w:p w14:paraId="7C1C1D27" w14:textId="5FBD6E33"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83" w:history="1">
        <w:r w:rsidR="001833BB" w:rsidRPr="00550000">
          <w:rPr>
            <w:rStyle w:val="Hyperlink"/>
            <w:rFonts w:eastAsiaTheme="majorEastAsia"/>
            <w:noProof/>
          </w:rPr>
          <w:t>CHAPTER 5</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CONCUSSION AND RECOMMENDATIONS</w:t>
        </w:r>
        <w:r w:rsidR="001833BB">
          <w:rPr>
            <w:noProof/>
            <w:webHidden/>
          </w:rPr>
          <w:tab/>
        </w:r>
        <w:r w:rsidR="001833BB">
          <w:rPr>
            <w:noProof/>
            <w:webHidden/>
          </w:rPr>
          <w:fldChar w:fldCharType="begin"/>
        </w:r>
        <w:r w:rsidR="001833BB">
          <w:rPr>
            <w:noProof/>
            <w:webHidden/>
          </w:rPr>
          <w:instrText xml:space="preserve"> PAGEREF _Toc138926483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5D976843" w14:textId="44CD5E91"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4" w:history="1">
        <w:r w:rsidR="001833BB" w:rsidRPr="00550000">
          <w:rPr>
            <w:rStyle w:val="Hyperlink"/>
            <w:rFonts w:eastAsiaTheme="majorEastAsia"/>
            <w:noProof/>
          </w:rPr>
          <w:t>5.1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_Toc138926484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1487BF5D" w14:textId="02BE5120"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5" w:history="1">
        <w:r w:rsidR="001833BB" w:rsidRPr="00550000">
          <w:rPr>
            <w:rStyle w:val="Hyperlink"/>
            <w:rFonts w:eastAsiaTheme="majorEastAsia"/>
            <w:noProof/>
          </w:rPr>
          <w:t>5.2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Implementation Consulting</w:t>
        </w:r>
        <w:r w:rsidR="001833BB">
          <w:rPr>
            <w:noProof/>
            <w:webHidden/>
          </w:rPr>
          <w:tab/>
        </w:r>
        <w:r w:rsidR="001833BB">
          <w:rPr>
            <w:noProof/>
            <w:webHidden/>
          </w:rPr>
          <w:fldChar w:fldCharType="begin"/>
        </w:r>
        <w:r w:rsidR="001833BB">
          <w:rPr>
            <w:noProof/>
            <w:webHidden/>
          </w:rPr>
          <w:instrText xml:space="preserve"> PAGEREF _Toc138926485 \h </w:instrText>
        </w:r>
        <w:r w:rsidR="001833BB">
          <w:rPr>
            <w:noProof/>
            <w:webHidden/>
          </w:rPr>
        </w:r>
        <w:r w:rsidR="001833BB">
          <w:rPr>
            <w:noProof/>
            <w:webHidden/>
          </w:rPr>
          <w:fldChar w:fldCharType="separate"/>
        </w:r>
        <w:r w:rsidR="001833BB">
          <w:rPr>
            <w:noProof/>
            <w:webHidden/>
          </w:rPr>
          <w:t>48</w:t>
        </w:r>
        <w:r w:rsidR="001833BB">
          <w:rPr>
            <w:noProof/>
            <w:webHidden/>
          </w:rPr>
          <w:fldChar w:fldCharType="end"/>
        </w:r>
      </w:hyperlink>
    </w:p>
    <w:p w14:paraId="727BC93E" w14:textId="36C5114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2" w:name="_Toc138926454"/>
      <w:r>
        <w:t>INTRODUCTION</w:t>
      </w:r>
      <w:bookmarkEnd w:id="2"/>
    </w:p>
    <w:p w14:paraId="26E34E78" w14:textId="4C2A1A1A" w:rsidR="0089694E" w:rsidRDefault="007454EE" w:rsidP="0089694E">
      <w:pPr>
        <w:pStyle w:val="berschrift2"/>
      </w:pPr>
      <w:bookmarkStart w:id="3" w:name="_Toc138926455"/>
      <w:r>
        <w:t>Background Study</w:t>
      </w:r>
      <w:bookmarkEnd w:id="3"/>
    </w:p>
    <w:p w14:paraId="627196EB" w14:textId="77777777"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w:t>
      </w:r>
      <w:proofErr w:type="gramStart"/>
      <w:r>
        <w:t>all of</w:t>
      </w:r>
      <w:proofErr w:type="gramEnd"/>
      <w:r>
        <w:t xml:space="preserve">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w:t>
      </w:r>
      <w:proofErr w:type="spellStart"/>
      <w:r>
        <w:rPr>
          <w:rStyle w:val="nobr"/>
        </w:rPr>
        <w:t>can not</w:t>
      </w:r>
      <w:proofErr w:type="spellEnd"/>
      <w:r>
        <w:rPr>
          <w:rStyle w:val="nobr"/>
        </w:rPr>
        <w:t xml:space="preserve">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49CBCB4"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w:t>
      </w:r>
      <w:r>
        <w:lastRenderedPageBreak/>
        <w:t xml:space="preserve">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used to analyse the production data. </w:t>
      </w:r>
      <w:r w:rsidRPr="003431AE">
        <w:rPr>
          <w:color w:val="00B050"/>
        </w:rPr>
        <w:t xml:space="preserve">For this project a Manufacturing Execution System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56CB4F" w:rsidR="00E40691" w:rsidRDefault="006103D3" w:rsidP="009B57A6">
      <w:pPr>
        <w:pStyle w:val="berschrift2"/>
      </w:pPr>
      <w:bookmarkStart w:id="4" w:name="_Toc138926456"/>
      <w:r>
        <w:t xml:space="preserve">Problem Statement and </w:t>
      </w:r>
      <w:proofErr w:type="gramStart"/>
      <w:r>
        <w:t>R</w:t>
      </w:r>
      <w:r w:rsidR="009B57A6">
        <w:t xml:space="preserve">eal </w:t>
      </w:r>
      <w:r>
        <w:t>W</w:t>
      </w:r>
      <w:r w:rsidR="009B57A6">
        <w:t>orld</w:t>
      </w:r>
      <w:proofErr w:type="gramEnd"/>
      <w:r w:rsidR="009B57A6">
        <w:t xml:space="preserve"> </w:t>
      </w:r>
      <w:r>
        <w:t>A</w:t>
      </w:r>
      <w:r w:rsidR="009B57A6">
        <w:t>pplication</w:t>
      </w:r>
      <w:bookmarkEnd w:id="4"/>
    </w:p>
    <w:p w14:paraId="76B4B045" w14:textId="699CE9C2" w:rsidR="00130B66" w:rsidRDefault="00130B66" w:rsidP="00130B66">
      <w:r w:rsidRPr="00FB51B9">
        <w:t xml:space="preserve">While economy leading companies have already implemented important steps that </w:t>
      </w:r>
      <w:proofErr w:type="gramStart"/>
      <w:r w:rsidRPr="00FB51B9">
        <w:t>are considered to be</w:t>
      </w:r>
      <w:proofErr w:type="gramEnd"/>
      <w:r w:rsidRPr="00FB51B9">
        <w:t xml:space="preserve"> part of the fourth industrial industrialization, local companies often lack those realization steps. Many companies are not </w:t>
      </w:r>
      <w:r w:rsidR="005A0AAD">
        <w:t>digitised</w:t>
      </w:r>
      <w:r w:rsidRPr="00FB51B9">
        <w:t xml:space="preserve"> </w:t>
      </w:r>
      <w:r w:rsidR="005A0AAD">
        <w:t>and</w:t>
      </w:r>
      <w:r w:rsidR="00D6645B">
        <w:t xml:space="preserve"> even</w:t>
      </w:r>
      <w:r w:rsidR="005A0AAD">
        <w:t xml:space="preserve"> if they are</w:t>
      </w:r>
      <w:r w:rsidR="00D6645B">
        <w:t>,</w:t>
      </w:r>
      <w:r w:rsidR="005A0AAD">
        <w:t xml:space="preserve"> the stations are often not connected</w:t>
      </w:r>
      <w:r w:rsidRPr="00FB51B9">
        <w:t>.</w:t>
      </w:r>
      <w:r w:rsidR="00D6645B">
        <w:t xml:space="preserve"> This results in standalone islands, that are not contributing much </w:t>
      </w:r>
      <w:proofErr w:type="gramStart"/>
      <w:r w:rsidR="00D6645B">
        <w:t>in</w:t>
      </w:r>
      <w:proofErr w:type="gramEnd"/>
      <w:r w:rsidR="00D6645B">
        <w:t xml:space="preserve"> the improvement of the manufacturing process</w:t>
      </w:r>
      <w:r w:rsidR="00DA150B">
        <w:t xml:space="preserve"> as the data is not distributed to a manufacturing execution system (MES)</w:t>
      </w:r>
      <w:r w:rsidR="00D6645B">
        <w:t>.</w:t>
      </w:r>
      <w:r w:rsidRPr="00FB51B9">
        <w:t xml:space="preserve"> The factory simulation is established to show them the advantages </w:t>
      </w:r>
      <w:r w:rsidR="005A0AAD">
        <w:t xml:space="preserve">of a connected factory </w:t>
      </w:r>
      <w:r w:rsidRPr="00FB51B9">
        <w:t>as well as giving them input for</w:t>
      </w:r>
      <w:r w:rsidR="00DA150B">
        <w:t xml:space="preserve"> actual</w:t>
      </w:r>
      <w:r w:rsidRPr="00FB51B9">
        <w:t xml:space="preserve"> implementation. </w:t>
      </w:r>
    </w:p>
    <w:p w14:paraId="0CDB48B2" w14:textId="1DF94820" w:rsidR="00130B66" w:rsidRPr="00FB51B9" w:rsidRDefault="00130B66" w:rsidP="00130B66">
      <w:r>
        <w:t>Looking at the advantages,</w:t>
      </w:r>
      <w:r w:rsidRPr="00FB51B9">
        <w:t xml:space="preserve"> the </w:t>
      </w:r>
      <w:r w:rsidR="005A0AAD">
        <w:t>aim is</w:t>
      </w:r>
      <w:r w:rsidRPr="00FB51B9">
        <w:t xml:space="preserve"> to improve their factori</w:t>
      </w:r>
      <w:r w:rsidR="005A0AAD">
        <w:t>es</w:t>
      </w:r>
      <w:r w:rsidRPr="00FB51B9">
        <w:t xml:space="preserve"> process</w:t>
      </w:r>
      <w:r w:rsidR="005A0AAD">
        <w:t xml:space="preserve"> performance</w:t>
      </w:r>
      <w:r w:rsidRPr="00FB51B9">
        <w:t xml:space="preserve">. The primary goal of the fourth industrial revolution for </w:t>
      </w:r>
      <w:r>
        <w:t>local companies</w:t>
      </w:r>
      <w:r w:rsidRPr="00FB51B9">
        <w:t xml:space="preserve"> should be to reduce failures during production and with that saving money. But with knowing how to establish a more digitalized production system, </w:t>
      </w:r>
      <w:r>
        <w:t>companies</w:t>
      </w:r>
      <w:r w:rsidRPr="00FB51B9">
        <w:t xml:space="preserve"> can also use the other benefits that are coming along. As examples one can take a possible reduction of workers or the information chain for customers.</w:t>
      </w:r>
    </w:p>
    <w:p w14:paraId="5380916E" w14:textId="0CEF7AEE" w:rsidR="00130B66" w:rsidRPr="00FB51B9" w:rsidRDefault="00130B66" w:rsidP="00130B66">
      <w:r w:rsidRPr="00FB51B9">
        <w:t xml:space="preserve">To improve the understanding of the simulated production process, a real-world factory is taken as example. The example is about a rim manufacturer for cars. In their factory they have a warehouse, an oven, a milling machine and after production </w:t>
      </w:r>
      <w:r w:rsidRPr="00FB51B9">
        <w:lastRenderedPageBreak/>
        <w:t xml:space="preserve">workpieces get stored depending on colour. The rims can be ordered in colours red, </w:t>
      </w:r>
      <w:proofErr w:type="gramStart"/>
      <w:r w:rsidRPr="00FB51B9">
        <w:t>blue</w:t>
      </w:r>
      <w:proofErr w:type="gramEnd"/>
      <w:r w:rsidRPr="00FB51B9">
        <w:t xml:space="preserve"> and white. In the beginning an order picker collects raw material, puts it into an oven to temper the material. After the hardening is finished, the workpiece needs to be carried to the milling machine</w:t>
      </w:r>
      <w:r w:rsidR="00D6645B">
        <w:t>, where it is engraved</w:t>
      </w:r>
      <w:r w:rsidRPr="00FB51B9">
        <w:t>. After that,</w:t>
      </w:r>
      <w:r>
        <w:t xml:space="preserve"> a</w:t>
      </w:r>
      <w:r w:rsidRPr="00FB51B9">
        <w:t xml:space="preserve"> person need</w:t>
      </w:r>
      <w:r w:rsidR="00F80AF0">
        <w:t>s</w:t>
      </w:r>
      <w:r w:rsidRPr="00FB51B9">
        <w:t xml:space="preserve"> sort it by colour into the right chute</w:t>
      </w:r>
      <w:r>
        <w:t xml:space="preserve"> for the final storage</w:t>
      </w:r>
      <w:r w:rsidRPr="00FB51B9">
        <w:t xml:space="preserve">. </w:t>
      </w:r>
    </w:p>
    <w:p w14:paraId="06580EB8" w14:textId="5A2A9621" w:rsidR="00130B66" w:rsidRDefault="00130B66" w:rsidP="00130B66">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rsidR="00F80AF0">
        <w:t xml:space="preserve">or </w:t>
      </w:r>
      <w:r w:rsidRPr="00FB51B9">
        <w:t>belts can transport the workpieces between the factoring steps and final</w:t>
      </w:r>
      <w:r>
        <w:t>l</w:t>
      </w:r>
      <w:r w:rsidRPr="00FB51B9">
        <w:t xml:space="preserve">y to the chutes. </w:t>
      </w:r>
      <w:r w:rsidR="00F80AF0">
        <w:t>Utilizing</w:t>
      </w:r>
      <w:r w:rsidRPr="00FB51B9">
        <w:t xml:space="preserve"> a colour detecting sensor,</w:t>
      </w:r>
      <w:r>
        <w:t xml:space="preserve"> </w:t>
      </w:r>
      <w:r w:rsidR="00F80AF0">
        <w:t xml:space="preserve">the </w:t>
      </w:r>
      <w:r>
        <w:t>sorting</w:t>
      </w:r>
      <w:r w:rsidRPr="00FB51B9">
        <w:t xml:space="preserve"> </w:t>
      </w:r>
      <w:r w:rsidR="00F80AF0">
        <w:t xml:space="preserve">of </w:t>
      </w:r>
      <w:r w:rsidRPr="00FB51B9">
        <w:t xml:space="preserve">workpieces </w:t>
      </w:r>
      <w:r>
        <w:t>can be executed</w:t>
      </w:r>
      <w:r w:rsidRPr="00FB51B9">
        <w:t xml:space="preserve"> automatically. </w:t>
      </w:r>
      <w:r>
        <w:t>After implementing the robots just one</w:t>
      </w:r>
      <w:r w:rsidRPr="00FB51B9">
        <w:t xml:space="preserve"> worker </w:t>
      </w:r>
      <w:r w:rsidR="00F80AF0">
        <w:t>who</w:t>
      </w:r>
      <w:r w:rsidRPr="00FB51B9">
        <w:t xml:space="preserve"> overview</w:t>
      </w:r>
      <w:r w:rsidR="00F80AF0">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416B2FE9" w14:textId="271AD729" w:rsidR="00456324" w:rsidRDefault="00130B66" w:rsidP="00456324">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w:t>
      </w:r>
      <w:proofErr w:type="gramStart"/>
      <w:r w:rsidRPr="00FB51B9">
        <w:t>analysed</w:t>
      </w:r>
      <w:proofErr w:type="gramEnd"/>
      <w:r w:rsidRPr="00FB51B9">
        <w:t xml:space="preserve"> and visualized. In a final step, the pillar of artificial intelligence is deployed. An intelligent software is then in charge of </w:t>
      </w:r>
      <w:r w:rsidR="00D6645B">
        <w:t>supervising</w:t>
      </w:r>
      <w:r w:rsidRPr="00FB51B9">
        <w:t xml:space="preserve"> the production. </w:t>
      </w:r>
      <w:r w:rsidR="00F80AF0">
        <w:t>The AI</w:t>
      </w:r>
      <w:r w:rsidRPr="00FB51B9">
        <w:t xml:space="preserve"> can also work with the provided production site data</w:t>
      </w:r>
      <w:r w:rsidR="00DA150B">
        <w:t>, by applying advanced analysis methods</w:t>
      </w:r>
      <w:r w:rsidRPr="00FB51B9">
        <w:t xml:space="preserve">. If all is working perfectly together, there is just a production site manager of the rim producing company necessary to overview the progress of the factory, as execution, monitoring and controlling is done by software tools. </w:t>
      </w:r>
    </w:p>
    <w:p w14:paraId="575C7EC2" w14:textId="1F57F8C6"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353AD448" w14:textId="77777777" w:rsidR="00521C7F" w:rsidRDefault="00521C7F" w:rsidP="00521C7F">
      <w:pPr>
        <w:pStyle w:val="berschrift2"/>
      </w:pPr>
      <w:bookmarkStart w:id="5" w:name="_Toc138926457"/>
      <w:r>
        <w:t>Objectives</w:t>
      </w:r>
      <w:bookmarkEnd w:id="5"/>
    </w:p>
    <w:p w14:paraId="44B162FB" w14:textId="69384676" w:rsidR="00E40691" w:rsidRDefault="00E40691" w:rsidP="00511451">
      <w:r>
        <w:t>This chapter provides the specification of the project. It will be defined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33FA83E5" w14:textId="77777777" w:rsidR="00971840" w:rsidRDefault="00971840" w:rsidP="00971840">
      <w:r>
        <w:lastRenderedPageBreak/>
        <w:t xml:space="preserve">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w:t>
      </w:r>
      <w:proofErr w:type="gramStart"/>
      <w:r>
        <w:t>an</w:t>
      </w:r>
      <w:proofErr w:type="gramEnd"/>
      <w:r>
        <w:t xml:space="preserve"> user guideline.</w:t>
      </w:r>
    </w:p>
    <w:p w14:paraId="423A8157" w14:textId="337722AE" w:rsidR="00971840" w:rsidRDefault="00971840" w:rsidP="00971840">
      <w:r>
        <w:t xml:space="preserve">For the AI-Campus </w:t>
      </w:r>
      <w:proofErr w:type="spellStart"/>
      <w:r>
        <w:t>Lernfabrik</w:t>
      </w:r>
      <w:proofErr w:type="spellEnd"/>
      <w:r>
        <w:t xml:space="preserve">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w:t>
      </w:r>
      <w:proofErr w:type="gramStart"/>
      <w:r>
        <w:t>implementation  and</w:t>
      </w:r>
      <w:proofErr w:type="gramEnd"/>
      <w:r>
        <w:t xml:space="preserve"> the benefits. The workshop </w:t>
      </w:r>
      <w:proofErr w:type="gramStart"/>
      <w:r>
        <w:t>has to</w:t>
      </w:r>
      <w:proofErr w:type="gramEnd"/>
      <w:r>
        <w:t xml:space="preserve"> be based on the AI </w:t>
      </w:r>
      <w:proofErr w:type="spellStart"/>
      <w:r>
        <w:t>Lernfabrik</w:t>
      </w:r>
      <w:proofErr w:type="spellEnd"/>
      <w:r>
        <w:t xml:space="preserve"> and includes general explanations as well as follow-along tasks and their solution. Furthermore, </w:t>
      </w:r>
      <w:proofErr w:type="spellStart"/>
      <w:proofErr w:type="gramStart"/>
      <w:r>
        <w:t>a</w:t>
      </w:r>
      <w:proofErr w:type="spellEnd"/>
      <w:proofErr w:type="gramEnd"/>
      <w:r>
        <w:t xml:space="preserve"> analysis of the simulation factor</w:t>
      </w:r>
      <w:r w:rsidR="00216D09">
        <w:t>y’</w:t>
      </w:r>
      <w:r>
        <w:t>s hardware should be performed to understand if and how it is possible to use it.</w:t>
      </w:r>
    </w:p>
    <w:p w14:paraId="28246562" w14:textId="70D58711" w:rsidR="00E40691" w:rsidRDefault="00787CD8" w:rsidP="00CA5522">
      <w:pPr>
        <w:pStyle w:val="berschrift3"/>
      </w:pPr>
      <w:bookmarkStart w:id="6" w:name="_Toc138926458"/>
      <w:r>
        <w:t>G</w:t>
      </w:r>
      <w:r w:rsidR="00E40691">
        <w:t xml:space="preserve">eneral </w:t>
      </w:r>
      <w:r>
        <w:t>D</w:t>
      </w:r>
      <w:r w:rsidR="00E40691">
        <w:t>escription</w:t>
      </w:r>
      <w:r w:rsidR="00511451">
        <w:t xml:space="preserve"> of the product</w:t>
      </w:r>
      <w:bookmarkEnd w:id="6"/>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berschrift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lastRenderedPageBreak/>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27BDB2EC" w:rsidR="00E40691" w:rsidRDefault="00E40691" w:rsidP="00CA5522">
      <w:pPr>
        <w:pStyle w:val="berschrift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so the prospect</w:t>
      </w:r>
      <w:r w:rsidR="00DC6230">
        <w:t>s</w:t>
      </w:r>
      <w:r w:rsidR="00670B11">
        <w:t xml:space="preserve"> </w:t>
      </w:r>
      <w:proofErr w:type="gramStart"/>
      <w:r w:rsidR="00670B11">
        <w:t>are able to</w:t>
      </w:r>
      <w:proofErr w:type="gramEnd"/>
      <w:r w:rsidR="00670B11">
        <w:t xml:space="preserve"> compare what they can see happening at the factory and how the dashboard is visualizing it.</w:t>
      </w:r>
    </w:p>
    <w:p w14:paraId="1AFF9D8E" w14:textId="0EB0ADCE" w:rsidR="00E40691" w:rsidRDefault="00E40691" w:rsidP="00E40691">
      <w:r>
        <w:t xml:space="preserve">The </w:t>
      </w:r>
      <w:r w:rsidR="00966142">
        <w:t>A</w:t>
      </w:r>
      <w:r>
        <w:t xml:space="preserve">I-Campus factory learning material will be given digitally. </w:t>
      </w:r>
      <w:r w:rsidR="00670B11">
        <w:t xml:space="preserve">It includes workshop materials. These should consist of two documents. A deeper explanation of every step and software that is used and a </w:t>
      </w:r>
      <w:proofErr w:type="gramStart"/>
      <w:r w:rsidR="00670B11">
        <w:t>step by step</w:t>
      </w:r>
      <w:proofErr w:type="gramEnd"/>
      <w:r w:rsidR="00670B11">
        <w:t xml:space="preserve"> instruction to solve example tasks.</w:t>
      </w:r>
    </w:p>
    <w:p w14:paraId="12387DF7" w14:textId="361E0F81" w:rsidR="00E40691" w:rsidRDefault="00E40691" w:rsidP="00E40691">
      <w:pPr>
        <w:pStyle w:val="berschrift4"/>
      </w:pPr>
      <w:r>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w:t>
      </w:r>
      <w:proofErr w:type="gramStart"/>
      <w:r w:rsidR="00670B11">
        <w:t>has</w:t>
      </w:r>
      <w:proofErr w:type="gramEnd"/>
      <w:r w:rsidR="00670B11">
        <w:t xml:space="preserve">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berschrift2"/>
      </w:pPr>
      <w:bookmarkStart w:id="7" w:name="_Toc138926459"/>
      <w:r>
        <w:lastRenderedPageBreak/>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ellenraster"/>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 xml:space="preserve">Is the priority of a specification. It specifies whether a goal </w:t>
            </w:r>
            <w:proofErr w:type="gramStart"/>
            <w:r>
              <w:t>has to</w:t>
            </w:r>
            <w:proofErr w:type="gramEnd"/>
            <w:r>
              <w:t xml:space="preserve"> be achieved or not.</w:t>
            </w:r>
          </w:p>
          <w:p w14:paraId="50D38A3D" w14:textId="77777777" w:rsidR="00C83326" w:rsidRDefault="00C83326" w:rsidP="00603E16">
            <w:r>
              <w:t xml:space="preserve">A: </w:t>
            </w:r>
            <w:proofErr w:type="gramStart"/>
            <w:r>
              <w:t>Has to</w:t>
            </w:r>
            <w:proofErr w:type="gramEnd"/>
            <w:r>
              <w:t xml:space="preserve">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berschrift3"/>
      </w:pPr>
      <w:bookmarkStart w:id="8" w:name="_Toc138926460"/>
      <w:r>
        <w:t>F</w:t>
      </w:r>
      <w:r w:rsidR="00E40691">
        <w:t xml:space="preserve">unctional </w:t>
      </w:r>
      <w:r>
        <w:t>R</w:t>
      </w:r>
      <w:r w:rsidR="00E40691">
        <w:t>equirements</w:t>
      </w:r>
      <w:bookmarkEnd w:id="8"/>
    </w:p>
    <w:p w14:paraId="3901F583" w14:textId="42BE7DA3" w:rsidR="00E40691" w:rsidRDefault="00E40691" w:rsidP="00C83326">
      <w:pPr>
        <w:pStyle w:val="berschrift4"/>
      </w:pPr>
      <w:r>
        <w:t>MES software</w:t>
      </w:r>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With </w:t>
            </w:r>
            <w:proofErr w:type="spellStart"/>
            <w:proofErr w:type="gramStart"/>
            <w:r>
              <w:t>arc.quire</w:t>
            </w:r>
            <w:proofErr w:type="spellEnd"/>
            <w:proofErr w:type="gramEnd"/>
            <w:r>
              <w:t xml:space="preserv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Request list of </w:t>
            </w:r>
            <w:proofErr w:type="gramStart"/>
            <w:r>
              <w:t>database</w:t>
            </w:r>
            <w:proofErr w:type="gramEnd"/>
            <w:r>
              <w:t>.</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proofErr w:type="gramStart"/>
            <w:r>
              <w:t>has to</w:t>
            </w:r>
            <w:proofErr w:type="gramEnd"/>
            <w:r>
              <w:t xml:space="preserve">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w:t>
            </w:r>
            <w:proofErr w:type="gramStart"/>
            <w:r>
              <w:t>need</w:t>
            </w:r>
            <w:proofErr w:type="gramEnd"/>
            <w:r>
              <w:t xml:space="preserve">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 xml:space="preserve">Pictures of the workstations can </w:t>
            </w:r>
            <w:r>
              <w:lastRenderedPageBreak/>
              <w:t>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berschrift4"/>
      </w:pPr>
      <w:r>
        <w:t>MES E</w:t>
      </w:r>
      <w:r w:rsidR="00E40691">
        <w:t xml:space="preserve">xternal </w:t>
      </w:r>
      <w:r>
        <w:t>I</w:t>
      </w:r>
      <w:r w:rsidR="00E40691">
        <w:t>nterfaces</w:t>
      </w:r>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proofErr w:type="gramStart"/>
            <w:r>
              <w:t>arc.quire</w:t>
            </w:r>
            <w:proofErr w:type="spellEnd"/>
            <w:proofErr w:type="gram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berschrift4"/>
      </w:pPr>
      <w:r>
        <w:t>KI learning factory</w:t>
      </w:r>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proofErr w:type="gramStart"/>
            <w:r w:rsidR="00C83326">
              <w:t>should</w:t>
            </w:r>
            <w:r>
              <w:t xml:space="preserve"> to</w:t>
            </w:r>
            <w:proofErr w:type="gramEnd"/>
            <w:r>
              <w:t xml:space="preserve">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w:t>
            </w:r>
            <w:r w:rsidR="00C83326">
              <w:lastRenderedPageBreak/>
              <w:t>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berschrift3"/>
      </w:pPr>
      <w:bookmarkStart w:id="9" w:name="_Toc138926461"/>
      <w:r>
        <w:t>N</w:t>
      </w:r>
      <w:r w:rsidR="00E40691">
        <w:t>on-</w:t>
      </w:r>
      <w:r>
        <w:t>F</w:t>
      </w:r>
      <w:r w:rsidR="00E40691">
        <w:t xml:space="preserve">unctional </w:t>
      </w:r>
      <w:r>
        <w:t>R</w:t>
      </w:r>
      <w:r w:rsidR="00E40691">
        <w:t>equirements</w:t>
      </w:r>
      <w:bookmarkEnd w:id="9"/>
    </w:p>
    <w:tbl>
      <w:tblPr>
        <w:tblStyle w:val="Gitternetztabelle1hell"/>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proofErr w:type="gramStart"/>
            <w:r>
              <w:t>arc.quire</w:t>
            </w:r>
            <w:proofErr w:type="spellEnd"/>
            <w:proofErr w:type="gram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1"/>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berschrift1"/>
        <w:ind w:left="0" w:firstLine="0"/>
      </w:pPr>
      <w:r>
        <w:lastRenderedPageBreak/>
        <w:br/>
      </w:r>
      <w:r>
        <w:br/>
      </w:r>
      <w:r>
        <w:br/>
      </w:r>
      <w:r>
        <w:br/>
      </w:r>
      <w:r>
        <w:br/>
      </w:r>
      <w:bookmarkStart w:id="10" w:name="_Toc138926462"/>
      <w:r>
        <w:t>LITERATURE REVIEW</w:t>
      </w:r>
      <w:bookmarkEnd w:id="10"/>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w:t>
      </w:r>
      <w:proofErr w:type="spellStart"/>
      <w:r>
        <w:t>Lernfabrik</w:t>
      </w:r>
      <w:proofErr w:type="spellEnd"/>
      <w:r>
        <w:t xml:space="preserve">. </w:t>
      </w:r>
    </w:p>
    <w:p w14:paraId="1873A7C4" w14:textId="39FD690D" w:rsidR="000E2930" w:rsidRDefault="00E40691" w:rsidP="00E40691">
      <w:pPr>
        <w:pStyle w:val="berschrift2"/>
      </w:pPr>
      <w:bookmarkStart w:id="11" w:name="_Toc138926463"/>
      <w:r>
        <w:t>MES</w:t>
      </w:r>
      <w:bookmarkEnd w:id="11"/>
    </w:p>
    <w:p w14:paraId="687BBA32" w14:textId="30369624" w:rsidR="00E40691" w:rsidRPr="00944D5F" w:rsidRDefault="00E40691" w:rsidP="00E40691">
      <w:pPr>
        <w:rPr>
          <w:lang w:val="en-US"/>
        </w:rPr>
      </w:pPr>
      <w:bookmarkStart w:id="12"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berschrift3"/>
        <w:rPr>
          <w:lang w:val="en-US"/>
        </w:rPr>
      </w:pPr>
      <w:bookmarkStart w:id="13" w:name="_Toc138926464"/>
      <w:r>
        <w:rPr>
          <w:lang w:val="en-US"/>
        </w:rPr>
        <w:t>Functionality of a MES</w:t>
      </w:r>
      <w:bookmarkEnd w:id="13"/>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w:t>
      </w:r>
      <w:proofErr w:type="gramStart"/>
      <w:r>
        <w:rPr>
          <w:lang w:val="en-US"/>
        </w:rPr>
        <w:t>has to</w:t>
      </w:r>
      <w:proofErr w:type="gramEnd"/>
      <w:r>
        <w:rPr>
          <w:lang w:val="en-US"/>
        </w:rPr>
        <w:t xml:space="preserve"> be fully digitized before you can apply a MES. In the best case all sensor data and actuator states are available at real time, otherwise additional data </w:t>
      </w:r>
      <w:proofErr w:type="gramStart"/>
      <w:r>
        <w:rPr>
          <w:lang w:val="en-US"/>
        </w:rPr>
        <w:t>has to</w:t>
      </w:r>
      <w:proofErr w:type="gramEnd"/>
      <w:r>
        <w:rPr>
          <w:lang w:val="en-US"/>
        </w:rPr>
        <w:t xml:space="preserve">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w:t>
      </w:r>
      <w:proofErr w:type="gramStart"/>
      <w:r>
        <w:rPr>
          <w:lang w:val="en-US"/>
        </w:rPr>
        <w:t>high performance</w:t>
      </w:r>
      <w:proofErr w:type="gramEnd"/>
      <w:r>
        <w:rPr>
          <w:lang w:val="en-US"/>
        </w:rPr>
        <w:t xml:space="preserve"> MES and enable a well-timed and effective manufacturing control. </w:t>
      </w:r>
    </w:p>
    <w:p w14:paraId="79903957" w14:textId="77777777" w:rsidR="00E40691" w:rsidRDefault="00E40691" w:rsidP="00E40691">
      <w:pPr>
        <w:rPr>
          <w:lang w:val="en-US"/>
        </w:rPr>
      </w:pPr>
      <w:r>
        <w:rPr>
          <w:lang w:val="en-US"/>
        </w:rPr>
        <w:t xml:space="preserve">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w:t>
      </w:r>
      <w:proofErr w:type="gramStart"/>
      <w:r>
        <w:rPr>
          <w:lang w:val="en-US"/>
        </w:rPr>
        <w:t>an amounts</w:t>
      </w:r>
      <w:proofErr w:type="gramEnd"/>
      <w:r>
        <w:rPr>
          <w:lang w:val="en-US"/>
        </w:rPr>
        <w:t xml:space="preserve">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 xml:space="preserve">When it comes to human resources a MES should be able to handle time recording, time management, personnel resource planning and wage calculation. Furthermore, short-term manpower planning and escalation management can also be </w:t>
      </w:r>
      <w:proofErr w:type="gramStart"/>
      <w:r>
        <w:rPr>
          <w:lang w:val="en-US"/>
        </w:rPr>
        <w:t>use</w:t>
      </w:r>
      <w:proofErr w:type="gramEnd"/>
      <w:r>
        <w:rPr>
          <w:lang w:val="en-US"/>
        </w:rPr>
        <w:t xml:space="preserv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in the guideline VDI 5600 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2"/>
                    <a:stretch>
                      <a:fillRect/>
                    </a:stretch>
                  </pic:blipFill>
                  <pic:spPr>
                    <a:xfrm>
                      <a:off x="0" y="0"/>
                      <a:ext cx="4346539" cy="1432057"/>
                    </a:xfrm>
                    <a:prstGeom prst="rect">
                      <a:avLst/>
                    </a:prstGeom>
                  </pic:spPr>
                </pic:pic>
              </a:graphicData>
            </a:graphic>
          </wp:inline>
        </w:drawing>
      </w:r>
    </w:p>
    <w:p w14:paraId="0CED40D3" w14:textId="358A8CF8" w:rsidR="00E40691" w:rsidRPr="00F628D4" w:rsidRDefault="00E40691" w:rsidP="00EA29C3">
      <w:pPr>
        <w:pStyle w:val="Beschriftung"/>
        <w:rPr>
          <w:lang w:val="en-US"/>
        </w:rPr>
      </w:pPr>
      <w:r>
        <w:rPr>
          <w:lang w:val="en-US"/>
        </w:rPr>
        <w:t>Figure 2.</w:t>
      </w:r>
      <w:r w:rsidR="00F54889">
        <w:rPr>
          <w:lang w:val="en-US"/>
        </w:rPr>
        <w:t>1</w:t>
      </w:r>
      <w:r>
        <w:rPr>
          <w:lang w:val="en-US"/>
        </w:rPr>
        <w:t>: Architecture of an enterprise with MES</w:t>
      </w:r>
    </w:p>
    <w:p w14:paraId="04DC8B3D" w14:textId="6D7D14DF" w:rsidR="00E40691" w:rsidRDefault="00E40691" w:rsidP="00E40691">
      <w:pPr>
        <w:rPr>
          <w:lang w:val="en-US"/>
        </w:rPr>
      </w:pPr>
      <w:r w:rsidRPr="00492262">
        <w:rPr>
          <w:lang w:val="en-US"/>
        </w:rPr>
        <w:t>As shown in</w:t>
      </w:r>
      <w:r>
        <w:rPr>
          <w:lang w:val="en-US"/>
        </w:rPr>
        <w:t xml:space="preserve"> the figure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w:t>
      </w:r>
      <w:proofErr w:type="gramStart"/>
      <w:r>
        <w:rPr>
          <w:lang w:val="en-US"/>
        </w:rPr>
        <w:t>time period</w:t>
      </w:r>
      <w:proofErr w:type="gramEnd"/>
      <w:r>
        <w:rPr>
          <w:lang w:val="en-US"/>
        </w:rPr>
        <w:t xml:space="preserve">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 xml:space="preserve">Since the MES has interfaces with lots of other systems, it acts like a hub for the data. The ERP provides the base-data such as orders, quality requirements and capacity planning that needs to be saved and processed in the MES. But the MES also </w:t>
      </w:r>
      <w:proofErr w:type="gramStart"/>
      <w:r>
        <w:rPr>
          <w:lang w:val="en-US"/>
        </w:rPr>
        <w:t>has to</w:t>
      </w:r>
      <w:proofErr w:type="gramEnd"/>
      <w:r>
        <w:rPr>
          <w:lang w:val="en-US"/>
        </w:rPr>
        <w:t xml:space="preserve">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w:t>
      </w:r>
      <w:proofErr w:type="gramStart"/>
      <w:r>
        <w:rPr>
          <w:lang w:val="en-US"/>
        </w:rPr>
        <w:t>have to</w:t>
      </w:r>
      <w:proofErr w:type="gramEnd"/>
      <w:r>
        <w:rPr>
          <w:lang w:val="en-US"/>
        </w:rPr>
        <w:t xml:space="preserve"> insert them manually. When the MES is seen as a hub, it is important that it is integrated horizontally as well as vertically, which means that the information is distributed on the MES level </w:t>
      </w:r>
      <w:proofErr w:type="gramStart"/>
      <w:r>
        <w:rPr>
          <w:lang w:val="en-US"/>
        </w:rPr>
        <w:t>and also</w:t>
      </w:r>
      <w:proofErr w:type="gramEnd"/>
      <w:r>
        <w:rPr>
          <w:lang w:val="en-US"/>
        </w:rPr>
        <w:t xml:space="preserve"> throughout the different levels of the pyramid.</w:t>
      </w:r>
    </w:p>
    <w:p w14:paraId="093697D9" w14:textId="77777777" w:rsidR="00E40691" w:rsidRPr="0051147F" w:rsidRDefault="00E40691" w:rsidP="00E40691">
      <w:pPr>
        <w:rPr>
          <w:lang w:val="en-US"/>
        </w:rPr>
      </w:pPr>
      <w:r w:rsidRPr="0051147F">
        <w:rPr>
          <w:lang w:val="en-US"/>
        </w:rPr>
        <w:t xml:space="preserve">When using a </w:t>
      </w:r>
      <w:proofErr w:type="gramStart"/>
      <w:r w:rsidRPr="0051147F">
        <w:rPr>
          <w:lang w:val="en-US"/>
        </w:rPr>
        <w:t>MES</w:t>
      </w:r>
      <w:proofErr w:type="gramEnd"/>
      <w:r w:rsidRPr="0051147F">
        <w:rPr>
          <w:lang w:val="en-US"/>
        </w:rPr>
        <w:t xml:space="preserve"> a database, either an external one or the MES itself, with high requirements is needed. Data </w:t>
      </w:r>
      <w:proofErr w:type="gramStart"/>
      <w:r w:rsidRPr="0051147F">
        <w:rPr>
          <w:lang w:val="en-US"/>
        </w:rPr>
        <w:t>has to</w:t>
      </w:r>
      <w:proofErr w:type="gramEnd"/>
      <w:r w:rsidRPr="0051147F">
        <w:rPr>
          <w:lang w:val="en-US"/>
        </w:rPr>
        <w:t xml:space="preserve"> be consistent, plausible and complete, which is also relevant for data acquisition. Furthermore, the database </w:t>
      </w:r>
      <w:proofErr w:type="gramStart"/>
      <w:r w:rsidRPr="0051147F">
        <w:rPr>
          <w:lang w:val="en-US"/>
        </w:rPr>
        <w:t>has to</w:t>
      </w:r>
      <w:proofErr w:type="gramEnd"/>
      <w:r w:rsidRPr="0051147F">
        <w:rPr>
          <w:lang w:val="en-US"/>
        </w:rPr>
        <w:t xml:space="preserve"> meet various security aspects so that the production is not endangered in case of power outage and other problems.</w:t>
      </w:r>
    </w:p>
    <w:p w14:paraId="0E6C0B98" w14:textId="77777777" w:rsidR="00E40691" w:rsidRPr="0051147F" w:rsidRDefault="00E40691" w:rsidP="00E40691">
      <w:pPr>
        <w:pStyle w:val="berschrift3"/>
        <w:rPr>
          <w:lang w:val="en-US"/>
        </w:rPr>
      </w:pPr>
      <w:bookmarkStart w:id="14" w:name="_Toc138926465"/>
      <w:r w:rsidRPr="0051147F">
        <w:rPr>
          <w:lang w:val="en-US"/>
        </w:rPr>
        <w:lastRenderedPageBreak/>
        <w:t>MES in the context of Industry 4.0</w:t>
      </w:r>
      <w:bookmarkEnd w:id="14"/>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w:t>
      </w:r>
      <w:proofErr w:type="gramStart"/>
      <w:r w:rsidRPr="001D5F80">
        <w:rPr>
          <w:lang w:val="en-US"/>
        </w:rPr>
        <w:t>in order to</w:t>
      </w:r>
      <w:proofErr w:type="gramEnd"/>
      <w:r w:rsidRPr="001D5F80">
        <w:rPr>
          <w:lang w:val="en-US"/>
        </w:rPr>
        <w:t xml:space="preserve">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proofErr w:type="gramStart"/>
      <w:r>
        <w:rPr>
          <w:lang w:val="en-US"/>
        </w:rPr>
        <w:t>has to</w:t>
      </w:r>
      <w:proofErr w:type="gramEnd"/>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proofErr w:type="gramStart"/>
      <w:r w:rsidRPr="001D5F80">
        <w:rPr>
          <w:lang w:val="en-US"/>
        </w:rPr>
        <w:t>Industry</w:t>
      </w:r>
      <w:proofErr w:type="gramEnd"/>
      <w:r w:rsidRPr="001D5F80">
        <w:rPr>
          <w:lang w:val="en-US"/>
        </w:rPr>
        <w:t xml:space="preserve"> 4.0 era. </w:t>
      </w:r>
      <w:proofErr w:type="gramStart"/>
      <w:r w:rsidRPr="001D5F80">
        <w:rPr>
          <w:lang w:val="en-US"/>
        </w:rPr>
        <w:t>In particular horizontal</w:t>
      </w:r>
      <w:proofErr w:type="gramEnd"/>
      <w:r w:rsidRPr="001D5F80">
        <w:rPr>
          <w:lang w:val="en-US"/>
        </w:rPr>
        <w:t xml:space="preserve"> integration and comprehensive penetration of the company are of </w:t>
      </w:r>
      <w:r>
        <w:rPr>
          <w:lang w:val="en-US"/>
        </w:rPr>
        <w:t>the most important issues</w:t>
      </w:r>
      <w:r w:rsidRPr="001D5F80">
        <w:rPr>
          <w:lang w:val="en-US"/>
        </w:rPr>
        <w:t xml:space="preserve"> here. The collection of data in production, their aggregation </w:t>
      </w:r>
      <w:proofErr w:type="gramStart"/>
      <w:r w:rsidRPr="001D5F80">
        <w:rPr>
          <w:lang w:val="en-US"/>
        </w:rPr>
        <w:t>and also</w:t>
      </w:r>
      <w:proofErr w:type="gramEnd"/>
      <w:r w:rsidRPr="001D5F80">
        <w:rPr>
          <w:lang w:val="en-US"/>
        </w:rPr>
        <w:t xml:space="preserve">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w:t>
      </w:r>
      <w:proofErr w:type="gramStart"/>
      <w:r w:rsidRPr="00944D5F">
        <w:rPr>
          <w:lang w:val="en-US"/>
        </w:rPr>
        <w:t>in order to</w:t>
      </w:r>
      <w:proofErr w:type="gramEnd"/>
      <w:r w:rsidRPr="00944D5F">
        <w:rPr>
          <w:lang w:val="en-US"/>
        </w:rPr>
        <w:t xml:space="preserve">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2"/>
    </w:p>
    <w:p w14:paraId="7DCAD8F4" w14:textId="72F14695" w:rsidR="00E40691" w:rsidRDefault="00EA29C3" w:rsidP="00EA29C3">
      <w:pPr>
        <w:pStyle w:val="berschrift3"/>
        <w:rPr>
          <w:lang w:val="en-US"/>
        </w:rPr>
      </w:pPr>
      <w:bookmarkStart w:id="15" w:name="_Toc138926466"/>
      <w:proofErr w:type="spellStart"/>
      <w:r>
        <w:rPr>
          <w:lang w:val="en-US"/>
        </w:rPr>
        <w:t>Arcstone’s</w:t>
      </w:r>
      <w:proofErr w:type="spellEnd"/>
      <w:r>
        <w:rPr>
          <w:lang w:val="en-US"/>
        </w:rPr>
        <w:t xml:space="preserve"> MES solutions</w:t>
      </w:r>
      <w:bookmarkEnd w:id="15"/>
    </w:p>
    <w:p w14:paraId="2A3BA808" w14:textId="4E3B0DF8" w:rsidR="00CB1D31" w:rsidRDefault="00CB1D31" w:rsidP="00CB1D31">
      <w:r>
        <w:t xml:space="preserve">The used MES software is </w:t>
      </w:r>
      <w:proofErr w:type="spellStart"/>
      <w:r>
        <w:t>arc.ops</w:t>
      </w:r>
      <w:proofErr w:type="spellEnd"/>
      <w:r>
        <w:t xml:space="preserve"> from </w:t>
      </w:r>
      <w:proofErr w:type="spellStart"/>
      <w:r>
        <w:t>Arcstone</w:t>
      </w:r>
      <w:proofErr w:type="spellEnd"/>
      <w:r>
        <w:t xml:space="preserve">. It features a specific tool for connecting to machines and pull the data named </w:t>
      </w:r>
      <w:proofErr w:type="spellStart"/>
      <w:proofErr w:type="gramStart"/>
      <w:r>
        <w:t>arc.quire</w:t>
      </w:r>
      <w:proofErr w:type="spellEnd"/>
      <w:proofErr w:type="gramEnd"/>
      <w:r>
        <w:t xml:space="preserve">, which </w:t>
      </w:r>
      <w:r w:rsidR="00216D09">
        <w:t>works with</w:t>
      </w:r>
      <w:r>
        <w:t xml:space="preserve"> industries standard protocols, including OPCUA</w:t>
      </w:r>
      <w:r w:rsidR="00216D09">
        <w:t xml:space="preserve"> and is also capable of manual data input</w:t>
      </w:r>
      <w:r>
        <w:t>.</w:t>
      </w:r>
      <w:r w:rsidR="00216D09">
        <w:t xml:space="preserve"> As a hardware integrator it writes the data into a SQL database inside the MES, from where </w:t>
      </w:r>
      <w:proofErr w:type="spellStart"/>
      <w:proofErr w:type="gramStart"/>
      <w:r w:rsidR="00216D09">
        <w:t>arc.flow</w:t>
      </w:r>
      <w:proofErr w:type="spellEnd"/>
      <w:proofErr w:type="gramEnd"/>
      <w:r w:rsidR="00216D09">
        <w:t xml:space="preserve"> can distribute the data further to an ERP or other top level planning systems.</w:t>
      </w:r>
      <w:r>
        <w:t xml:space="preserve"> A complete overview of </w:t>
      </w:r>
      <w:proofErr w:type="spellStart"/>
      <w:r>
        <w:t>Arcstones</w:t>
      </w:r>
      <w:proofErr w:type="spellEnd"/>
      <w:r>
        <w:t xml:space="preserve"> MES solutions is shown in </w:t>
      </w:r>
      <w:r w:rsidR="00444D9C">
        <w:t>f</w:t>
      </w:r>
      <w:r>
        <w:t xml:space="preserve">igure </w:t>
      </w:r>
      <w:r w:rsidR="00F54889">
        <w:t>2.2</w:t>
      </w:r>
      <w:r>
        <w:t>.</w:t>
      </w:r>
      <w:r w:rsidR="00216D09">
        <w:t xml:space="preserve"> On the right side the gateway to the different stakeholders inside </w:t>
      </w:r>
      <w:proofErr w:type="spellStart"/>
      <w:proofErr w:type="gramStart"/>
      <w:r w:rsidR="00216D09">
        <w:t>a</w:t>
      </w:r>
      <w:proofErr w:type="spellEnd"/>
      <w:proofErr w:type="gramEnd"/>
      <w:r w:rsidR="00216D09">
        <w:t xml:space="preserve"> enterprise is shown.</w:t>
      </w:r>
    </w:p>
    <w:p w14:paraId="2D6A4DF5" w14:textId="6D516E7F" w:rsidR="00CB1D31" w:rsidRDefault="00CB1D31" w:rsidP="00CB1D31">
      <w:pPr>
        <w:pStyle w:val="Beschriftung"/>
      </w:pPr>
      <w:r>
        <w:rPr>
          <w:noProof/>
        </w:rPr>
        <w:lastRenderedPageBreak/>
        <w:drawing>
          <wp:anchor distT="0" distB="0" distL="114300" distR="114300" simplePos="0" relativeHeight="251654144"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xml:space="preserve">: </w:t>
      </w:r>
      <w:proofErr w:type="spellStart"/>
      <w:r>
        <w:t>Arcstone’s</w:t>
      </w:r>
      <w:proofErr w:type="spellEnd"/>
      <w:r>
        <w:t xml:space="preserve"> MES solutions</w:t>
      </w:r>
    </w:p>
    <w:p w14:paraId="4DA9F68C" w14:textId="79E5D3A2" w:rsidR="00CB1D31" w:rsidRDefault="00CB1D31" w:rsidP="00CB1D31">
      <w:r>
        <w:t xml:space="preserve">When looked at </w:t>
      </w:r>
      <w:proofErr w:type="spellStart"/>
      <w:r>
        <w:t>Arcstones</w:t>
      </w:r>
      <w:proofErr w:type="spellEnd"/>
      <w:r>
        <w:t xml:space="preserve"> MES solutions in the context of the ISA 95 framework, </w:t>
      </w:r>
      <w:proofErr w:type="spellStart"/>
      <w:proofErr w:type="gramStart"/>
      <w:r>
        <w:t>arc.quire</w:t>
      </w:r>
      <w:proofErr w:type="spellEnd"/>
      <w:proofErr w:type="gram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w:t>
      </w:r>
      <w:r w:rsidR="00444D9C">
        <w:t>f</w:t>
      </w:r>
      <w:r>
        <w:t xml:space="preserve">igure </w:t>
      </w:r>
      <w:r w:rsidR="00F54889">
        <w:t>2</w:t>
      </w:r>
      <w:r>
        <w:t>.</w:t>
      </w:r>
      <w:r w:rsidR="00F54889">
        <w:t>3</w:t>
      </w:r>
      <w:r>
        <w:t>.</w:t>
      </w:r>
    </w:p>
    <w:p w14:paraId="508A9CEE" w14:textId="5B73CB55" w:rsidR="00EA29C3" w:rsidRPr="00806DE4" w:rsidRDefault="00216D09" w:rsidP="00806DE4">
      <w:pPr>
        <w:pStyle w:val="Beschriftung"/>
      </w:pPr>
      <w:r>
        <w:rPr>
          <w:noProof/>
        </w:rPr>
        <w:drawing>
          <wp:anchor distT="0" distB="0" distL="114300" distR="114300" simplePos="0" relativeHeight="251655168"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xml:space="preserve">: </w:t>
      </w:r>
      <w:proofErr w:type="spellStart"/>
      <w:r w:rsidR="00CB1D31">
        <w:t>Arcstone</w:t>
      </w:r>
      <w:proofErr w:type="spellEnd"/>
      <w:r w:rsidR="00CB1D31">
        <w:t xml:space="preserve"> in the context of the ISA 95 framework</w:t>
      </w:r>
    </w:p>
    <w:p w14:paraId="46F9773D" w14:textId="09E9CFD8" w:rsidR="00E40691" w:rsidRDefault="00E40691" w:rsidP="00606B68">
      <w:pPr>
        <w:pStyle w:val="berschrift2"/>
      </w:pPr>
      <w:r w:rsidRPr="00935584">
        <w:t xml:space="preserve"> </w:t>
      </w:r>
      <w:bookmarkStart w:id="16" w:name="_Toc138926467"/>
      <w:r w:rsidRPr="00935584">
        <w:t>Artificial Intelligence</w:t>
      </w:r>
      <w:bookmarkEnd w:id="16"/>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w:t>
      </w:r>
      <w:proofErr w:type="gramStart"/>
      <w:r w:rsidRPr="00D11770">
        <w:t>viewed</w:t>
      </w:r>
      <w:proofErr w:type="gramEnd"/>
      <w:r w:rsidRPr="00D11770">
        <w:t xml:space="preserve"> and stopped by humans. Furthermore, the quality of products needs to be screened. </w:t>
      </w:r>
      <w:r>
        <w:t>For a company this always means to pay wages. But how avoid these costs?</w:t>
      </w:r>
    </w:p>
    <w:p w14:paraId="66747B4A" w14:textId="7FDAE951" w:rsidR="00E40691" w:rsidRPr="00D11770" w:rsidRDefault="00E40691" w:rsidP="00E40691">
      <w:r>
        <w:lastRenderedPageBreak/>
        <w:t xml:space="preserve">With “[the] branch of computer science that is concerned with the automation of intelligent </w:t>
      </w:r>
      <w:proofErr w:type="spellStart"/>
      <w:r>
        <w:t>behavior</w:t>
      </w:r>
      <w:proofErr w:type="spellEnd"/>
      <w:r>
        <w:t xml:space="preserve">”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berschrift3"/>
      </w:pPr>
      <w:bookmarkStart w:id="17" w:name="_Toc138926468"/>
      <w:r>
        <w:t>Neuronal Network in general</w:t>
      </w:r>
      <w:bookmarkEnd w:id="17"/>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w:t>
      </w:r>
      <w:proofErr w:type="gramStart"/>
      <w:r>
        <w:t>neuron</w:t>
      </w:r>
      <w:proofErr w:type="gramEnd"/>
      <w:r>
        <w:t xml:space="preserve"> and it will reach out and sends its information. But where to? </w:t>
      </w:r>
    </w:p>
    <w:p w14:paraId="4FEC5593" w14:textId="77777777" w:rsidR="00E40691" w:rsidRDefault="00E40691" w:rsidP="00E40691">
      <w:r w:rsidRPr="006B4C8B">
        <w:rPr>
          <w:rStyle w:val="Fett"/>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w:t>
      </w:r>
      <w:proofErr w:type="gramStart"/>
      <w:r>
        <w:t>network</w:t>
      </w:r>
      <w:proofErr w:type="gramEnd"/>
      <w:r>
        <w:t xml:space="preserve">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lastRenderedPageBreak/>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6"/>
                    <a:stretch>
                      <a:fillRect/>
                    </a:stretch>
                  </pic:blipFill>
                  <pic:spPr>
                    <a:xfrm>
                      <a:off x="0" y="0"/>
                      <a:ext cx="5205748" cy="3246133"/>
                    </a:xfrm>
                    <a:prstGeom prst="rect">
                      <a:avLst/>
                    </a:prstGeom>
                  </pic:spPr>
                </pic:pic>
              </a:graphicData>
            </a:graphic>
          </wp:inline>
        </w:drawing>
      </w:r>
    </w:p>
    <w:p w14:paraId="4CBF1BF1" w14:textId="004D5C56" w:rsidR="00E40691" w:rsidRDefault="00E40691" w:rsidP="00EA29C3">
      <w:pPr>
        <w:pStyle w:val="Beschriftung"/>
      </w:pPr>
      <w:r>
        <w:t>Figure 2.</w:t>
      </w:r>
      <w:r w:rsidR="00F54889">
        <w:t>4</w:t>
      </w:r>
      <w:r>
        <w:t>: Model of network (</w:t>
      </w:r>
      <w:proofErr w:type="spellStart"/>
      <w:r>
        <w:t>Ertel</w:t>
      </w:r>
      <w:proofErr w:type="spellEnd"/>
      <w:r>
        <w:t>, 2021)</w:t>
      </w:r>
    </w:p>
    <w:p w14:paraId="5A9FCD5B" w14:textId="63979DB7" w:rsidR="00E40691" w:rsidRDefault="00E40691" w:rsidP="00E40691">
      <w:r>
        <w:t xml:space="preserve">The figure </w:t>
      </w:r>
      <w:r w:rsidR="00F54889">
        <w:t xml:space="preserve">2.4 </w:t>
      </w:r>
      <w:r>
        <w:t xml:space="preserve">above represents the network. The green triangles are the neurons connected by wires. The following </w:t>
      </w:r>
      <w:r w:rsidR="00F54889">
        <w:t>figure 2.5</w:t>
      </w:r>
      <w:r>
        <w:t xml:space="preserv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7"/>
                    <a:stretch>
                      <a:fillRect/>
                    </a:stretch>
                  </pic:blipFill>
                  <pic:spPr>
                    <a:xfrm>
                      <a:off x="0" y="0"/>
                      <a:ext cx="5227552" cy="1626119"/>
                    </a:xfrm>
                    <a:prstGeom prst="rect">
                      <a:avLst/>
                    </a:prstGeom>
                  </pic:spPr>
                </pic:pic>
              </a:graphicData>
            </a:graphic>
          </wp:inline>
        </w:drawing>
      </w:r>
    </w:p>
    <w:p w14:paraId="7AEF9D38" w14:textId="372DEEA4" w:rsidR="00E40691" w:rsidRDefault="00E40691" w:rsidP="00EA29C3">
      <w:pPr>
        <w:pStyle w:val="Beschriftung"/>
      </w:pPr>
      <w:r>
        <w:t>Figure 2.</w:t>
      </w:r>
      <w:r w:rsidR="00F54889">
        <w:t>5</w:t>
      </w:r>
      <w:r>
        <w:t>: Mathematical Neuron (</w:t>
      </w:r>
      <w:proofErr w:type="spellStart"/>
      <w:r>
        <w:t>Ertel</w:t>
      </w:r>
      <w:proofErr w:type="spellEnd"/>
      <w:r>
        <w:t>,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 xml:space="preserve">Despite its called learning network in most networks the input data is processed through fixed calculations. In most cases it is a kind of matrix multiplication or applying filters and mask. It is also possible to several steps of calculation. That’s </w:t>
      </w:r>
      <w:r>
        <w:lastRenderedPageBreak/>
        <w:t>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7216" behindDoc="0" locked="0" layoutInCell="1" allowOverlap="1" wp14:anchorId="28225982" wp14:editId="28E70FBF">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8">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39C0CF8D" w:rsidR="00E40691" w:rsidRPr="00DC6230" w:rsidRDefault="00E40691" w:rsidP="00DC6230">
      <w:pPr>
        <w:pStyle w:val="Beschriftung"/>
      </w:pPr>
      <w:r>
        <w:t>Figure 2.</w:t>
      </w:r>
      <w:r w:rsidR="00F54889">
        <w:t>6</w:t>
      </w:r>
      <w:r>
        <w:t>: Pattern of number 2 (</w:t>
      </w:r>
      <w:proofErr w:type="spellStart"/>
      <w:r>
        <w:t>Ertel</w:t>
      </w:r>
      <w:proofErr w:type="spellEnd"/>
      <w:r>
        <w:t>, 2021)</w:t>
      </w:r>
    </w:p>
    <w:p w14:paraId="310F3BE2" w14:textId="01BE8C46" w:rsidR="00E40691" w:rsidRDefault="00E40691" w:rsidP="00E40691">
      <w:r>
        <w:t xml:space="preserve">In the </w:t>
      </w:r>
      <w:r w:rsidR="00444D9C">
        <w:t>figure 2.6</w:t>
      </w:r>
      <w:r>
        <w:t xml:space="preserve"> </w:t>
      </w:r>
      <w:r w:rsidR="00444D9C">
        <w:t xml:space="preserve">above </w:t>
      </w:r>
      <w:r>
        <w:t>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 xml:space="preserve">Another example is </w:t>
      </w:r>
      <w:proofErr w:type="gramStart"/>
      <w:r>
        <w:t>face</w:t>
      </w:r>
      <w:proofErr w:type="gramEnd"/>
      <w:r>
        <w:t xml:space="preserv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tasks. </w:t>
      </w:r>
      <w:proofErr w:type="gramStart"/>
      <w:r>
        <w:t>So</w:t>
      </w:r>
      <w:proofErr w:type="gramEnd"/>
      <w:r>
        <w:t xml:space="preserve"> every part is structured differently to match its requirements. For artificial networks it is similar. Different networks suit different tasks. That’s why there are many different models that try to attempt to rebuild a part of the brain. Each model </w:t>
      </w:r>
      <w:r>
        <w:lastRenderedPageBreak/>
        <w:t>has its benefits an application its suits. For our project it will be the convolutional neuronal network and the recurrent neuronal network.</w:t>
      </w:r>
    </w:p>
    <w:p w14:paraId="48FB233C" w14:textId="1B60E7C7" w:rsidR="00E40691" w:rsidRDefault="00E40691" w:rsidP="00E40691">
      <w:pPr>
        <w:pStyle w:val="berschrift3"/>
      </w:pPr>
      <w:bookmarkStart w:id="18" w:name="_Toc138926469"/>
      <w:r>
        <w:t>Convolutional Neuronal Network</w:t>
      </w:r>
      <w:bookmarkEnd w:id="18"/>
    </w:p>
    <w:p w14:paraId="65837FCC" w14:textId="77777777" w:rsidR="00E40691" w:rsidRPr="008B6C8E" w:rsidRDefault="00E40691" w:rsidP="00E40691">
      <w:r>
        <w:t xml:space="preserve">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w:t>
      </w:r>
      <w:proofErr w:type="gramStart"/>
      <w:r>
        <w:t>things</w:t>
      </w:r>
      <w:proofErr w:type="gramEnd"/>
      <w:r>
        <w:t xml:space="preserve">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218833" cy="1549197"/>
                    </a:xfrm>
                    <a:prstGeom prst="rect">
                      <a:avLst/>
                    </a:prstGeom>
                  </pic:spPr>
                </pic:pic>
              </a:graphicData>
            </a:graphic>
          </wp:inline>
        </w:drawing>
      </w:r>
    </w:p>
    <w:p w14:paraId="408154A3" w14:textId="61E526C6" w:rsidR="00E40691" w:rsidRDefault="00E40691" w:rsidP="00EA29C3">
      <w:pPr>
        <w:pStyle w:val="Beschriftung"/>
      </w:pPr>
      <w:r>
        <w:t>Figure 2.</w:t>
      </w:r>
      <w:r w:rsidR="00444D9C">
        <w:t>7</w:t>
      </w:r>
      <w:r>
        <w:t>: CNN working principle (</w:t>
      </w:r>
      <w:proofErr w:type="spellStart"/>
      <w:r>
        <w:t>Ertel</w:t>
      </w:r>
      <w:proofErr w:type="spellEnd"/>
      <w:r>
        <w:t>, 2021)</w:t>
      </w:r>
    </w:p>
    <w:p w14:paraId="3C98CF40" w14:textId="4B3A705D" w:rsidR="00E40691" w:rsidRDefault="00E40691" w:rsidP="00E40691">
      <w:r>
        <w:t xml:space="preserve">The figure </w:t>
      </w:r>
      <w:r w:rsidR="00444D9C">
        <w:t xml:space="preserve">2.7 </w:t>
      </w:r>
      <w:r>
        <w:t>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w:t>
      </w:r>
      <w:r>
        <w:lastRenderedPageBreak/>
        <w:t xml:space="preserve">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bookmarkStart w:id="19" w:name="_Toc138926470"/>
      <w:r>
        <w:t>Recurrent Neuronal Network</w:t>
      </w:r>
      <w:bookmarkEnd w:id="19"/>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w:t>
      </w:r>
      <w:proofErr w:type="gramStart"/>
      <w:r>
        <w:t>is capable of remembering</w:t>
      </w:r>
      <w:proofErr w:type="gramEnd"/>
      <w:r>
        <w:t xml:space="preserve"> data input for a while and even take it in consideration for new learning processes. </w:t>
      </w:r>
    </w:p>
    <w:p w14:paraId="298FFB40" w14:textId="77777777" w:rsidR="00E40691" w:rsidRDefault="00E40691" w:rsidP="00E40691">
      <w:r w:rsidRPr="00027192">
        <w:rPr>
          <w:noProof/>
        </w:rPr>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223475" cy="2916901"/>
                    </a:xfrm>
                    <a:prstGeom prst="rect">
                      <a:avLst/>
                    </a:prstGeom>
                  </pic:spPr>
                </pic:pic>
              </a:graphicData>
            </a:graphic>
          </wp:inline>
        </w:drawing>
      </w:r>
    </w:p>
    <w:p w14:paraId="13A68CE9" w14:textId="342236F8" w:rsidR="00E40691" w:rsidRDefault="00E40691" w:rsidP="00EA29C3">
      <w:pPr>
        <w:pStyle w:val="Beschriftung"/>
      </w:pPr>
      <w:r>
        <w:t>Figure 2.</w:t>
      </w:r>
      <w:r w:rsidR="00444D9C">
        <w:t>8</w:t>
      </w:r>
      <w:r>
        <w:t>: Recurrent Neuronal Network (</w:t>
      </w:r>
      <w:proofErr w:type="spellStart"/>
      <w:r>
        <w:t>Grum</w:t>
      </w:r>
      <w:proofErr w:type="spellEnd"/>
      <w:r>
        <w:t>, 2022)</w:t>
      </w:r>
    </w:p>
    <w:p w14:paraId="77788522" w14:textId="4E0AEB05" w:rsidR="00E40691" w:rsidRDefault="00E40691" w:rsidP="00E40691">
      <w:r>
        <w:lastRenderedPageBreak/>
        <w:t xml:space="preserve">The figure </w:t>
      </w:r>
      <w:r w:rsidR="00444D9C">
        <w:t xml:space="preserve">2.8 </w:t>
      </w:r>
      <w:r>
        <w:t>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berschrift3"/>
      </w:pPr>
      <w:bookmarkStart w:id="20" w:name="_Toc138926471"/>
      <w:r>
        <w:t>Summary Neuronal Networks</w:t>
      </w:r>
      <w:bookmarkEnd w:id="20"/>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21" w:name="_Toc138926472"/>
      <w:r>
        <w:t>METHODOLOGY</w:t>
      </w:r>
      <w:bookmarkEnd w:id="21"/>
    </w:p>
    <w:p w14:paraId="1286A721" w14:textId="36E93FDF" w:rsidR="00012160" w:rsidRDefault="00E91398" w:rsidP="00E91398">
      <w:pPr>
        <w:pStyle w:val="berschrift2"/>
      </w:pPr>
      <w:bookmarkStart w:id="22" w:name="_Toc138926473"/>
      <w:r>
        <w:t>Flow chart</w:t>
      </w:r>
      <w:bookmarkEnd w:id="22"/>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w:t>
      </w:r>
      <w:proofErr w:type="spellStart"/>
      <w:r>
        <w:t>Lernfabrik</w:t>
      </w:r>
      <w:proofErr w:type="spellEnd"/>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AI-Campus course. After that several task branches open. The left one is about reviewing and translate the AI-</w:t>
      </w:r>
      <w:proofErr w:type="spellStart"/>
      <w:r>
        <w:t>Lernfabrik</w:t>
      </w:r>
      <w:proofErr w:type="spellEnd"/>
      <w:r>
        <w:t xml:space="preserve"> course. The middle branch includes understanding the </w:t>
      </w:r>
      <w:proofErr w:type="spellStart"/>
      <w:r>
        <w:t>Lernfabrik</w:t>
      </w:r>
      <w:proofErr w:type="spellEnd"/>
      <w:r>
        <w:t xml:space="preserve"> tools, perform the course tasks and write a documentation for the solutions. The first two branches then combine again as the </w:t>
      </w:r>
      <w:r>
        <w:lastRenderedPageBreak/>
        <w:t>analysation about the learned are required. The branch on the right side includes the analysis of the simulation hardware and to check if an implementation using the AI-</w:t>
      </w:r>
      <w:proofErr w:type="spellStart"/>
      <w:r>
        <w:t>Lernfabrik</w:t>
      </w:r>
      <w:proofErr w:type="spellEnd"/>
      <w:r>
        <w:t xml:space="preserve"> software is possible. In the final project execution step, the information of all branches is </w:t>
      </w:r>
      <w:proofErr w:type="gramStart"/>
      <w:r>
        <w:t>collected</w:t>
      </w:r>
      <w:proofErr w:type="gramEnd"/>
      <w:r>
        <w:t xml:space="preserve">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Beschriftung"/>
      </w:pPr>
      <w:r>
        <w:t xml:space="preserve">Figure 3.1: MES </w:t>
      </w:r>
      <w:r w:rsidR="009C16A3">
        <w:t>F</w:t>
      </w:r>
      <w:r>
        <w:t>lowchart</w:t>
      </w:r>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60288"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Beschriftung"/>
      </w:pPr>
      <w:r>
        <w:t xml:space="preserve">Figure 3.2: AI-Learning </w:t>
      </w:r>
      <w:r w:rsidR="009C16A3">
        <w:t>F</w:t>
      </w:r>
      <w:r>
        <w:t xml:space="preserve">actory </w:t>
      </w:r>
      <w:r w:rsidR="009C16A3">
        <w:t>Flowchart</w:t>
      </w:r>
    </w:p>
    <w:p w14:paraId="4819DBD4" w14:textId="480217EE" w:rsidR="00456324" w:rsidRDefault="008E6AF3" w:rsidP="00456324">
      <w:pPr>
        <w:pStyle w:val="berschrift2"/>
      </w:pPr>
      <w:bookmarkStart w:id="23" w:name="_Toc138926474"/>
      <w:r>
        <w:lastRenderedPageBreak/>
        <w:t>Previous State of the Learning Factory</w:t>
      </w:r>
      <w:bookmarkEnd w:id="23"/>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4251E28D" w:rsidR="00456324" w:rsidRDefault="00456324" w:rsidP="00456324">
      <w:pPr>
        <w:pStyle w:val="Beschriftung"/>
      </w:pPr>
      <w:r>
        <w:rPr>
          <w:noProof/>
        </w:rPr>
        <w:drawing>
          <wp:anchor distT="0" distB="0" distL="114300" distR="114300" simplePos="0" relativeHeight="251659264"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w:t>
      </w:r>
      <w:proofErr w:type="spellStart"/>
      <w:r>
        <w:t>Fischertechnik</w:t>
      </w:r>
      <w:proofErr w:type="spellEnd"/>
      <w:r>
        <w:t xml:space="preserve"> Smart Factory </w:t>
      </w:r>
    </w:p>
    <w:p w14:paraId="33AD46E5" w14:textId="77777777" w:rsidR="00456324" w:rsidRDefault="00456324" w:rsidP="00456324">
      <w:r w:rsidRPr="007A278B">
        <w:t>https://www.fischer.group/-/media/corporate/international/presse/images-presseinformationen/fischertechnik/2017/170926-fischertechnik-fabrik_simulation.ashx</w:t>
      </w:r>
    </w:p>
    <w:p w14:paraId="19857CC9" w14:textId="63340D1B" w:rsidR="00456324" w:rsidRDefault="00456324" w:rsidP="00456324">
      <w:r>
        <w:t xml:space="preserve">The </w:t>
      </w:r>
      <w:proofErr w:type="spellStart"/>
      <w:r>
        <w:t>Fischertechnik</w:t>
      </w:r>
      <w:proofErr w:type="spellEnd"/>
      <w:r>
        <w:t xml:space="preserve"> Smart Factory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w:t>
      </w:r>
      <w:proofErr w:type="gramStart"/>
      <w:r w:rsidRPr="003602D9">
        <w:t>fired</w:t>
      </w:r>
      <w:proofErr w:type="gramEnd"/>
      <w:r w:rsidRPr="003602D9">
        <w:t xml:space="preserve"> and </w:t>
      </w:r>
      <w:r w:rsidRPr="003602D9">
        <w:lastRenderedPageBreak/>
        <w:t xml:space="preserve">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86F7415" w:rsidR="00456324" w:rsidRPr="003602D9" w:rsidRDefault="00474CF7" w:rsidP="00456324">
      <w:r>
        <w:rPr>
          <w:noProof/>
        </w:rPr>
        <w:drawing>
          <wp:anchor distT="0" distB="0" distL="114300" distR="114300" simplePos="0" relativeHeight="251662336"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4">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w:t>
      </w:r>
      <w:proofErr w:type="gramStart"/>
      <w:r w:rsidR="00BD2E89">
        <w:t>factory</w:t>
      </w:r>
      <w:proofErr w:type="gramEnd"/>
    </w:p>
    <w:p w14:paraId="591B4C31" w14:textId="643821A4" w:rsidR="00456324" w:rsidRDefault="00456324" w:rsidP="00456324">
      <w:pPr>
        <w:pStyle w:val="Beschriftung"/>
      </w:pPr>
      <w:r>
        <w:t xml:space="preserve">Figure </w:t>
      </w:r>
      <w:r w:rsidR="00BD2E89">
        <w:t>3</w:t>
      </w:r>
      <w:r>
        <w:t>.</w:t>
      </w:r>
      <w:r w:rsidR="00BD2E89">
        <w:t>4</w:t>
      </w:r>
      <w:r>
        <w:t xml:space="preserve">: Schematic </w:t>
      </w:r>
      <w:r w:rsidR="00BD2E89">
        <w:t>P</w:t>
      </w:r>
      <w:r>
        <w:t xml:space="preserve">lan of the </w:t>
      </w:r>
      <w:r w:rsidR="00BD2E89">
        <w:t>Learning</w:t>
      </w:r>
      <w:r>
        <w:t xml:space="preserve"> Factory</w:t>
      </w:r>
    </w:p>
    <w:p w14:paraId="2BCE241B" w14:textId="16DECFB3" w:rsidR="00E91398" w:rsidRDefault="00456324" w:rsidP="00456324">
      <w:pPr>
        <w:tabs>
          <w:tab w:val="left" w:pos="5724"/>
        </w:tabs>
      </w:pPr>
      <w:r>
        <w:t xml:space="preserve">As for the start of the project the learning factory is connected to a programmable logic controller (PLC) from Beckhoff and controlled with their software </w:t>
      </w:r>
      <w:proofErr w:type="spellStart"/>
      <w:r>
        <w:t>TwinCAT</w:t>
      </w:r>
      <w:proofErr w:type="spellEnd"/>
      <w:r>
        <w:t xml:space="preserve"> 3. This does not fulfil all the requirements of a factory in the context of Industry 4.0</w:t>
      </w:r>
      <w:r w:rsidR="008E6AF3">
        <w:t xml:space="preserve"> as described in the previous chapters</w:t>
      </w:r>
      <w:r>
        <w:t xml:space="preserve">. </w:t>
      </w:r>
      <w:proofErr w:type="gramStart"/>
      <w:r>
        <w:t>Therefore</w:t>
      </w:r>
      <w:proofErr w:type="gramEnd"/>
      <w:r>
        <w:t xml:space="preserv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24" w:name="_Toc138926475"/>
      <w:r>
        <w:t>RESULTS AND DISCUSSION</w:t>
      </w:r>
      <w:bookmarkEnd w:id="24"/>
    </w:p>
    <w:p w14:paraId="2601E55E" w14:textId="77777777" w:rsidR="004F213F" w:rsidRPr="004F213F" w:rsidRDefault="004F213F" w:rsidP="004F213F"/>
    <w:p w14:paraId="6D3DA983" w14:textId="29EB5411" w:rsidR="00291F46" w:rsidRDefault="00C21E70" w:rsidP="00E91398">
      <w:pPr>
        <w:pStyle w:val="berschrift2"/>
      </w:pPr>
      <w:bookmarkStart w:id="25" w:name="_Toc138926476"/>
      <w:r>
        <w:t xml:space="preserve">Dataflow from </w:t>
      </w:r>
      <w:r w:rsidR="00217311">
        <w:t>a</w:t>
      </w:r>
      <w:r>
        <w:t xml:space="preserve">utomation </w:t>
      </w:r>
      <w:r w:rsidR="00217311">
        <w:t>l</w:t>
      </w:r>
      <w:r>
        <w:t>evel to MES</w:t>
      </w:r>
      <w:bookmarkEnd w:id="25"/>
    </w:p>
    <w:p w14:paraId="55A72BB6" w14:textId="76D3FBBA" w:rsidR="00E91398" w:rsidRDefault="00C21E70" w:rsidP="00E91398">
      <w:r>
        <w:t xml:space="preserve">In this chapter the data flow from the automation at shopfloor level to the MES software is described. For that all machines need to be digitized and </w:t>
      </w:r>
      <w:proofErr w:type="spellStart"/>
      <w:r>
        <w:t>sensori</w:t>
      </w:r>
      <w:r w:rsidR="00823DBB">
        <w:t>z</w:t>
      </w:r>
      <w:r>
        <w:t>ed</w:t>
      </w:r>
      <w:proofErr w:type="spellEnd"/>
      <w:r>
        <w:t xml:space="preserve"> </w:t>
      </w:r>
      <w:proofErr w:type="gramStart"/>
      <w:r>
        <w:t>in order for</w:t>
      </w:r>
      <w:proofErr w:type="gramEnd"/>
      <w:r>
        <w:t xml:space="preserve"> a PLC to control the production steps and read the input and output data. With this done the data can be written into a server, which is then also accessed by the MES, where it can be processed, </w:t>
      </w:r>
      <w:proofErr w:type="gramStart"/>
      <w:r w:rsidR="00015AC4">
        <w:t>analysed</w:t>
      </w:r>
      <w:proofErr w:type="gramEnd"/>
      <w:r>
        <w:t xml:space="preserve"> and displayed.</w:t>
      </w:r>
      <w:r w:rsidR="006F51B3">
        <w:t xml:space="preserve"> Figure </w:t>
      </w:r>
      <w:r w:rsidR="00474CF7">
        <w:t>4</w:t>
      </w:r>
      <w:r w:rsidR="006F51B3">
        <w:t>.</w:t>
      </w:r>
      <w:r w:rsidR="00474CF7">
        <w:t>1</w:t>
      </w:r>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Beschriftung"/>
      </w:pPr>
      <w:r>
        <w:t xml:space="preserve">Figure </w:t>
      </w:r>
      <w:r w:rsidR="00474CF7">
        <w:t>4</w:t>
      </w:r>
      <w:r>
        <w:t>.</w:t>
      </w:r>
      <w:r w:rsidR="00474CF7">
        <w:t>1</w:t>
      </w:r>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proofErr w:type="gramStart"/>
      <w:r w:rsidR="00217311">
        <w:t>arc.quire</w:t>
      </w:r>
      <w:proofErr w:type="spellEnd"/>
      <w:proofErr w:type="gramEnd"/>
      <w:r w:rsidR="00217311">
        <w:t xml:space="preserve"> is discussed and lastly, the access of the data inside the MES is elaborated.</w:t>
      </w:r>
    </w:p>
    <w:p w14:paraId="36308AFD" w14:textId="77777777" w:rsidR="00C21E70" w:rsidRDefault="00C21E70" w:rsidP="00C21E70">
      <w:pPr>
        <w:pStyle w:val="berschrift3"/>
      </w:pPr>
      <w:bookmarkStart w:id="26" w:name="_Toc138926477"/>
      <w:r>
        <w:lastRenderedPageBreak/>
        <w:t>Architecture of the connection between automation software and server</w:t>
      </w:r>
      <w:bookmarkEnd w:id="26"/>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21EC0CA4" w:rsidR="00C21E70" w:rsidRDefault="00C21E70" w:rsidP="00C21E70">
      <w:r>
        <w:t>When it comes to connecting the PLC to the OPCUA server there are three components that must be arranged and connected correctly.</w:t>
      </w:r>
      <w:r w:rsidR="00444D9C">
        <w:t xml:space="preserve"> </w:t>
      </w:r>
      <w:r>
        <w:t xml:space="preserve">The </w:t>
      </w:r>
      <w:proofErr w:type="spellStart"/>
      <w:r>
        <w:t>TwinCAT</w:t>
      </w:r>
      <w:proofErr w:type="spellEnd"/>
      <w:r>
        <w:t xml:space="preserve"> environment controls the </w:t>
      </w:r>
      <w:proofErr w:type="gramStart"/>
      <w:r>
        <w:t>PLC</w:t>
      </w:r>
      <w:proofErr w:type="gramEnd"/>
      <w:r>
        <w:t xml:space="preserve">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w:t>
      </w:r>
      <w:proofErr w:type="gramStart"/>
      <w:r>
        <w:t>has to</w:t>
      </w:r>
      <w:proofErr w:type="gramEnd"/>
      <w:r>
        <w:t xml:space="preserve"> be installed as well as the function TF6100 OPCUA. On each PC where a </w:t>
      </w:r>
      <w:proofErr w:type="spellStart"/>
      <w:r>
        <w:t>TwinCAT</w:t>
      </w:r>
      <w:proofErr w:type="spellEnd"/>
      <w:r>
        <w:t xml:space="preserve"> software product is used, the license TF6100 </w:t>
      </w:r>
      <w:proofErr w:type="gramStart"/>
      <w:r>
        <w:t>has to</w:t>
      </w:r>
      <w:proofErr w:type="gramEnd"/>
      <w:r>
        <w:t xml:space="preserve"> be activated. When setting up an OPCUA server authentication can be implemented by defining </w:t>
      </w:r>
      <w:proofErr w:type="gramStart"/>
      <w:r>
        <w:t>an</w:t>
      </w:r>
      <w:proofErr w:type="gramEnd"/>
      <w:r>
        <w:t xml:space="preserve">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1874246B" w:rsidR="00C21E70" w:rsidRDefault="00000000" w:rsidP="00015AC4">
      <w:pPr>
        <w:pStyle w:val="Beschriftung"/>
      </w:pPr>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p>
    <w:p w14:paraId="2FCF5968" w14:textId="688E162C"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w:t>
      </w:r>
      <w:proofErr w:type="spellStart"/>
      <w:r>
        <w:t>TwinCAT</w:t>
      </w:r>
      <w:proofErr w:type="spellEnd"/>
      <w:r>
        <w:t xml:space="preserve"> also </w:t>
      </w:r>
      <w:proofErr w:type="gramStart"/>
      <w:r>
        <w:t>has to</w:t>
      </w:r>
      <w:proofErr w:type="gramEnd"/>
      <w:r>
        <w:t xml:space="preserve"> be installed, but functions only as a runtime for the PLC. </w:t>
      </w:r>
      <w:proofErr w:type="gramStart"/>
      <w:r>
        <w:t>Furthermore</w:t>
      </w:r>
      <w:proofErr w:type="gramEnd"/>
      <w:r>
        <w:t xml:space="preserv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302A73D1" w14:textId="2DF571DA" w:rsidR="004F213F" w:rsidRDefault="00500F6C" w:rsidP="00500F6C">
      <w:pPr>
        <w:pStyle w:val="Beschriftung"/>
      </w:pPr>
      <w:r>
        <w:rPr>
          <w:noProof/>
        </w:rPr>
        <w:lastRenderedPageBreak/>
        <w:drawing>
          <wp:anchor distT="0" distB="0" distL="114300" distR="114300" simplePos="0" relativeHeight="25164390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xml:space="preserve">: Used architecture for the learning </w:t>
      </w:r>
      <w:proofErr w:type="gramStart"/>
      <w:r w:rsidR="004F213F">
        <w:t>factory</w:t>
      </w:r>
      <w:proofErr w:type="gramEnd"/>
    </w:p>
    <w:p w14:paraId="01C5FA34" w14:textId="2D228F1A" w:rsidR="00217311" w:rsidRDefault="00217311" w:rsidP="00217311">
      <w:pPr>
        <w:pStyle w:val="berschrift3"/>
      </w:pPr>
      <w:bookmarkStart w:id="27" w:name="_Toc138926478"/>
      <w:r>
        <w:t xml:space="preserve">Pull data from the server to the MES </w:t>
      </w:r>
      <w:proofErr w:type="gramStart"/>
      <w:r>
        <w:t>database</w:t>
      </w:r>
      <w:bookmarkEnd w:id="27"/>
      <w:proofErr w:type="gramEnd"/>
    </w:p>
    <w:p w14:paraId="0480EBBF" w14:textId="650F9883" w:rsidR="00217311" w:rsidRDefault="00B2208C" w:rsidP="00217311">
      <w:r>
        <w:t xml:space="preserve">Once the OPCUA server is set up, the data can be utilized in the MES. </w:t>
      </w:r>
      <w:r w:rsidR="00217311">
        <w:t xml:space="preserve">A new </w:t>
      </w:r>
      <w:proofErr w:type="spellStart"/>
      <w:proofErr w:type="gramStart"/>
      <w:r w:rsidR="00217311">
        <w:t>arc.quire</w:t>
      </w:r>
      <w:proofErr w:type="spellEnd"/>
      <w:proofErr w:type="gramEnd"/>
      <w:r w:rsidR="00217311">
        <w:t xml:space="preserve"> profile needs to be set up in order to pull the data to the MES. A meaningful name is </w:t>
      </w:r>
      <w:proofErr w:type="gramStart"/>
      <w:r w:rsidR="00217311">
        <w:t>chosen</w:t>
      </w:r>
      <w:proofErr w:type="gramEnd"/>
      <w:r w:rsidR="00217311">
        <w:t xml:space="preserve"> and a description of the profile can be added in the notes. Next, the data provider and export types </w:t>
      </w:r>
      <w:proofErr w:type="gramStart"/>
      <w:r w:rsidR="00217311">
        <w:t>have to</w:t>
      </w:r>
      <w:proofErr w:type="gramEnd"/>
      <w:r w:rsidR="00217311">
        <w:t xml:space="preserve">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174330C0" w:rsidR="00217311" w:rsidRDefault="00217311" w:rsidP="00217311">
      <w:r>
        <w:t xml:space="preserve">In the following step the data source </w:t>
      </w:r>
      <w:proofErr w:type="gramStart"/>
      <w:r>
        <w:t>has to</w:t>
      </w:r>
      <w:proofErr w:type="gramEnd"/>
      <w:r>
        <w:t xml:space="preserve"> be defined as illustrated in Figure </w:t>
      </w:r>
      <w:r w:rsidR="00444D9C">
        <w:t>4</w:t>
      </w:r>
      <w:r>
        <w:t>.</w:t>
      </w:r>
      <w:r w:rsidR="00444D9C">
        <w:t>5</w:t>
      </w:r>
      <w:r>
        <w:t xml:space="preserve">. The OPCUA server URL </w:t>
      </w:r>
      <w:proofErr w:type="gramStart"/>
      <w:r>
        <w:t>has to</w:t>
      </w:r>
      <w:proofErr w:type="gramEnd"/>
      <w:r>
        <w:t xml:space="preserve">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361DF1A8" w:rsidR="00217311" w:rsidRDefault="00217311" w:rsidP="00217311">
      <w:r>
        <w:t xml:space="preserve">Before the profile is ready to run, the data destination </w:t>
      </w:r>
      <w:proofErr w:type="gramStart"/>
      <w:r>
        <w:t>has to</w:t>
      </w:r>
      <w:proofErr w:type="gramEnd"/>
      <w:r>
        <w:t xml:space="preserve"> be specified, which is shown in Figure </w:t>
      </w:r>
      <w:r w:rsidR="00444D9C">
        <w:t>4</w:t>
      </w:r>
      <w:r>
        <w:t>.</w:t>
      </w:r>
      <w:r w:rsidR="00444D9C">
        <w:t>6</w:t>
      </w:r>
      <w:r>
        <w:t xml:space="preserve">. Most of the fields here are predefined and there is no need to change them. But the connection string </w:t>
      </w:r>
      <w:proofErr w:type="gramStart"/>
      <w:r>
        <w:t>has to</w:t>
      </w:r>
      <w:proofErr w:type="gramEnd"/>
      <w:r>
        <w:t xml:space="preserve"> be modified to match the username and password of the </w:t>
      </w:r>
      <w:proofErr w:type="spellStart"/>
      <w:r>
        <w:t>Arcstone</w:t>
      </w:r>
      <w:proofErr w:type="spellEnd"/>
      <w:r>
        <w:t xml:space="preserve"> server.</w:t>
      </w:r>
    </w:p>
    <w:p w14:paraId="4F67559C" w14:textId="36A536D9" w:rsidR="007762A4" w:rsidRDefault="00474CF7" w:rsidP="007762A4">
      <w:pPr>
        <w:pStyle w:val="Beschriftung"/>
      </w:pPr>
      <w:r>
        <w:rPr>
          <w:noProof/>
        </w:rPr>
        <w:lastRenderedPageBreak/>
        <w:drawing>
          <wp:anchor distT="0" distB="0" distL="114300" distR="114300" simplePos="0" relativeHeight="251649024"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w:t>
      </w:r>
      <w:proofErr w:type="spellStart"/>
      <w:proofErr w:type="gramStart"/>
      <w:r w:rsidR="007762A4">
        <w:t>arc.quire</w:t>
      </w:r>
      <w:proofErr w:type="spellEnd"/>
      <w:proofErr w:type="gramEnd"/>
      <w:r w:rsidR="007762A4">
        <w:t xml:space="preserve"> profile</w:t>
      </w:r>
      <w:r w:rsidR="007762A4">
        <w:br w:type="page"/>
      </w:r>
    </w:p>
    <w:p w14:paraId="440D3707" w14:textId="794C56E1" w:rsidR="007762A4" w:rsidRPr="007762A4" w:rsidRDefault="007762A4" w:rsidP="007762A4">
      <w:pPr>
        <w:pStyle w:val="Beschriftung"/>
      </w:pPr>
      <w:r>
        <w:lastRenderedPageBreak/>
        <w:t xml:space="preserve">Figure </w:t>
      </w:r>
      <w:r w:rsidR="00444D9C">
        <w:t>4</w:t>
      </w:r>
      <w:r>
        <w:t>.</w:t>
      </w:r>
      <w:r w:rsidR="00444D9C">
        <w:t>5</w:t>
      </w:r>
      <w:r>
        <w:t xml:space="preserve">: Source setup of </w:t>
      </w:r>
      <w:proofErr w:type="spellStart"/>
      <w:proofErr w:type="gramStart"/>
      <w:r>
        <w:t>arc.quire</w:t>
      </w:r>
      <w:proofErr w:type="spellEnd"/>
      <w:proofErr w:type="gramEnd"/>
      <w:r>
        <w:t xml:space="preserve"> profile</w:t>
      </w:r>
      <w:r>
        <w:br w:type="page"/>
      </w:r>
      <w:r>
        <w:rPr>
          <w:noProof/>
        </w:rPr>
        <w:drawing>
          <wp:anchor distT="0" distB="0" distL="114300" distR="114300" simplePos="0" relativeHeight="251645952"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442C6D76" w:rsidR="007762A4" w:rsidRDefault="007762A4" w:rsidP="007762A4">
      <w:pPr>
        <w:pStyle w:val="Beschriftung"/>
        <w:rPr>
          <w:noProof/>
        </w:rPr>
      </w:pPr>
      <w:r>
        <w:rPr>
          <w:noProof/>
        </w:rPr>
        <w:lastRenderedPageBreak/>
        <w:drawing>
          <wp:anchor distT="0" distB="0" distL="114300" distR="114300" simplePos="0" relativeHeight="251646976"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xml:space="preserve">: Destination setup of </w:t>
      </w:r>
      <w:proofErr w:type="spellStart"/>
      <w:proofErr w:type="gramStart"/>
      <w:r>
        <w:t>arc.quire</w:t>
      </w:r>
      <w:proofErr w:type="spellEnd"/>
      <w:proofErr w:type="gramEnd"/>
      <w:r>
        <w:t xml:space="preserve"> profile</w:t>
      </w:r>
      <w:r>
        <w:rPr>
          <w:noProof/>
        </w:rPr>
        <w:t xml:space="preserve"> </w:t>
      </w:r>
    </w:p>
    <w:p w14:paraId="62930911" w14:textId="40B39930"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4">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Beschriftung"/>
      </w:pPr>
      <w:r>
        <w:t xml:space="preserve">Figure </w:t>
      </w:r>
      <w:r w:rsidR="002B0F7D">
        <w:t>4</w:t>
      </w:r>
      <w:r>
        <w:t>.</w:t>
      </w:r>
      <w:r w:rsidR="002B0F7D">
        <w:t>7</w:t>
      </w:r>
      <w:r>
        <w:t>: Microsoft SQL Server Management Studio</w:t>
      </w:r>
    </w:p>
    <w:p w14:paraId="191080AA" w14:textId="112052DD" w:rsidR="007762A4" w:rsidRDefault="007762A4" w:rsidP="007762A4">
      <w:pPr>
        <w:pStyle w:val="berschrift3"/>
      </w:pPr>
      <w:bookmarkStart w:id="28" w:name="_Toc138926479"/>
      <w:r>
        <w:t>Access data inside the MES</w:t>
      </w:r>
      <w:bookmarkEnd w:id="28"/>
    </w:p>
    <w:p w14:paraId="71FDC6A7" w14:textId="1EB8955A" w:rsidR="007762A4" w:rsidRDefault="007762A4" w:rsidP="00500F6C">
      <w:r>
        <w:t xml:space="preserve">As the data is now available for </w:t>
      </w:r>
      <w:proofErr w:type="spellStart"/>
      <w:r>
        <w:t>Arcstone’s</w:t>
      </w:r>
      <w:proofErr w:type="spellEnd"/>
      <w:r>
        <w:t xml:space="preserve"> MES </w:t>
      </w:r>
      <w:proofErr w:type="spellStart"/>
      <w:proofErr w:type="gramStart"/>
      <w:r>
        <w:t>arc.quire</w:t>
      </w:r>
      <w:proofErr w:type="spellEnd"/>
      <w:proofErr w:type="gramEnd"/>
      <w:r>
        <w:t xml:space="preserve"> a dashboard for visualization is created. When a new dashboard is made, the first thing to do is adding a data source as shown in </w:t>
      </w:r>
      <w:r w:rsidR="002B0F7D">
        <w:t>f</w:t>
      </w:r>
      <w:r>
        <w:t xml:space="preserve">igure </w:t>
      </w:r>
      <w:r w:rsidR="002B0F7D">
        <w:t>4</w:t>
      </w:r>
      <w:r>
        <w:t>.</w:t>
      </w:r>
      <w:r w:rsidR="002B0F7D">
        <w:t>8</w:t>
      </w:r>
      <w:r>
        <w:t xml:space="preserve">. Insert a name, a short description and the connection string from the destination of the </w:t>
      </w:r>
      <w:proofErr w:type="spellStart"/>
      <w:proofErr w:type="gramStart"/>
      <w:r>
        <w:t>arc.quire</w:t>
      </w:r>
      <w:proofErr w:type="spellEnd"/>
      <w:proofErr w:type="gramEnd"/>
      <w:r>
        <w:t xml:space="preserve"> profile that was created earlier.</w:t>
      </w:r>
    </w:p>
    <w:p w14:paraId="25116F25" w14:textId="2EFF3A70" w:rsidR="007762A4" w:rsidRDefault="007762A4" w:rsidP="007762A4">
      <w:pPr>
        <w:pStyle w:val="Beschriftung"/>
      </w:pPr>
      <w:r>
        <w:rPr>
          <w:noProof/>
        </w:rPr>
        <w:lastRenderedPageBreak/>
        <w:drawing>
          <wp:anchor distT="0" distB="0" distL="114300" distR="114300" simplePos="0" relativeHeight="251652096"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xml:space="preserve">: Add new data source to a </w:t>
      </w:r>
      <w:proofErr w:type="gramStart"/>
      <w:r>
        <w:t>dashboard</w:t>
      </w:r>
      <w:proofErr w:type="gramEnd"/>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w:t>
      </w:r>
      <w:proofErr w:type="gramStart"/>
      <w:r>
        <w:t>has to</w:t>
      </w:r>
      <w:proofErr w:type="gramEnd"/>
      <w:r>
        <w:t xml:space="preserve"> be created. The query builder can be utilized to simplify the process.</w:t>
      </w:r>
    </w:p>
    <w:p w14:paraId="703A64B6" w14:textId="63A64399" w:rsidR="000D7C49" w:rsidRDefault="00500F6C" w:rsidP="000D7C49">
      <w:pPr>
        <w:pStyle w:val="Beschriftung"/>
      </w:pPr>
      <w:r>
        <w:rPr>
          <w:noProof/>
        </w:rPr>
        <w:drawing>
          <wp:anchor distT="0" distB="0" distL="114300" distR="114300" simplePos="0" relativeHeight="251656192"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4441C32F" w:rsidR="007762A4" w:rsidRDefault="007762A4" w:rsidP="007762A4">
      <w:r>
        <w:t xml:space="preserve">For that </w:t>
      </w:r>
      <w:proofErr w:type="gramStart"/>
      <w:r>
        <w:t>purpose</w:t>
      </w:r>
      <w:proofErr w:type="gramEnd"/>
      <w:r>
        <w:t xml:space="preserv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Beschriftung"/>
      </w:pPr>
      <w:r>
        <w:rPr>
          <w:noProof/>
        </w:rPr>
        <w:drawing>
          <wp:anchor distT="0" distB="0" distL="114300" distR="114300" simplePos="0" relativeHeight="251651072"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p>
    <w:p w14:paraId="20C62376" w14:textId="32304176" w:rsidR="00FC58D8" w:rsidRDefault="00FC58D8" w:rsidP="00B2208C">
      <w:pPr>
        <w:pStyle w:val="berschrift2"/>
      </w:pPr>
      <w:bookmarkStart w:id="29" w:name="_Toc138926480"/>
      <w:r>
        <w:t>Creating the dashboard</w:t>
      </w:r>
      <w:bookmarkEnd w:id="29"/>
    </w:p>
    <w:p w14:paraId="0792C6B9" w14:textId="77777777" w:rsidR="00BB7E5D" w:rsidRDefault="00BB7E5D" w:rsidP="00FC58D8">
      <w:r>
        <w:t xml:space="preserve">The dashboard should clearly visualize which station is currently running. To achieve this, appropriate sensors that indicate the status of each station </w:t>
      </w:r>
      <w:proofErr w:type="gramStart"/>
      <w:r>
        <w:t>have to</w:t>
      </w:r>
      <w:proofErr w:type="gramEnd"/>
      <w:r>
        <w:t xml:space="preserve">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5BC7E78"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w:t>
      </w:r>
      <w:proofErr w:type="gramStart"/>
      <w:r>
        <w:t>oven</w:t>
      </w:r>
      <w:proofErr w:type="gramEnd"/>
      <w:r>
        <w:t xml:space="preserve">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0C96FA09" w:rsidR="004758CB" w:rsidRDefault="00E94D6F" w:rsidP="00FC58D8">
      <w:r>
        <w:t xml:space="preserve">A summary of the sensor selection and their meaning for the states of the stations </w:t>
      </w:r>
      <w:proofErr w:type="spellStart"/>
      <w:proofErr w:type="gramStart"/>
      <w:r>
        <w:t>an</w:t>
      </w:r>
      <w:proofErr w:type="spellEnd"/>
      <w:r>
        <w:t xml:space="preserve"> the</w:t>
      </w:r>
      <w:proofErr w:type="gramEnd"/>
      <w:r>
        <w:t xml:space="preserve"> chutes can be found in the following </w:t>
      </w:r>
      <w:r w:rsidR="002B0F7D">
        <w:t>t</w:t>
      </w:r>
      <w:r>
        <w:t xml:space="preserve">able </w:t>
      </w:r>
      <w:r w:rsidR="002B0F7D">
        <w:t>4</w:t>
      </w:r>
      <w:r>
        <w:t>.</w:t>
      </w:r>
      <w:r w:rsidR="002B0F7D">
        <w:t>1</w:t>
      </w:r>
    </w:p>
    <w:p w14:paraId="70220AE5" w14:textId="6C07E240" w:rsidR="00E94D6F" w:rsidRDefault="00E94D6F" w:rsidP="00E94D6F">
      <w:pPr>
        <w:pStyle w:val="Beschriftung"/>
      </w:pPr>
      <w:r>
        <w:t xml:space="preserve">Table </w:t>
      </w:r>
      <w:r w:rsidR="002B0F7D">
        <w:t>4</w:t>
      </w:r>
      <w:r>
        <w:t>.</w:t>
      </w:r>
      <w:r w:rsidR="002B0F7D">
        <w:t>1</w:t>
      </w:r>
      <w:r>
        <w:t>: State of each station and the chutes</w:t>
      </w:r>
    </w:p>
    <w:tbl>
      <w:tblPr>
        <w:tblStyle w:val="Tabellenraster"/>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40376338" w:rsidR="002C7810" w:rsidRDefault="002C3AC6" w:rsidP="002C7810">
      <w:r>
        <w:rPr>
          <w:noProof/>
        </w:rPr>
        <w:drawing>
          <wp:anchor distT="0" distB="0" distL="114300" distR="114300" simplePos="0" relativeHeight="251661312" behindDoc="0" locked="0" layoutInCell="1" allowOverlap="1" wp14:anchorId="071E5804" wp14:editId="434D6517">
            <wp:simplePos x="0" y="0"/>
            <wp:positionH relativeFrom="margin">
              <wp:posOffset>-1905</wp:posOffset>
            </wp:positionH>
            <wp:positionV relativeFrom="paragraph">
              <wp:posOffset>1376045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xml:space="preserve">. If the statement is </w:t>
      </w:r>
      <w:proofErr w:type="gramStart"/>
      <w:r w:rsidR="00067867">
        <w:t>true</w:t>
      </w:r>
      <w:proofErr w:type="gramEnd"/>
      <w:r w:rsidR="00067867">
        <w:t xml:space="preserve"> the second input is returned and else the third input is returned. The example shows the calculation for S1_I1.</w:t>
      </w:r>
    </w:p>
    <w:p w14:paraId="7F6CAC63" w14:textId="1E0D81AE" w:rsidR="002C7810" w:rsidRPr="000D7C49" w:rsidRDefault="002C7810" w:rsidP="002C7810">
      <w:pPr>
        <w:pStyle w:val="Beschriftung"/>
      </w:pPr>
      <w:r>
        <w:t xml:space="preserve">Figure </w:t>
      </w:r>
      <w:r w:rsidR="002B0F7D">
        <w:t>4</w:t>
      </w:r>
      <w:r>
        <w:t>.</w:t>
      </w:r>
      <w:r w:rsidR="002B0F7D">
        <w:t>11</w:t>
      </w:r>
      <w:r>
        <w:t>: Calculated field</w:t>
      </w:r>
    </w:p>
    <w:p w14:paraId="1AF2BB41" w14:textId="5454B12E"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Beschriftung"/>
      </w:pPr>
      <w:r>
        <w:t xml:space="preserve">Figure </w:t>
      </w:r>
      <w:r w:rsidR="002B0F7D">
        <w:t>4</w:t>
      </w:r>
      <w:r>
        <w:t>.</w:t>
      </w:r>
      <w:r w:rsidR="002B0F7D">
        <w:t>12</w:t>
      </w:r>
      <w:r>
        <w:t>: Dashboard</w:t>
      </w:r>
    </w:p>
    <w:p w14:paraId="38F460F5" w14:textId="3397B68B" w:rsidR="00E91398" w:rsidRDefault="00B2208C" w:rsidP="00B2208C">
      <w:pPr>
        <w:pStyle w:val="berschrift2"/>
      </w:pPr>
      <w:bookmarkStart w:id="30" w:name="_Toc138926481"/>
      <w:r>
        <w:t xml:space="preserve">How the </w:t>
      </w:r>
      <w:r w:rsidR="00FC58D8">
        <w:t>AI-</w:t>
      </w:r>
      <w:proofErr w:type="spellStart"/>
      <w:r>
        <w:t>Lernfabrik</w:t>
      </w:r>
      <w:proofErr w:type="spellEnd"/>
      <w:r>
        <w:t xml:space="preserve"> works</w:t>
      </w:r>
      <w:bookmarkEnd w:id="30"/>
    </w:p>
    <w:p w14:paraId="7A56AB33" w14:textId="0804B70E" w:rsidR="00BF2ED3" w:rsidRDefault="00BF2ED3" w:rsidP="00BF2ED3">
      <w:r w:rsidRPr="0045734A">
        <w:t xml:space="preserve">This chapter will </w:t>
      </w:r>
      <w:r>
        <w:t xml:space="preserve">evaluate what one can learn from </w:t>
      </w:r>
      <w:r w:rsidR="00E46995" w:rsidRPr="00993BCB">
        <w:t xml:space="preserve">university </w:t>
      </w:r>
      <w:proofErr w:type="spellStart"/>
      <w:r w:rsidR="00E46995">
        <w:t>Albstadt-Sigmaringen’s</w:t>
      </w:r>
      <w:proofErr w:type="spellEnd"/>
      <w:r w:rsidR="00E46995">
        <w:t xml:space="preserve"> AI-Campus</w:t>
      </w:r>
      <w:r>
        <w:t xml:space="preserve"> course of the learning factory. The focus will only be on the software tools and their application. The overall goal is to set up a system that is capable of monitoring and controlling the factory. The course is showing all the steps which are necessary for implementation. In the following paragraphs each step will be 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w:t>
      </w:r>
      <w:proofErr w:type="spellStart"/>
      <w:r>
        <w:t>Nifi</w:t>
      </w:r>
      <w:proofErr w:type="spellEnd"/>
      <w:r>
        <w:t xml:space="preserve">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w:t>
      </w:r>
      <w:proofErr w:type="spellStart"/>
      <w:r>
        <w:t>Jupyter</w:t>
      </w:r>
      <w:proofErr w:type="spellEnd"/>
      <w:r>
        <w:t xml:space="preserve">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berschrift3"/>
      </w:pPr>
      <w:bookmarkStart w:id="31" w:name="_Toc138926482"/>
      <w:r>
        <w:t>Applying the Neuronal Networks</w:t>
      </w:r>
      <w:bookmarkEnd w:id="31"/>
    </w:p>
    <w:p w14:paraId="7BDBE959" w14:textId="73DD07B7"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w:t>
      </w:r>
      <w:proofErr w:type="spellStart"/>
      <w:r w:rsidR="00BF2ED3">
        <w:t>Lernfabrik</w:t>
      </w:r>
      <w:proofErr w:type="spellEnd"/>
      <w:r w:rsidR="00BF2ED3">
        <w:t xml:space="preserve">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29A4F2E7" w:rsidR="006A1B94" w:rsidRDefault="006A1B94" w:rsidP="00B2208C">
      <w:r>
        <w:t xml:space="preserve">Notice that the </w:t>
      </w:r>
      <w:proofErr w:type="spellStart"/>
      <w:r>
        <w:t>Lernfabrik</w:t>
      </w:r>
      <w:proofErr w:type="spellEnd"/>
      <w:r>
        <w:t xml:space="preserve"> differs from the learning factory that is used in the laboratory, which makes it hard to apply on the learning factory.</w:t>
      </w:r>
      <w:r w:rsidR="00560257">
        <w:t xml:space="preserve"> Therefore, this should only provide information on what may be possible with the model in the laboratory, rather than </w:t>
      </w:r>
      <w:proofErr w:type="gramStart"/>
      <w:r w:rsidR="00560257">
        <w:t>actually make</w:t>
      </w:r>
      <w:proofErr w:type="gramEnd"/>
      <w:r w:rsidR="00560257">
        <w:t xml:space="preserve"> it work</w:t>
      </w:r>
      <w:r w:rsidR="002427C9">
        <w:t>.</w:t>
      </w:r>
      <w:r>
        <w:t xml:space="preserve"> More about this can be found in chapter 5.</w:t>
      </w:r>
    </w:p>
    <w:p w14:paraId="0CE0177F" w14:textId="5992D725" w:rsidR="00116119" w:rsidRDefault="00116119" w:rsidP="00116119">
      <w:pPr>
        <w:pStyle w:val="berschrift4"/>
      </w:pPr>
      <w:r>
        <w:lastRenderedPageBreak/>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w:t>
      </w:r>
      <w:proofErr w:type="gramStart"/>
      <w:r>
        <w:t>in order for</w:t>
      </w:r>
      <w:proofErr w:type="gramEnd"/>
      <w:r>
        <w:t xml:space="preserve"> the </w:t>
      </w:r>
      <w:proofErr w:type="spellStart"/>
      <w:r>
        <w:t>Lernfabrik</w:t>
      </w:r>
      <w:proofErr w:type="spellEnd"/>
      <w:r>
        <w:t xml:space="preserve"> to provide real data for the neuronal networks. </w:t>
      </w:r>
      <w:proofErr w:type="gramStart"/>
      <w:r w:rsidR="00B2208C">
        <w:t>First of all</w:t>
      </w:r>
      <w:proofErr w:type="gramEnd"/>
      <w:r w:rsidR="00B2208C">
        <w:t xml:space="preserve">,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w:t>
      </w:r>
      <w:proofErr w:type="gramStart"/>
      <w:r w:rsidR="00B2208C">
        <w:t>once</w:t>
      </w:r>
      <w:proofErr w:type="gramEnd"/>
      <w:r w:rsidR="00B2208C" w:rsidRPr="00981930">
        <w:t xml:space="preserve"> </w:t>
      </w:r>
      <w:r w:rsidR="00B2208C">
        <w:t xml:space="preserve">and the raw data is written into a JSON file and saved. Therefore, this data can be used in all of the following </w:t>
      </w:r>
      <w:proofErr w:type="gramStart"/>
      <w:r w:rsidR="00B2208C">
        <w:t>steps</w:t>
      </w:r>
      <w:proofErr w:type="gramEnd"/>
      <w:r w:rsidR="00B2208C">
        <w:t xml:space="preserve"> and it is not necessary to repeat an ordering process more often. A sample message from the high-bay warehouse is shown in the following figure</w:t>
      </w:r>
      <w:r w:rsidR="002B0F7D">
        <w:t xml:space="preserve"> 4.13</w:t>
      </w:r>
      <w:r w:rsidR="00B2208C">
        <w:t>.</w:t>
      </w:r>
    </w:p>
    <w:p w14:paraId="238564AE" w14:textId="1AD1E145" w:rsidR="00B2208C" w:rsidRDefault="002C3AC6" w:rsidP="00B2208C">
      <w:pPr>
        <w:pStyle w:val="Beschriftung"/>
      </w:pPr>
      <w:r w:rsidRPr="00F24863">
        <w:rPr>
          <w:noProof/>
        </w:rPr>
        <w:drawing>
          <wp:anchor distT="0" distB="0" distL="114300" distR="114300" simplePos="0" relativeHeight="251648000"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1">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7504A0FA" w:rsidR="00B2208C" w:rsidRDefault="002C3AC6" w:rsidP="00B2208C">
      <w:pPr>
        <w:pStyle w:val="Beschriftung"/>
      </w:pPr>
      <w:r w:rsidRPr="00F24863">
        <w:rPr>
          <w:noProof/>
        </w:rPr>
        <w:drawing>
          <wp:anchor distT="0" distB="0" distL="114300" distR="114300" simplePos="0" relativeHeight="251650048"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2">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p>
    <w:p w14:paraId="11B48ECD" w14:textId="4FEB3702" w:rsidR="001A4F10" w:rsidRDefault="00B2208C" w:rsidP="00B2208C">
      <w:r>
        <w:lastRenderedPageBreak/>
        <w:t xml:space="preserve">Now the raw data needs to be converted into a form that allows the models of the neuronal networks to work with it. The relevant data are the code, the active </w:t>
      </w:r>
      <w:proofErr w:type="gramStart"/>
      <w:r>
        <w:t>state</w:t>
      </w:r>
      <w:proofErr w:type="gramEnd"/>
      <w:r>
        <w:t xml:space="preserv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Beschriftung"/>
      </w:pPr>
      <w:r>
        <w:t xml:space="preserve">Table </w:t>
      </w:r>
      <w:r w:rsidR="0096481B">
        <w:t>4</w:t>
      </w:r>
      <w:r>
        <w:t>.</w:t>
      </w:r>
      <w:r w:rsidR="0096481B">
        <w:t>2</w:t>
      </w:r>
      <w:r>
        <w:t xml:space="preserve">: Possible active state, </w:t>
      </w:r>
      <w:proofErr w:type="gramStart"/>
      <w:r>
        <w:t>code</w:t>
      </w:r>
      <w:proofErr w:type="gramEnd"/>
      <w:r>
        <w:t xml:space="preserve"> and target of each station</w:t>
      </w:r>
    </w:p>
    <w:tbl>
      <w:tblPr>
        <w:tblStyle w:val="Tabellenraster"/>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333329AA" w:rsidR="0096481B"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38973B82" w14:textId="0957DC72" w:rsidR="0096481B" w:rsidRDefault="0096481B" w:rsidP="0096481B">
      <w:pPr>
        <w:pStyle w:val="Beschriftung"/>
      </w:pPr>
      <w:r>
        <w:t>Table 4.3: Data</w:t>
      </w:r>
    </w:p>
    <w:tbl>
      <w:tblPr>
        <w:tblStyle w:val="Tabellenraster"/>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proofErr w:type="spellStart"/>
            <w:r w:rsidRPr="004173C3">
              <w:t>hbwstate</w:t>
            </w:r>
            <w:proofErr w:type="spellEnd"/>
          </w:p>
        </w:tc>
        <w:tc>
          <w:tcPr>
            <w:tcW w:w="385" w:type="pct"/>
            <w:textDirection w:val="btLr"/>
            <w:vAlign w:val="center"/>
          </w:tcPr>
          <w:p w14:paraId="4E89F8B5" w14:textId="60C90739" w:rsidR="008F035B" w:rsidRDefault="008F035B" w:rsidP="008F035B">
            <w:pPr>
              <w:ind w:left="113" w:right="113"/>
              <w:jc w:val="center"/>
            </w:pPr>
            <w:proofErr w:type="spellStart"/>
            <w:r w:rsidRPr="004173C3">
              <w:t>hbwcode</w:t>
            </w:r>
            <w:proofErr w:type="spellEnd"/>
          </w:p>
        </w:tc>
        <w:tc>
          <w:tcPr>
            <w:tcW w:w="385" w:type="pct"/>
            <w:textDirection w:val="btLr"/>
            <w:vAlign w:val="center"/>
          </w:tcPr>
          <w:p w14:paraId="1E171C9C" w14:textId="49219BF0" w:rsidR="008F035B" w:rsidRDefault="008F035B" w:rsidP="008F035B">
            <w:pPr>
              <w:ind w:left="113" w:right="113"/>
              <w:jc w:val="center"/>
            </w:pPr>
            <w:proofErr w:type="spellStart"/>
            <w:r w:rsidRPr="004173C3">
              <w:t>vgrstate</w:t>
            </w:r>
            <w:proofErr w:type="spellEnd"/>
          </w:p>
        </w:tc>
        <w:tc>
          <w:tcPr>
            <w:tcW w:w="385" w:type="pct"/>
            <w:textDirection w:val="btLr"/>
            <w:vAlign w:val="center"/>
          </w:tcPr>
          <w:p w14:paraId="77B152E0" w14:textId="6BA1B6F3" w:rsidR="008F035B" w:rsidRDefault="008F035B" w:rsidP="008F035B">
            <w:pPr>
              <w:ind w:left="113" w:right="113"/>
              <w:jc w:val="center"/>
            </w:pPr>
            <w:proofErr w:type="spellStart"/>
            <w:r w:rsidRPr="004173C3">
              <w:t>vgrcode</w:t>
            </w:r>
            <w:proofErr w:type="spellEnd"/>
          </w:p>
        </w:tc>
        <w:tc>
          <w:tcPr>
            <w:tcW w:w="385" w:type="pct"/>
            <w:textDirection w:val="btLr"/>
            <w:vAlign w:val="center"/>
          </w:tcPr>
          <w:p w14:paraId="1387770B" w14:textId="7CCDBF26" w:rsidR="008F035B" w:rsidRDefault="008F035B" w:rsidP="008F035B">
            <w:pPr>
              <w:ind w:left="113" w:right="113"/>
              <w:jc w:val="center"/>
            </w:pPr>
            <w:proofErr w:type="spellStart"/>
            <w:r w:rsidRPr="004173C3">
              <w:t>vgrtarget</w:t>
            </w:r>
            <w:proofErr w:type="spellEnd"/>
          </w:p>
        </w:tc>
        <w:tc>
          <w:tcPr>
            <w:tcW w:w="385" w:type="pct"/>
            <w:textDirection w:val="btLr"/>
            <w:vAlign w:val="center"/>
          </w:tcPr>
          <w:p w14:paraId="5CAE07DB" w14:textId="2990A693" w:rsidR="008F035B" w:rsidRDefault="008F035B" w:rsidP="008F035B">
            <w:pPr>
              <w:ind w:left="113" w:right="113"/>
              <w:jc w:val="center"/>
            </w:pPr>
            <w:proofErr w:type="spellStart"/>
            <w:r w:rsidRPr="004173C3">
              <w:t>mpostate</w:t>
            </w:r>
            <w:proofErr w:type="spellEnd"/>
          </w:p>
        </w:tc>
        <w:tc>
          <w:tcPr>
            <w:tcW w:w="385" w:type="pct"/>
            <w:textDirection w:val="btLr"/>
            <w:vAlign w:val="center"/>
          </w:tcPr>
          <w:p w14:paraId="2328D138" w14:textId="0667134A" w:rsidR="008F035B" w:rsidRDefault="008F035B" w:rsidP="008F035B">
            <w:pPr>
              <w:ind w:left="113" w:right="113"/>
              <w:jc w:val="center"/>
            </w:pPr>
            <w:proofErr w:type="spellStart"/>
            <w:r w:rsidRPr="004173C3">
              <w:t>mpocode</w:t>
            </w:r>
            <w:proofErr w:type="spellEnd"/>
          </w:p>
        </w:tc>
        <w:tc>
          <w:tcPr>
            <w:tcW w:w="385" w:type="pct"/>
            <w:textDirection w:val="btLr"/>
            <w:vAlign w:val="center"/>
          </w:tcPr>
          <w:p w14:paraId="68C56325" w14:textId="3237B0BE" w:rsidR="008F035B" w:rsidRDefault="008F035B" w:rsidP="008F035B">
            <w:pPr>
              <w:ind w:left="113" w:right="113"/>
              <w:jc w:val="center"/>
            </w:pPr>
            <w:proofErr w:type="spellStart"/>
            <w:r w:rsidRPr="004173C3">
              <w:t>sldstate</w:t>
            </w:r>
            <w:proofErr w:type="spellEnd"/>
          </w:p>
        </w:tc>
        <w:tc>
          <w:tcPr>
            <w:tcW w:w="385" w:type="pct"/>
            <w:textDirection w:val="btLr"/>
            <w:vAlign w:val="center"/>
          </w:tcPr>
          <w:p w14:paraId="7779615F" w14:textId="2CB35979" w:rsidR="008F035B" w:rsidRDefault="008F035B" w:rsidP="008F035B">
            <w:pPr>
              <w:ind w:left="113" w:right="113"/>
              <w:jc w:val="center"/>
            </w:pPr>
            <w:proofErr w:type="spellStart"/>
            <w:r w:rsidRPr="004173C3">
              <w:t>sldcode</w:t>
            </w:r>
            <w:proofErr w:type="spellEnd"/>
          </w:p>
        </w:tc>
        <w:tc>
          <w:tcPr>
            <w:tcW w:w="385" w:type="pct"/>
            <w:textDirection w:val="btLr"/>
            <w:vAlign w:val="center"/>
          </w:tcPr>
          <w:p w14:paraId="06997F0A" w14:textId="5E14044F"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49AB4A1F" w14:textId="4F3ECB5D" w:rsidR="008F035B" w:rsidRDefault="008F035B" w:rsidP="008F035B">
            <w:pPr>
              <w:ind w:left="113" w:right="113"/>
              <w:jc w:val="center"/>
            </w:pPr>
            <w:proofErr w:type="spellStart"/>
            <w:r w:rsidRPr="004173C3">
              <w:t>dsicode</w:t>
            </w:r>
            <w:proofErr w:type="spellEnd"/>
          </w:p>
        </w:tc>
        <w:tc>
          <w:tcPr>
            <w:tcW w:w="385" w:type="pct"/>
            <w:textDirection w:val="btLr"/>
            <w:vAlign w:val="center"/>
          </w:tcPr>
          <w:p w14:paraId="4B475689" w14:textId="66E2DA13"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0ACFA65B" w14:textId="753970AE" w:rsidR="008F035B" w:rsidRDefault="008F035B" w:rsidP="008F035B">
            <w:pPr>
              <w:ind w:left="113" w:right="113"/>
              <w:jc w:val="center"/>
            </w:pPr>
            <w:proofErr w:type="spellStart"/>
            <w:r w:rsidRPr="004173C3">
              <w:t>dsocode</w:t>
            </w:r>
            <w:proofErr w:type="spellEnd"/>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60AE7125" w:rsidR="00116119" w:rsidRDefault="00B2208C" w:rsidP="00B2208C">
      <w:r>
        <w:lastRenderedPageBreak/>
        <w:t xml:space="preserve">Next, every state that is possible during an ordering process </w:t>
      </w:r>
      <w:proofErr w:type="gramStart"/>
      <w:r>
        <w:t>has to</w:t>
      </w:r>
      <w:proofErr w:type="gramEnd"/>
      <w:r>
        <w:t xml:space="preserve"> be determined. This is achieved by sorting out all identical states, but only the consecutive ones</w:t>
      </w:r>
      <w:r w:rsidR="00116119">
        <w:t xml:space="preserve">, because one state can appear twice during the process. </w:t>
      </w:r>
      <w:r>
        <w:t xml:space="preserve">For </w:t>
      </w:r>
      <w:proofErr w:type="gramStart"/>
      <w:r>
        <w:t>example</w:t>
      </w:r>
      <w:proofErr w:type="gramEnd"/>
      <w:r>
        <w:t xml:space="preserve"> the initial state (0, 1, 0, 1, 0, 0, 1, 0, 1, 0, 1, 0, 1) is found twice in that list because it occurs at the beginning as well as at the end of a ordering process.</w:t>
      </w:r>
      <w:r w:rsidR="00116119">
        <w:t xml:space="preserve"> Next, all states that have a -1 in it are removed as they only occur before the stations are initialized. Then the remaining states </w:t>
      </w:r>
      <w:proofErr w:type="gramStart"/>
      <w:r w:rsidR="00116119">
        <w:t>have to</w:t>
      </w:r>
      <w:proofErr w:type="gramEnd"/>
      <w:r w:rsidR="00116119">
        <w:t xml:space="preserve">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w:t>
      </w:r>
      <w:proofErr w:type="gramStart"/>
      <w:r w:rsidRPr="00116119">
        <w:rPr>
          <w:rStyle w:val="HTMLCode"/>
          <w:rFonts w:ascii="Times New Roman" w:hAnsi="Times New Roman" w:cs="Times New Roman"/>
          <w:sz w:val="24"/>
          <w:szCs w:val="22"/>
        </w:rPr>
        <w:t>1,Resting</w:t>
      </w:r>
      <w:proofErr w:type="gramEnd"/>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Processing</w:t>
      </w:r>
      <w:proofErr w:type="gramEnd"/>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Processing</w:t>
      </w:r>
      <w:proofErr w:type="gramEnd"/>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w:t>
      </w:r>
      <w:proofErr w:type="gramStart"/>
      <w:r w:rsidRPr="00116119">
        <w:rPr>
          <w:rStyle w:val="HTMLCode"/>
          <w:rFonts w:ascii="Times New Roman" w:hAnsi="Times New Roman" w:cs="Times New Roman"/>
          <w:sz w:val="24"/>
          <w:szCs w:val="22"/>
        </w:rPr>
        <w:t>1,TransportToMPO</w:t>
      </w:r>
      <w:proofErr w:type="gramEnd"/>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w:t>
      </w:r>
      <w:proofErr w:type="gramStart"/>
      <w:r w:rsidRPr="00CA6EE9">
        <w:rPr>
          <w:rStyle w:val="HTMLCode"/>
          <w:rFonts w:ascii="Times New Roman" w:hAnsi="Times New Roman" w:cs="Times New Roman"/>
          <w:sz w:val="24"/>
          <w:szCs w:val="22"/>
        </w:rPr>
        <w:t>1,TransportToMPO</w:t>
      </w:r>
      <w:proofErr w:type="gramEnd"/>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w:t>
      </w:r>
      <w:proofErr w:type="gramStart"/>
      <w:r w:rsidRPr="00CA6EE9">
        <w:rPr>
          <w:rStyle w:val="HTMLCode"/>
          <w:rFonts w:ascii="Times New Roman" w:hAnsi="Times New Roman" w:cs="Times New Roman"/>
          <w:sz w:val="24"/>
          <w:szCs w:val="22"/>
        </w:rPr>
        <w:t>1,Sorting</w:t>
      </w:r>
      <w:proofErr w:type="gramEnd"/>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w:t>
      </w:r>
      <w:proofErr w:type="gramStart"/>
      <w:r w:rsidRPr="00CA6EE9">
        <w:rPr>
          <w:rStyle w:val="HTMLCode"/>
          <w:rFonts w:ascii="Times New Roman" w:hAnsi="Times New Roman" w:cs="Times New Roman"/>
          <w:sz w:val="24"/>
          <w:szCs w:val="22"/>
        </w:rPr>
        <w:t>1,Sorting</w:t>
      </w:r>
      <w:proofErr w:type="gramEnd"/>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w:t>
      </w:r>
      <w:proofErr w:type="gramStart"/>
      <w:r w:rsidRPr="00CA6EE9">
        <w:rPr>
          <w:rStyle w:val="HTMLCode"/>
          <w:rFonts w:ascii="Times New Roman" w:hAnsi="Times New Roman" w:cs="Times New Roman"/>
          <w:sz w:val="24"/>
          <w:szCs w:val="22"/>
        </w:rPr>
        <w:t>1,Sorting</w:t>
      </w:r>
      <w:proofErr w:type="gramEnd"/>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w:t>
      </w:r>
      <w:proofErr w:type="gramStart"/>
      <w:r w:rsidRPr="00CA6EE9">
        <w:rPr>
          <w:rStyle w:val="HTMLCode"/>
          <w:rFonts w:ascii="Times New Roman" w:hAnsi="Times New Roman" w:cs="Times New Roman"/>
          <w:sz w:val="24"/>
          <w:szCs w:val="22"/>
        </w:rPr>
        <w:t>1,Transport</w:t>
      </w:r>
      <w:proofErr w:type="gramEnd"/>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w:t>
      </w:r>
      <w:proofErr w:type="gramStart"/>
      <w:r w:rsidRPr="00CA6EE9">
        <w:rPr>
          <w:rStyle w:val="HTMLCode"/>
          <w:rFonts w:ascii="Times New Roman" w:hAnsi="Times New Roman" w:cs="Times New Roman"/>
          <w:sz w:val="24"/>
          <w:szCs w:val="22"/>
        </w:rPr>
        <w:t>1,Transport</w:t>
      </w:r>
      <w:proofErr w:type="gramEnd"/>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1,TransportToDSO</w:t>
      </w:r>
      <w:proofErr w:type="gramEnd"/>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0,</w:t>
      </w:r>
      <w:r>
        <w:rPr>
          <w:rStyle w:val="HTMLCode"/>
          <w:rFonts w:ascii="Times New Roman" w:hAnsi="Times New Roman" w:cs="Times New Roman"/>
          <w:sz w:val="24"/>
          <w:szCs w:val="22"/>
        </w:rPr>
        <w:t>OutputStation</w:t>
      </w:r>
      <w:proofErr w:type="gramEnd"/>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w:t>
      </w:r>
      <w:proofErr w:type="gramStart"/>
      <w:r w:rsidRPr="00CA6EE9">
        <w:rPr>
          <w:rStyle w:val="HTMLCode"/>
          <w:rFonts w:ascii="Times New Roman" w:hAnsi="Times New Roman" w:cs="Times New Roman"/>
          <w:sz w:val="24"/>
          <w:szCs w:val="22"/>
        </w:rPr>
        <w:t>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roofErr w:type="gramEnd"/>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1,TransportToDSO</w:t>
      </w:r>
      <w:proofErr w:type="gramEnd"/>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w:t>
      </w:r>
      <w:proofErr w:type="gramStart"/>
      <w:r w:rsidRPr="00CA6EE9">
        <w:rPr>
          <w:rStyle w:val="HTMLCode"/>
          <w:rFonts w:ascii="Times New Roman" w:hAnsi="Times New Roman" w:cs="Times New Roman"/>
          <w:sz w:val="24"/>
          <w:szCs w:val="22"/>
        </w:rPr>
        <w:t>1,TransportToDSO</w:t>
      </w:r>
      <w:proofErr w:type="gramEnd"/>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w:t>
      </w:r>
      <w:proofErr w:type="gramStart"/>
      <w:r w:rsidRPr="00CA6EE9">
        <w:rPr>
          <w:rStyle w:val="HTMLCode"/>
          <w:rFonts w:ascii="Times New Roman" w:hAnsi="Times New Roman" w:cs="Times New Roman"/>
          <w:sz w:val="24"/>
          <w:szCs w:val="22"/>
        </w:rPr>
        <w:t>1,Transport</w:t>
      </w:r>
      <w:proofErr w:type="gramEnd"/>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w:t>
      </w:r>
      <w:proofErr w:type="gramStart"/>
      <w:r w:rsidRPr="00CA6EE9">
        <w:rPr>
          <w:rStyle w:val="HTMLCode"/>
          <w:rFonts w:ascii="Times New Roman" w:hAnsi="Times New Roman" w:cs="Times New Roman"/>
          <w:sz w:val="24"/>
          <w:szCs w:val="22"/>
        </w:rPr>
        <w:t>1,Transport</w:t>
      </w:r>
      <w:proofErr w:type="gramEnd"/>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0,2,1,2,2,0,1,0,1,1,0,0,</w:t>
      </w:r>
      <w:proofErr w:type="gramStart"/>
      <w:r w:rsidRPr="00CA6EE9">
        <w:rPr>
          <w:rStyle w:val="HTMLCode"/>
          <w:rFonts w:ascii="Times New Roman" w:hAnsi="Times New Roman" w:cs="Times New Roman"/>
          <w:sz w:val="24"/>
          <w:szCs w:val="22"/>
        </w:rPr>
        <w:t>1,TransportToHBW</w:t>
      </w:r>
      <w:proofErr w:type="gramEnd"/>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w:t>
      </w:r>
      <w:proofErr w:type="gramStart"/>
      <w:r w:rsidRPr="00CA6EE9">
        <w:rPr>
          <w:rStyle w:val="HTMLCode"/>
          <w:rFonts w:ascii="Times New Roman" w:hAnsi="Times New Roman" w:cs="Times New Roman"/>
          <w:sz w:val="24"/>
          <w:szCs w:val="22"/>
        </w:rPr>
        <w:t>1,TransportToHBW</w:t>
      </w:r>
      <w:proofErr w:type="gramEnd"/>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w:t>
      </w:r>
      <w:proofErr w:type="gramStart"/>
      <w:r w:rsidRPr="00CA6EE9">
        <w:rPr>
          <w:rStyle w:val="HTMLCode"/>
          <w:rFonts w:ascii="Times New Roman" w:hAnsi="Times New Roman" w:cs="Times New Roman"/>
          <w:sz w:val="24"/>
          <w:szCs w:val="22"/>
        </w:rPr>
        <w:t>1,TransportToHBW</w:t>
      </w:r>
      <w:proofErr w:type="gramEnd"/>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w:t>
      </w:r>
      <w:proofErr w:type="gramStart"/>
      <w:r w:rsidRPr="00CA6EE9">
        <w:rPr>
          <w:rStyle w:val="HTMLCode"/>
          <w:rFonts w:ascii="Times New Roman" w:hAnsi="Times New Roman" w:cs="Times New Roman"/>
          <w:sz w:val="24"/>
          <w:szCs w:val="22"/>
        </w:rPr>
        <w:t>1,TransportToHBW</w:t>
      </w:r>
      <w:proofErr w:type="gramEnd"/>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Resting</w:t>
      </w:r>
      <w:proofErr w:type="gramEnd"/>
    </w:p>
    <w:p w14:paraId="1482B5D3" w14:textId="77777777" w:rsidR="00116119" w:rsidRDefault="00116119" w:rsidP="00B2208C"/>
    <w:p w14:paraId="7884F4AE" w14:textId="261EBC23" w:rsidR="00B2208C" w:rsidRDefault="00B2208C" w:rsidP="00B2208C">
      <w:r>
        <w:t xml:space="preserve">If two or more states are represented by the same data, they </w:t>
      </w:r>
      <w:proofErr w:type="gramStart"/>
      <w:r>
        <w:t>have to</w:t>
      </w:r>
      <w:proofErr w:type="gramEnd"/>
      <w:r>
        <w:t xml:space="preserve"> be summarized under one name. This happened twice in the previous </w:t>
      </w:r>
      <w:r w:rsidR="009B5584">
        <w:t>labelling,</w:t>
      </w:r>
      <w:r>
        <w:t xml:space="preserve"> so it </w:t>
      </w:r>
      <w:proofErr w:type="gramStart"/>
      <w:r>
        <w:t>has to</w:t>
      </w:r>
      <w:proofErr w:type="gramEnd"/>
      <w:r>
        <w:t xml:space="preserve"> be changed to a meaningful common name. Now there are </w:t>
      </w:r>
      <w:r w:rsidR="002100B5">
        <w:t>10</w:t>
      </w:r>
      <w:r>
        <w:t xml:space="preserve"> states left, which are easy to process in the model. </w:t>
      </w:r>
      <w:r w:rsidR="002100B5">
        <w:t xml:space="preserve">The states are </w:t>
      </w:r>
      <w:proofErr w:type="spellStart"/>
      <w:r w:rsidR="002100B5">
        <w:t>StorageOut</w:t>
      </w:r>
      <w:proofErr w:type="spellEnd"/>
      <w:r w:rsidR="002100B5">
        <w:t xml:space="preserve">, </w:t>
      </w:r>
      <w:proofErr w:type="spellStart"/>
      <w:r w:rsidR="002100B5">
        <w:t>TransportToMPO</w:t>
      </w:r>
      <w:proofErr w:type="spellEnd"/>
      <w:r w:rsidR="002100B5">
        <w:t xml:space="preserve">, Processing, Sorting, </w:t>
      </w:r>
      <w:proofErr w:type="spellStart"/>
      <w:r w:rsidR="002100B5">
        <w:t>OutputStation</w:t>
      </w:r>
      <w:proofErr w:type="spellEnd"/>
      <w:r w:rsidR="002100B5">
        <w:t xml:space="preserve">, Transport, </w:t>
      </w:r>
      <w:proofErr w:type="spellStart"/>
      <w:r w:rsidR="002100B5">
        <w:t>TransportToDSO</w:t>
      </w:r>
      <w:proofErr w:type="spellEnd"/>
      <w:r w:rsidR="002100B5">
        <w:t xml:space="preserve">, </w:t>
      </w:r>
      <w:proofErr w:type="spellStart"/>
      <w:r w:rsidR="002100B5">
        <w:t>TransportToHBW</w:t>
      </w:r>
      <w:proofErr w:type="spellEnd"/>
      <w:r w:rsidR="002100B5">
        <w:t xml:space="preserve">, </w:t>
      </w:r>
      <w:proofErr w:type="spellStart"/>
      <w:r w:rsidR="002100B5">
        <w:t>StorageIn</w:t>
      </w:r>
      <w:proofErr w:type="spellEnd"/>
      <w:r w:rsidR="002100B5">
        <w:t xml:space="preserve"> and Resting</w:t>
      </w:r>
    </w:p>
    <w:p w14:paraId="6FA3BE37" w14:textId="7DCCA8DD" w:rsidR="00E751E5" w:rsidRDefault="00E751E5" w:rsidP="00E751E5">
      <w:pPr>
        <w:pStyle w:val="berschrift4"/>
      </w:pPr>
      <w:r>
        <w:t xml:space="preserve">Create and test the </w:t>
      </w:r>
      <w:proofErr w:type="gramStart"/>
      <w:r>
        <w:t>Models</w:t>
      </w:r>
      <w:proofErr w:type="gramEnd"/>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78DD4934" w:rsidR="00BF2ED3" w:rsidRDefault="00B2208C" w:rsidP="00B2208C">
      <w:r>
        <w:t xml:space="preserve">For the CNN the data </w:t>
      </w:r>
      <w:proofErr w:type="gramStart"/>
      <w:r>
        <w:t>has to</w:t>
      </w:r>
      <w:proofErr w:type="gramEnd"/>
      <w:r>
        <w:t xml:space="preserve">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proofErr w:type="gramStart"/>
      <w:r w:rsidR="00E751E5">
        <w:t>have to</w:t>
      </w:r>
      <w:proofErr w:type="gramEnd"/>
      <w:r w:rsidR="00E751E5">
        <w:t xml:space="preserve">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w:t>
      </w:r>
      <w:proofErr w:type="gramStart"/>
      <w:r w:rsidR="009916FF">
        <w:t>example</w:t>
      </w:r>
      <w:proofErr w:type="gramEnd"/>
      <w:r w:rsidR="009916FF">
        <w:t xml:space="preserv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5A10EA62" w:rsidR="00BF2ED3" w:rsidRDefault="00BF2ED3" w:rsidP="00BF2ED3">
      <w:pPr>
        <w:pStyle w:val="Beschriftung"/>
      </w:pPr>
      <w:r>
        <w:rPr>
          <w:noProof/>
        </w:rPr>
        <w:lastRenderedPageBreak/>
        <w:drawing>
          <wp:anchor distT="0" distB="0" distL="114300" distR="114300" simplePos="0" relativeHeight="251644928"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p>
    <w:p w14:paraId="04626880" w14:textId="10D1EB1E"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w:t>
      </w:r>
      <w:proofErr w:type="gramStart"/>
      <w:r>
        <w:t>has to</w:t>
      </w:r>
      <w:proofErr w:type="gramEnd"/>
      <w:r>
        <w:t xml:space="preserve">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 xml:space="preserve">ut the input data </w:t>
      </w:r>
      <w:proofErr w:type="gramStart"/>
      <w:r>
        <w:t>has to</w:t>
      </w:r>
      <w:proofErr w:type="gramEnd"/>
      <w:r>
        <w:t xml:space="preserve">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7B8EE30B" w:rsidR="00B2208C" w:rsidRDefault="002C3AC6" w:rsidP="00B2208C">
      <w:pPr>
        <w:pStyle w:val="Beschriftung"/>
      </w:pPr>
      <w:r w:rsidRPr="00973647">
        <w:rPr>
          <w:noProof/>
        </w:rPr>
        <w:drawing>
          <wp:anchor distT="0" distB="0" distL="114300" distR="114300" simplePos="0" relativeHeight="251653120"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lastRenderedPageBreak/>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32" w:name="_Toc138926483"/>
      <w:r>
        <w:t>CONCUSSION AND RECOMMENDATIONS</w:t>
      </w:r>
      <w:bookmarkEnd w:id="32"/>
    </w:p>
    <w:p w14:paraId="0AA7F7B9" w14:textId="47EF7756" w:rsidR="00621CEA" w:rsidRDefault="00482854" w:rsidP="00482854">
      <w:pPr>
        <w:pStyle w:val="berschrift2"/>
      </w:pPr>
      <w:bookmarkStart w:id="33" w:name="_Toc138926484"/>
      <w:r>
        <w:t>MES</w:t>
      </w:r>
      <w:bookmarkEnd w:id="33"/>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xml:space="preserve">, but it does not cover all the functionalities and capabilities of the MES. This chapter will discuss what can be done to enhance the usage of the MES in the future </w:t>
      </w:r>
      <w:proofErr w:type="gramStart"/>
      <w:r>
        <w:t>in order to</w:t>
      </w:r>
      <w:proofErr w:type="gramEnd"/>
      <w:r>
        <w:t xml:space="preserve"> get the most out of the learning factory.</w:t>
      </w:r>
    </w:p>
    <w:p w14:paraId="068D1BB0" w14:textId="2036FA6A" w:rsidR="00482854" w:rsidRDefault="00EE0A3D" w:rsidP="00482854">
      <w:r>
        <w:t xml:space="preserve">When taking the guideline VDI 5600 into account, </w:t>
      </w:r>
      <w:proofErr w:type="gramStart"/>
      <w:r>
        <w:t>it can be seen that some</w:t>
      </w:r>
      <w:proofErr w:type="gramEnd"/>
      <w:r>
        <w:t xml:space="preserve"> of the points, like data acquisition and processing or information management are met. But still there is a lot more that a MES is capable of.</w:t>
      </w:r>
      <w:r w:rsidR="00A97B50">
        <w:t xml:space="preserve"> </w:t>
      </w:r>
      <w:proofErr w:type="gramStart"/>
      <w:r w:rsidR="00A97B50">
        <w:t>At the moment</w:t>
      </w:r>
      <w:proofErr w:type="gramEnd"/>
      <w:r w:rsidR="00A97B50">
        <w:t xml:space="preserve">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w:t>
      </w:r>
      <w:proofErr w:type="gramStart"/>
      <w:r w:rsidR="00A97B50">
        <w:t>example</w:t>
      </w:r>
      <w:proofErr w:type="gramEnd"/>
      <w:r w:rsidR="00A97B50">
        <w:t xml:space="preserve"> orders can be tracked, jobs can be scheduled and viewed, workflows can be created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556B2A3D"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proofErr w:type="gramStart"/>
      <w:r w:rsidR="00A205D3">
        <w:t>ar.quire</w:t>
      </w:r>
      <w:proofErr w:type="spellEnd"/>
      <w:proofErr w:type="gramEnd"/>
      <w:r w:rsidR="00A205D3">
        <w:t xml:space="preserve">. The next step would be to connect the MES to an ERP, which can be done with </w:t>
      </w:r>
      <w:proofErr w:type="spellStart"/>
      <w:proofErr w:type="gramStart"/>
      <w:r w:rsidR="00A205D3">
        <w:t>arc.flow</w:t>
      </w:r>
      <w:proofErr w:type="spellEnd"/>
      <w:proofErr w:type="gramEnd"/>
      <w:r w:rsidR="00A205D3">
        <w:t>.</w:t>
      </w:r>
    </w:p>
    <w:p w14:paraId="0EA969FB" w14:textId="77777777" w:rsidR="002038B7" w:rsidRDefault="00A205D3" w:rsidP="00482854">
      <w:r>
        <w:t xml:space="preserve">Moreover, there are improvements that can be done to the dashboard. Right </w:t>
      </w:r>
      <w:proofErr w:type="gramStart"/>
      <w:r>
        <w:t>now</w:t>
      </w:r>
      <w:proofErr w:type="gramEnd"/>
      <w:r>
        <w:t xml:space="preserve">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5EFEA21E" w:rsidR="00A97B50" w:rsidRPr="00A97B50" w:rsidRDefault="00FC5E0C" w:rsidP="00A97B50">
      <w:pPr>
        <w:pStyle w:val="berschrift2"/>
      </w:pPr>
      <w:bookmarkStart w:id="34" w:name="_Toc138926485"/>
      <w:r w:rsidRPr="00614D2C">
        <w:t>Implementation Consulting</w:t>
      </w:r>
      <w:bookmarkEnd w:id="34"/>
    </w:p>
    <w:p w14:paraId="5C35DE66" w14:textId="3096DDA1" w:rsidR="00BC3205" w:rsidRDefault="00BC3205" w:rsidP="00B2208C">
      <w:r w:rsidRPr="00CF72FB">
        <w:t xml:space="preserve">This chapter </w:t>
      </w:r>
      <w:r>
        <w:t>conclude the project AI-Learning factory and give recommendations. To analyse if the project was conducted successfully all requirements must be fulfilled. After the literature review the AI-</w:t>
      </w:r>
      <w:proofErr w:type="spellStart"/>
      <w:r>
        <w:t>Lernfabrik</w:t>
      </w:r>
      <w:proofErr w:type="spellEnd"/>
      <w:r>
        <w:t xml:space="preserve"> course was </w:t>
      </w:r>
      <w:proofErr w:type="gramStart"/>
      <w:r>
        <w:t>attended</w:t>
      </w:r>
      <w:proofErr w:type="gramEnd"/>
      <w:r>
        <w:t xml:space="preserve"> and the task were performed. Based on that the workshop with a manual and task solutions were created. The working principle then was summarized to understand what one can learn from the course. </w:t>
      </w:r>
    </w:p>
    <w:p w14:paraId="61BC912D" w14:textId="19003E7D" w:rsidR="00BC3205" w:rsidRPr="00CF72FB" w:rsidRDefault="00000000" w:rsidP="00BC3205">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8240"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5"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73C43ABD" w14:textId="1A1A5A9E" w:rsidR="00B2208C" w:rsidRPr="00614D2C" w:rsidRDefault="00B2208C" w:rsidP="00B2208C">
      <w:r w:rsidRPr="00614D2C">
        <w:t>.</w:t>
      </w:r>
    </w:p>
    <w:p w14:paraId="4A0E54AD" w14:textId="59E7B675" w:rsidR="00B2208C" w:rsidRPr="00614D2C" w:rsidRDefault="00B2208C" w:rsidP="00B2208C">
      <w:pPr>
        <w:pStyle w:val="Beschriftung"/>
      </w:pPr>
      <w:r w:rsidRPr="00614D2C">
        <w:lastRenderedPageBreak/>
        <w:t xml:space="preserve">Figure </w:t>
      </w:r>
      <w:r w:rsidR="00402B23">
        <w:t>5</w:t>
      </w:r>
      <w:r w:rsidRPr="00614D2C">
        <w:t>.</w:t>
      </w:r>
      <w:r w:rsidR="00402B23">
        <w:t>1</w:t>
      </w:r>
      <w:r w:rsidRPr="00614D2C">
        <w:t xml:space="preserve">: Controller </w:t>
      </w:r>
      <w:r w:rsidR="00560257">
        <w:t>o</w:t>
      </w:r>
      <w:r w:rsidRPr="00614D2C">
        <w:t xml:space="preserve">verview (Klein, M., </w:t>
      </w:r>
      <w:hyperlink r:id="rId46"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47F24FA0"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w:t>
      </w:r>
      <w:proofErr w:type="gramStart"/>
      <w:r>
        <w:t>take a look</w:t>
      </w:r>
      <w:proofErr w:type="gramEnd"/>
      <w:r>
        <w:t xml:space="preserve">. Environment </w:t>
      </w:r>
      <w:proofErr w:type="gramStart"/>
      <w:r>
        <w:t>sensor</w:t>
      </w:r>
      <w:proofErr w:type="gramEnd"/>
      <w:r>
        <w:t xml:space="preserve"> make up the other sensors of the station. The built in sensors are for measuring:</w:t>
      </w:r>
    </w:p>
    <w:p w14:paraId="2B4B9A03" w14:textId="77777777" w:rsidR="00B2208C" w:rsidRDefault="00B2208C" w:rsidP="00B2208C">
      <w:pPr>
        <w:pStyle w:val="Listenabsatz"/>
        <w:numPr>
          <w:ilvl w:val="0"/>
          <w:numId w:val="9"/>
        </w:numPr>
        <w:tabs>
          <w:tab w:val="clear" w:pos="720"/>
        </w:tabs>
        <w:spacing w:after="160" w:line="259" w:lineRule="auto"/>
        <w:jc w:val="left"/>
      </w:pPr>
      <w:r>
        <w:t>Brightness</w:t>
      </w:r>
    </w:p>
    <w:p w14:paraId="0E602AA0" w14:textId="77777777" w:rsidR="00B2208C" w:rsidRDefault="00B2208C" w:rsidP="00B2208C">
      <w:pPr>
        <w:pStyle w:val="Listenabsatz"/>
        <w:numPr>
          <w:ilvl w:val="0"/>
          <w:numId w:val="9"/>
        </w:numPr>
        <w:tabs>
          <w:tab w:val="clear" w:pos="720"/>
        </w:tabs>
        <w:spacing w:after="160" w:line="259" w:lineRule="auto"/>
        <w:jc w:val="left"/>
      </w:pPr>
      <w:r>
        <w:t>Temperature</w:t>
      </w:r>
    </w:p>
    <w:p w14:paraId="1A50052F" w14:textId="77777777" w:rsidR="00B2208C" w:rsidRDefault="00B2208C" w:rsidP="00B2208C">
      <w:pPr>
        <w:pStyle w:val="Listenabsatz"/>
        <w:numPr>
          <w:ilvl w:val="0"/>
          <w:numId w:val="9"/>
        </w:numPr>
        <w:tabs>
          <w:tab w:val="clear" w:pos="720"/>
        </w:tabs>
        <w:spacing w:after="160" w:line="259" w:lineRule="auto"/>
        <w:jc w:val="left"/>
      </w:pPr>
      <w:r>
        <w:t>Humidity</w:t>
      </w:r>
    </w:p>
    <w:p w14:paraId="0AE39360" w14:textId="77777777" w:rsidR="00B2208C" w:rsidRDefault="00B2208C" w:rsidP="00B2208C">
      <w:pPr>
        <w:pStyle w:val="Listenabsatz"/>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5916DD86" w:rsidR="00B2208C" w:rsidRDefault="00B2208C" w:rsidP="00B2208C">
      <w:r>
        <w:t xml:space="preserve">In the following step the gripper puts the workpiece onto </w:t>
      </w:r>
      <w:proofErr w:type="gramStart"/>
      <w:r>
        <w:t>an</w:t>
      </w:r>
      <w:proofErr w:type="gramEnd"/>
      <w:r>
        <w:t xml:space="preserve"> </w:t>
      </w:r>
      <w:r w:rsidR="00560257">
        <w:t>colour</w:t>
      </w:r>
      <w:r>
        <w:t xml:space="preserve"> sensor. It </w:t>
      </w:r>
      <w:proofErr w:type="gramStart"/>
      <w:r>
        <w:t>detect</w:t>
      </w:r>
      <w:proofErr w:type="gramEnd"/>
      <w:r>
        <w:t xml:space="preserve">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xml:space="preserve">. The software </w:t>
      </w:r>
      <w:proofErr w:type="gramStart"/>
      <w:r>
        <w:t>is able to</w:t>
      </w:r>
      <w:proofErr w:type="gramEnd"/>
      <w:r>
        <w:t xml:space="preserve"> get a matching product.</w:t>
      </w:r>
    </w:p>
    <w:p w14:paraId="550923A1" w14:textId="77777777" w:rsidR="00B2208C" w:rsidRDefault="00B2208C" w:rsidP="00B2208C">
      <w:r>
        <w:t xml:space="preserve">In the final step of the delivery station </w:t>
      </w:r>
      <w:proofErr w:type="gramStart"/>
      <w:r>
        <w:t>a</w:t>
      </w:r>
      <w:proofErr w:type="gramEnd"/>
      <w:r>
        <w:t xml:space="preserve"> NFC reader and writer tags the workpiece with the production information. This is important that the workpiece “knows” what </w:t>
      </w:r>
      <w:r>
        <w:lastRenderedPageBreak/>
        <w:t xml:space="preserve">it is. </w:t>
      </w:r>
      <w:proofErr w:type="gramStart"/>
      <w:r>
        <w:t>Thus</w:t>
      </w:r>
      <w:proofErr w:type="gramEnd"/>
      <w:r>
        <w:t xml:space="preserve">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2464EBB2" w:rsidR="00B2208C" w:rsidRPr="006B6387" w:rsidRDefault="00B2208C" w:rsidP="00B2208C">
      <w:r>
        <w:t>The IoT-Gateway receives the data from the txt controller. The hardware used is a Raspberry PI</w:t>
      </w:r>
      <w:r w:rsidR="00560257">
        <w:t xml:space="preserve">, which </w:t>
      </w:r>
      <w:r>
        <w:t xml:space="preserve">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w:t>
      </w:r>
      <w:proofErr w:type="gramStart"/>
      <w:r>
        <w:t>So</w:t>
      </w:r>
      <w:proofErr w:type="gramEnd"/>
      <w:r>
        <w:t xml:space="preserve"> this connection is crucial to hand the production information to the neuronal network.</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Look w:val="04A0" w:firstRow="1" w:lastRow="0" w:firstColumn="1" w:lastColumn="0" w:noHBand="0" w:noVBand="1"/>
      </w:tblPr>
      <w:tblGrid>
        <w:gridCol w:w="675"/>
        <w:gridCol w:w="7761"/>
      </w:tblGrid>
      <w:tr w:rsidR="00126978" w14:paraId="2507C368" w14:textId="77777777" w:rsidTr="00126978">
        <w:tc>
          <w:tcPr>
            <w:tcW w:w="675" w:type="dxa"/>
          </w:tcPr>
          <w:p w14:paraId="060F1CEB" w14:textId="0DBA66D9" w:rsidR="00126978" w:rsidRPr="00C80F1E" w:rsidRDefault="00126978" w:rsidP="00891EB2">
            <w:r>
              <w:t>1.</w:t>
            </w:r>
          </w:p>
        </w:tc>
        <w:tc>
          <w:tcPr>
            <w:tcW w:w="7761" w:type="dxa"/>
          </w:tcPr>
          <w:p w14:paraId="21506A39" w14:textId="22A098B5" w:rsidR="00126978" w:rsidRPr="00C80F1E" w:rsidRDefault="00126978" w:rsidP="00891EB2">
            <w:r w:rsidRPr="00C80F1E">
              <w:t xml:space="preserve">Hebb, D. </w:t>
            </w:r>
            <w:proofErr w:type="gramStart"/>
            <w:r w:rsidRPr="00C80F1E">
              <w:t>O..</w:t>
            </w:r>
            <w:proofErr w:type="gramEnd"/>
            <w:r w:rsidRPr="00C80F1E">
              <w:t xml:space="preserve">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126978" w14:paraId="75B1EE12" w14:textId="77777777" w:rsidTr="00126978">
        <w:tc>
          <w:tcPr>
            <w:tcW w:w="675" w:type="dxa"/>
          </w:tcPr>
          <w:p w14:paraId="63DD8B65" w14:textId="313E8233" w:rsidR="00126978" w:rsidRDefault="00126978" w:rsidP="00891EB2">
            <w:r>
              <w:t>2.</w:t>
            </w:r>
          </w:p>
        </w:tc>
        <w:tc>
          <w:tcPr>
            <w:tcW w:w="7761" w:type="dxa"/>
          </w:tcPr>
          <w:p w14:paraId="35E03730" w14:textId="0CD50997" w:rsidR="00126978" w:rsidRDefault="00126978" w:rsidP="00891EB2">
            <w:proofErr w:type="spellStart"/>
            <w:r>
              <w:t>Picton</w:t>
            </w:r>
            <w:proofErr w:type="spellEnd"/>
            <w:r>
              <w:t xml:space="preserve">, </w:t>
            </w:r>
            <w:proofErr w:type="gramStart"/>
            <w:r>
              <w:t>P..</w:t>
            </w:r>
            <w:proofErr w:type="gramEnd"/>
            <w:r>
              <w:t xml:space="preserve">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126978" w14:paraId="1C5F4B03" w14:textId="77777777" w:rsidTr="00126978">
        <w:tc>
          <w:tcPr>
            <w:tcW w:w="675" w:type="dxa"/>
          </w:tcPr>
          <w:p w14:paraId="4947C1F3" w14:textId="45E232C6" w:rsidR="00126978" w:rsidRDefault="00126978" w:rsidP="00891EB2">
            <w:r>
              <w:t>3.</w:t>
            </w:r>
          </w:p>
        </w:tc>
        <w:tc>
          <w:tcPr>
            <w:tcW w:w="7761" w:type="dxa"/>
          </w:tcPr>
          <w:p w14:paraId="46072D3D" w14:textId="45397B9B" w:rsidR="00126978" w:rsidRDefault="00126978" w:rsidP="00891EB2">
            <w:proofErr w:type="spellStart"/>
            <w:r>
              <w:t>Ertel</w:t>
            </w:r>
            <w:proofErr w:type="spellEnd"/>
            <w:r>
              <w:t xml:space="preserve">, </w:t>
            </w:r>
            <w:proofErr w:type="gramStart"/>
            <w:r>
              <w:t>W..</w:t>
            </w:r>
            <w:proofErr w:type="gramEnd"/>
            <w:r>
              <w:t xml:space="preserve">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tc>
      </w:tr>
      <w:tr w:rsidR="00126978" w14:paraId="7CE8AD5D" w14:textId="77777777" w:rsidTr="00126978">
        <w:tc>
          <w:tcPr>
            <w:tcW w:w="675" w:type="dxa"/>
          </w:tcPr>
          <w:p w14:paraId="4D333575" w14:textId="76A9D58B" w:rsidR="00126978" w:rsidRPr="006602E1" w:rsidRDefault="00126978" w:rsidP="00891EB2">
            <w:r>
              <w:t>4.</w:t>
            </w:r>
          </w:p>
        </w:tc>
        <w:tc>
          <w:tcPr>
            <w:tcW w:w="7761" w:type="dxa"/>
          </w:tcPr>
          <w:p w14:paraId="0ECD815E" w14:textId="60E85C8B" w:rsidR="00126978" w:rsidRPr="006602E1" w:rsidRDefault="00126978" w:rsidP="00891EB2">
            <w:proofErr w:type="spellStart"/>
            <w:r w:rsidRPr="006602E1">
              <w:t>Grum</w:t>
            </w:r>
            <w:proofErr w:type="spellEnd"/>
            <w:r w:rsidRPr="006602E1">
              <w:t xml:space="preserve">, </w:t>
            </w:r>
            <w:proofErr w:type="spellStart"/>
            <w:proofErr w:type="gramStart"/>
            <w:r w:rsidRPr="006602E1">
              <w:t>M..</w:t>
            </w:r>
            <w:r w:rsidRPr="006602E1">
              <w:rPr>
                <w:i/>
                <w:iCs/>
              </w:rPr>
              <w:t>Construction</w:t>
            </w:r>
            <w:proofErr w:type="spellEnd"/>
            <w:proofErr w:type="gramEnd"/>
            <w:r w:rsidRPr="006602E1">
              <w:rPr>
                <w:i/>
                <w:iCs/>
              </w:rPr>
              <w:t xml:space="preserve"> of a Concept of Neuronal </w:t>
            </w:r>
            <w:proofErr w:type="spellStart"/>
            <w:r w:rsidRPr="006602E1">
              <w:rPr>
                <w:i/>
                <w:iCs/>
              </w:rPr>
              <w:t>Modeling</w:t>
            </w:r>
            <w:proofErr w:type="spellEnd"/>
            <w:r>
              <w:t>. Berlin. Springer. 2022</w:t>
            </w:r>
          </w:p>
        </w:tc>
      </w:tr>
      <w:tr w:rsidR="00126978" w14:paraId="61A4BAA8" w14:textId="77777777" w:rsidTr="00126978">
        <w:tc>
          <w:tcPr>
            <w:tcW w:w="675" w:type="dxa"/>
          </w:tcPr>
          <w:p w14:paraId="712174D1" w14:textId="735DB2F6" w:rsidR="00126978" w:rsidRDefault="00126978" w:rsidP="00891EB2">
            <w:r>
              <w:t>5.</w:t>
            </w:r>
          </w:p>
        </w:tc>
        <w:tc>
          <w:tcPr>
            <w:tcW w:w="7761" w:type="dxa"/>
          </w:tcPr>
          <w:p w14:paraId="054FCE29" w14:textId="4096B819" w:rsidR="00126978" w:rsidRDefault="00126978" w:rsidP="00891EB2"/>
        </w:tc>
      </w:tr>
      <w:tr w:rsidR="00126978" w14:paraId="2DDA6E89" w14:textId="77777777" w:rsidTr="00126978">
        <w:tc>
          <w:tcPr>
            <w:tcW w:w="675" w:type="dxa"/>
          </w:tcPr>
          <w:p w14:paraId="1BD5F4A3" w14:textId="55D08075" w:rsidR="00126978" w:rsidRDefault="00126978" w:rsidP="00891EB2">
            <w:r>
              <w:t>6.</w:t>
            </w:r>
          </w:p>
        </w:tc>
        <w:tc>
          <w:tcPr>
            <w:tcW w:w="7761" w:type="dxa"/>
          </w:tcPr>
          <w:p w14:paraId="0799AEFA" w14:textId="2B8B58AF" w:rsidR="00126978" w:rsidRDefault="00126978" w:rsidP="00891EB2"/>
        </w:tc>
      </w:tr>
      <w:tr w:rsidR="00126978" w14:paraId="3C58DBC6" w14:textId="77777777" w:rsidTr="00126978">
        <w:tc>
          <w:tcPr>
            <w:tcW w:w="675" w:type="dxa"/>
          </w:tcPr>
          <w:p w14:paraId="59C90656" w14:textId="428CF53C" w:rsidR="00126978" w:rsidRDefault="00126978" w:rsidP="00891EB2"/>
        </w:tc>
        <w:tc>
          <w:tcPr>
            <w:tcW w:w="7761" w:type="dxa"/>
          </w:tcPr>
          <w:p w14:paraId="2FCF3CB6" w14:textId="7A16DA7E" w:rsidR="00126978" w:rsidRDefault="00126978" w:rsidP="00891EB2"/>
        </w:tc>
      </w:tr>
      <w:tr w:rsidR="00126978" w14:paraId="273B58DB" w14:textId="77777777" w:rsidTr="00126978">
        <w:tc>
          <w:tcPr>
            <w:tcW w:w="675" w:type="dxa"/>
          </w:tcPr>
          <w:p w14:paraId="2BEE65EF" w14:textId="77777777" w:rsidR="00126978" w:rsidRDefault="00126978" w:rsidP="00891EB2"/>
        </w:tc>
        <w:tc>
          <w:tcPr>
            <w:tcW w:w="7761" w:type="dxa"/>
          </w:tcPr>
          <w:p w14:paraId="37F4039C" w14:textId="1005071C" w:rsidR="00126978" w:rsidRDefault="00126978"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754D9D" w14:textId="77777777" w:rsidR="00BB4ED7" w:rsidRDefault="00BB4ED7" w:rsidP="000A6C47">
      <w:pPr>
        <w:spacing w:line="240" w:lineRule="auto"/>
      </w:pPr>
      <w:r>
        <w:separator/>
      </w:r>
    </w:p>
  </w:endnote>
  <w:endnote w:type="continuationSeparator" w:id="0">
    <w:p w14:paraId="5FD3106B" w14:textId="77777777" w:rsidR="00BB4ED7" w:rsidRDefault="00BB4ED7"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DBF1CA" w14:textId="77777777" w:rsidR="00BB4ED7" w:rsidRDefault="00BB4ED7" w:rsidP="000A6C47">
      <w:pPr>
        <w:spacing w:line="240" w:lineRule="auto"/>
      </w:pPr>
      <w:r>
        <w:separator/>
      </w:r>
    </w:p>
  </w:footnote>
  <w:footnote w:type="continuationSeparator" w:id="0">
    <w:p w14:paraId="79CBBA51" w14:textId="77777777" w:rsidR="00BB4ED7" w:rsidRDefault="00BB4ED7"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4568E"/>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6119"/>
    <w:rsid w:val="001177C6"/>
    <w:rsid w:val="001259D2"/>
    <w:rsid w:val="00126978"/>
    <w:rsid w:val="00130B66"/>
    <w:rsid w:val="001326B9"/>
    <w:rsid w:val="00133B3D"/>
    <w:rsid w:val="00143703"/>
    <w:rsid w:val="001473D9"/>
    <w:rsid w:val="00160E08"/>
    <w:rsid w:val="00160ED5"/>
    <w:rsid w:val="00161204"/>
    <w:rsid w:val="001633B7"/>
    <w:rsid w:val="00181EC3"/>
    <w:rsid w:val="00182AA3"/>
    <w:rsid w:val="001833BB"/>
    <w:rsid w:val="0018561C"/>
    <w:rsid w:val="001A4F10"/>
    <w:rsid w:val="001B0DD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62A3"/>
    <w:rsid w:val="00291F46"/>
    <w:rsid w:val="00294F56"/>
    <w:rsid w:val="002A576B"/>
    <w:rsid w:val="002B0F7D"/>
    <w:rsid w:val="002B7576"/>
    <w:rsid w:val="002C3AC6"/>
    <w:rsid w:val="002C7810"/>
    <w:rsid w:val="002D0E03"/>
    <w:rsid w:val="002D13E0"/>
    <w:rsid w:val="0030487E"/>
    <w:rsid w:val="0031304C"/>
    <w:rsid w:val="00324141"/>
    <w:rsid w:val="0034072F"/>
    <w:rsid w:val="003431AE"/>
    <w:rsid w:val="00350999"/>
    <w:rsid w:val="00366306"/>
    <w:rsid w:val="003801E8"/>
    <w:rsid w:val="00380566"/>
    <w:rsid w:val="0038337A"/>
    <w:rsid w:val="003862B3"/>
    <w:rsid w:val="00386A8B"/>
    <w:rsid w:val="003A207B"/>
    <w:rsid w:val="003A21EF"/>
    <w:rsid w:val="003A2EF6"/>
    <w:rsid w:val="003A4795"/>
    <w:rsid w:val="003B53A1"/>
    <w:rsid w:val="00402B23"/>
    <w:rsid w:val="004069DA"/>
    <w:rsid w:val="00416099"/>
    <w:rsid w:val="00422279"/>
    <w:rsid w:val="00444D9C"/>
    <w:rsid w:val="004523B6"/>
    <w:rsid w:val="00456324"/>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40BFA"/>
    <w:rsid w:val="00555F79"/>
    <w:rsid w:val="0055624A"/>
    <w:rsid w:val="00560257"/>
    <w:rsid w:val="00572B86"/>
    <w:rsid w:val="00573E6A"/>
    <w:rsid w:val="00574D1C"/>
    <w:rsid w:val="0058067E"/>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21CEA"/>
    <w:rsid w:val="0066096E"/>
    <w:rsid w:val="00660EB1"/>
    <w:rsid w:val="00670B11"/>
    <w:rsid w:val="006A1B94"/>
    <w:rsid w:val="006A665E"/>
    <w:rsid w:val="006C399B"/>
    <w:rsid w:val="006D45A7"/>
    <w:rsid w:val="006D45E9"/>
    <w:rsid w:val="006E297B"/>
    <w:rsid w:val="006E7A72"/>
    <w:rsid w:val="006F51B3"/>
    <w:rsid w:val="00722D1F"/>
    <w:rsid w:val="0072539E"/>
    <w:rsid w:val="00725E44"/>
    <w:rsid w:val="007360BF"/>
    <w:rsid w:val="007454EE"/>
    <w:rsid w:val="007762A4"/>
    <w:rsid w:val="0078376F"/>
    <w:rsid w:val="00787CD8"/>
    <w:rsid w:val="00792A85"/>
    <w:rsid w:val="007A0A28"/>
    <w:rsid w:val="007B0673"/>
    <w:rsid w:val="007C1A9F"/>
    <w:rsid w:val="007E27F5"/>
    <w:rsid w:val="00806DE4"/>
    <w:rsid w:val="00817ECB"/>
    <w:rsid w:val="00823DBB"/>
    <w:rsid w:val="00887E0D"/>
    <w:rsid w:val="0089694E"/>
    <w:rsid w:val="008C02DA"/>
    <w:rsid w:val="008C73FA"/>
    <w:rsid w:val="008D6881"/>
    <w:rsid w:val="008E6AF3"/>
    <w:rsid w:val="008F035B"/>
    <w:rsid w:val="009077AF"/>
    <w:rsid w:val="00913F52"/>
    <w:rsid w:val="0092173B"/>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E63AA"/>
    <w:rsid w:val="009F188E"/>
    <w:rsid w:val="009F2412"/>
    <w:rsid w:val="00A15CD8"/>
    <w:rsid w:val="00A205D3"/>
    <w:rsid w:val="00A52DE9"/>
    <w:rsid w:val="00A55AF9"/>
    <w:rsid w:val="00A62B8F"/>
    <w:rsid w:val="00A93DA9"/>
    <w:rsid w:val="00A97B50"/>
    <w:rsid w:val="00AC4CC2"/>
    <w:rsid w:val="00AC5498"/>
    <w:rsid w:val="00B13D73"/>
    <w:rsid w:val="00B2208C"/>
    <w:rsid w:val="00B42342"/>
    <w:rsid w:val="00B448D7"/>
    <w:rsid w:val="00B45F83"/>
    <w:rsid w:val="00B66F66"/>
    <w:rsid w:val="00B84D09"/>
    <w:rsid w:val="00B95FA8"/>
    <w:rsid w:val="00BB4ED7"/>
    <w:rsid w:val="00BB7E5D"/>
    <w:rsid w:val="00BC3205"/>
    <w:rsid w:val="00BC6DF7"/>
    <w:rsid w:val="00BD0CB6"/>
    <w:rsid w:val="00BD2E89"/>
    <w:rsid w:val="00BD6BF4"/>
    <w:rsid w:val="00BE6E36"/>
    <w:rsid w:val="00BF2ED3"/>
    <w:rsid w:val="00BF501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A6EE9"/>
    <w:rsid w:val="00CB1D31"/>
    <w:rsid w:val="00CD2657"/>
    <w:rsid w:val="00CD2663"/>
    <w:rsid w:val="00D03CCC"/>
    <w:rsid w:val="00D04E94"/>
    <w:rsid w:val="00D508DD"/>
    <w:rsid w:val="00D63894"/>
    <w:rsid w:val="00D6645B"/>
    <w:rsid w:val="00D679C4"/>
    <w:rsid w:val="00D82AEF"/>
    <w:rsid w:val="00DA150B"/>
    <w:rsid w:val="00DB654E"/>
    <w:rsid w:val="00DC6230"/>
    <w:rsid w:val="00DE4020"/>
    <w:rsid w:val="00E27AD6"/>
    <w:rsid w:val="00E33C1A"/>
    <w:rsid w:val="00E40691"/>
    <w:rsid w:val="00E4245C"/>
    <w:rsid w:val="00E46995"/>
    <w:rsid w:val="00E606D7"/>
    <w:rsid w:val="00E72212"/>
    <w:rsid w:val="00E751E5"/>
    <w:rsid w:val="00E753D2"/>
    <w:rsid w:val="00E91398"/>
    <w:rsid w:val="00E93CCC"/>
    <w:rsid w:val="00E94D6F"/>
    <w:rsid w:val="00E95A95"/>
    <w:rsid w:val="00EA29C3"/>
    <w:rsid w:val="00EA7FB1"/>
    <w:rsid w:val="00EB34A5"/>
    <w:rsid w:val="00EB4CB6"/>
    <w:rsid w:val="00EB54EB"/>
    <w:rsid w:val="00EB7292"/>
    <w:rsid w:val="00EC0DA4"/>
    <w:rsid w:val="00EC5BD6"/>
    <w:rsid w:val="00EC7CCB"/>
    <w:rsid w:val="00EE0A3D"/>
    <w:rsid w:val="00EE29CC"/>
    <w:rsid w:val="00EF06FA"/>
    <w:rsid w:val="00F151CB"/>
    <w:rsid w:val="00F36132"/>
    <w:rsid w:val="00F54889"/>
    <w:rsid w:val="00F62CA0"/>
    <w:rsid w:val="00F65786"/>
    <w:rsid w:val="00F738C0"/>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 w:type="character" w:customStyle="1" w:styleId="hgkelc">
    <w:name w:val="hgkelc"/>
    <w:basedOn w:val="Absatz-Standardschriftart"/>
    <w:rsid w:val="00573E6A"/>
  </w:style>
  <w:style w:type="character" w:styleId="HTMLCode">
    <w:name w:val="HTML Code"/>
    <w:basedOn w:val="Absatz-Standardschriftart"/>
    <w:uiPriority w:val="99"/>
    <w:semiHidden/>
    <w:unhideWhenUsed/>
    <w:rsid w:val="00116119"/>
    <w:rPr>
      <w:rFonts w:ascii="Courier New" w:eastAsia="Times New Roman" w:hAnsi="Courier New" w:cs="Courier New"/>
      <w:sz w:val="20"/>
      <w:szCs w:val="20"/>
    </w:rPr>
  </w:style>
  <w:style w:type="paragraph" w:customStyle="1" w:styleId="Code">
    <w:name w:val="Code"/>
    <w:basedOn w:val="Standard"/>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Absatz-Standardschriftart"/>
    <w:link w:val="Code"/>
    <w:rsid w:val="00116119"/>
    <w:rPr>
      <w:rFonts w:ascii="Consolas" w:hAnsi="Consolas"/>
      <w:color w:val="000000" w:themeColor="text1"/>
      <w:shd w:val="clear" w:color="auto" w:fill="F5F5F5"/>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07/relationships/hdphoto" Target="media/hdphoto2.wdp"/><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s-albsig.de/studienangebot/wissenschaftliche-weiterbildung/osteraktion/osteraktion-12-lernfabrik/?sword_list%5B0%5D=lernfabrik&amp;no_cache=1" TargetMode="Externa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63</Pages>
  <Words>11261</Words>
  <Characters>64189</Characters>
  <Application>Microsoft Office Word</Application>
  <DocSecurity>0</DocSecurity>
  <Lines>534</Lines>
  <Paragraphs>150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 H</cp:lastModifiedBy>
  <cp:revision>73</cp:revision>
  <dcterms:created xsi:type="dcterms:W3CDTF">2017-12-17T04:51:00Z</dcterms:created>
  <dcterms:modified xsi:type="dcterms:W3CDTF">2023-06-29T09:36:00Z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