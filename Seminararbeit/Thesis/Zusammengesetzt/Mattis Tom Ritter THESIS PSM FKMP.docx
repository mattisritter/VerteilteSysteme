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B126137" w14:textId="77777777" w:rsidR="009B75EB" w:rsidRPr="00B66F66" w:rsidRDefault="009B75EB" w:rsidP="009B75EB">
      <w:pPr>
        <w:jc w:val="center"/>
        <w:rPr>
          <w:b/>
          <w:lang w:val="ms-MY"/>
        </w:rPr>
      </w:pPr>
      <w:bookmarkStart w:id="0" w:name="_Hlk137721702"/>
      <w:bookmarkEnd w:id="0"/>
      <w:r w:rsidRPr="00B66F66">
        <w:rPr>
          <w:b/>
          <w:lang w:val="ms-MY"/>
        </w:rPr>
        <w:t>UNIVERSITI TUN HUSSEIN ONN MALAYSIA</w:t>
      </w:r>
    </w:p>
    <w:p w14:paraId="3B286FA5" w14:textId="77777777" w:rsidR="009B75EB" w:rsidRPr="00B66F66" w:rsidRDefault="009B75EB" w:rsidP="009B75EB">
      <w:pPr>
        <w:jc w:val="center"/>
        <w:rPr>
          <w:b/>
        </w:rPr>
      </w:pPr>
      <w:r w:rsidRPr="00B66F66">
        <w:rPr>
          <w:b/>
        </w:rPr>
        <w:t>STATUS CONFIRMATION FOR UNDERGRADUATE</w:t>
      </w:r>
      <w:r>
        <w:rPr>
          <w:b/>
        </w:rPr>
        <w:t xml:space="preserve"> PROJECT REPORT</w:t>
      </w:r>
    </w:p>
    <w:p w14:paraId="194FDFBD" w14:textId="77777777" w:rsidR="009B75EB" w:rsidRDefault="009B75EB" w:rsidP="009B75EB">
      <w:pPr>
        <w:jc w:val="center"/>
      </w:pPr>
      <w:r>
        <w:rPr>
          <w:b/>
        </w:rPr>
        <w:t>IMPLEMENTATION OF A MANUFACTURING EXECUTION SYSTEM FOR A LEARNING FACTORY</w:t>
      </w:r>
    </w:p>
    <w:p w14:paraId="2847247D" w14:textId="77777777" w:rsidR="009B75EB" w:rsidRPr="00B66F66" w:rsidRDefault="009B75EB" w:rsidP="009B75EB">
      <w:pPr>
        <w:jc w:val="center"/>
        <w:rPr>
          <w:b/>
        </w:rPr>
      </w:pPr>
      <w:r w:rsidRPr="00B66F66">
        <w:rPr>
          <w:b/>
        </w:rPr>
        <w:t xml:space="preserve">ACADEMIC SESSION: </w:t>
      </w:r>
      <w:r>
        <w:rPr>
          <w:b/>
        </w:rPr>
        <w:t>2022/2023</w:t>
      </w:r>
    </w:p>
    <w:p w14:paraId="4C4F862F" w14:textId="77777777" w:rsidR="009B75EB" w:rsidRPr="00966142" w:rsidRDefault="009B75EB" w:rsidP="009B75EB">
      <w:r>
        <w:t>I</w:t>
      </w:r>
      <w:r w:rsidRPr="00966142">
        <w:t xml:space="preserve">, </w:t>
      </w:r>
      <w:r w:rsidRPr="00111472">
        <w:rPr>
          <w:b/>
          <w:caps/>
        </w:rPr>
        <w:t>Mattis Tom Ritter</w:t>
      </w:r>
      <w:r w:rsidRPr="00111472">
        <w:rPr>
          <w:bCs/>
          <w:caps/>
        </w:rPr>
        <w:t>,</w:t>
      </w:r>
      <w:r>
        <w:t xml:space="preserve"> </w:t>
      </w:r>
      <w:r w:rsidRPr="00966142">
        <w:t>agree to allow this Undergraduate Project Report to be kept at the Library under the following terms:</w:t>
      </w:r>
    </w:p>
    <w:p w14:paraId="21DB8A73" w14:textId="77777777" w:rsidR="009B75EB" w:rsidRDefault="009B75EB" w:rsidP="009B75EB">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7E5B1B4A" w14:textId="77777777" w:rsidR="009B75EB" w:rsidRDefault="009B75EB" w:rsidP="009B75EB">
      <w:pPr>
        <w:tabs>
          <w:tab w:val="left" w:pos="567"/>
        </w:tabs>
        <w:spacing w:line="276" w:lineRule="auto"/>
        <w:ind w:left="567" w:hanging="567"/>
      </w:pPr>
      <w:r>
        <w:t>2.</w:t>
      </w:r>
      <w:r>
        <w:tab/>
      </w:r>
      <w:r w:rsidRPr="007A0A28">
        <w:t>The library has the right to make copies for educational purposes only.</w:t>
      </w:r>
    </w:p>
    <w:p w14:paraId="0832EAF6" w14:textId="77777777" w:rsidR="009B75EB" w:rsidRDefault="009B75EB" w:rsidP="009B75EB">
      <w:pPr>
        <w:tabs>
          <w:tab w:val="left" w:pos="567"/>
        </w:tabs>
        <w:spacing w:line="276" w:lineRule="auto"/>
        <w:ind w:left="567" w:hanging="567"/>
      </w:pPr>
      <w:r>
        <w:t>3.</w:t>
      </w:r>
      <w:r>
        <w:tab/>
        <w:t>The library is allowed to make copies of this report for educational exchange between higher educational institutions.</w:t>
      </w:r>
    </w:p>
    <w:p w14:paraId="246C8343" w14:textId="77777777" w:rsidR="009B75EB" w:rsidRDefault="009B75EB" w:rsidP="009B75EB">
      <w:pPr>
        <w:tabs>
          <w:tab w:val="left" w:pos="567"/>
        </w:tabs>
        <w:spacing w:line="276" w:lineRule="auto"/>
        <w:ind w:left="567" w:hanging="567"/>
      </w:pPr>
      <w:r>
        <w:t>4.</w:t>
      </w:r>
      <w:r>
        <w:tab/>
      </w:r>
      <w:r w:rsidRPr="007A0A28">
        <w:t>** Please Mark (√)</w:t>
      </w:r>
    </w:p>
    <w:p w14:paraId="71F4550A" w14:textId="77777777" w:rsidR="009B75EB" w:rsidRDefault="00000000" w:rsidP="009B75EB">
      <w:r>
        <w:rPr>
          <w:noProof/>
        </w:rPr>
        <w:pict w14:anchorId="44599BD7">
          <v:shapetype id="_x0000_t202" coordsize="21600,21600" o:spt="202" path="m,l,21600r21600,l21600,xe">
            <v:stroke joinstyle="miter"/>
            <v:path gradientshapeok="t" o:connecttype="rect"/>
          </v:shapetype>
          <v:shape id="Text Box 3" o:spid="_x0000_s2129" type="#_x0000_t202" style="position:absolute;left:0;text-align:left;margin-left:27pt;margin-top:110.35pt;width:33.75pt;height:25.5pt;z-index:25167923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74B693B9" w14:textId="77777777" w:rsidR="009B75EB" w:rsidRPr="00A62B8F" w:rsidRDefault="009B75EB" w:rsidP="009B75EB">
                  <w:pPr>
                    <w:jc w:val="center"/>
                    <w:rPr>
                      <w:lang w:val="en-US"/>
                    </w:rPr>
                  </w:pPr>
                  <w:r>
                    <w:t>√</w:t>
                  </w:r>
                </w:p>
              </w:txbxContent>
            </v:textbox>
          </v:shape>
        </w:pict>
      </w:r>
      <w:r>
        <w:rPr>
          <w:noProof/>
        </w:rPr>
        <w:pict w14:anchorId="3CBC5EFF">
          <v:shape id="Text Box 1" o:spid="_x0000_s2127" type="#_x0000_t202" style="position:absolute;left:0;text-align:left;margin-left:28.35pt;margin-top:16pt;width:33.75pt;height:25.5pt;z-index:2516771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1B4E0B0F" w14:textId="77777777" w:rsidR="009B75EB" w:rsidRPr="00A62B8F" w:rsidRDefault="009B75EB" w:rsidP="009B75EB">
                  <w:pPr>
                    <w:jc w:val="center"/>
                    <w:rPr>
                      <w:lang w:val="en-US"/>
                    </w:rPr>
                  </w:pPr>
                </w:p>
              </w:txbxContent>
            </v:textbox>
          </v:shape>
        </w:pict>
      </w:r>
      <w:r>
        <w:rPr>
          <w:noProof/>
        </w:rPr>
        <w:pict w14:anchorId="219538F3">
          <v:shape id="Text Box 2" o:spid="_x0000_s2128" type="#_x0000_t202" style="position:absolute;left:0;text-align:left;margin-left:27.75pt;margin-top:61.9pt;width:33.75pt;height:25.5pt;z-index:2516782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1C0AF2D4" w14:textId="77777777" w:rsidR="009B75EB" w:rsidRPr="00A62B8F" w:rsidRDefault="009B75EB" w:rsidP="009B75EB">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9B75EB" w14:paraId="3060FC2A" w14:textId="77777777" w:rsidTr="007E17D1">
        <w:tc>
          <w:tcPr>
            <w:tcW w:w="2126" w:type="dxa"/>
          </w:tcPr>
          <w:p w14:paraId="456F4736" w14:textId="77777777" w:rsidR="009B75EB" w:rsidRDefault="009B75EB" w:rsidP="007E17D1">
            <w:r>
              <w:t>CONFIDENTIAL</w:t>
            </w:r>
          </w:p>
        </w:tc>
        <w:tc>
          <w:tcPr>
            <w:tcW w:w="4808" w:type="dxa"/>
          </w:tcPr>
          <w:p w14:paraId="590BAFB8" w14:textId="77777777" w:rsidR="009B75EB" w:rsidRDefault="009B75EB" w:rsidP="007E17D1">
            <w:pPr>
              <w:spacing w:line="276" w:lineRule="auto"/>
            </w:pPr>
            <w:r>
              <w:t>(Contains information of high security or of great importance to Malaysia as STIPULATED under the OFFICIAL SECRET ACT 1972)</w:t>
            </w:r>
          </w:p>
        </w:tc>
      </w:tr>
      <w:tr w:rsidR="009B75EB" w14:paraId="660D387C" w14:textId="77777777" w:rsidTr="007E17D1">
        <w:tc>
          <w:tcPr>
            <w:tcW w:w="2126" w:type="dxa"/>
          </w:tcPr>
          <w:p w14:paraId="13B69454" w14:textId="77777777" w:rsidR="009B75EB" w:rsidRDefault="009B75EB" w:rsidP="007E17D1">
            <w:r w:rsidRPr="00A62B8F">
              <w:t>RESTRICTED</w:t>
            </w:r>
          </w:p>
        </w:tc>
        <w:tc>
          <w:tcPr>
            <w:tcW w:w="4808" w:type="dxa"/>
          </w:tcPr>
          <w:p w14:paraId="5E650F6A" w14:textId="77777777" w:rsidR="009B75EB" w:rsidRDefault="009B75EB" w:rsidP="007E17D1">
            <w:pPr>
              <w:spacing w:line="276" w:lineRule="auto"/>
            </w:pPr>
            <w:r>
              <w:t>(Contains restricted information as determined by the Organization/institution where research was conducted)</w:t>
            </w:r>
          </w:p>
        </w:tc>
      </w:tr>
      <w:tr w:rsidR="009B75EB" w14:paraId="6625E913" w14:textId="77777777" w:rsidTr="007E17D1">
        <w:tc>
          <w:tcPr>
            <w:tcW w:w="2126" w:type="dxa"/>
          </w:tcPr>
          <w:p w14:paraId="243CEB3A" w14:textId="77777777" w:rsidR="009B75EB" w:rsidRPr="00A62B8F" w:rsidRDefault="009B75EB" w:rsidP="007E17D1">
            <w:r w:rsidRPr="00A62B8F">
              <w:t>FREE ACCESS</w:t>
            </w:r>
          </w:p>
        </w:tc>
        <w:tc>
          <w:tcPr>
            <w:tcW w:w="4808" w:type="dxa"/>
          </w:tcPr>
          <w:p w14:paraId="5018E56A" w14:textId="77777777" w:rsidR="009B75EB" w:rsidRDefault="009B75EB" w:rsidP="007E17D1">
            <w:pPr>
              <w:spacing w:line="276" w:lineRule="auto"/>
            </w:pPr>
          </w:p>
        </w:tc>
      </w:tr>
    </w:tbl>
    <w:p w14:paraId="576B6860" w14:textId="77777777" w:rsidR="009B75EB" w:rsidRDefault="009B75EB" w:rsidP="009B75EB"/>
    <w:p w14:paraId="4E9008FC" w14:textId="77777777" w:rsidR="009B75EB" w:rsidRDefault="009B75EB" w:rsidP="009B75EB">
      <w:pPr>
        <w:ind w:left="5812"/>
      </w:pPr>
      <w:r>
        <w:t>Approved by</w:t>
      </w:r>
    </w:p>
    <w:p w14:paraId="06B58AC9" w14:textId="77777777" w:rsidR="009B75EB" w:rsidRDefault="009B75EB" w:rsidP="009B75EB"/>
    <w:p w14:paraId="7D99EF52" w14:textId="77777777" w:rsidR="009B75EB" w:rsidRDefault="009B75EB" w:rsidP="009B75EB"/>
    <w:p w14:paraId="157F26BC" w14:textId="77777777" w:rsidR="009B75EB" w:rsidRDefault="009B75EB" w:rsidP="009B75EB">
      <w:r>
        <w:t>Mattis Tom Ritter</w:t>
      </w:r>
      <w:r>
        <w:tab/>
      </w:r>
      <w:r>
        <w:tab/>
      </w:r>
      <w:r>
        <w:tab/>
      </w:r>
      <w:r>
        <w:tab/>
        <w:t xml:space="preserve">      Prof. Madya Ir. </w:t>
      </w:r>
      <w:proofErr w:type="spellStart"/>
      <w:r>
        <w:t>Dr.</w:t>
      </w:r>
      <w:proofErr w:type="spellEnd"/>
      <w:r>
        <w:t xml:space="preserve"> Low Cheng Yee</w:t>
      </w:r>
    </w:p>
    <w:p w14:paraId="49FDBD35" w14:textId="77777777" w:rsidR="009B75EB" w:rsidRPr="005C77B1" w:rsidRDefault="009B75EB" w:rsidP="009B75EB">
      <w:r w:rsidRPr="005C77B1">
        <w:t>Permanent Address:</w:t>
      </w:r>
    </w:p>
    <w:p w14:paraId="26507BF6" w14:textId="77777777" w:rsidR="009B75EB" w:rsidRPr="005C77B1" w:rsidRDefault="009B75EB" w:rsidP="009B75EB">
      <w:r>
        <w:t xml:space="preserve">19, </w:t>
      </w:r>
      <w:r w:rsidRPr="005C77B1">
        <w:t xml:space="preserve">Jalan </w:t>
      </w:r>
      <w:proofErr w:type="spellStart"/>
      <w:r w:rsidRPr="005C77B1">
        <w:t>Kencana</w:t>
      </w:r>
      <w:proofErr w:type="spellEnd"/>
      <w:r>
        <w:t xml:space="preserve"> 1A/26</w:t>
      </w:r>
      <w:r w:rsidRPr="005C77B1">
        <w:t>,</w:t>
      </w:r>
    </w:p>
    <w:p w14:paraId="78B060CF" w14:textId="77777777" w:rsidR="009B75EB" w:rsidRPr="005C77B1" w:rsidRDefault="009B75EB" w:rsidP="009B75EB">
      <w:r w:rsidRPr="005C77B1">
        <w:t xml:space="preserve">83300 Pura </w:t>
      </w:r>
      <w:proofErr w:type="spellStart"/>
      <w:r w:rsidRPr="005C77B1">
        <w:t>Kencana</w:t>
      </w:r>
      <w:proofErr w:type="spellEnd"/>
    </w:p>
    <w:p w14:paraId="217EDA3D" w14:textId="77777777" w:rsidR="009B75EB" w:rsidRPr="005C77B1" w:rsidRDefault="009B75EB" w:rsidP="009B75EB">
      <w:r w:rsidRPr="005C77B1">
        <w:t xml:space="preserve">BATU PAHAT, </w:t>
      </w:r>
    </w:p>
    <w:p w14:paraId="1A872583" w14:textId="77777777" w:rsidR="009B75EB" w:rsidRDefault="009B75EB" w:rsidP="009B75EB">
      <w:r w:rsidRPr="005C77B1">
        <w:t>JOHOR</w:t>
      </w:r>
    </w:p>
    <w:p w14:paraId="4DB6D3C7" w14:textId="77777777" w:rsidR="009B75EB" w:rsidRDefault="009B75EB" w:rsidP="009B75EB">
      <w:r>
        <w:t>Date:</w:t>
      </w:r>
      <w:r>
        <w:rPr>
          <w:u w:val="single"/>
        </w:rPr>
        <w:tab/>
        <w:t>04.07.2023</w:t>
      </w:r>
      <w:r>
        <w:rPr>
          <w:u w:val="single"/>
        </w:rPr>
        <w:tab/>
      </w:r>
      <w:r>
        <w:rPr>
          <w:u w:val="single"/>
        </w:rPr>
        <w:tab/>
        <w:t xml:space="preserve">       </w:t>
      </w:r>
      <w:r>
        <w:tab/>
      </w:r>
      <w:r>
        <w:tab/>
        <w:t xml:space="preserve">      Date: ______________________</w:t>
      </w:r>
    </w:p>
    <w:p w14:paraId="79E7542E" w14:textId="77777777" w:rsidR="009B75EB" w:rsidRDefault="009B75EB" w:rsidP="009B75EB">
      <w:r>
        <w:t xml:space="preserve">NOTE: </w:t>
      </w:r>
    </w:p>
    <w:p w14:paraId="3A954F37" w14:textId="77777777" w:rsidR="009B75EB" w:rsidRDefault="009B75EB" w:rsidP="009B75EB">
      <w:pPr>
        <w:tabs>
          <w:tab w:val="left" w:pos="1134"/>
        </w:tabs>
        <w:spacing w:line="240" w:lineRule="auto"/>
        <w:ind w:left="1134" w:hanging="1134"/>
        <w:sectPr w:rsidR="009B75EB" w:rsidSect="000D0AA3">
          <w:headerReference w:type="default" r:id="rId8"/>
          <w:pgSz w:w="11906" w:h="16838" w:code="9"/>
          <w:pgMar w:top="1418" w:right="1418" w:bottom="1418" w:left="2268" w:header="720" w:footer="720" w:gutter="0"/>
          <w:cols w:space="720"/>
          <w:docGrid w:linePitch="360"/>
        </w:sectPr>
      </w:pPr>
      <w:r>
        <w:tab/>
        <w:t>**</w:t>
      </w:r>
      <w:r>
        <w:tab/>
        <w:t>If this Undergraduate Project Report is classified as CONFIDENTIAL or RESTRICTED, please attach the letter from the relevant authority/organization stating reasons and duration for such classifications.</w:t>
      </w:r>
    </w:p>
    <w:p w14:paraId="0D0CB70B" w14:textId="77777777" w:rsidR="009B75EB" w:rsidRPr="008C0647" w:rsidRDefault="009B75EB" w:rsidP="009B75EB">
      <w:pPr>
        <w:jc w:val="center"/>
        <w:rPr>
          <w:bCs/>
        </w:rPr>
      </w:pPr>
      <w:r w:rsidRPr="008C0647">
        <w:rPr>
          <w:bCs/>
        </w:rPr>
        <w:lastRenderedPageBreak/>
        <w:t>IMPLEMENTATION OF A MANUFACTURING EXECUTION SYSTEM FOR A LEARNING FACTORY</w:t>
      </w:r>
    </w:p>
    <w:p w14:paraId="3BD6CE1A" w14:textId="77777777" w:rsidR="009B75EB" w:rsidRDefault="009B75EB" w:rsidP="009B75EB">
      <w:pPr>
        <w:spacing w:line="240" w:lineRule="auto"/>
        <w:jc w:val="center"/>
      </w:pPr>
    </w:p>
    <w:p w14:paraId="3AADA29F" w14:textId="77777777" w:rsidR="009B75EB" w:rsidRDefault="009B75EB" w:rsidP="009B75EB">
      <w:pPr>
        <w:spacing w:line="240" w:lineRule="auto"/>
        <w:jc w:val="center"/>
      </w:pPr>
    </w:p>
    <w:p w14:paraId="32448C2C" w14:textId="77777777" w:rsidR="009B75EB" w:rsidRDefault="009B75EB" w:rsidP="009B75EB">
      <w:pPr>
        <w:spacing w:line="240" w:lineRule="auto"/>
        <w:jc w:val="center"/>
      </w:pPr>
    </w:p>
    <w:p w14:paraId="0AC248BB" w14:textId="77777777" w:rsidR="009B75EB" w:rsidRDefault="009B75EB" w:rsidP="009B75EB">
      <w:pPr>
        <w:spacing w:line="240" w:lineRule="auto"/>
        <w:jc w:val="center"/>
      </w:pPr>
    </w:p>
    <w:p w14:paraId="5A6CF21E" w14:textId="77777777" w:rsidR="009B75EB" w:rsidRDefault="009B75EB" w:rsidP="009B75EB">
      <w:pPr>
        <w:spacing w:line="240" w:lineRule="auto"/>
        <w:jc w:val="center"/>
      </w:pPr>
    </w:p>
    <w:p w14:paraId="20914DFB" w14:textId="77777777" w:rsidR="009B75EB" w:rsidRDefault="009B75EB" w:rsidP="009B75EB">
      <w:pPr>
        <w:spacing w:line="240" w:lineRule="auto"/>
        <w:jc w:val="center"/>
      </w:pPr>
    </w:p>
    <w:p w14:paraId="01694AF0" w14:textId="77777777" w:rsidR="009B75EB" w:rsidRDefault="009B75EB" w:rsidP="009B75EB">
      <w:pPr>
        <w:spacing w:line="240" w:lineRule="auto"/>
        <w:jc w:val="center"/>
      </w:pPr>
      <w:r>
        <w:t>MATTIS TOM RITTER</w:t>
      </w:r>
    </w:p>
    <w:p w14:paraId="3F6C87DE" w14:textId="77777777" w:rsidR="009B75EB" w:rsidRDefault="009B75EB" w:rsidP="009B75EB">
      <w:pPr>
        <w:spacing w:line="240" w:lineRule="auto"/>
        <w:jc w:val="center"/>
      </w:pPr>
    </w:p>
    <w:p w14:paraId="41A52FB5" w14:textId="77777777" w:rsidR="009B75EB" w:rsidRDefault="009B75EB" w:rsidP="009B75EB">
      <w:pPr>
        <w:spacing w:line="240" w:lineRule="auto"/>
        <w:jc w:val="center"/>
      </w:pPr>
    </w:p>
    <w:p w14:paraId="792412CF" w14:textId="77777777" w:rsidR="009B75EB" w:rsidRDefault="009B75EB" w:rsidP="009B75EB">
      <w:pPr>
        <w:spacing w:line="240" w:lineRule="auto"/>
        <w:jc w:val="center"/>
      </w:pPr>
    </w:p>
    <w:p w14:paraId="77F28A27" w14:textId="77777777" w:rsidR="009B75EB" w:rsidRDefault="009B75EB" w:rsidP="009B75EB">
      <w:pPr>
        <w:spacing w:line="240" w:lineRule="auto"/>
        <w:jc w:val="center"/>
      </w:pPr>
    </w:p>
    <w:p w14:paraId="2EAAFD38" w14:textId="77777777" w:rsidR="009B75EB" w:rsidRDefault="009B75EB" w:rsidP="009B75EB">
      <w:pPr>
        <w:spacing w:line="240" w:lineRule="auto"/>
        <w:jc w:val="center"/>
      </w:pPr>
    </w:p>
    <w:p w14:paraId="70C11B57" w14:textId="77777777" w:rsidR="009B75EB" w:rsidRDefault="009B75EB" w:rsidP="009B75EB">
      <w:pPr>
        <w:spacing w:line="240" w:lineRule="auto"/>
        <w:jc w:val="center"/>
      </w:pPr>
    </w:p>
    <w:p w14:paraId="3B42DC2E" w14:textId="77777777" w:rsidR="009B75EB" w:rsidRDefault="009B75EB" w:rsidP="009B75EB">
      <w:pPr>
        <w:spacing w:line="240" w:lineRule="auto"/>
        <w:jc w:val="center"/>
      </w:pPr>
    </w:p>
    <w:p w14:paraId="0F05A90E" w14:textId="77777777" w:rsidR="009B75EB" w:rsidRDefault="009B75EB" w:rsidP="009B75EB">
      <w:pPr>
        <w:spacing w:line="240" w:lineRule="auto"/>
        <w:jc w:val="center"/>
      </w:pPr>
    </w:p>
    <w:p w14:paraId="6733377B" w14:textId="77777777" w:rsidR="009B75EB" w:rsidRDefault="009B75EB" w:rsidP="009B75EB">
      <w:pPr>
        <w:jc w:val="center"/>
      </w:pPr>
      <w:r>
        <w:t>A thesis submitted in partial</w:t>
      </w:r>
    </w:p>
    <w:p w14:paraId="32E448C5" w14:textId="77777777" w:rsidR="009B75EB" w:rsidRDefault="009B75EB" w:rsidP="009B75EB">
      <w:pPr>
        <w:jc w:val="center"/>
      </w:pPr>
      <w:r>
        <w:t xml:space="preserve">fulfilment </w:t>
      </w:r>
      <w:r w:rsidRPr="008C73FA">
        <w:t>of the requirement for the award of the</w:t>
      </w:r>
    </w:p>
    <w:p w14:paraId="7AC8744C" w14:textId="77777777" w:rsidR="009B75EB" w:rsidRDefault="009B75EB" w:rsidP="009B75EB">
      <w:pPr>
        <w:jc w:val="center"/>
      </w:pPr>
      <w:r w:rsidRPr="00966142">
        <w:t>Bachelor’s Degree of Mechanical Engineering with Honours</w:t>
      </w:r>
      <w:r>
        <w:t xml:space="preserve"> </w:t>
      </w:r>
    </w:p>
    <w:p w14:paraId="7722736E" w14:textId="77777777" w:rsidR="009B75EB" w:rsidRDefault="009B75EB" w:rsidP="009B75EB">
      <w:pPr>
        <w:spacing w:line="240" w:lineRule="auto"/>
        <w:jc w:val="center"/>
      </w:pPr>
    </w:p>
    <w:p w14:paraId="7FB32B7B" w14:textId="77777777" w:rsidR="009B75EB" w:rsidRDefault="009B75EB" w:rsidP="009B75EB">
      <w:pPr>
        <w:spacing w:line="240" w:lineRule="auto"/>
        <w:jc w:val="center"/>
      </w:pPr>
    </w:p>
    <w:p w14:paraId="17981CE0" w14:textId="77777777" w:rsidR="009B75EB" w:rsidRDefault="009B75EB" w:rsidP="009B75EB">
      <w:pPr>
        <w:spacing w:line="240" w:lineRule="auto"/>
      </w:pPr>
    </w:p>
    <w:p w14:paraId="41987559" w14:textId="77777777" w:rsidR="009B75EB" w:rsidRDefault="009B75EB" w:rsidP="009B75EB">
      <w:pPr>
        <w:spacing w:line="240" w:lineRule="auto"/>
        <w:jc w:val="center"/>
      </w:pPr>
    </w:p>
    <w:p w14:paraId="10DAA51C" w14:textId="77777777" w:rsidR="009B75EB" w:rsidRDefault="009B75EB" w:rsidP="009B75EB">
      <w:pPr>
        <w:spacing w:line="240" w:lineRule="auto"/>
        <w:jc w:val="center"/>
      </w:pPr>
    </w:p>
    <w:p w14:paraId="2EFCEB7B" w14:textId="77777777" w:rsidR="009B75EB" w:rsidRDefault="009B75EB" w:rsidP="009B75EB">
      <w:pPr>
        <w:spacing w:line="240" w:lineRule="auto"/>
        <w:jc w:val="center"/>
      </w:pPr>
    </w:p>
    <w:p w14:paraId="37E28C06" w14:textId="77777777" w:rsidR="009B75EB" w:rsidRDefault="009B75EB" w:rsidP="009B75EB">
      <w:pPr>
        <w:spacing w:line="240" w:lineRule="auto"/>
        <w:jc w:val="center"/>
      </w:pPr>
    </w:p>
    <w:p w14:paraId="0922A0D1" w14:textId="77777777" w:rsidR="009B75EB" w:rsidRDefault="009B75EB" w:rsidP="009B75EB">
      <w:pPr>
        <w:jc w:val="center"/>
      </w:pPr>
      <w:r w:rsidRPr="00060968">
        <w:t>Faculty of Mechanical and Manufacturing Engineering</w:t>
      </w:r>
    </w:p>
    <w:p w14:paraId="10803537" w14:textId="77777777" w:rsidR="009B75EB" w:rsidRPr="008C02DA" w:rsidRDefault="009B75EB" w:rsidP="009B75EB">
      <w:pPr>
        <w:jc w:val="center"/>
        <w:rPr>
          <w:lang w:val="ms-MY"/>
        </w:rPr>
      </w:pPr>
      <w:r w:rsidRPr="008C02DA">
        <w:rPr>
          <w:lang w:val="ms-MY"/>
        </w:rPr>
        <w:t>Universiti Tun Hussein Onn Malaysia</w:t>
      </w:r>
    </w:p>
    <w:p w14:paraId="218636CE" w14:textId="77777777" w:rsidR="009B75EB" w:rsidRDefault="009B75EB" w:rsidP="009B75EB">
      <w:pPr>
        <w:spacing w:line="240" w:lineRule="auto"/>
        <w:jc w:val="center"/>
      </w:pPr>
    </w:p>
    <w:p w14:paraId="34F13CAD" w14:textId="77777777" w:rsidR="009B75EB" w:rsidRDefault="009B75EB" w:rsidP="009B75EB">
      <w:pPr>
        <w:spacing w:line="240" w:lineRule="auto"/>
        <w:jc w:val="center"/>
      </w:pPr>
    </w:p>
    <w:p w14:paraId="25B18966" w14:textId="77777777" w:rsidR="009B75EB" w:rsidRDefault="009B75EB" w:rsidP="009B75EB">
      <w:pPr>
        <w:spacing w:line="240" w:lineRule="auto"/>
        <w:jc w:val="center"/>
      </w:pPr>
    </w:p>
    <w:p w14:paraId="26F0CBA6" w14:textId="77777777" w:rsidR="009B75EB" w:rsidRDefault="009B75EB" w:rsidP="009B75EB">
      <w:pPr>
        <w:spacing w:line="240" w:lineRule="auto"/>
        <w:jc w:val="center"/>
      </w:pPr>
    </w:p>
    <w:p w14:paraId="7EC15E9E" w14:textId="77777777" w:rsidR="009B75EB" w:rsidRDefault="009B75EB" w:rsidP="009B75EB">
      <w:pPr>
        <w:spacing w:line="240" w:lineRule="auto"/>
        <w:jc w:val="center"/>
      </w:pPr>
    </w:p>
    <w:p w14:paraId="5B57BFE5" w14:textId="77777777" w:rsidR="009B75EB" w:rsidRDefault="009B75EB" w:rsidP="009B75EB">
      <w:pPr>
        <w:spacing w:line="240" w:lineRule="auto"/>
        <w:jc w:val="center"/>
      </w:pPr>
    </w:p>
    <w:p w14:paraId="50698EA1" w14:textId="77777777" w:rsidR="009B75EB" w:rsidRDefault="009B75EB" w:rsidP="009B75EB">
      <w:pPr>
        <w:spacing w:line="240" w:lineRule="auto"/>
        <w:jc w:val="center"/>
      </w:pPr>
    </w:p>
    <w:p w14:paraId="7C91998A" w14:textId="4F433CF8" w:rsidR="009B75EB" w:rsidRPr="005C77B1" w:rsidRDefault="00027B33" w:rsidP="009B75EB">
      <w:pPr>
        <w:spacing w:after="1418"/>
        <w:jc w:val="center"/>
        <w:sectPr w:rsidR="009B75EB" w:rsidRPr="005C77B1" w:rsidSect="00F65786">
          <w:headerReference w:type="default" r:id="rId9"/>
          <w:pgSz w:w="11906" w:h="16838" w:code="9"/>
          <w:pgMar w:top="1418" w:right="1418" w:bottom="1418" w:left="2268" w:header="720" w:footer="720" w:gutter="0"/>
          <w:pgNumType w:fmt="lowerRoman" w:start="1"/>
          <w:cols w:space="720"/>
          <w:docGrid w:linePitch="360"/>
        </w:sectPr>
      </w:pPr>
      <w:r>
        <w:t>JULY</w:t>
      </w:r>
      <w:r w:rsidR="009B75EB" w:rsidRPr="005C77B1">
        <w:t xml:space="preserve"> 2023</w:t>
      </w:r>
    </w:p>
    <w:p w14:paraId="78BC4847" w14:textId="77777777" w:rsidR="009B75EB" w:rsidRPr="005E21D0" w:rsidRDefault="009B75EB" w:rsidP="009B75EB">
      <w:pPr>
        <w:spacing w:line="240" w:lineRule="auto"/>
        <w:jc w:val="center"/>
        <w:rPr>
          <w:sz w:val="2"/>
          <w:szCs w:val="2"/>
          <w:highlight w:val="yellow"/>
        </w:rPr>
      </w:pPr>
    </w:p>
    <w:p w14:paraId="6A2DC374" w14:textId="77777777" w:rsidR="009B75EB" w:rsidRDefault="009B75EB" w:rsidP="009B75EB">
      <w:pPr>
        <w:spacing w:before="1418"/>
        <w:jc w:val="center"/>
      </w:pPr>
      <w:r>
        <w:t>I hereby declare that the work in this project report is my own except for quotations and summaries which have been duly acknowledged</w:t>
      </w:r>
    </w:p>
    <w:p w14:paraId="78B01620" w14:textId="77777777" w:rsidR="009B75EB" w:rsidRDefault="009B75EB" w:rsidP="009B75EB">
      <w:pPr>
        <w:spacing w:line="240" w:lineRule="auto"/>
        <w:jc w:val="center"/>
      </w:pPr>
    </w:p>
    <w:p w14:paraId="164DB36D" w14:textId="77777777" w:rsidR="009B75EB" w:rsidRDefault="009B75EB" w:rsidP="009B75EB">
      <w:pPr>
        <w:spacing w:line="240" w:lineRule="auto"/>
        <w:jc w:val="center"/>
      </w:pPr>
    </w:p>
    <w:p w14:paraId="3DE9225B" w14:textId="77777777" w:rsidR="009B75EB" w:rsidRDefault="009B75EB" w:rsidP="009B75EB">
      <w:pPr>
        <w:spacing w:line="240" w:lineRule="auto"/>
        <w:jc w:val="center"/>
      </w:pPr>
    </w:p>
    <w:p w14:paraId="33D7DB05" w14:textId="77777777" w:rsidR="009B75EB" w:rsidRDefault="009B75EB" w:rsidP="009B75EB">
      <w:pPr>
        <w:tabs>
          <w:tab w:val="left" w:pos="2835"/>
          <w:tab w:val="left" w:pos="3402"/>
        </w:tabs>
        <w:ind w:left="1418"/>
      </w:pPr>
      <w:r>
        <w:t>Student</w:t>
      </w:r>
      <w:r>
        <w:tab/>
        <w:t>:</w:t>
      </w:r>
      <w:r>
        <w:tab/>
        <w:t>……………………………………………………</w:t>
      </w:r>
    </w:p>
    <w:p w14:paraId="7AFA201C" w14:textId="77777777" w:rsidR="009B75EB" w:rsidRDefault="009B75EB" w:rsidP="009B75EB">
      <w:pPr>
        <w:tabs>
          <w:tab w:val="left" w:pos="3402"/>
        </w:tabs>
        <w:ind w:left="3402"/>
      </w:pPr>
      <w:r>
        <w:t>Mattis Tom Ritter</w:t>
      </w:r>
    </w:p>
    <w:p w14:paraId="68AED572" w14:textId="77777777" w:rsidR="009B75EB" w:rsidRDefault="009B75EB" w:rsidP="009B75EB">
      <w:pPr>
        <w:tabs>
          <w:tab w:val="left" w:pos="2835"/>
          <w:tab w:val="left" w:pos="3402"/>
        </w:tabs>
        <w:spacing w:line="240" w:lineRule="auto"/>
        <w:ind w:left="1418"/>
      </w:pPr>
      <w:r>
        <w:t>Date</w:t>
      </w:r>
      <w:r>
        <w:tab/>
        <w:t>:</w:t>
      </w:r>
      <w:r>
        <w:tab/>
        <w:t>……………....……………………………………</w:t>
      </w:r>
    </w:p>
    <w:p w14:paraId="163F593F" w14:textId="77777777" w:rsidR="009B75EB" w:rsidRDefault="009B75EB" w:rsidP="009B75EB">
      <w:pPr>
        <w:tabs>
          <w:tab w:val="left" w:pos="2835"/>
          <w:tab w:val="left" w:pos="3402"/>
        </w:tabs>
        <w:spacing w:line="240" w:lineRule="auto"/>
        <w:ind w:left="1418"/>
      </w:pPr>
    </w:p>
    <w:p w14:paraId="174F8FC5" w14:textId="77777777" w:rsidR="009B75EB" w:rsidRDefault="009B75EB" w:rsidP="009B75EB">
      <w:pPr>
        <w:tabs>
          <w:tab w:val="left" w:pos="2835"/>
          <w:tab w:val="left" w:pos="3402"/>
        </w:tabs>
        <w:spacing w:line="240" w:lineRule="auto"/>
        <w:ind w:left="1418"/>
      </w:pPr>
    </w:p>
    <w:p w14:paraId="624B2FC9" w14:textId="77777777" w:rsidR="009B75EB" w:rsidRDefault="009B75EB" w:rsidP="009B75EB">
      <w:pPr>
        <w:tabs>
          <w:tab w:val="left" w:pos="2835"/>
          <w:tab w:val="left" w:pos="3402"/>
        </w:tabs>
        <w:spacing w:line="240" w:lineRule="auto"/>
        <w:ind w:left="1418"/>
      </w:pPr>
    </w:p>
    <w:p w14:paraId="79752D33" w14:textId="77777777" w:rsidR="009B75EB" w:rsidRDefault="009B75EB" w:rsidP="009B75EB">
      <w:pPr>
        <w:tabs>
          <w:tab w:val="left" w:pos="2835"/>
          <w:tab w:val="left" w:pos="3402"/>
        </w:tabs>
        <w:spacing w:line="240" w:lineRule="auto"/>
        <w:ind w:left="1418"/>
      </w:pPr>
    </w:p>
    <w:p w14:paraId="1F53EF0C" w14:textId="77777777" w:rsidR="009B75EB" w:rsidRDefault="009B75EB" w:rsidP="009B75EB">
      <w:pPr>
        <w:tabs>
          <w:tab w:val="left" w:pos="2835"/>
          <w:tab w:val="left" w:pos="3402"/>
        </w:tabs>
        <w:spacing w:line="240" w:lineRule="auto"/>
        <w:ind w:left="1418"/>
      </w:pPr>
    </w:p>
    <w:p w14:paraId="72065A07" w14:textId="77777777" w:rsidR="009B75EB" w:rsidRDefault="009B75EB" w:rsidP="009B75EB">
      <w:pPr>
        <w:tabs>
          <w:tab w:val="left" w:pos="2835"/>
          <w:tab w:val="left" w:pos="3402"/>
        </w:tabs>
        <w:spacing w:line="240" w:lineRule="auto"/>
        <w:ind w:left="1418"/>
      </w:pPr>
    </w:p>
    <w:p w14:paraId="78B8A0FF" w14:textId="77777777" w:rsidR="009B75EB" w:rsidRDefault="009B75EB" w:rsidP="009B75EB">
      <w:pPr>
        <w:tabs>
          <w:tab w:val="left" w:pos="2835"/>
          <w:tab w:val="left" w:pos="3402"/>
        </w:tabs>
        <w:spacing w:line="240" w:lineRule="auto"/>
        <w:ind w:left="1418"/>
      </w:pPr>
    </w:p>
    <w:p w14:paraId="5E054A8D" w14:textId="77777777" w:rsidR="009B75EB" w:rsidRDefault="009B75EB" w:rsidP="009B75EB">
      <w:pPr>
        <w:tabs>
          <w:tab w:val="left" w:pos="2835"/>
          <w:tab w:val="left" w:pos="3402"/>
        </w:tabs>
        <w:ind w:left="1418"/>
      </w:pPr>
      <w:r>
        <w:t>Supervisor</w:t>
      </w:r>
      <w:r>
        <w:tab/>
        <w:t>:</w:t>
      </w:r>
      <w:r>
        <w:tab/>
        <w:t>……………………………………………………</w:t>
      </w:r>
    </w:p>
    <w:p w14:paraId="0C09DD11" w14:textId="77777777" w:rsidR="009B75EB" w:rsidRDefault="009B75EB" w:rsidP="009B75EB">
      <w:pPr>
        <w:tabs>
          <w:tab w:val="left" w:pos="2835"/>
          <w:tab w:val="left" w:pos="3402"/>
        </w:tabs>
        <w:spacing w:line="240" w:lineRule="auto"/>
        <w:ind w:left="1418"/>
      </w:pPr>
      <w:r>
        <w:tab/>
      </w:r>
      <w:r>
        <w:tab/>
        <w:t xml:space="preserve">Prof. Madya Ir. </w:t>
      </w:r>
      <w:proofErr w:type="spellStart"/>
      <w:r>
        <w:t>Dr.</w:t>
      </w:r>
      <w:proofErr w:type="spellEnd"/>
      <w:r>
        <w:t xml:space="preserve"> Low Cheng Yee</w:t>
      </w:r>
    </w:p>
    <w:p w14:paraId="7172807B" w14:textId="77777777" w:rsidR="009B75EB" w:rsidRDefault="009B75EB" w:rsidP="009B75EB">
      <w:pPr>
        <w:tabs>
          <w:tab w:val="left" w:pos="2835"/>
          <w:tab w:val="left" w:pos="3402"/>
        </w:tabs>
        <w:spacing w:line="240" w:lineRule="auto"/>
        <w:ind w:left="1418"/>
      </w:pPr>
    </w:p>
    <w:p w14:paraId="50B7EE70" w14:textId="77777777" w:rsidR="009B75EB" w:rsidRDefault="009B75EB" w:rsidP="009B75EB"/>
    <w:p w14:paraId="3B430CFD" w14:textId="77777777" w:rsidR="009B75EB" w:rsidRDefault="009B75EB" w:rsidP="009B75EB"/>
    <w:p w14:paraId="165618A2" w14:textId="77777777" w:rsidR="009B75EB" w:rsidRDefault="009B75EB" w:rsidP="009B75EB"/>
    <w:p w14:paraId="7FFBC6B4" w14:textId="77777777" w:rsidR="009B75EB" w:rsidRDefault="009B75EB" w:rsidP="009B75EB"/>
    <w:p w14:paraId="77171449" w14:textId="77777777" w:rsidR="004F65E1" w:rsidRDefault="004F65E1" w:rsidP="004F65E1">
      <w:pPr>
        <w:sectPr w:rsidR="004F65E1" w:rsidSect="0072539E">
          <w:headerReference w:type="default" r:id="rId10"/>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1FE214E8" w14:textId="38FDEA00" w:rsidR="00474C0C" w:rsidRDefault="00EC0DA4" w:rsidP="0055624A">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r w:rsidR="00411503">
        <w:t xml:space="preserve"> Especially one person I like to thank, </w:t>
      </w:r>
      <w:r w:rsidR="009B75EB">
        <w:t xml:space="preserve">Moritz </w:t>
      </w:r>
      <w:proofErr w:type="spellStart"/>
      <w:r w:rsidR="009B75EB">
        <w:t>Höhnel</w:t>
      </w:r>
      <w:proofErr w:type="spellEnd"/>
      <w:r w:rsidR="00411503">
        <w:t xml:space="preserve">. </w:t>
      </w:r>
    </w:p>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1F0D7CBB" w14:textId="5A33D756" w:rsidR="009B75EB" w:rsidRPr="00410230" w:rsidRDefault="00257E56" w:rsidP="009B75EB">
      <w:r>
        <w:t>In times of the fourth industrial revolution data is the most valuable resource of a company</w:t>
      </w:r>
      <w:r w:rsidR="009B75EB" w:rsidRPr="00410230">
        <w:t>. Manufacturing Execution Systems use digitalised production si</w:t>
      </w:r>
      <w:r w:rsidR="009B75EB">
        <w:t>t</w:t>
      </w:r>
      <w:r w:rsidR="009B75EB" w:rsidRPr="00410230">
        <w:t>e information to improve the production processes. This report presents the implementation of such a system</w:t>
      </w:r>
      <w:r>
        <w:t xml:space="preserve"> in order to provide a demonstrator for small and medium-sized enterprises</w:t>
      </w:r>
      <w:r w:rsidR="009B75EB" w:rsidRPr="00410230">
        <w:t xml:space="preserve">. The focus is on the data gathering, storage and visualization. The project is conducted by using </w:t>
      </w:r>
      <w:proofErr w:type="spellStart"/>
      <w:r w:rsidR="009B75EB" w:rsidRPr="00410230">
        <w:t>Arcstone</w:t>
      </w:r>
      <w:proofErr w:type="spellEnd"/>
      <w:r w:rsidR="009B75EB" w:rsidRPr="00410230">
        <w:t xml:space="preserve"> software</w:t>
      </w:r>
      <w:r>
        <w:t xml:space="preserve"> and shows the data flow from shopfloor level to the Manufacturing Execution System in detail</w:t>
      </w:r>
      <w:r w:rsidR="009B75EB" w:rsidRPr="00410230">
        <w:t xml:space="preserve">. As the concept is not established in local companies, this report serves as a </w:t>
      </w:r>
      <w:r>
        <w:t>knowledge transfer platform</w:t>
      </w:r>
      <w:r w:rsidR="009B75EB" w:rsidRPr="00410230">
        <w:t xml:space="preserve"> for their next step of industrial revolution. It will show them the benefits of a more detailed observed production</w:t>
      </w:r>
      <w:r w:rsidR="009B75EB">
        <w:t xml:space="preserve"> with a learning factory as example</w:t>
      </w:r>
      <w:r w:rsidR="009B75EB" w:rsidRPr="00410230">
        <w:t>. Further</w:t>
      </w:r>
      <w:r w:rsidR="009B75EB">
        <w:t>more</w:t>
      </w:r>
      <w:r w:rsidR="009B75EB" w:rsidRPr="00410230">
        <w:t xml:space="preserve">, companies can use </w:t>
      </w:r>
      <w:r w:rsidR="009B75EB">
        <w:t xml:space="preserve">the step-by-step </w:t>
      </w:r>
      <w:r w:rsidR="009B75EB" w:rsidRPr="00410230">
        <w:t>explanations as a guideline to implement the system in their own production.</w:t>
      </w:r>
      <w:r w:rsidR="009B75EB">
        <w:t xml:space="preserve"> </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2BB2CA89" w14:textId="369C59EC" w:rsidR="00FC6C16" w:rsidRDefault="00375A90" w:rsidP="00EB54EB">
      <w:r w:rsidRPr="00375A90">
        <w:rPr>
          <w:lang w:val="ms-MY"/>
        </w:rPr>
        <w:t>Pada masa revolusi industri keempat, data adalah sumber yang paling berharga bagi sesebuah syarikat. Sistem Perlaksanaan Pembuatan menggunakan maklumat tapak pengeluaran digital untuk menambah baik proses pengeluaran. Laporan ini membentangkan pelaksanaan sistem sedemikian untuk menyediakan penunjuk perasaan untuk perusahaan kecil dan sederhana. Tumpuan adalah pada pengumpulan data, penyimpanan dan visualisasi. Projek ini dijalankan dengan menggunakan perisian Arcstone dan menunjukkan aliran data dari peringkat shopfloor ke Sistem Perlaksanaan Pembuatan secara terperinci. Memandangkan konsep itu tidak diwujudkan dalam syarikat tempatan, laporan ini berfungsi sebagai platform pemindahan pengetahuan untuk langkah seterusnya revolusi perindustrian mereka. Ia akan menunjukkan kepada mereka faedah pengeluaran yang diperhatikan dengan lebih terperinci dengan kilang pembelajaran sebagai contoh. Tambahan pula, syarikat boleh menggunakan penjelasan langkah demi langkah sebagai garis panduan untuk melaksanakan sistem dalam pengeluaran mereka sendiri.</w:t>
      </w:r>
    </w:p>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099C9048"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vii</w:t>
      </w:r>
    </w:p>
    <w:p w14:paraId="5565C5E0" w14:textId="292BDF29"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w:t>
      </w:r>
      <w:r w:rsidR="007C3D07">
        <w:t>ix</w:t>
      </w:r>
    </w:p>
    <w:p w14:paraId="3C650EF2" w14:textId="6205F1F2"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w:t>
      </w:r>
      <w:r w:rsidR="007C3D07">
        <w:t>xi</w:t>
      </w:r>
    </w:p>
    <w:p w14:paraId="0BFB3B53" w14:textId="0813EE5A"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xii</w:t>
      </w:r>
    </w:p>
    <w:p w14:paraId="0902220E" w14:textId="46E5420D" w:rsidR="00BF0B2D"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9436718" w:history="1">
        <w:r w:rsidR="00BF0B2D" w:rsidRPr="006D2429">
          <w:rPr>
            <w:rStyle w:val="Hyperlink"/>
            <w:rFonts w:eastAsiaTheme="majorEastAsia"/>
            <w:noProof/>
          </w:rPr>
          <w:t>CHAPTER 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INTRODUCTION</w:t>
        </w:r>
        <w:r w:rsidR="00BF0B2D">
          <w:rPr>
            <w:noProof/>
            <w:webHidden/>
          </w:rPr>
          <w:tab/>
        </w:r>
        <w:r w:rsidR="00BF0B2D">
          <w:rPr>
            <w:noProof/>
            <w:webHidden/>
          </w:rPr>
          <w:fldChar w:fldCharType="begin"/>
        </w:r>
        <w:r w:rsidR="00BF0B2D">
          <w:rPr>
            <w:noProof/>
            <w:webHidden/>
          </w:rPr>
          <w:instrText xml:space="preserve"> PAGEREF _Toc139436718 \h </w:instrText>
        </w:r>
        <w:r w:rsidR="00BF0B2D">
          <w:rPr>
            <w:noProof/>
            <w:webHidden/>
          </w:rPr>
        </w:r>
        <w:r w:rsidR="00BF0B2D">
          <w:rPr>
            <w:noProof/>
            <w:webHidden/>
          </w:rPr>
          <w:fldChar w:fldCharType="separate"/>
        </w:r>
        <w:r w:rsidR="005F6A3C">
          <w:rPr>
            <w:noProof/>
            <w:webHidden/>
          </w:rPr>
          <w:t>1</w:t>
        </w:r>
        <w:r w:rsidR="00BF0B2D">
          <w:rPr>
            <w:noProof/>
            <w:webHidden/>
          </w:rPr>
          <w:fldChar w:fldCharType="end"/>
        </w:r>
      </w:hyperlink>
    </w:p>
    <w:p w14:paraId="31E13BC4" w14:textId="511BAFCE"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19" w:history="1">
        <w:r w:rsidR="00BF0B2D" w:rsidRPr="006D2429">
          <w:rPr>
            <w:rStyle w:val="Hyperlink"/>
            <w:rFonts w:eastAsiaTheme="majorEastAsia"/>
            <w:noProof/>
          </w:rPr>
          <w:t>1.1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Background Study</w:t>
        </w:r>
        <w:r w:rsidR="00BF0B2D">
          <w:rPr>
            <w:noProof/>
            <w:webHidden/>
          </w:rPr>
          <w:tab/>
        </w:r>
        <w:r w:rsidR="00BF0B2D">
          <w:rPr>
            <w:noProof/>
            <w:webHidden/>
          </w:rPr>
          <w:fldChar w:fldCharType="begin"/>
        </w:r>
        <w:r w:rsidR="00BF0B2D">
          <w:rPr>
            <w:noProof/>
            <w:webHidden/>
          </w:rPr>
          <w:instrText xml:space="preserve"> PAGEREF _Toc139436719 \h </w:instrText>
        </w:r>
        <w:r w:rsidR="00BF0B2D">
          <w:rPr>
            <w:noProof/>
            <w:webHidden/>
          </w:rPr>
        </w:r>
        <w:r w:rsidR="00BF0B2D">
          <w:rPr>
            <w:noProof/>
            <w:webHidden/>
          </w:rPr>
          <w:fldChar w:fldCharType="separate"/>
        </w:r>
        <w:r w:rsidR="005F6A3C">
          <w:rPr>
            <w:noProof/>
            <w:webHidden/>
          </w:rPr>
          <w:t>1</w:t>
        </w:r>
        <w:r w:rsidR="00BF0B2D">
          <w:rPr>
            <w:noProof/>
            <w:webHidden/>
          </w:rPr>
          <w:fldChar w:fldCharType="end"/>
        </w:r>
      </w:hyperlink>
    </w:p>
    <w:p w14:paraId="28BEAF63" w14:textId="264B08E7"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20" w:history="1">
        <w:r w:rsidR="00BF0B2D" w:rsidRPr="006D2429">
          <w:rPr>
            <w:rStyle w:val="Hyperlink"/>
            <w:rFonts w:eastAsiaTheme="majorEastAsia"/>
            <w:noProof/>
          </w:rPr>
          <w:t>1.2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Problem Statement</w:t>
        </w:r>
        <w:r w:rsidR="00BF0B2D">
          <w:rPr>
            <w:noProof/>
            <w:webHidden/>
          </w:rPr>
          <w:tab/>
        </w:r>
        <w:r w:rsidR="00BF0B2D">
          <w:rPr>
            <w:noProof/>
            <w:webHidden/>
          </w:rPr>
          <w:fldChar w:fldCharType="begin"/>
        </w:r>
        <w:r w:rsidR="00BF0B2D">
          <w:rPr>
            <w:noProof/>
            <w:webHidden/>
          </w:rPr>
          <w:instrText xml:space="preserve"> PAGEREF _Toc139436720 \h </w:instrText>
        </w:r>
        <w:r w:rsidR="00BF0B2D">
          <w:rPr>
            <w:noProof/>
            <w:webHidden/>
          </w:rPr>
        </w:r>
        <w:r w:rsidR="00BF0B2D">
          <w:rPr>
            <w:noProof/>
            <w:webHidden/>
          </w:rPr>
          <w:fldChar w:fldCharType="separate"/>
        </w:r>
        <w:r w:rsidR="005F6A3C">
          <w:rPr>
            <w:noProof/>
            <w:webHidden/>
          </w:rPr>
          <w:t>2</w:t>
        </w:r>
        <w:r w:rsidR="00BF0B2D">
          <w:rPr>
            <w:noProof/>
            <w:webHidden/>
          </w:rPr>
          <w:fldChar w:fldCharType="end"/>
        </w:r>
      </w:hyperlink>
    </w:p>
    <w:p w14:paraId="365B32FF" w14:textId="71AD4C22"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21" w:history="1">
        <w:r w:rsidR="00BF0B2D" w:rsidRPr="006D2429">
          <w:rPr>
            <w:rStyle w:val="Hyperlink"/>
            <w:rFonts w:eastAsiaTheme="majorEastAsia"/>
            <w:noProof/>
          </w:rPr>
          <w:t>1.3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Real World Example</w:t>
        </w:r>
        <w:r w:rsidR="00BF0B2D">
          <w:rPr>
            <w:noProof/>
            <w:webHidden/>
          </w:rPr>
          <w:tab/>
        </w:r>
        <w:r w:rsidR="00BF0B2D">
          <w:rPr>
            <w:noProof/>
            <w:webHidden/>
          </w:rPr>
          <w:fldChar w:fldCharType="begin"/>
        </w:r>
        <w:r w:rsidR="00BF0B2D">
          <w:rPr>
            <w:noProof/>
            <w:webHidden/>
          </w:rPr>
          <w:instrText xml:space="preserve"> PAGEREF _Toc139436721 \h </w:instrText>
        </w:r>
        <w:r w:rsidR="00BF0B2D">
          <w:rPr>
            <w:noProof/>
            <w:webHidden/>
          </w:rPr>
        </w:r>
        <w:r w:rsidR="00BF0B2D">
          <w:rPr>
            <w:noProof/>
            <w:webHidden/>
          </w:rPr>
          <w:fldChar w:fldCharType="separate"/>
        </w:r>
        <w:r w:rsidR="005F6A3C">
          <w:rPr>
            <w:noProof/>
            <w:webHidden/>
          </w:rPr>
          <w:t>3</w:t>
        </w:r>
        <w:r w:rsidR="00BF0B2D">
          <w:rPr>
            <w:noProof/>
            <w:webHidden/>
          </w:rPr>
          <w:fldChar w:fldCharType="end"/>
        </w:r>
      </w:hyperlink>
    </w:p>
    <w:p w14:paraId="63C025CB" w14:textId="04C8107A"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22" w:history="1">
        <w:r w:rsidR="00BF0B2D" w:rsidRPr="006D2429">
          <w:rPr>
            <w:rStyle w:val="Hyperlink"/>
            <w:rFonts w:eastAsiaTheme="majorEastAsia"/>
            <w:noProof/>
          </w:rPr>
          <w:t>1.4</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Objectives</w:t>
        </w:r>
        <w:r w:rsidR="00BF0B2D">
          <w:rPr>
            <w:noProof/>
            <w:webHidden/>
          </w:rPr>
          <w:tab/>
        </w:r>
        <w:r w:rsidR="00BF0B2D">
          <w:rPr>
            <w:noProof/>
            <w:webHidden/>
          </w:rPr>
          <w:fldChar w:fldCharType="begin"/>
        </w:r>
        <w:r w:rsidR="00BF0B2D">
          <w:rPr>
            <w:noProof/>
            <w:webHidden/>
          </w:rPr>
          <w:instrText xml:space="preserve"> PAGEREF _Toc139436722 \h </w:instrText>
        </w:r>
        <w:r w:rsidR="00BF0B2D">
          <w:rPr>
            <w:noProof/>
            <w:webHidden/>
          </w:rPr>
        </w:r>
        <w:r w:rsidR="00BF0B2D">
          <w:rPr>
            <w:noProof/>
            <w:webHidden/>
          </w:rPr>
          <w:fldChar w:fldCharType="separate"/>
        </w:r>
        <w:r w:rsidR="005F6A3C">
          <w:rPr>
            <w:noProof/>
            <w:webHidden/>
          </w:rPr>
          <w:t>4</w:t>
        </w:r>
        <w:r w:rsidR="00BF0B2D">
          <w:rPr>
            <w:noProof/>
            <w:webHidden/>
          </w:rPr>
          <w:fldChar w:fldCharType="end"/>
        </w:r>
      </w:hyperlink>
    </w:p>
    <w:p w14:paraId="5D76CFAF" w14:textId="73F7BE41"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23" w:history="1">
        <w:r w:rsidR="00BF0B2D" w:rsidRPr="006D2429">
          <w:rPr>
            <w:rStyle w:val="Hyperlink"/>
            <w:rFonts w:eastAsiaTheme="majorEastAsia"/>
            <w:noProof/>
          </w:rPr>
          <w:t>1.4.1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General Description of the Product</w:t>
        </w:r>
        <w:r w:rsidR="00BF0B2D">
          <w:rPr>
            <w:noProof/>
            <w:webHidden/>
          </w:rPr>
          <w:tab/>
        </w:r>
        <w:r w:rsidR="00BF0B2D">
          <w:rPr>
            <w:noProof/>
            <w:webHidden/>
          </w:rPr>
          <w:fldChar w:fldCharType="begin"/>
        </w:r>
        <w:r w:rsidR="00BF0B2D">
          <w:rPr>
            <w:noProof/>
            <w:webHidden/>
          </w:rPr>
          <w:instrText xml:space="preserve"> PAGEREF _Toc139436723 \h </w:instrText>
        </w:r>
        <w:r w:rsidR="00BF0B2D">
          <w:rPr>
            <w:noProof/>
            <w:webHidden/>
          </w:rPr>
        </w:r>
        <w:r w:rsidR="00BF0B2D">
          <w:rPr>
            <w:noProof/>
            <w:webHidden/>
          </w:rPr>
          <w:fldChar w:fldCharType="separate"/>
        </w:r>
        <w:r w:rsidR="005F6A3C">
          <w:rPr>
            <w:noProof/>
            <w:webHidden/>
          </w:rPr>
          <w:t>4</w:t>
        </w:r>
        <w:r w:rsidR="00BF0B2D">
          <w:rPr>
            <w:noProof/>
            <w:webHidden/>
          </w:rPr>
          <w:fldChar w:fldCharType="end"/>
        </w:r>
      </w:hyperlink>
    </w:p>
    <w:p w14:paraId="320A5ED7" w14:textId="04D78DAF"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24" w:history="1">
        <w:r w:rsidR="00BF0B2D" w:rsidRPr="006D2429">
          <w:rPr>
            <w:rStyle w:val="Hyperlink"/>
            <w:rFonts w:eastAsiaTheme="majorEastAsia"/>
            <w:noProof/>
          </w:rPr>
          <w:t>1.5</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Scope of Study</w:t>
        </w:r>
        <w:r w:rsidR="00BF0B2D">
          <w:rPr>
            <w:noProof/>
            <w:webHidden/>
          </w:rPr>
          <w:tab/>
        </w:r>
        <w:r w:rsidR="00BF0B2D">
          <w:rPr>
            <w:noProof/>
            <w:webHidden/>
          </w:rPr>
          <w:fldChar w:fldCharType="begin"/>
        </w:r>
        <w:r w:rsidR="00BF0B2D">
          <w:rPr>
            <w:noProof/>
            <w:webHidden/>
          </w:rPr>
          <w:instrText xml:space="preserve"> PAGEREF _Toc139436724 \h </w:instrText>
        </w:r>
        <w:r w:rsidR="00BF0B2D">
          <w:rPr>
            <w:noProof/>
            <w:webHidden/>
          </w:rPr>
        </w:r>
        <w:r w:rsidR="00BF0B2D">
          <w:rPr>
            <w:noProof/>
            <w:webHidden/>
          </w:rPr>
          <w:fldChar w:fldCharType="separate"/>
        </w:r>
        <w:r w:rsidR="005F6A3C">
          <w:rPr>
            <w:noProof/>
            <w:webHidden/>
          </w:rPr>
          <w:t>6</w:t>
        </w:r>
        <w:r w:rsidR="00BF0B2D">
          <w:rPr>
            <w:noProof/>
            <w:webHidden/>
          </w:rPr>
          <w:fldChar w:fldCharType="end"/>
        </w:r>
      </w:hyperlink>
    </w:p>
    <w:p w14:paraId="52E53805" w14:textId="6521AD95"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25" w:history="1">
        <w:r w:rsidR="00BF0B2D" w:rsidRPr="006D2429">
          <w:rPr>
            <w:rStyle w:val="Hyperlink"/>
            <w:rFonts w:eastAsiaTheme="majorEastAsia"/>
            <w:noProof/>
          </w:rPr>
          <w:t>1.5.1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Functional Requirements</w:t>
        </w:r>
        <w:r w:rsidR="00BF0B2D">
          <w:rPr>
            <w:noProof/>
            <w:webHidden/>
          </w:rPr>
          <w:tab/>
        </w:r>
        <w:r w:rsidR="00BF0B2D">
          <w:rPr>
            <w:noProof/>
            <w:webHidden/>
          </w:rPr>
          <w:fldChar w:fldCharType="begin"/>
        </w:r>
        <w:r w:rsidR="00BF0B2D">
          <w:rPr>
            <w:noProof/>
            <w:webHidden/>
          </w:rPr>
          <w:instrText xml:space="preserve"> PAGEREF _Toc139436725 \h </w:instrText>
        </w:r>
        <w:r w:rsidR="00BF0B2D">
          <w:rPr>
            <w:noProof/>
            <w:webHidden/>
          </w:rPr>
        </w:r>
        <w:r w:rsidR="00BF0B2D">
          <w:rPr>
            <w:noProof/>
            <w:webHidden/>
          </w:rPr>
          <w:fldChar w:fldCharType="separate"/>
        </w:r>
        <w:r w:rsidR="005F6A3C">
          <w:rPr>
            <w:noProof/>
            <w:webHidden/>
          </w:rPr>
          <w:t>7</w:t>
        </w:r>
        <w:r w:rsidR="00BF0B2D">
          <w:rPr>
            <w:noProof/>
            <w:webHidden/>
          </w:rPr>
          <w:fldChar w:fldCharType="end"/>
        </w:r>
      </w:hyperlink>
    </w:p>
    <w:p w14:paraId="3EA2F075" w14:textId="084C98B3"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26" w:history="1">
        <w:r w:rsidR="00BF0B2D" w:rsidRPr="006D2429">
          <w:rPr>
            <w:rStyle w:val="Hyperlink"/>
            <w:rFonts w:eastAsiaTheme="majorEastAsia"/>
            <w:noProof/>
          </w:rPr>
          <w:t>1.5.2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Non-Functional Requirements</w:t>
        </w:r>
        <w:r w:rsidR="00BF0B2D">
          <w:rPr>
            <w:noProof/>
            <w:webHidden/>
          </w:rPr>
          <w:tab/>
        </w:r>
        <w:r w:rsidR="00BF0B2D">
          <w:rPr>
            <w:noProof/>
            <w:webHidden/>
          </w:rPr>
          <w:fldChar w:fldCharType="begin"/>
        </w:r>
        <w:r w:rsidR="00BF0B2D">
          <w:rPr>
            <w:noProof/>
            <w:webHidden/>
          </w:rPr>
          <w:instrText xml:space="preserve"> PAGEREF _Toc139436726 \h </w:instrText>
        </w:r>
        <w:r w:rsidR="00BF0B2D">
          <w:rPr>
            <w:noProof/>
            <w:webHidden/>
          </w:rPr>
        </w:r>
        <w:r w:rsidR="00BF0B2D">
          <w:rPr>
            <w:noProof/>
            <w:webHidden/>
          </w:rPr>
          <w:fldChar w:fldCharType="separate"/>
        </w:r>
        <w:r w:rsidR="005F6A3C">
          <w:rPr>
            <w:noProof/>
            <w:webHidden/>
          </w:rPr>
          <w:t>9</w:t>
        </w:r>
        <w:r w:rsidR="00BF0B2D">
          <w:rPr>
            <w:noProof/>
            <w:webHidden/>
          </w:rPr>
          <w:fldChar w:fldCharType="end"/>
        </w:r>
      </w:hyperlink>
    </w:p>
    <w:p w14:paraId="0BEF8DC7" w14:textId="4DA17935" w:rsidR="00BF0B2D"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9436727" w:history="1">
        <w:r w:rsidR="00BF0B2D" w:rsidRPr="006D2429">
          <w:rPr>
            <w:rStyle w:val="Hyperlink"/>
            <w:rFonts w:eastAsiaTheme="majorEastAsia"/>
            <w:noProof/>
          </w:rPr>
          <w:t>CHAPTER 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LITERATURE REVIEW</w:t>
        </w:r>
        <w:r w:rsidR="00BF0B2D">
          <w:rPr>
            <w:noProof/>
            <w:webHidden/>
          </w:rPr>
          <w:tab/>
        </w:r>
        <w:r w:rsidR="00BF0B2D">
          <w:rPr>
            <w:noProof/>
            <w:webHidden/>
          </w:rPr>
          <w:fldChar w:fldCharType="begin"/>
        </w:r>
        <w:r w:rsidR="00BF0B2D">
          <w:rPr>
            <w:noProof/>
            <w:webHidden/>
          </w:rPr>
          <w:instrText xml:space="preserve"> PAGEREF _Toc139436727 \h </w:instrText>
        </w:r>
        <w:r w:rsidR="00BF0B2D">
          <w:rPr>
            <w:noProof/>
            <w:webHidden/>
          </w:rPr>
        </w:r>
        <w:r w:rsidR="00BF0B2D">
          <w:rPr>
            <w:noProof/>
            <w:webHidden/>
          </w:rPr>
          <w:fldChar w:fldCharType="separate"/>
        </w:r>
        <w:r w:rsidR="005F6A3C">
          <w:rPr>
            <w:noProof/>
            <w:webHidden/>
          </w:rPr>
          <w:t>10</w:t>
        </w:r>
        <w:r w:rsidR="00BF0B2D">
          <w:rPr>
            <w:noProof/>
            <w:webHidden/>
          </w:rPr>
          <w:fldChar w:fldCharType="end"/>
        </w:r>
      </w:hyperlink>
    </w:p>
    <w:p w14:paraId="001EB389" w14:textId="7BD4083F"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28" w:history="1">
        <w:r w:rsidR="00BF0B2D" w:rsidRPr="006D2429">
          <w:rPr>
            <w:rStyle w:val="Hyperlink"/>
            <w:rFonts w:eastAsiaTheme="majorEastAsia"/>
            <w:noProof/>
          </w:rPr>
          <w:t>2.1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MES</w:t>
        </w:r>
        <w:r w:rsidR="00BF0B2D">
          <w:rPr>
            <w:noProof/>
            <w:webHidden/>
          </w:rPr>
          <w:tab/>
        </w:r>
        <w:r w:rsidR="00BF0B2D">
          <w:rPr>
            <w:noProof/>
            <w:webHidden/>
          </w:rPr>
          <w:fldChar w:fldCharType="begin"/>
        </w:r>
        <w:r w:rsidR="00BF0B2D">
          <w:rPr>
            <w:noProof/>
            <w:webHidden/>
          </w:rPr>
          <w:instrText xml:space="preserve"> PAGEREF _Toc139436728 \h </w:instrText>
        </w:r>
        <w:r w:rsidR="00BF0B2D">
          <w:rPr>
            <w:noProof/>
            <w:webHidden/>
          </w:rPr>
        </w:r>
        <w:r w:rsidR="00BF0B2D">
          <w:rPr>
            <w:noProof/>
            <w:webHidden/>
          </w:rPr>
          <w:fldChar w:fldCharType="separate"/>
        </w:r>
        <w:r w:rsidR="005F6A3C">
          <w:rPr>
            <w:noProof/>
            <w:webHidden/>
          </w:rPr>
          <w:t>11</w:t>
        </w:r>
        <w:r w:rsidR="00BF0B2D">
          <w:rPr>
            <w:noProof/>
            <w:webHidden/>
          </w:rPr>
          <w:fldChar w:fldCharType="end"/>
        </w:r>
      </w:hyperlink>
    </w:p>
    <w:p w14:paraId="34DA30A3" w14:textId="003D71AE"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29" w:history="1">
        <w:r w:rsidR="00BF0B2D" w:rsidRPr="006D2429">
          <w:rPr>
            <w:rStyle w:val="Hyperlink"/>
            <w:rFonts w:eastAsiaTheme="majorEastAsia"/>
            <w:noProof/>
            <w:lang w:val="en-US"/>
          </w:rPr>
          <w:t>2.1.1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lang w:val="en-US"/>
          </w:rPr>
          <w:t>Functionality of a MES</w:t>
        </w:r>
        <w:r w:rsidR="00BF0B2D">
          <w:rPr>
            <w:noProof/>
            <w:webHidden/>
          </w:rPr>
          <w:tab/>
        </w:r>
        <w:r w:rsidR="00BF0B2D">
          <w:rPr>
            <w:noProof/>
            <w:webHidden/>
          </w:rPr>
          <w:fldChar w:fldCharType="begin"/>
        </w:r>
        <w:r w:rsidR="00BF0B2D">
          <w:rPr>
            <w:noProof/>
            <w:webHidden/>
          </w:rPr>
          <w:instrText xml:space="preserve"> PAGEREF _Toc139436729 \h </w:instrText>
        </w:r>
        <w:r w:rsidR="00BF0B2D">
          <w:rPr>
            <w:noProof/>
            <w:webHidden/>
          </w:rPr>
        </w:r>
        <w:r w:rsidR="00BF0B2D">
          <w:rPr>
            <w:noProof/>
            <w:webHidden/>
          </w:rPr>
          <w:fldChar w:fldCharType="separate"/>
        </w:r>
        <w:r w:rsidR="005F6A3C">
          <w:rPr>
            <w:noProof/>
            <w:webHidden/>
          </w:rPr>
          <w:t>11</w:t>
        </w:r>
        <w:r w:rsidR="00BF0B2D">
          <w:rPr>
            <w:noProof/>
            <w:webHidden/>
          </w:rPr>
          <w:fldChar w:fldCharType="end"/>
        </w:r>
      </w:hyperlink>
    </w:p>
    <w:p w14:paraId="3188BAF4" w14:textId="12E1D46B"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0" w:history="1">
        <w:r w:rsidR="00BF0B2D" w:rsidRPr="006D2429">
          <w:rPr>
            <w:rStyle w:val="Hyperlink"/>
            <w:rFonts w:eastAsiaTheme="majorEastAsia"/>
            <w:noProof/>
            <w:lang w:val="en-US"/>
          </w:rPr>
          <w:t>2.1.2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lang w:val="en-US"/>
          </w:rPr>
          <w:t>MES in the Context of Industry 4.0</w:t>
        </w:r>
        <w:r w:rsidR="00BF0B2D">
          <w:rPr>
            <w:noProof/>
            <w:webHidden/>
          </w:rPr>
          <w:tab/>
        </w:r>
        <w:r w:rsidR="00BF0B2D">
          <w:rPr>
            <w:noProof/>
            <w:webHidden/>
          </w:rPr>
          <w:fldChar w:fldCharType="begin"/>
        </w:r>
        <w:r w:rsidR="00BF0B2D">
          <w:rPr>
            <w:noProof/>
            <w:webHidden/>
          </w:rPr>
          <w:instrText xml:space="preserve"> PAGEREF _Toc139436730 \h </w:instrText>
        </w:r>
        <w:r w:rsidR="00BF0B2D">
          <w:rPr>
            <w:noProof/>
            <w:webHidden/>
          </w:rPr>
        </w:r>
        <w:r w:rsidR="00BF0B2D">
          <w:rPr>
            <w:noProof/>
            <w:webHidden/>
          </w:rPr>
          <w:fldChar w:fldCharType="separate"/>
        </w:r>
        <w:r w:rsidR="005F6A3C">
          <w:rPr>
            <w:noProof/>
            <w:webHidden/>
          </w:rPr>
          <w:t>14</w:t>
        </w:r>
        <w:r w:rsidR="00BF0B2D">
          <w:rPr>
            <w:noProof/>
            <w:webHidden/>
          </w:rPr>
          <w:fldChar w:fldCharType="end"/>
        </w:r>
      </w:hyperlink>
    </w:p>
    <w:p w14:paraId="6578ED6B" w14:textId="73E9699C"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1" w:history="1">
        <w:r w:rsidR="00BF0B2D" w:rsidRPr="006D2429">
          <w:rPr>
            <w:rStyle w:val="Hyperlink"/>
            <w:rFonts w:eastAsiaTheme="majorEastAsia"/>
            <w:noProof/>
            <w:lang w:val="en-US"/>
          </w:rPr>
          <w:t>2.1.3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lang w:val="en-US"/>
          </w:rPr>
          <w:t>Arcstone’s MES solutions</w:t>
        </w:r>
        <w:r w:rsidR="00BF0B2D">
          <w:rPr>
            <w:noProof/>
            <w:webHidden/>
          </w:rPr>
          <w:tab/>
        </w:r>
        <w:r w:rsidR="00BF0B2D">
          <w:rPr>
            <w:noProof/>
            <w:webHidden/>
          </w:rPr>
          <w:fldChar w:fldCharType="begin"/>
        </w:r>
        <w:r w:rsidR="00BF0B2D">
          <w:rPr>
            <w:noProof/>
            <w:webHidden/>
          </w:rPr>
          <w:instrText xml:space="preserve"> PAGEREF _Toc139436731 \h </w:instrText>
        </w:r>
        <w:r w:rsidR="00BF0B2D">
          <w:rPr>
            <w:noProof/>
            <w:webHidden/>
          </w:rPr>
        </w:r>
        <w:r w:rsidR="00BF0B2D">
          <w:rPr>
            <w:noProof/>
            <w:webHidden/>
          </w:rPr>
          <w:fldChar w:fldCharType="separate"/>
        </w:r>
        <w:r w:rsidR="005F6A3C">
          <w:rPr>
            <w:noProof/>
            <w:webHidden/>
          </w:rPr>
          <w:t>15</w:t>
        </w:r>
        <w:r w:rsidR="00BF0B2D">
          <w:rPr>
            <w:noProof/>
            <w:webHidden/>
          </w:rPr>
          <w:fldChar w:fldCharType="end"/>
        </w:r>
      </w:hyperlink>
    </w:p>
    <w:p w14:paraId="6B390659" w14:textId="07F804F0"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32" w:history="1">
        <w:r w:rsidR="00BF0B2D" w:rsidRPr="006D2429">
          <w:rPr>
            <w:rStyle w:val="Hyperlink"/>
            <w:rFonts w:eastAsiaTheme="majorEastAsia"/>
            <w:noProof/>
          </w:rPr>
          <w:t>2.2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Artificial Intelligence</w:t>
        </w:r>
        <w:r w:rsidR="00BF0B2D">
          <w:rPr>
            <w:noProof/>
            <w:webHidden/>
          </w:rPr>
          <w:tab/>
        </w:r>
        <w:r w:rsidR="00BF0B2D">
          <w:rPr>
            <w:noProof/>
            <w:webHidden/>
          </w:rPr>
          <w:fldChar w:fldCharType="begin"/>
        </w:r>
        <w:r w:rsidR="00BF0B2D">
          <w:rPr>
            <w:noProof/>
            <w:webHidden/>
          </w:rPr>
          <w:instrText xml:space="preserve"> PAGEREF _Toc139436732 \h </w:instrText>
        </w:r>
        <w:r w:rsidR="00BF0B2D">
          <w:rPr>
            <w:noProof/>
            <w:webHidden/>
          </w:rPr>
        </w:r>
        <w:r w:rsidR="00BF0B2D">
          <w:rPr>
            <w:noProof/>
            <w:webHidden/>
          </w:rPr>
          <w:fldChar w:fldCharType="separate"/>
        </w:r>
        <w:r w:rsidR="005F6A3C">
          <w:rPr>
            <w:noProof/>
            <w:webHidden/>
          </w:rPr>
          <w:t>17</w:t>
        </w:r>
        <w:r w:rsidR="00BF0B2D">
          <w:rPr>
            <w:noProof/>
            <w:webHidden/>
          </w:rPr>
          <w:fldChar w:fldCharType="end"/>
        </w:r>
      </w:hyperlink>
    </w:p>
    <w:p w14:paraId="05B5746E" w14:textId="0E858882"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3" w:history="1">
        <w:r w:rsidR="00BF0B2D" w:rsidRPr="006D2429">
          <w:rPr>
            <w:rStyle w:val="Hyperlink"/>
            <w:rFonts w:eastAsiaTheme="majorEastAsia"/>
            <w:noProof/>
          </w:rPr>
          <w:t>2.2.1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Neuronal Network in General</w:t>
        </w:r>
        <w:r w:rsidR="00BF0B2D">
          <w:rPr>
            <w:noProof/>
            <w:webHidden/>
          </w:rPr>
          <w:tab/>
        </w:r>
        <w:r w:rsidR="00BF0B2D">
          <w:rPr>
            <w:noProof/>
            <w:webHidden/>
          </w:rPr>
          <w:fldChar w:fldCharType="begin"/>
        </w:r>
        <w:r w:rsidR="00BF0B2D">
          <w:rPr>
            <w:noProof/>
            <w:webHidden/>
          </w:rPr>
          <w:instrText xml:space="preserve"> PAGEREF _Toc139436733 \h </w:instrText>
        </w:r>
        <w:r w:rsidR="00BF0B2D">
          <w:rPr>
            <w:noProof/>
            <w:webHidden/>
          </w:rPr>
        </w:r>
        <w:r w:rsidR="00BF0B2D">
          <w:rPr>
            <w:noProof/>
            <w:webHidden/>
          </w:rPr>
          <w:fldChar w:fldCharType="separate"/>
        </w:r>
        <w:r w:rsidR="005F6A3C">
          <w:rPr>
            <w:noProof/>
            <w:webHidden/>
          </w:rPr>
          <w:t>17</w:t>
        </w:r>
        <w:r w:rsidR="00BF0B2D">
          <w:rPr>
            <w:noProof/>
            <w:webHidden/>
          </w:rPr>
          <w:fldChar w:fldCharType="end"/>
        </w:r>
      </w:hyperlink>
    </w:p>
    <w:p w14:paraId="1D404940" w14:textId="343C42EA"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4" w:history="1">
        <w:r w:rsidR="00BF0B2D" w:rsidRPr="006D2429">
          <w:rPr>
            <w:rStyle w:val="Hyperlink"/>
            <w:rFonts w:eastAsiaTheme="majorEastAsia"/>
            <w:noProof/>
          </w:rPr>
          <w:t>2.2.2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Convolutional Neuronal Network</w:t>
        </w:r>
        <w:r w:rsidR="00BF0B2D">
          <w:rPr>
            <w:noProof/>
            <w:webHidden/>
          </w:rPr>
          <w:tab/>
        </w:r>
        <w:r w:rsidR="00BF0B2D">
          <w:rPr>
            <w:noProof/>
            <w:webHidden/>
          </w:rPr>
          <w:fldChar w:fldCharType="begin"/>
        </w:r>
        <w:r w:rsidR="00BF0B2D">
          <w:rPr>
            <w:noProof/>
            <w:webHidden/>
          </w:rPr>
          <w:instrText xml:space="preserve"> PAGEREF _Toc139436734 \h </w:instrText>
        </w:r>
        <w:r w:rsidR="00BF0B2D">
          <w:rPr>
            <w:noProof/>
            <w:webHidden/>
          </w:rPr>
        </w:r>
        <w:r w:rsidR="00BF0B2D">
          <w:rPr>
            <w:noProof/>
            <w:webHidden/>
          </w:rPr>
          <w:fldChar w:fldCharType="separate"/>
        </w:r>
        <w:r w:rsidR="005F6A3C">
          <w:rPr>
            <w:noProof/>
            <w:webHidden/>
          </w:rPr>
          <w:t>20</w:t>
        </w:r>
        <w:r w:rsidR="00BF0B2D">
          <w:rPr>
            <w:noProof/>
            <w:webHidden/>
          </w:rPr>
          <w:fldChar w:fldCharType="end"/>
        </w:r>
      </w:hyperlink>
    </w:p>
    <w:p w14:paraId="4646D2F3" w14:textId="525338EE"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5" w:history="1">
        <w:r w:rsidR="00BF0B2D" w:rsidRPr="006D2429">
          <w:rPr>
            <w:rStyle w:val="Hyperlink"/>
            <w:rFonts w:eastAsiaTheme="majorEastAsia"/>
            <w:noProof/>
          </w:rPr>
          <w:t>2.2.3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Recurrent Neuronal Network</w:t>
        </w:r>
        <w:r w:rsidR="00BF0B2D">
          <w:rPr>
            <w:noProof/>
            <w:webHidden/>
          </w:rPr>
          <w:tab/>
        </w:r>
        <w:r w:rsidR="00BF0B2D">
          <w:rPr>
            <w:noProof/>
            <w:webHidden/>
          </w:rPr>
          <w:fldChar w:fldCharType="begin"/>
        </w:r>
        <w:r w:rsidR="00BF0B2D">
          <w:rPr>
            <w:noProof/>
            <w:webHidden/>
          </w:rPr>
          <w:instrText xml:space="preserve"> PAGEREF _Toc139436735 \h </w:instrText>
        </w:r>
        <w:r w:rsidR="00BF0B2D">
          <w:rPr>
            <w:noProof/>
            <w:webHidden/>
          </w:rPr>
        </w:r>
        <w:r w:rsidR="00BF0B2D">
          <w:rPr>
            <w:noProof/>
            <w:webHidden/>
          </w:rPr>
          <w:fldChar w:fldCharType="separate"/>
        </w:r>
        <w:r w:rsidR="005F6A3C">
          <w:rPr>
            <w:noProof/>
            <w:webHidden/>
          </w:rPr>
          <w:t>22</w:t>
        </w:r>
        <w:r w:rsidR="00BF0B2D">
          <w:rPr>
            <w:noProof/>
            <w:webHidden/>
          </w:rPr>
          <w:fldChar w:fldCharType="end"/>
        </w:r>
      </w:hyperlink>
    </w:p>
    <w:p w14:paraId="26177EAF" w14:textId="0E2CC30C"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36" w:history="1">
        <w:r w:rsidR="00BF0B2D" w:rsidRPr="006D2429">
          <w:rPr>
            <w:rStyle w:val="Hyperlink"/>
            <w:rFonts w:eastAsiaTheme="majorEastAsia"/>
            <w:noProof/>
          </w:rPr>
          <w:t>2.2.4</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Summary Neuronal Networks</w:t>
        </w:r>
        <w:r w:rsidR="00BF0B2D">
          <w:rPr>
            <w:noProof/>
            <w:webHidden/>
          </w:rPr>
          <w:tab/>
        </w:r>
        <w:r w:rsidR="00BF0B2D">
          <w:rPr>
            <w:noProof/>
            <w:webHidden/>
          </w:rPr>
          <w:fldChar w:fldCharType="begin"/>
        </w:r>
        <w:r w:rsidR="00BF0B2D">
          <w:rPr>
            <w:noProof/>
            <w:webHidden/>
          </w:rPr>
          <w:instrText xml:space="preserve"> PAGEREF _Toc139436736 \h </w:instrText>
        </w:r>
        <w:r w:rsidR="00BF0B2D">
          <w:rPr>
            <w:noProof/>
            <w:webHidden/>
          </w:rPr>
        </w:r>
        <w:r w:rsidR="00BF0B2D">
          <w:rPr>
            <w:noProof/>
            <w:webHidden/>
          </w:rPr>
          <w:fldChar w:fldCharType="separate"/>
        </w:r>
        <w:r w:rsidR="005F6A3C">
          <w:rPr>
            <w:noProof/>
            <w:webHidden/>
          </w:rPr>
          <w:t>22</w:t>
        </w:r>
        <w:r w:rsidR="00BF0B2D">
          <w:rPr>
            <w:noProof/>
            <w:webHidden/>
          </w:rPr>
          <w:fldChar w:fldCharType="end"/>
        </w:r>
      </w:hyperlink>
    </w:p>
    <w:p w14:paraId="6E63C135" w14:textId="43C85A7D" w:rsidR="00BF0B2D"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9436737" w:history="1">
        <w:r w:rsidR="00BF0B2D" w:rsidRPr="006D2429">
          <w:rPr>
            <w:rStyle w:val="Hyperlink"/>
            <w:rFonts w:eastAsiaTheme="majorEastAsia"/>
            <w:noProof/>
          </w:rPr>
          <w:t>CHAPTER 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METHODOLOGY</w:t>
        </w:r>
        <w:r w:rsidR="00BF0B2D">
          <w:rPr>
            <w:noProof/>
            <w:webHidden/>
          </w:rPr>
          <w:tab/>
        </w:r>
        <w:r w:rsidR="00BF0B2D">
          <w:rPr>
            <w:noProof/>
            <w:webHidden/>
          </w:rPr>
          <w:fldChar w:fldCharType="begin"/>
        </w:r>
        <w:r w:rsidR="00BF0B2D">
          <w:rPr>
            <w:noProof/>
            <w:webHidden/>
          </w:rPr>
          <w:instrText xml:space="preserve"> PAGEREF _Toc139436737 \h </w:instrText>
        </w:r>
        <w:r w:rsidR="00BF0B2D">
          <w:rPr>
            <w:noProof/>
            <w:webHidden/>
          </w:rPr>
        </w:r>
        <w:r w:rsidR="00BF0B2D">
          <w:rPr>
            <w:noProof/>
            <w:webHidden/>
          </w:rPr>
          <w:fldChar w:fldCharType="separate"/>
        </w:r>
        <w:r w:rsidR="005F6A3C">
          <w:rPr>
            <w:noProof/>
            <w:webHidden/>
          </w:rPr>
          <w:t>24</w:t>
        </w:r>
        <w:r w:rsidR="00BF0B2D">
          <w:rPr>
            <w:noProof/>
            <w:webHidden/>
          </w:rPr>
          <w:fldChar w:fldCharType="end"/>
        </w:r>
      </w:hyperlink>
    </w:p>
    <w:p w14:paraId="03F812F5" w14:textId="6C716ACF"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38" w:history="1">
        <w:r w:rsidR="00BF0B2D" w:rsidRPr="006D2429">
          <w:rPr>
            <w:rStyle w:val="Hyperlink"/>
            <w:rFonts w:eastAsiaTheme="majorEastAsia"/>
            <w:noProof/>
          </w:rPr>
          <w:t>3.1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Flow Chart</w:t>
        </w:r>
        <w:r w:rsidR="00BF0B2D">
          <w:rPr>
            <w:noProof/>
            <w:webHidden/>
          </w:rPr>
          <w:tab/>
        </w:r>
        <w:r w:rsidR="00BF0B2D">
          <w:rPr>
            <w:noProof/>
            <w:webHidden/>
          </w:rPr>
          <w:fldChar w:fldCharType="begin"/>
        </w:r>
        <w:r w:rsidR="00BF0B2D">
          <w:rPr>
            <w:noProof/>
            <w:webHidden/>
          </w:rPr>
          <w:instrText xml:space="preserve"> PAGEREF _Toc139436738 \h </w:instrText>
        </w:r>
        <w:r w:rsidR="00BF0B2D">
          <w:rPr>
            <w:noProof/>
            <w:webHidden/>
          </w:rPr>
        </w:r>
        <w:r w:rsidR="00BF0B2D">
          <w:rPr>
            <w:noProof/>
            <w:webHidden/>
          </w:rPr>
          <w:fldChar w:fldCharType="separate"/>
        </w:r>
        <w:r w:rsidR="005F6A3C">
          <w:rPr>
            <w:noProof/>
            <w:webHidden/>
          </w:rPr>
          <w:t>24</w:t>
        </w:r>
        <w:r w:rsidR="00BF0B2D">
          <w:rPr>
            <w:noProof/>
            <w:webHidden/>
          </w:rPr>
          <w:fldChar w:fldCharType="end"/>
        </w:r>
      </w:hyperlink>
    </w:p>
    <w:p w14:paraId="5EFBE87D" w14:textId="792C0BE7"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39" w:history="1">
        <w:r w:rsidR="00BF0B2D" w:rsidRPr="006D2429">
          <w:rPr>
            <w:rStyle w:val="Hyperlink"/>
            <w:rFonts w:eastAsiaTheme="majorEastAsia"/>
            <w:noProof/>
          </w:rPr>
          <w:t>3.2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Previous State of the Learning Factory</w:t>
        </w:r>
        <w:r w:rsidR="00BF0B2D">
          <w:rPr>
            <w:noProof/>
            <w:webHidden/>
          </w:rPr>
          <w:tab/>
        </w:r>
        <w:r w:rsidR="00BF0B2D">
          <w:rPr>
            <w:noProof/>
            <w:webHidden/>
          </w:rPr>
          <w:fldChar w:fldCharType="begin"/>
        </w:r>
        <w:r w:rsidR="00BF0B2D">
          <w:rPr>
            <w:noProof/>
            <w:webHidden/>
          </w:rPr>
          <w:instrText xml:space="preserve"> PAGEREF _Toc139436739 \h </w:instrText>
        </w:r>
        <w:r w:rsidR="00BF0B2D">
          <w:rPr>
            <w:noProof/>
            <w:webHidden/>
          </w:rPr>
        </w:r>
        <w:r w:rsidR="00BF0B2D">
          <w:rPr>
            <w:noProof/>
            <w:webHidden/>
          </w:rPr>
          <w:fldChar w:fldCharType="separate"/>
        </w:r>
        <w:r w:rsidR="005F6A3C">
          <w:rPr>
            <w:noProof/>
            <w:webHidden/>
          </w:rPr>
          <w:t>27</w:t>
        </w:r>
        <w:r w:rsidR="00BF0B2D">
          <w:rPr>
            <w:noProof/>
            <w:webHidden/>
          </w:rPr>
          <w:fldChar w:fldCharType="end"/>
        </w:r>
      </w:hyperlink>
    </w:p>
    <w:p w14:paraId="0112F90D" w14:textId="694362E8" w:rsidR="00BF0B2D"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9436740" w:history="1">
        <w:r w:rsidR="00BF0B2D" w:rsidRPr="006D2429">
          <w:rPr>
            <w:rStyle w:val="Hyperlink"/>
            <w:rFonts w:eastAsiaTheme="majorEastAsia"/>
            <w:noProof/>
          </w:rPr>
          <w:t>CHAPTER 4</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RESULTS AND DISCUSSION</w:t>
        </w:r>
        <w:r w:rsidR="00BF0B2D">
          <w:rPr>
            <w:noProof/>
            <w:webHidden/>
          </w:rPr>
          <w:tab/>
        </w:r>
        <w:r w:rsidR="00BF0B2D">
          <w:rPr>
            <w:noProof/>
            <w:webHidden/>
          </w:rPr>
          <w:fldChar w:fldCharType="begin"/>
        </w:r>
        <w:r w:rsidR="00BF0B2D">
          <w:rPr>
            <w:noProof/>
            <w:webHidden/>
          </w:rPr>
          <w:instrText xml:space="preserve"> PAGEREF _Toc139436740 \h </w:instrText>
        </w:r>
        <w:r w:rsidR="00BF0B2D">
          <w:rPr>
            <w:noProof/>
            <w:webHidden/>
          </w:rPr>
        </w:r>
        <w:r w:rsidR="00BF0B2D">
          <w:rPr>
            <w:noProof/>
            <w:webHidden/>
          </w:rPr>
          <w:fldChar w:fldCharType="separate"/>
        </w:r>
        <w:r w:rsidR="005F6A3C">
          <w:rPr>
            <w:noProof/>
            <w:webHidden/>
          </w:rPr>
          <w:t>29</w:t>
        </w:r>
        <w:r w:rsidR="00BF0B2D">
          <w:rPr>
            <w:noProof/>
            <w:webHidden/>
          </w:rPr>
          <w:fldChar w:fldCharType="end"/>
        </w:r>
      </w:hyperlink>
    </w:p>
    <w:p w14:paraId="4FE921F1" w14:textId="12B7508C"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41" w:history="1">
        <w:r w:rsidR="00BF0B2D" w:rsidRPr="006D2429">
          <w:rPr>
            <w:rStyle w:val="Hyperlink"/>
            <w:rFonts w:eastAsiaTheme="majorEastAsia"/>
            <w:noProof/>
          </w:rPr>
          <w:t>4.1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Dataflow from Automation Level to MES</w:t>
        </w:r>
        <w:r w:rsidR="00BF0B2D">
          <w:rPr>
            <w:noProof/>
            <w:webHidden/>
          </w:rPr>
          <w:tab/>
        </w:r>
        <w:r w:rsidR="00BF0B2D">
          <w:rPr>
            <w:noProof/>
            <w:webHidden/>
          </w:rPr>
          <w:fldChar w:fldCharType="begin"/>
        </w:r>
        <w:r w:rsidR="00BF0B2D">
          <w:rPr>
            <w:noProof/>
            <w:webHidden/>
          </w:rPr>
          <w:instrText xml:space="preserve"> PAGEREF _Toc139436741 \h </w:instrText>
        </w:r>
        <w:r w:rsidR="00BF0B2D">
          <w:rPr>
            <w:noProof/>
            <w:webHidden/>
          </w:rPr>
        </w:r>
        <w:r w:rsidR="00BF0B2D">
          <w:rPr>
            <w:noProof/>
            <w:webHidden/>
          </w:rPr>
          <w:fldChar w:fldCharType="separate"/>
        </w:r>
        <w:r w:rsidR="005F6A3C">
          <w:rPr>
            <w:noProof/>
            <w:webHidden/>
          </w:rPr>
          <w:t>29</w:t>
        </w:r>
        <w:r w:rsidR="00BF0B2D">
          <w:rPr>
            <w:noProof/>
            <w:webHidden/>
          </w:rPr>
          <w:fldChar w:fldCharType="end"/>
        </w:r>
      </w:hyperlink>
    </w:p>
    <w:p w14:paraId="3DC7F990" w14:textId="2CAF2BDB"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42" w:history="1">
        <w:r w:rsidR="00BF0B2D" w:rsidRPr="006D2429">
          <w:rPr>
            <w:rStyle w:val="Hyperlink"/>
            <w:rFonts w:eastAsiaTheme="majorEastAsia"/>
            <w:noProof/>
          </w:rPr>
          <w:t>4.1.1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Architecture of the Connection between Automation Software and Server</w:t>
        </w:r>
        <w:r w:rsidR="00BF0B2D">
          <w:rPr>
            <w:noProof/>
            <w:webHidden/>
          </w:rPr>
          <w:tab/>
        </w:r>
        <w:r w:rsidR="00BF0B2D">
          <w:rPr>
            <w:noProof/>
            <w:webHidden/>
          </w:rPr>
          <w:fldChar w:fldCharType="begin"/>
        </w:r>
        <w:r w:rsidR="00BF0B2D">
          <w:rPr>
            <w:noProof/>
            <w:webHidden/>
          </w:rPr>
          <w:instrText xml:space="preserve"> PAGEREF _Toc139436742 \h </w:instrText>
        </w:r>
        <w:r w:rsidR="00BF0B2D">
          <w:rPr>
            <w:noProof/>
            <w:webHidden/>
          </w:rPr>
        </w:r>
        <w:r w:rsidR="00BF0B2D">
          <w:rPr>
            <w:noProof/>
            <w:webHidden/>
          </w:rPr>
          <w:fldChar w:fldCharType="separate"/>
        </w:r>
        <w:r w:rsidR="005F6A3C">
          <w:rPr>
            <w:noProof/>
            <w:webHidden/>
          </w:rPr>
          <w:t>30</w:t>
        </w:r>
        <w:r w:rsidR="00BF0B2D">
          <w:rPr>
            <w:noProof/>
            <w:webHidden/>
          </w:rPr>
          <w:fldChar w:fldCharType="end"/>
        </w:r>
      </w:hyperlink>
    </w:p>
    <w:p w14:paraId="3BBDD48B" w14:textId="3FB618B8"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43" w:history="1">
        <w:r w:rsidR="00BF0B2D" w:rsidRPr="006D2429">
          <w:rPr>
            <w:rStyle w:val="Hyperlink"/>
            <w:rFonts w:eastAsiaTheme="majorEastAsia"/>
            <w:noProof/>
          </w:rPr>
          <w:t>4.1.2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Pull Data from the Server to the MES Database</w:t>
        </w:r>
        <w:r w:rsidR="00BF0B2D">
          <w:rPr>
            <w:noProof/>
            <w:webHidden/>
          </w:rPr>
          <w:tab/>
        </w:r>
        <w:r w:rsidR="00BF0B2D">
          <w:rPr>
            <w:noProof/>
            <w:webHidden/>
          </w:rPr>
          <w:fldChar w:fldCharType="begin"/>
        </w:r>
        <w:r w:rsidR="00BF0B2D">
          <w:rPr>
            <w:noProof/>
            <w:webHidden/>
          </w:rPr>
          <w:instrText xml:space="preserve"> PAGEREF _Toc139436743 \h </w:instrText>
        </w:r>
        <w:r w:rsidR="00BF0B2D">
          <w:rPr>
            <w:noProof/>
            <w:webHidden/>
          </w:rPr>
        </w:r>
        <w:r w:rsidR="00BF0B2D">
          <w:rPr>
            <w:noProof/>
            <w:webHidden/>
          </w:rPr>
          <w:fldChar w:fldCharType="separate"/>
        </w:r>
        <w:r w:rsidR="005F6A3C">
          <w:rPr>
            <w:noProof/>
            <w:webHidden/>
          </w:rPr>
          <w:t>32</w:t>
        </w:r>
        <w:r w:rsidR="00BF0B2D">
          <w:rPr>
            <w:noProof/>
            <w:webHidden/>
          </w:rPr>
          <w:fldChar w:fldCharType="end"/>
        </w:r>
      </w:hyperlink>
    </w:p>
    <w:p w14:paraId="7C8F9A0E" w14:textId="549815E1"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44" w:history="1">
        <w:r w:rsidR="00BF0B2D" w:rsidRPr="006D2429">
          <w:rPr>
            <w:rStyle w:val="Hyperlink"/>
            <w:rFonts w:eastAsiaTheme="majorEastAsia"/>
            <w:noProof/>
          </w:rPr>
          <w:t>4.1.3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Access Data Inside the MES</w:t>
        </w:r>
        <w:r w:rsidR="00BF0B2D">
          <w:rPr>
            <w:noProof/>
            <w:webHidden/>
          </w:rPr>
          <w:tab/>
        </w:r>
        <w:r w:rsidR="00BF0B2D">
          <w:rPr>
            <w:noProof/>
            <w:webHidden/>
          </w:rPr>
          <w:fldChar w:fldCharType="begin"/>
        </w:r>
        <w:r w:rsidR="00BF0B2D">
          <w:rPr>
            <w:noProof/>
            <w:webHidden/>
          </w:rPr>
          <w:instrText xml:space="preserve"> PAGEREF _Toc139436744 \h </w:instrText>
        </w:r>
        <w:r w:rsidR="00BF0B2D">
          <w:rPr>
            <w:noProof/>
            <w:webHidden/>
          </w:rPr>
        </w:r>
        <w:r w:rsidR="00BF0B2D">
          <w:rPr>
            <w:noProof/>
            <w:webHidden/>
          </w:rPr>
          <w:fldChar w:fldCharType="separate"/>
        </w:r>
        <w:r w:rsidR="005F6A3C">
          <w:rPr>
            <w:noProof/>
            <w:webHidden/>
          </w:rPr>
          <w:t>36</w:t>
        </w:r>
        <w:r w:rsidR="00BF0B2D">
          <w:rPr>
            <w:noProof/>
            <w:webHidden/>
          </w:rPr>
          <w:fldChar w:fldCharType="end"/>
        </w:r>
      </w:hyperlink>
    </w:p>
    <w:p w14:paraId="2C1608D1" w14:textId="4143D789"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45" w:history="1">
        <w:r w:rsidR="00BF0B2D" w:rsidRPr="006D2429">
          <w:rPr>
            <w:rStyle w:val="Hyperlink"/>
            <w:rFonts w:eastAsiaTheme="majorEastAsia"/>
            <w:noProof/>
          </w:rPr>
          <w:t>4.2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Creating the Dashboard</w:t>
        </w:r>
        <w:r w:rsidR="00BF0B2D">
          <w:rPr>
            <w:noProof/>
            <w:webHidden/>
          </w:rPr>
          <w:tab/>
        </w:r>
        <w:r w:rsidR="00BF0B2D">
          <w:rPr>
            <w:noProof/>
            <w:webHidden/>
          </w:rPr>
          <w:fldChar w:fldCharType="begin"/>
        </w:r>
        <w:r w:rsidR="00BF0B2D">
          <w:rPr>
            <w:noProof/>
            <w:webHidden/>
          </w:rPr>
          <w:instrText xml:space="preserve"> PAGEREF _Toc139436745 \h </w:instrText>
        </w:r>
        <w:r w:rsidR="00BF0B2D">
          <w:rPr>
            <w:noProof/>
            <w:webHidden/>
          </w:rPr>
        </w:r>
        <w:r w:rsidR="00BF0B2D">
          <w:rPr>
            <w:noProof/>
            <w:webHidden/>
          </w:rPr>
          <w:fldChar w:fldCharType="separate"/>
        </w:r>
        <w:r w:rsidR="005F6A3C">
          <w:rPr>
            <w:noProof/>
            <w:webHidden/>
          </w:rPr>
          <w:t>39</w:t>
        </w:r>
        <w:r w:rsidR="00BF0B2D">
          <w:rPr>
            <w:noProof/>
            <w:webHidden/>
          </w:rPr>
          <w:fldChar w:fldCharType="end"/>
        </w:r>
      </w:hyperlink>
    </w:p>
    <w:p w14:paraId="645D0BF8" w14:textId="25EBB264"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46" w:history="1">
        <w:r w:rsidR="00BF0B2D" w:rsidRPr="006D2429">
          <w:rPr>
            <w:rStyle w:val="Hyperlink"/>
            <w:rFonts w:eastAsiaTheme="majorEastAsia"/>
            <w:noProof/>
          </w:rPr>
          <w:t>4.3</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How the AI-Lernfabrik Works</w:t>
        </w:r>
        <w:r w:rsidR="00BF0B2D">
          <w:rPr>
            <w:noProof/>
            <w:webHidden/>
          </w:rPr>
          <w:tab/>
        </w:r>
        <w:r w:rsidR="00BF0B2D">
          <w:rPr>
            <w:noProof/>
            <w:webHidden/>
          </w:rPr>
          <w:fldChar w:fldCharType="begin"/>
        </w:r>
        <w:r w:rsidR="00BF0B2D">
          <w:rPr>
            <w:noProof/>
            <w:webHidden/>
          </w:rPr>
          <w:instrText xml:space="preserve"> PAGEREF _Toc139436746 \h </w:instrText>
        </w:r>
        <w:r w:rsidR="00BF0B2D">
          <w:rPr>
            <w:noProof/>
            <w:webHidden/>
          </w:rPr>
        </w:r>
        <w:r w:rsidR="00BF0B2D">
          <w:rPr>
            <w:noProof/>
            <w:webHidden/>
          </w:rPr>
          <w:fldChar w:fldCharType="separate"/>
        </w:r>
        <w:r w:rsidR="005F6A3C">
          <w:rPr>
            <w:noProof/>
            <w:webHidden/>
          </w:rPr>
          <w:t>41</w:t>
        </w:r>
        <w:r w:rsidR="00BF0B2D">
          <w:rPr>
            <w:noProof/>
            <w:webHidden/>
          </w:rPr>
          <w:fldChar w:fldCharType="end"/>
        </w:r>
      </w:hyperlink>
    </w:p>
    <w:p w14:paraId="60A12553" w14:textId="2A58FB38" w:rsidR="00BF0B2D"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9436747" w:history="1">
        <w:r w:rsidR="00BF0B2D" w:rsidRPr="006D2429">
          <w:rPr>
            <w:rStyle w:val="Hyperlink"/>
            <w:rFonts w:eastAsiaTheme="majorEastAsia"/>
            <w:noProof/>
          </w:rPr>
          <w:t>4.3.1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Applying the Neuronal Networks</w:t>
        </w:r>
        <w:r w:rsidR="00BF0B2D">
          <w:rPr>
            <w:noProof/>
            <w:webHidden/>
          </w:rPr>
          <w:tab/>
        </w:r>
        <w:r w:rsidR="00BF0B2D">
          <w:rPr>
            <w:noProof/>
            <w:webHidden/>
          </w:rPr>
          <w:fldChar w:fldCharType="begin"/>
        </w:r>
        <w:r w:rsidR="00BF0B2D">
          <w:rPr>
            <w:noProof/>
            <w:webHidden/>
          </w:rPr>
          <w:instrText xml:space="preserve"> PAGEREF _Toc139436747 \h </w:instrText>
        </w:r>
        <w:r w:rsidR="00BF0B2D">
          <w:rPr>
            <w:noProof/>
            <w:webHidden/>
          </w:rPr>
        </w:r>
        <w:r w:rsidR="00BF0B2D">
          <w:rPr>
            <w:noProof/>
            <w:webHidden/>
          </w:rPr>
          <w:fldChar w:fldCharType="separate"/>
        </w:r>
        <w:r w:rsidR="005F6A3C">
          <w:rPr>
            <w:noProof/>
            <w:webHidden/>
          </w:rPr>
          <w:t>42</w:t>
        </w:r>
        <w:r w:rsidR="00BF0B2D">
          <w:rPr>
            <w:noProof/>
            <w:webHidden/>
          </w:rPr>
          <w:fldChar w:fldCharType="end"/>
        </w:r>
      </w:hyperlink>
    </w:p>
    <w:p w14:paraId="2121C123" w14:textId="4E5F5EED" w:rsidR="00BF0B2D"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9436748" w:history="1">
        <w:r w:rsidR="00BF0B2D" w:rsidRPr="006D2429">
          <w:rPr>
            <w:rStyle w:val="Hyperlink"/>
            <w:rFonts w:eastAsiaTheme="majorEastAsia"/>
            <w:noProof/>
          </w:rPr>
          <w:t>CHAPTER 5</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CONCUSSION AND RECOMMENDATIONS</w:t>
        </w:r>
        <w:r w:rsidR="00BF0B2D">
          <w:rPr>
            <w:noProof/>
            <w:webHidden/>
          </w:rPr>
          <w:tab/>
        </w:r>
        <w:r w:rsidR="00BF0B2D">
          <w:rPr>
            <w:noProof/>
            <w:webHidden/>
          </w:rPr>
          <w:fldChar w:fldCharType="begin"/>
        </w:r>
        <w:r w:rsidR="00BF0B2D">
          <w:rPr>
            <w:noProof/>
            <w:webHidden/>
          </w:rPr>
          <w:instrText xml:space="preserve"> PAGEREF _Toc139436748 \h </w:instrText>
        </w:r>
        <w:r w:rsidR="00BF0B2D">
          <w:rPr>
            <w:noProof/>
            <w:webHidden/>
          </w:rPr>
        </w:r>
        <w:r w:rsidR="00BF0B2D">
          <w:rPr>
            <w:noProof/>
            <w:webHidden/>
          </w:rPr>
          <w:fldChar w:fldCharType="separate"/>
        </w:r>
        <w:r w:rsidR="005F6A3C">
          <w:rPr>
            <w:noProof/>
            <w:webHidden/>
          </w:rPr>
          <w:t>49</w:t>
        </w:r>
        <w:r w:rsidR="00BF0B2D">
          <w:rPr>
            <w:noProof/>
            <w:webHidden/>
          </w:rPr>
          <w:fldChar w:fldCharType="end"/>
        </w:r>
      </w:hyperlink>
    </w:p>
    <w:p w14:paraId="26FB2958" w14:textId="4060D71F"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49" w:history="1">
        <w:r w:rsidR="00BF0B2D" w:rsidRPr="006D2429">
          <w:rPr>
            <w:rStyle w:val="Hyperlink"/>
            <w:rFonts w:eastAsiaTheme="majorEastAsia"/>
            <w:noProof/>
          </w:rPr>
          <w:t>5.1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MES</w:t>
        </w:r>
        <w:r w:rsidR="00BF0B2D">
          <w:rPr>
            <w:noProof/>
            <w:webHidden/>
          </w:rPr>
          <w:tab/>
        </w:r>
        <w:r w:rsidR="00BF0B2D">
          <w:rPr>
            <w:noProof/>
            <w:webHidden/>
          </w:rPr>
          <w:fldChar w:fldCharType="begin"/>
        </w:r>
        <w:r w:rsidR="00BF0B2D">
          <w:rPr>
            <w:noProof/>
            <w:webHidden/>
          </w:rPr>
          <w:instrText xml:space="preserve"> PAGEREF _Toc139436749 \h </w:instrText>
        </w:r>
        <w:r w:rsidR="00BF0B2D">
          <w:rPr>
            <w:noProof/>
            <w:webHidden/>
          </w:rPr>
        </w:r>
        <w:r w:rsidR="00BF0B2D">
          <w:rPr>
            <w:noProof/>
            <w:webHidden/>
          </w:rPr>
          <w:fldChar w:fldCharType="separate"/>
        </w:r>
        <w:r w:rsidR="005F6A3C">
          <w:rPr>
            <w:noProof/>
            <w:webHidden/>
          </w:rPr>
          <w:t>49</w:t>
        </w:r>
        <w:r w:rsidR="00BF0B2D">
          <w:rPr>
            <w:noProof/>
            <w:webHidden/>
          </w:rPr>
          <w:fldChar w:fldCharType="end"/>
        </w:r>
      </w:hyperlink>
    </w:p>
    <w:p w14:paraId="0C6DCF57" w14:textId="7DE6FF28" w:rsidR="00BF0B2D"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9436750" w:history="1">
        <w:r w:rsidR="00BF0B2D" w:rsidRPr="006D2429">
          <w:rPr>
            <w:rStyle w:val="Hyperlink"/>
            <w:rFonts w:eastAsiaTheme="majorEastAsia"/>
            <w:noProof/>
          </w:rPr>
          <w:t>5.2</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AI Lernfabrik</w:t>
        </w:r>
        <w:r w:rsidR="00BF0B2D">
          <w:rPr>
            <w:noProof/>
            <w:webHidden/>
          </w:rPr>
          <w:tab/>
        </w:r>
        <w:r w:rsidR="00BF0B2D">
          <w:rPr>
            <w:noProof/>
            <w:webHidden/>
          </w:rPr>
          <w:fldChar w:fldCharType="begin"/>
        </w:r>
        <w:r w:rsidR="00BF0B2D">
          <w:rPr>
            <w:noProof/>
            <w:webHidden/>
          </w:rPr>
          <w:instrText xml:space="preserve"> PAGEREF _Toc139436750 \h </w:instrText>
        </w:r>
        <w:r w:rsidR="00BF0B2D">
          <w:rPr>
            <w:noProof/>
            <w:webHidden/>
          </w:rPr>
        </w:r>
        <w:r w:rsidR="00BF0B2D">
          <w:rPr>
            <w:noProof/>
            <w:webHidden/>
          </w:rPr>
          <w:fldChar w:fldCharType="separate"/>
        </w:r>
        <w:r w:rsidR="005F6A3C">
          <w:rPr>
            <w:noProof/>
            <w:webHidden/>
          </w:rPr>
          <w:t>50</w:t>
        </w:r>
        <w:r w:rsidR="00BF0B2D">
          <w:rPr>
            <w:noProof/>
            <w:webHidden/>
          </w:rPr>
          <w:fldChar w:fldCharType="end"/>
        </w:r>
      </w:hyperlink>
    </w:p>
    <w:p w14:paraId="727BC93E" w14:textId="0B511E99"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w:t>
      </w:r>
      <w:r w:rsidR="007C3D07">
        <w:t>53</w:t>
      </w:r>
    </w:p>
    <w:p w14:paraId="11E44F94" w14:textId="44FCD7C5"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w:t>
      </w:r>
      <w:r w:rsidR="007C3D07">
        <w:t>55</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6B5500DB" w14:textId="41E3693A"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45" w:history="1">
        <w:r w:rsidR="00BF0B2D" w:rsidRPr="00BF0B2D">
          <w:rPr>
            <w:rStyle w:val="Hyperlink"/>
            <w:rFonts w:eastAsiaTheme="majorEastAsia"/>
            <w:noProof/>
            <w:u w:val="none"/>
          </w:rPr>
          <w:t>Table 1.1: MES Software</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_Toc139436545 \h </w:instrText>
        </w:r>
        <w:r w:rsidR="00BF0B2D" w:rsidRPr="00BF0B2D">
          <w:rPr>
            <w:noProof/>
            <w:webHidden/>
          </w:rPr>
        </w:r>
        <w:r w:rsidR="00BF0B2D" w:rsidRPr="00BF0B2D">
          <w:rPr>
            <w:noProof/>
            <w:webHidden/>
          </w:rPr>
          <w:fldChar w:fldCharType="separate"/>
        </w:r>
        <w:r w:rsidR="005F6A3C">
          <w:rPr>
            <w:noProof/>
            <w:webHidden/>
          </w:rPr>
          <w:t>7</w:t>
        </w:r>
        <w:r w:rsidR="00BF0B2D" w:rsidRPr="00BF0B2D">
          <w:rPr>
            <w:noProof/>
            <w:webHidden/>
          </w:rPr>
          <w:fldChar w:fldCharType="end"/>
        </w:r>
      </w:hyperlink>
    </w:p>
    <w:p w14:paraId="370ECC11" w14:textId="1B1E547E"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46" w:history="1">
        <w:r w:rsidR="00BF0B2D" w:rsidRPr="00BF0B2D">
          <w:rPr>
            <w:rStyle w:val="Hyperlink"/>
            <w:rFonts w:eastAsiaTheme="majorEastAsia"/>
            <w:noProof/>
            <w:u w:val="none"/>
          </w:rPr>
          <w:t>Table 1.2: Interfaces</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_Toc139436546 \h </w:instrText>
        </w:r>
        <w:r w:rsidR="00BF0B2D" w:rsidRPr="00BF0B2D">
          <w:rPr>
            <w:noProof/>
            <w:webHidden/>
          </w:rPr>
        </w:r>
        <w:r w:rsidR="00BF0B2D" w:rsidRPr="00BF0B2D">
          <w:rPr>
            <w:noProof/>
            <w:webHidden/>
          </w:rPr>
          <w:fldChar w:fldCharType="separate"/>
        </w:r>
        <w:r w:rsidR="005F6A3C">
          <w:rPr>
            <w:noProof/>
            <w:webHidden/>
          </w:rPr>
          <w:t>8</w:t>
        </w:r>
        <w:r w:rsidR="00BF0B2D" w:rsidRPr="00BF0B2D">
          <w:rPr>
            <w:noProof/>
            <w:webHidden/>
          </w:rPr>
          <w:fldChar w:fldCharType="end"/>
        </w:r>
      </w:hyperlink>
    </w:p>
    <w:p w14:paraId="4DB7816A" w14:textId="02252B0B"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47" w:history="1">
        <w:r w:rsidR="00BF0B2D" w:rsidRPr="00BF0B2D">
          <w:rPr>
            <w:rStyle w:val="Hyperlink"/>
            <w:rFonts w:eastAsiaTheme="majorEastAsia"/>
            <w:noProof/>
            <w:u w:val="none"/>
          </w:rPr>
          <w:t>Table 1.3: LI Learning Factory</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_Toc139436547 \h </w:instrText>
        </w:r>
        <w:r w:rsidR="00BF0B2D" w:rsidRPr="00BF0B2D">
          <w:rPr>
            <w:noProof/>
            <w:webHidden/>
          </w:rPr>
        </w:r>
        <w:r w:rsidR="00BF0B2D" w:rsidRPr="00BF0B2D">
          <w:rPr>
            <w:noProof/>
            <w:webHidden/>
          </w:rPr>
          <w:fldChar w:fldCharType="separate"/>
        </w:r>
        <w:r w:rsidR="005F6A3C">
          <w:rPr>
            <w:noProof/>
            <w:webHidden/>
          </w:rPr>
          <w:t>8</w:t>
        </w:r>
        <w:r w:rsidR="00BF0B2D" w:rsidRPr="00BF0B2D">
          <w:rPr>
            <w:noProof/>
            <w:webHidden/>
          </w:rPr>
          <w:fldChar w:fldCharType="end"/>
        </w:r>
      </w:hyperlink>
    </w:p>
    <w:p w14:paraId="59B97144" w14:textId="47397775"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48" w:history="1">
        <w:r w:rsidR="00BF0B2D" w:rsidRPr="00BF0B2D">
          <w:rPr>
            <w:rStyle w:val="Hyperlink"/>
            <w:rFonts w:eastAsiaTheme="majorEastAsia"/>
            <w:noProof/>
            <w:u w:val="none"/>
          </w:rPr>
          <w:t>Table 1.4: Non-Functional Requirements</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_Toc139436548 \h </w:instrText>
        </w:r>
        <w:r w:rsidR="00BF0B2D" w:rsidRPr="00BF0B2D">
          <w:rPr>
            <w:noProof/>
            <w:webHidden/>
          </w:rPr>
        </w:r>
        <w:r w:rsidR="00BF0B2D" w:rsidRPr="00BF0B2D">
          <w:rPr>
            <w:noProof/>
            <w:webHidden/>
          </w:rPr>
          <w:fldChar w:fldCharType="separate"/>
        </w:r>
        <w:r w:rsidR="005F6A3C">
          <w:rPr>
            <w:noProof/>
            <w:webHidden/>
          </w:rPr>
          <w:t>9</w:t>
        </w:r>
        <w:r w:rsidR="00BF0B2D" w:rsidRPr="00BF0B2D">
          <w:rPr>
            <w:noProof/>
            <w:webHidden/>
          </w:rPr>
          <w:fldChar w:fldCharType="end"/>
        </w:r>
      </w:hyperlink>
    </w:p>
    <w:p w14:paraId="7CA7E6D4" w14:textId="18AEF5E5"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74" w:history="1">
        <w:r w:rsidR="00BF0B2D" w:rsidRPr="00BF0B2D">
          <w:rPr>
            <w:rStyle w:val="Hyperlink"/>
            <w:rFonts w:eastAsiaTheme="majorEastAsia"/>
            <w:noProof/>
            <w:u w:val="none"/>
          </w:rPr>
          <w:t>Table 4.1: State of each station and the chutes</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_Toc139436574 \h </w:instrText>
        </w:r>
        <w:r w:rsidR="00BF0B2D" w:rsidRPr="00BF0B2D">
          <w:rPr>
            <w:noProof/>
            <w:webHidden/>
          </w:rPr>
        </w:r>
        <w:r w:rsidR="00BF0B2D" w:rsidRPr="00BF0B2D">
          <w:rPr>
            <w:noProof/>
            <w:webHidden/>
          </w:rPr>
          <w:fldChar w:fldCharType="separate"/>
        </w:r>
        <w:r w:rsidR="005F6A3C">
          <w:rPr>
            <w:noProof/>
            <w:webHidden/>
          </w:rPr>
          <w:t>40</w:t>
        </w:r>
        <w:r w:rsidR="00BF0B2D" w:rsidRPr="00BF0B2D">
          <w:rPr>
            <w:noProof/>
            <w:webHidden/>
          </w:rPr>
          <w:fldChar w:fldCharType="end"/>
        </w:r>
      </w:hyperlink>
    </w:p>
    <w:p w14:paraId="3B6C6D9D" w14:textId="4EFDE3AE"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79" w:history="1">
        <w:r w:rsidR="00BF0B2D" w:rsidRPr="00BF0B2D">
          <w:rPr>
            <w:rStyle w:val="Hyperlink"/>
            <w:rFonts w:eastAsiaTheme="majorEastAsia"/>
            <w:noProof/>
            <w:u w:val="none"/>
          </w:rPr>
          <w:t>Table 4.2: Possible active state, code and target of each station</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_Toc139436579 \h </w:instrText>
        </w:r>
        <w:r w:rsidR="00BF0B2D" w:rsidRPr="00BF0B2D">
          <w:rPr>
            <w:noProof/>
            <w:webHidden/>
          </w:rPr>
        </w:r>
        <w:r w:rsidR="00BF0B2D" w:rsidRPr="00BF0B2D">
          <w:rPr>
            <w:noProof/>
            <w:webHidden/>
          </w:rPr>
          <w:fldChar w:fldCharType="separate"/>
        </w:r>
        <w:r w:rsidR="005F6A3C">
          <w:rPr>
            <w:noProof/>
            <w:webHidden/>
          </w:rPr>
          <w:t>44</w:t>
        </w:r>
        <w:r w:rsidR="00BF0B2D" w:rsidRPr="00BF0B2D">
          <w:rPr>
            <w:noProof/>
            <w:webHidden/>
          </w:rPr>
          <w:fldChar w:fldCharType="end"/>
        </w:r>
      </w:hyperlink>
    </w:p>
    <w:p w14:paraId="49B5EB00" w14:textId="14827F0D" w:rsidR="00BF0B2D" w:rsidRPr="00BF0B2D" w:rsidRDefault="00000000" w:rsidP="00BF0B2D">
      <w:pPr>
        <w:pStyle w:val="TOC1"/>
        <w:rPr>
          <w:rFonts w:asciiTheme="minorHAnsi" w:eastAsiaTheme="minorEastAsia" w:hAnsiTheme="minorHAnsi" w:cstheme="minorBidi"/>
          <w:noProof/>
          <w:kern w:val="2"/>
          <w:sz w:val="22"/>
          <w:lang w:val="en-US" w:eastAsia="en-US"/>
        </w:rPr>
      </w:pPr>
      <w:hyperlink w:anchor="_Toc139436580" w:history="1">
        <w:r w:rsidR="00BF0B2D" w:rsidRPr="00BF0B2D">
          <w:rPr>
            <w:rStyle w:val="Hyperlink"/>
            <w:rFonts w:eastAsiaTheme="majorEastAsia"/>
            <w:noProof/>
            <w:u w:val="none"/>
          </w:rPr>
          <w:t>Table 4.3: Data</w:t>
        </w:r>
        <w:r w:rsidR="00BF0B2D" w:rsidRPr="00BF0B2D">
          <w:rPr>
            <w:noProof/>
            <w:webHidden/>
          </w:rPr>
          <w:tab/>
        </w:r>
        <w:r w:rsidR="00BF0B2D" w:rsidRPr="00BF0B2D">
          <w:rPr>
            <w:noProof/>
            <w:webHidden/>
          </w:rPr>
          <w:fldChar w:fldCharType="begin"/>
        </w:r>
        <w:r w:rsidR="00BF0B2D" w:rsidRPr="00BF0B2D">
          <w:rPr>
            <w:noProof/>
            <w:webHidden/>
          </w:rPr>
          <w:instrText xml:space="preserve"> PAGEREF _Toc139436580 \h </w:instrText>
        </w:r>
        <w:r w:rsidR="00BF0B2D" w:rsidRPr="00BF0B2D">
          <w:rPr>
            <w:noProof/>
            <w:webHidden/>
          </w:rPr>
        </w:r>
        <w:r w:rsidR="00BF0B2D" w:rsidRPr="00BF0B2D">
          <w:rPr>
            <w:noProof/>
            <w:webHidden/>
          </w:rPr>
          <w:fldChar w:fldCharType="separate"/>
        </w:r>
        <w:r w:rsidR="005F6A3C">
          <w:rPr>
            <w:noProof/>
            <w:webHidden/>
          </w:rPr>
          <w:t>45</w:t>
        </w:r>
        <w:r w:rsidR="00BF0B2D" w:rsidRPr="00BF0B2D">
          <w:rPr>
            <w:noProof/>
            <w:webHidden/>
          </w:rPr>
          <w:fldChar w:fldCharType="end"/>
        </w:r>
      </w:hyperlink>
    </w:p>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2CDC2A6D" w14:textId="4EE77F56" w:rsidR="00BF0B2D" w:rsidRDefault="00EE261C" w:rsidP="00BF0B2D">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instrText xml:space="preserve"> TOC \o "1-1" \h \z \t "Beschriftung;1" </w:instrText>
      </w:r>
      <w:r>
        <w:fldChar w:fldCharType="separate"/>
      </w:r>
      <w:hyperlink w:anchor="_Toc139436550" w:history="1">
        <w:r w:rsidR="00BF0B2D" w:rsidRPr="003E37B3">
          <w:rPr>
            <w:rStyle w:val="Hyperlink"/>
            <w:rFonts w:eastAsiaTheme="majorEastAsia"/>
            <w:noProof/>
            <w:lang w:val="en-US"/>
          </w:rPr>
          <w:t>Figure 2.1: Architecture of an enterprise with MES</w:t>
        </w:r>
        <w:r w:rsidR="00BF0B2D">
          <w:rPr>
            <w:noProof/>
            <w:webHidden/>
          </w:rPr>
          <w:tab/>
        </w:r>
        <w:r w:rsidR="00BF0B2D">
          <w:rPr>
            <w:noProof/>
            <w:webHidden/>
          </w:rPr>
          <w:fldChar w:fldCharType="begin"/>
        </w:r>
        <w:r w:rsidR="00BF0B2D">
          <w:rPr>
            <w:noProof/>
            <w:webHidden/>
          </w:rPr>
          <w:instrText xml:space="preserve"> PAGEREF _Toc139436550 \h </w:instrText>
        </w:r>
        <w:r w:rsidR="00BF0B2D">
          <w:rPr>
            <w:noProof/>
            <w:webHidden/>
          </w:rPr>
        </w:r>
        <w:r w:rsidR="00BF0B2D">
          <w:rPr>
            <w:noProof/>
            <w:webHidden/>
          </w:rPr>
          <w:fldChar w:fldCharType="separate"/>
        </w:r>
        <w:r w:rsidR="005F6A3C">
          <w:rPr>
            <w:noProof/>
            <w:webHidden/>
          </w:rPr>
          <w:t>13</w:t>
        </w:r>
        <w:r w:rsidR="00BF0B2D">
          <w:rPr>
            <w:noProof/>
            <w:webHidden/>
          </w:rPr>
          <w:fldChar w:fldCharType="end"/>
        </w:r>
      </w:hyperlink>
    </w:p>
    <w:p w14:paraId="15546CDE" w14:textId="6575BAD9"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1" w:history="1">
        <w:r w:rsidR="00BF0B2D" w:rsidRPr="003E37B3">
          <w:rPr>
            <w:rStyle w:val="Hyperlink"/>
            <w:rFonts w:eastAsiaTheme="majorEastAsia"/>
            <w:noProof/>
          </w:rPr>
          <w:t>Figure 2.2: Arcstone’s MES solutions [6]</w:t>
        </w:r>
        <w:r w:rsidR="00BF0B2D">
          <w:rPr>
            <w:noProof/>
            <w:webHidden/>
          </w:rPr>
          <w:tab/>
        </w:r>
        <w:r w:rsidR="00BF0B2D">
          <w:rPr>
            <w:noProof/>
            <w:webHidden/>
          </w:rPr>
          <w:fldChar w:fldCharType="begin"/>
        </w:r>
        <w:r w:rsidR="00BF0B2D">
          <w:rPr>
            <w:noProof/>
            <w:webHidden/>
          </w:rPr>
          <w:instrText xml:space="preserve"> PAGEREF _Toc139436551 \h </w:instrText>
        </w:r>
        <w:r w:rsidR="00BF0B2D">
          <w:rPr>
            <w:noProof/>
            <w:webHidden/>
          </w:rPr>
        </w:r>
        <w:r w:rsidR="00BF0B2D">
          <w:rPr>
            <w:noProof/>
            <w:webHidden/>
          </w:rPr>
          <w:fldChar w:fldCharType="separate"/>
        </w:r>
        <w:r w:rsidR="005F6A3C">
          <w:rPr>
            <w:noProof/>
            <w:webHidden/>
          </w:rPr>
          <w:t>16</w:t>
        </w:r>
        <w:r w:rsidR="00BF0B2D">
          <w:rPr>
            <w:noProof/>
            <w:webHidden/>
          </w:rPr>
          <w:fldChar w:fldCharType="end"/>
        </w:r>
      </w:hyperlink>
    </w:p>
    <w:p w14:paraId="62E14F3F" w14:textId="1261F09F"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2" w:history="1">
        <w:r w:rsidR="00BF0B2D" w:rsidRPr="003E37B3">
          <w:rPr>
            <w:rStyle w:val="Hyperlink"/>
            <w:rFonts w:eastAsiaTheme="majorEastAsia"/>
            <w:noProof/>
          </w:rPr>
          <w:t>Figure 2.3: Arcstone in the context of the ISA 95 framework</w:t>
        </w:r>
        <w:r w:rsidR="00BF0B2D">
          <w:rPr>
            <w:noProof/>
            <w:webHidden/>
          </w:rPr>
          <w:tab/>
        </w:r>
        <w:r w:rsidR="00BF0B2D">
          <w:rPr>
            <w:noProof/>
            <w:webHidden/>
          </w:rPr>
          <w:fldChar w:fldCharType="begin"/>
        </w:r>
        <w:r w:rsidR="00BF0B2D">
          <w:rPr>
            <w:noProof/>
            <w:webHidden/>
          </w:rPr>
          <w:instrText xml:space="preserve"> PAGEREF _Toc139436552 \h </w:instrText>
        </w:r>
        <w:r w:rsidR="00BF0B2D">
          <w:rPr>
            <w:noProof/>
            <w:webHidden/>
          </w:rPr>
        </w:r>
        <w:r w:rsidR="00BF0B2D">
          <w:rPr>
            <w:noProof/>
            <w:webHidden/>
          </w:rPr>
          <w:fldChar w:fldCharType="separate"/>
        </w:r>
        <w:r w:rsidR="005F6A3C">
          <w:rPr>
            <w:noProof/>
            <w:webHidden/>
          </w:rPr>
          <w:t>16</w:t>
        </w:r>
        <w:r w:rsidR="00BF0B2D">
          <w:rPr>
            <w:noProof/>
            <w:webHidden/>
          </w:rPr>
          <w:fldChar w:fldCharType="end"/>
        </w:r>
      </w:hyperlink>
    </w:p>
    <w:p w14:paraId="78AA127A" w14:textId="32FE53DD"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3" w:history="1">
        <w:r w:rsidR="00BF0B2D" w:rsidRPr="003E37B3">
          <w:rPr>
            <w:rStyle w:val="Hyperlink"/>
            <w:rFonts w:eastAsiaTheme="majorEastAsia"/>
            <w:noProof/>
          </w:rPr>
          <w:t>Figure 2.4: Model of network [10]</w:t>
        </w:r>
        <w:r w:rsidR="00BF0B2D">
          <w:rPr>
            <w:noProof/>
            <w:webHidden/>
          </w:rPr>
          <w:tab/>
        </w:r>
        <w:r w:rsidR="00BF0B2D">
          <w:rPr>
            <w:noProof/>
            <w:webHidden/>
          </w:rPr>
          <w:fldChar w:fldCharType="begin"/>
        </w:r>
        <w:r w:rsidR="00BF0B2D">
          <w:rPr>
            <w:noProof/>
            <w:webHidden/>
          </w:rPr>
          <w:instrText xml:space="preserve"> PAGEREF _Toc139436553 \h </w:instrText>
        </w:r>
        <w:r w:rsidR="00BF0B2D">
          <w:rPr>
            <w:noProof/>
            <w:webHidden/>
          </w:rPr>
        </w:r>
        <w:r w:rsidR="00BF0B2D">
          <w:rPr>
            <w:noProof/>
            <w:webHidden/>
          </w:rPr>
          <w:fldChar w:fldCharType="separate"/>
        </w:r>
        <w:r w:rsidR="005F6A3C">
          <w:rPr>
            <w:noProof/>
            <w:webHidden/>
          </w:rPr>
          <w:t>18</w:t>
        </w:r>
        <w:r w:rsidR="00BF0B2D">
          <w:rPr>
            <w:noProof/>
            <w:webHidden/>
          </w:rPr>
          <w:fldChar w:fldCharType="end"/>
        </w:r>
      </w:hyperlink>
    </w:p>
    <w:p w14:paraId="2F93D66C" w14:textId="071DA537"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4" w:history="1">
        <w:r w:rsidR="00BF0B2D" w:rsidRPr="003E37B3">
          <w:rPr>
            <w:rStyle w:val="Hyperlink"/>
            <w:rFonts w:eastAsiaTheme="majorEastAsia"/>
            <w:noProof/>
          </w:rPr>
          <w:t>Figure 2.5: Mathematical Neuron [10]</w:t>
        </w:r>
        <w:r w:rsidR="00BF0B2D">
          <w:rPr>
            <w:noProof/>
            <w:webHidden/>
          </w:rPr>
          <w:tab/>
        </w:r>
        <w:r w:rsidR="00BF0B2D">
          <w:rPr>
            <w:noProof/>
            <w:webHidden/>
          </w:rPr>
          <w:fldChar w:fldCharType="begin"/>
        </w:r>
        <w:r w:rsidR="00BF0B2D">
          <w:rPr>
            <w:noProof/>
            <w:webHidden/>
          </w:rPr>
          <w:instrText xml:space="preserve"> PAGEREF _Toc139436554 \h </w:instrText>
        </w:r>
        <w:r w:rsidR="00BF0B2D">
          <w:rPr>
            <w:noProof/>
            <w:webHidden/>
          </w:rPr>
        </w:r>
        <w:r w:rsidR="00BF0B2D">
          <w:rPr>
            <w:noProof/>
            <w:webHidden/>
          </w:rPr>
          <w:fldChar w:fldCharType="separate"/>
        </w:r>
        <w:r w:rsidR="005F6A3C">
          <w:rPr>
            <w:noProof/>
            <w:webHidden/>
          </w:rPr>
          <w:t>18</w:t>
        </w:r>
        <w:r w:rsidR="00BF0B2D">
          <w:rPr>
            <w:noProof/>
            <w:webHidden/>
          </w:rPr>
          <w:fldChar w:fldCharType="end"/>
        </w:r>
      </w:hyperlink>
    </w:p>
    <w:p w14:paraId="5595A9B3" w14:textId="21FEEF86"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5" w:history="1">
        <w:r w:rsidR="00BF0B2D" w:rsidRPr="003E37B3">
          <w:rPr>
            <w:rStyle w:val="Hyperlink"/>
            <w:rFonts w:eastAsiaTheme="majorEastAsia"/>
            <w:noProof/>
          </w:rPr>
          <w:t>Figure 2.6: Pattern of number 2 [10]</w:t>
        </w:r>
        <w:r w:rsidR="00BF0B2D">
          <w:rPr>
            <w:noProof/>
            <w:webHidden/>
          </w:rPr>
          <w:tab/>
        </w:r>
        <w:r w:rsidR="00BF0B2D">
          <w:rPr>
            <w:noProof/>
            <w:webHidden/>
          </w:rPr>
          <w:fldChar w:fldCharType="begin"/>
        </w:r>
        <w:r w:rsidR="00BF0B2D">
          <w:rPr>
            <w:noProof/>
            <w:webHidden/>
          </w:rPr>
          <w:instrText xml:space="preserve"> PAGEREF _Toc139436555 \h </w:instrText>
        </w:r>
        <w:r w:rsidR="00BF0B2D">
          <w:rPr>
            <w:noProof/>
            <w:webHidden/>
          </w:rPr>
        </w:r>
        <w:r w:rsidR="00BF0B2D">
          <w:rPr>
            <w:noProof/>
            <w:webHidden/>
          </w:rPr>
          <w:fldChar w:fldCharType="separate"/>
        </w:r>
        <w:r w:rsidR="005F6A3C">
          <w:rPr>
            <w:noProof/>
            <w:webHidden/>
          </w:rPr>
          <w:t>19</w:t>
        </w:r>
        <w:r w:rsidR="00BF0B2D">
          <w:rPr>
            <w:noProof/>
            <w:webHidden/>
          </w:rPr>
          <w:fldChar w:fldCharType="end"/>
        </w:r>
      </w:hyperlink>
    </w:p>
    <w:p w14:paraId="699C2845" w14:textId="0CFA5730"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6" w:history="1">
        <w:r w:rsidR="00BF0B2D" w:rsidRPr="003E37B3">
          <w:rPr>
            <w:rStyle w:val="Hyperlink"/>
            <w:rFonts w:eastAsiaTheme="majorEastAsia"/>
            <w:noProof/>
          </w:rPr>
          <w:t>Figure 2.7: CNN working principle [10]</w:t>
        </w:r>
        <w:r w:rsidR="00BF0B2D">
          <w:rPr>
            <w:noProof/>
            <w:webHidden/>
          </w:rPr>
          <w:tab/>
        </w:r>
        <w:r w:rsidR="00BF0B2D">
          <w:rPr>
            <w:noProof/>
            <w:webHidden/>
          </w:rPr>
          <w:fldChar w:fldCharType="begin"/>
        </w:r>
        <w:r w:rsidR="00BF0B2D">
          <w:rPr>
            <w:noProof/>
            <w:webHidden/>
          </w:rPr>
          <w:instrText xml:space="preserve"> PAGEREF _Toc139436556 \h </w:instrText>
        </w:r>
        <w:r w:rsidR="00BF0B2D">
          <w:rPr>
            <w:noProof/>
            <w:webHidden/>
          </w:rPr>
        </w:r>
        <w:r w:rsidR="00BF0B2D">
          <w:rPr>
            <w:noProof/>
            <w:webHidden/>
          </w:rPr>
          <w:fldChar w:fldCharType="separate"/>
        </w:r>
        <w:r w:rsidR="005F6A3C">
          <w:rPr>
            <w:noProof/>
            <w:webHidden/>
          </w:rPr>
          <w:t>21</w:t>
        </w:r>
        <w:r w:rsidR="00BF0B2D">
          <w:rPr>
            <w:noProof/>
            <w:webHidden/>
          </w:rPr>
          <w:fldChar w:fldCharType="end"/>
        </w:r>
      </w:hyperlink>
    </w:p>
    <w:p w14:paraId="26C1BCA7" w14:textId="52EDEFF4"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7" w:history="1">
        <w:r w:rsidR="00BF0B2D" w:rsidRPr="003E37B3">
          <w:rPr>
            <w:rStyle w:val="Hyperlink"/>
            <w:rFonts w:eastAsiaTheme="majorEastAsia"/>
            <w:noProof/>
          </w:rPr>
          <w:t>Figure 2.8: Recurrent Neuronal Network [11]</w:t>
        </w:r>
        <w:r w:rsidR="00BF0B2D">
          <w:rPr>
            <w:noProof/>
            <w:webHidden/>
          </w:rPr>
          <w:tab/>
        </w:r>
        <w:r w:rsidR="00BF0B2D">
          <w:rPr>
            <w:noProof/>
            <w:webHidden/>
          </w:rPr>
          <w:fldChar w:fldCharType="begin"/>
        </w:r>
        <w:r w:rsidR="00BF0B2D">
          <w:rPr>
            <w:noProof/>
            <w:webHidden/>
          </w:rPr>
          <w:instrText xml:space="preserve"> PAGEREF _Toc139436557 \h </w:instrText>
        </w:r>
        <w:r w:rsidR="00BF0B2D">
          <w:rPr>
            <w:noProof/>
            <w:webHidden/>
          </w:rPr>
        </w:r>
        <w:r w:rsidR="00BF0B2D">
          <w:rPr>
            <w:noProof/>
            <w:webHidden/>
          </w:rPr>
          <w:fldChar w:fldCharType="separate"/>
        </w:r>
        <w:r w:rsidR="005F6A3C">
          <w:rPr>
            <w:noProof/>
            <w:webHidden/>
          </w:rPr>
          <w:t>22</w:t>
        </w:r>
        <w:r w:rsidR="00BF0B2D">
          <w:rPr>
            <w:noProof/>
            <w:webHidden/>
          </w:rPr>
          <w:fldChar w:fldCharType="end"/>
        </w:r>
      </w:hyperlink>
    </w:p>
    <w:p w14:paraId="504AB190" w14:textId="68C1ECF9"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59" w:history="1">
        <w:r w:rsidR="00BF0B2D" w:rsidRPr="003E37B3">
          <w:rPr>
            <w:rStyle w:val="Hyperlink"/>
            <w:rFonts w:eastAsiaTheme="majorEastAsia"/>
            <w:noProof/>
          </w:rPr>
          <w:t>Figure 3.1: MES Flowchart</w:t>
        </w:r>
        <w:r w:rsidR="00BF0B2D">
          <w:rPr>
            <w:noProof/>
            <w:webHidden/>
          </w:rPr>
          <w:tab/>
        </w:r>
        <w:r w:rsidR="00BF0B2D">
          <w:rPr>
            <w:noProof/>
            <w:webHidden/>
          </w:rPr>
          <w:fldChar w:fldCharType="begin"/>
        </w:r>
        <w:r w:rsidR="00BF0B2D">
          <w:rPr>
            <w:noProof/>
            <w:webHidden/>
          </w:rPr>
          <w:instrText xml:space="preserve"> PAGEREF _Toc139436559 \h </w:instrText>
        </w:r>
        <w:r w:rsidR="00BF0B2D">
          <w:rPr>
            <w:noProof/>
            <w:webHidden/>
          </w:rPr>
        </w:r>
        <w:r w:rsidR="00BF0B2D">
          <w:rPr>
            <w:noProof/>
            <w:webHidden/>
          </w:rPr>
          <w:fldChar w:fldCharType="separate"/>
        </w:r>
        <w:r w:rsidR="005F6A3C">
          <w:rPr>
            <w:noProof/>
            <w:webHidden/>
          </w:rPr>
          <w:t>25</w:t>
        </w:r>
        <w:r w:rsidR="00BF0B2D">
          <w:rPr>
            <w:noProof/>
            <w:webHidden/>
          </w:rPr>
          <w:fldChar w:fldCharType="end"/>
        </w:r>
      </w:hyperlink>
    </w:p>
    <w:p w14:paraId="5C8AC258" w14:textId="73C5C152"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0" w:history="1">
        <w:r w:rsidR="00BF0B2D" w:rsidRPr="003E37B3">
          <w:rPr>
            <w:rStyle w:val="Hyperlink"/>
            <w:rFonts w:eastAsiaTheme="majorEastAsia"/>
            <w:noProof/>
          </w:rPr>
          <w:t>Figure 3.2: AI-Learning Factory Flowchart</w:t>
        </w:r>
        <w:r w:rsidR="00BF0B2D">
          <w:rPr>
            <w:noProof/>
            <w:webHidden/>
          </w:rPr>
          <w:tab/>
        </w:r>
        <w:r w:rsidR="00BF0B2D">
          <w:rPr>
            <w:noProof/>
            <w:webHidden/>
          </w:rPr>
          <w:fldChar w:fldCharType="begin"/>
        </w:r>
        <w:r w:rsidR="00BF0B2D">
          <w:rPr>
            <w:noProof/>
            <w:webHidden/>
          </w:rPr>
          <w:instrText xml:space="preserve"> PAGEREF _Toc139436560 \h </w:instrText>
        </w:r>
        <w:r w:rsidR="00BF0B2D">
          <w:rPr>
            <w:noProof/>
            <w:webHidden/>
          </w:rPr>
        </w:r>
        <w:r w:rsidR="00BF0B2D">
          <w:rPr>
            <w:noProof/>
            <w:webHidden/>
          </w:rPr>
          <w:fldChar w:fldCharType="separate"/>
        </w:r>
        <w:r w:rsidR="005F6A3C">
          <w:rPr>
            <w:noProof/>
            <w:webHidden/>
          </w:rPr>
          <w:t>26</w:t>
        </w:r>
        <w:r w:rsidR="00BF0B2D">
          <w:rPr>
            <w:noProof/>
            <w:webHidden/>
          </w:rPr>
          <w:fldChar w:fldCharType="end"/>
        </w:r>
      </w:hyperlink>
    </w:p>
    <w:p w14:paraId="524E8C6C" w14:textId="1A24E293"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1" w:history="1">
        <w:r w:rsidR="00BF0B2D" w:rsidRPr="003E37B3">
          <w:rPr>
            <w:rStyle w:val="Hyperlink"/>
            <w:rFonts w:eastAsiaTheme="majorEastAsia"/>
            <w:noProof/>
          </w:rPr>
          <w:t>Figure 3.3: Fischertechnik Smart Factory [13]</w:t>
        </w:r>
        <w:r w:rsidR="00BF0B2D">
          <w:rPr>
            <w:noProof/>
            <w:webHidden/>
          </w:rPr>
          <w:tab/>
        </w:r>
        <w:r w:rsidR="00BF0B2D">
          <w:rPr>
            <w:noProof/>
            <w:webHidden/>
          </w:rPr>
          <w:fldChar w:fldCharType="begin"/>
        </w:r>
        <w:r w:rsidR="00BF0B2D">
          <w:rPr>
            <w:noProof/>
            <w:webHidden/>
          </w:rPr>
          <w:instrText xml:space="preserve"> PAGEREF _Toc139436561 \h </w:instrText>
        </w:r>
        <w:r w:rsidR="00BF0B2D">
          <w:rPr>
            <w:noProof/>
            <w:webHidden/>
          </w:rPr>
        </w:r>
        <w:r w:rsidR="00BF0B2D">
          <w:rPr>
            <w:noProof/>
            <w:webHidden/>
          </w:rPr>
          <w:fldChar w:fldCharType="separate"/>
        </w:r>
        <w:r w:rsidR="005F6A3C">
          <w:rPr>
            <w:noProof/>
            <w:webHidden/>
          </w:rPr>
          <w:t>27</w:t>
        </w:r>
        <w:r w:rsidR="00BF0B2D">
          <w:rPr>
            <w:noProof/>
            <w:webHidden/>
          </w:rPr>
          <w:fldChar w:fldCharType="end"/>
        </w:r>
      </w:hyperlink>
    </w:p>
    <w:p w14:paraId="2A6DFF00" w14:textId="7E34AD89"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2" w:history="1">
        <w:r w:rsidR="00BF0B2D" w:rsidRPr="003E37B3">
          <w:rPr>
            <w:rStyle w:val="Hyperlink"/>
            <w:rFonts w:eastAsiaTheme="majorEastAsia"/>
            <w:noProof/>
          </w:rPr>
          <w:t>Figure 3.4: Schematic Plan of the Learning Factory [15]</w:t>
        </w:r>
        <w:r w:rsidR="00BF0B2D">
          <w:rPr>
            <w:noProof/>
            <w:webHidden/>
          </w:rPr>
          <w:tab/>
        </w:r>
        <w:r w:rsidR="00BF0B2D">
          <w:rPr>
            <w:noProof/>
            <w:webHidden/>
          </w:rPr>
          <w:fldChar w:fldCharType="begin"/>
        </w:r>
        <w:r w:rsidR="00BF0B2D">
          <w:rPr>
            <w:noProof/>
            <w:webHidden/>
          </w:rPr>
          <w:instrText xml:space="preserve"> PAGEREF _Toc139436562 \h </w:instrText>
        </w:r>
        <w:r w:rsidR="00BF0B2D">
          <w:rPr>
            <w:noProof/>
            <w:webHidden/>
          </w:rPr>
        </w:r>
        <w:r w:rsidR="00BF0B2D">
          <w:rPr>
            <w:noProof/>
            <w:webHidden/>
          </w:rPr>
          <w:fldChar w:fldCharType="separate"/>
        </w:r>
        <w:r w:rsidR="005F6A3C">
          <w:rPr>
            <w:noProof/>
            <w:webHidden/>
          </w:rPr>
          <w:t>28</w:t>
        </w:r>
        <w:r w:rsidR="00BF0B2D">
          <w:rPr>
            <w:noProof/>
            <w:webHidden/>
          </w:rPr>
          <w:fldChar w:fldCharType="end"/>
        </w:r>
      </w:hyperlink>
    </w:p>
    <w:p w14:paraId="1B948DF7" w14:textId="7F0BDBCA"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4" w:history="1">
        <w:r w:rsidR="00BF0B2D" w:rsidRPr="003E37B3">
          <w:rPr>
            <w:rStyle w:val="Hyperlink"/>
            <w:rFonts w:eastAsiaTheme="majorEastAsia"/>
            <w:noProof/>
          </w:rPr>
          <w:t>Figure 4.1: Dataflow from the automation software to the MES</w:t>
        </w:r>
        <w:r w:rsidR="00BF0B2D">
          <w:rPr>
            <w:noProof/>
            <w:webHidden/>
          </w:rPr>
          <w:tab/>
        </w:r>
        <w:r w:rsidR="00BF0B2D">
          <w:rPr>
            <w:noProof/>
            <w:webHidden/>
          </w:rPr>
          <w:fldChar w:fldCharType="begin"/>
        </w:r>
        <w:r w:rsidR="00BF0B2D">
          <w:rPr>
            <w:noProof/>
            <w:webHidden/>
          </w:rPr>
          <w:instrText xml:space="preserve"> PAGEREF _Toc139436564 \h </w:instrText>
        </w:r>
        <w:r w:rsidR="00BF0B2D">
          <w:rPr>
            <w:noProof/>
            <w:webHidden/>
          </w:rPr>
        </w:r>
        <w:r w:rsidR="00BF0B2D">
          <w:rPr>
            <w:noProof/>
            <w:webHidden/>
          </w:rPr>
          <w:fldChar w:fldCharType="separate"/>
        </w:r>
        <w:r w:rsidR="005F6A3C">
          <w:rPr>
            <w:noProof/>
            <w:webHidden/>
          </w:rPr>
          <w:t>29</w:t>
        </w:r>
        <w:r w:rsidR="00BF0B2D">
          <w:rPr>
            <w:noProof/>
            <w:webHidden/>
          </w:rPr>
          <w:fldChar w:fldCharType="end"/>
        </w:r>
      </w:hyperlink>
    </w:p>
    <w:p w14:paraId="2D16F321" w14:textId="4A82028C"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5" w:history="1">
        <w:r w:rsidR="00BF0B2D" w:rsidRPr="003E37B3">
          <w:rPr>
            <w:rStyle w:val="Hyperlink"/>
            <w:rFonts w:eastAsiaTheme="majorEastAsia"/>
            <w:noProof/>
          </w:rPr>
          <w:t>Figure 4.2: Architecture examples of the connection</w:t>
        </w:r>
        <w:r w:rsidR="00BF0B2D">
          <w:rPr>
            <w:noProof/>
            <w:webHidden/>
          </w:rPr>
          <w:tab/>
        </w:r>
        <w:r w:rsidR="00BF0B2D">
          <w:rPr>
            <w:noProof/>
            <w:webHidden/>
          </w:rPr>
          <w:fldChar w:fldCharType="begin"/>
        </w:r>
        <w:r w:rsidR="00BF0B2D">
          <w:rPr>
            <w:noProof/>
            <w:webHidden/>
          </w:rPr>
          <w:instrText xml:space="preserve"> PAGEREF _Toc139436565 \h </w:instrText>
        </w:r>
        <w:r w:rsidR="00BF0B2D">
          <w:rPr>
            <w:noProof/>
            <w:webHidden/>
          </w:rPr>
        </w:r>
        <w:r w:rsidR="00BF0B2D">
          <w:rPr>
            <w:noProof/>
            <w:webHidden/>
          </w:rPr>
          <w:fldChar w:fldCharType="separate"/>
        </w:r>
        <w:r w:rsidR="005F6A3C">
          <w:rPr>
            <w:noProof/>
            <w:webHidden/>
          </w:rPr>
          <w:t>31</w:t>
        </w:r>
        <w:r w:rsidR="00BF0B2D">
          <w:rPr>
            <w:noProof/>
            <w:webHidden/>
          </w:rPr>
          <w:fldChar w:fldCharType="end"/>
        </w:r>
      </w:hyperlink>
    </w:p>
    <w:p w14:paraId="647A0DE1" w14:textId="785439B8"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6" w:history="1">
        <w:r w:rsidR="00BF0B2D" w:rsidRPr="003E37B3">
          <w:rPr>
            <w:rStyle w:val="Hyperlink"/>
            <w:rFonts w:eastAsiaTheme="majorEastAsia"/>
            <w:noProof/>
          </w:rPr>
          <w:t>Figure 4.3: Used architecture for the learning factory</w:t>
        </w:r>
        <w:r w:rsidR="00BF0B2D">
          <w:rPr>
            <w:noProof/>
            <w:webHidden/>
          </w:rPr>
          <w:tab/>
        </w:r>
        <w:r w:rsidR="00BF0B2D">
          <w:rPr>
            <w:noProof/>
            <w:webHidden/>
          </w:rPr>
          <w:fldChar w:fldCharType="begin"/>
        </w:r>
        <w:r w:rsidR="00BF0B2D">
          <w:rPr>
            <w:noProof/>
            <w:webHidden/>
          </w:rPr>
          <w:instrText xml:space="preserve"> PAGEREF _Toc139436566 \h </w:instrText>
        </w:r>
        <w:r w:rsidR="00BF0B2D">
          <w:rPr>
            <w:noProof/>
            <w:webHidden/>
          </w:rPr>
        </w:r>
        <w:r w:rsidR="00BF0B2D">
          <w:rPr>
            <w:noProof/>
            <w:webHidden/>
          </w:rPr>
          <w:fldChar w:fldCharType="separate"/>
        </w:r>
        <w:r w:rsidR="005F6A3C">
          <w:rPr>
            <w:noProof/>
            <w:webHidden/>
          </w:rPr>
          <w:t>32</w:t>
        </w:r>
        <w:r w:rsidR="00BF0B2D">
          <w:rPr>
            <w:noProof/>
            <w:webHidden/>
          </w:rPr>
          <w:fldChar w:fldCharType="end"/>
        </w:r>
      </w:hyperlink>
    </w:p>
    <w:p w14:paraId="39736939" w14:textId="2B83A0C0"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7" w:history="1">
        <w:r w:rsidR="00BF0B2D" w:rsidRPr="003E37B3">
          <w:rPr>
            <w:rStyle w:val="Hyperlink"/>
            <w:rFonts w:eastAsiaTheme="majorEastAsia"/>
            <w:noProof/>
          </w:rPr>
          <w:t>Figure 4.4: General connection setup of arc.quire profile</w:t>
        </w:r>
        <w:r w:rsidR="00BF0B2D">
          <w:rPr>
            <w:noProof/>
            <w:webHidden/>
          </w:rPr>
          <w:tab/>
        </w:r>
        <w:r w:rsidR="00BF0B2D">
          <w:rPr>
            <w:noProof/>
            <w:webHidden/>
          </w:rPr>
          <w:fldChar w:fldCharType="begin"/>
        </w:r>
        <w:r w:rsidR="00BF0B2D">
          <w:rPr>
            <w:noProof/>
            <w:webHidden/>
          </w:rPr>
          <w:instrText xml:space="preserve"> PAGEREF _Toc139436567 \h </w:instrText>
        </w:r>
        <w:r w:rsidR="00BF0B2D">
          <w:rPr>
            <w:noProof/>
            <w:webHidden/>
          </w:rPr>
        </w:r>
        <w:r w:rsidR="00BF0B2D">
          <w:rPr>
            <w:noProof/>
            <w:webHidden/>
          </w:rPr>
          <w:fldChar w:fldCharType="separate"/>
        </w:r>
        <w:r w:rsidR="005F6A3C">
          <w:rPr>
            <w:noProof/>
            <w:webHidden/>
          </w:rPr>
          <w:t>33</w:t>
        </w:r>
        <w:r w:rsidR="00BF0B2D">
          <w:rPr>
            <w:noProof/>
            <w:webHidden/>
          </w:rPr>
          <w:fldChar w:fldCharType="end"/>
        </w:r>
      </w:hyperlink>
    </w:p>
    <w:p w14:paraId="1B988C8C" w14:textId="5A4CE3F4"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8" w:history="1">
        <w:r w:rsidR="00BF0B2D" w:rsidRPr="003E37B3">
          <w:rPr>
            <w:rStyle w:val="Hyperlink"/>
            <w:rFonts w:eastAsiaTheme="majorEastAsia"/>
            <w:noProof/>
          </w:rPr>
          <w:t>Figure 4.5: Source setup of arc.quire profile</w:t>
        </w:r>
        <w:r w:rsidR="00BF0B2D">
          <w:rPr>
            <w:noProof/>
            <w:webHidden/>
          </w:rPr>
          <w:tab/>
        </w:r>
        <w:r w:rsidR="00BF0B2D">
          <w:rPr>
            <w:noProof/>
            <w:webHidden/>
          </w:rPr>
          <w:fldChar w:fldCharType="begin"/>
        </w:r>
        <w:r w:rsidR="00BF0B2D">
          <w:rPr>
            <w:noProof/>
            <w:webHidden/>
          </w:rPr>
          <w:instrText xml:space="preserve"> PAGEREF _Toc139436568 \h </w:instrText>
        </w:r>
        <w:r w:rsidR="00BF0B2D">
          <w:rPr>
            <w:noProof/>
            <w:webHidden/>
          </w:rPr>
        </w:r>
        <w:r w:rsidR="00BF0B2D">
          <w:rPr>
            <w:noProof/>
            <w:webHidden/>
          </w:rPr>
          <w:fldChar w:fldCharType="separate"/>
        </w:r>
        <w:r w:rsidR="005F6A3C">
          <w:rPr>
            <w:noProof/>
            <w:webHidden/>
          </w:rPr>
          <w:t>34</w:t>
        </w:r>
        <w:r w:rsidR="00BF0B2D">
          <w:rPr>
            <w:noProof/>
            <w:webHidden/>
          </w:rPr>
          <w:fldChar w:fldCharType="end"/>
        </w:r>
      </w:hyperlink>
    </w:p>
    <w:p w14:paraId="46548C5C" w14:textId="5BF458A0"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69" w:history="1">
        <w:r w:rsidR="00BF0B2D" w:rsidRPr="003E37B3">
          <w:rPr>
            <w:rStyle w:val="Hyperlink"/>
            <w:rFonts w:eastAsiaTheme="majorEastAsia"/>
            <w:noProof/>
          </w:rPr>
          <w:t>Figure 4.6: Destination setup of arc.quire profile</w:t>
        </w:r>
        <w:r w:rsidR="00BF0B2D">
          <w:rPr>
            <w:noProof/>
            <w:webHidden/>
          </w:rPr>
          <w:tab/>
        </w:r>
        <w:r w:rsidR="00BF0B2D">
          <w:rPr>
            <w:noProof/>
            <w:webHidden/>
          </w:rPr>
          <w:fldChar w:fldCharType="begin"/>
        </w:r>
        <w:r w:rsidR="00BF0B2D">
          <w:rPr>
            <w:noProof/>
            <w:webHidden/>
          </w:rPr>
          <w:instrText xml:space="preserve"> PAGEREF _Toc139436569 \h </w:instrText>
        </w:r>
        <w:r w:rsidR="00BF0B2D">
          <w:rPr>
            <w:noProof/>
            <w:webHidden/>
          </w:rPr>
        </w:r>
        <w:r w:rsidR="00BF0B2D">
          <w:rPr>
            <w:noProof/>
            <w:webHidden/>
          </w:rPr>
          <w:fldChar w:fldCharType="separate"/>
        </w:r>
        <w:r w:rsidR="005F6A3C">
          <w:rPr>
            <w:noProof/>
            <w:webHidden/>
          </w:rPr>
          <w:t>35</w:t>
        </w:r>
        <w:r w:rsidR="00BF0B2D">
          <w:rPr>
            <w:noProof/>
            <w:webHidden/>
          </w:rPr>
          <w:fldChar w:fldCharType="end"/>
        </w:r>
      </w:hyperlink>
    </w:p>
    <w:p w14:paraId="3499736C" w14:textId="3178B497"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0" w:history="1">
        <w:r w:rsidR="00BF0B2D" w:rsidRPr="003E37B3">
          <w:rPr>
            <w:rStyle w:val="Hyperlink"/>
            <w:rFonts w:eastAsiaTheme="majorEastAsia"/>
            <w:noProof/>
          </w:rPr>
          <w:t>Figure 4.7: Microsoft SQL Server Management Studio</w:t>
        </w:r>
        <w:r w:rsidR="00BF0B2D">
          <w:rPr>
            <w:noProof/>
            <w:webHidden/>
          </w:rPr>
          <w:tab/>
        </w:r>
        <w:r w:rsidR="00BF0B2D">
          <w:rPr>
            <w:noProof/>
            <w:webHidden/>
          </w:rPr>
          <w:fldChar w:fldCharType="begin"/>
        </w:r>
        <w:r w:rsidR="00BF0B2D">
          <w:rPr>
            <w:noProof/>
            <w:webHidden/>
          </w:rPr>
          <w:instrText xml:space="preserve"> PAGEREF _Toc139436570 \h </w:instrText>
        </w:r>
        <w:r w:rsidR="00BF0B2D">
          <w:rPr>
            <w:noProof/>
            <w:webHidden/>
          </w:rPr>
        </w:r>
        <w:r w:rsidR="00BF0B2D">
          <w:rPr>
            <w:noProof/>
            <w:webHidden/>
          </w:rPr>
          <w:fldChar w:fldCharType="separate"/>
        </w:r>
        <w:r w:rsidR="005F6A3C">
          <w:rPr>
            <w:noProof/>
            <w:webHidden/>
          </w:rPr>
          <w:t>36</w:t>
        </w:r>
        <w:r w:rsidR="00BF0B2D">
          <w:rPr>
            <w:noProof/>
            <w:webHidden/>
          </w:rPr>
          <w:fldChar w:fldCharType="end"/>
        </w:r>
      </w:hyperlink>
    </w:p>
    <w:p w14:paraId="7DEDD371" w14:textId="794C414D"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1" w:history="1">
        <w:r w:rsidR="00BF0B2D" w:rsidRPr="003E37B3">
          <w:rPr>
            <w:rStyle w:val="Hyperlink"/>
            <w:rFonts w:eastAsiaTheme="majorEastAsia"/>
            <w:noProof/>
          </w:rPr>
          <w:t>Figure 4.8: Add new data source to a dashboard</w:t>
        </w:r>
        <w:r w:rsidR="00BF0B2D">
          <w:rPr>
            <w:noProof/>
            <w:webHidden/>
          </w:rPr>
          <w:tab/>
        </w:r>
        <w:r w:rsidR="00BF0B2D">
          <w:rPr>
            <w:noProof/>
            <w:webHidden/>
          </w:rPr>
          <w:fldChar w:fldCharType="begin"/>
        </w:r>
        <w:r w:rsidR="00BF0B2D">
          <w:rPr>
            <w:noProof/>
            <w:webHidden/>
          </w:rPr>
          <w:instrText xml:space="preserve"> PAGEREF _Toc139436571 \h </w:instrText>
        </w:r>
        <w:r w:rsidR="00BF0B2D">
          <w:rPr>
            <w:noProof/>
            <w:webHidden/>
          </w:rPr>
        </w:r>
        <w:r w:rsidR="00BF0B2D">
          <w:rPr>
            <w:noProof/>
            <w:webHidden/>
          </w:rPr>
          <w:fldChar w:fldCharType="separate"/>
        </w:r>
        <w:r w:rsidR="005F6A3C">
          <w:rPr>
            <w:noProof/>
            <w:webHidden/>
          </w:rPr>
          <w:t>37</w:t>
        </w:r>
        <w:r w:rsidR="00BF0B2D">
          <w:rPr>
            <w:noProof/>
            <w:webHidden/>
          </w:rPr>
          <w:fldChar w:fldCharType="end"/>
        </w:r>
      </w:hyperlink>
    </w:p>
    <w:p w14:paraId="27D594C2" w14:textId="1FA6377A"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2" w:history="1">
        <w:r w:rsidR="00BF0B2D" w:rsidRPr="003E37B3">
          <w:rPr>
            <w:rStyle w:val="Hyperlink"/>
            <w:rFonts w:eastAsiaTheme="majorEastAsia"/>
            <w:noProof/>
          </w:rPr>
          <w:t>Figure 4.9: Dashboard data source wizard</w:t>
        </w:r>
        <w:r w:rsidR="00BF0B2D">
          <w:rPr>
            <w:noProof/>
            <w:webHidden/>
          </w:rPr>
          <w:tab/>
        </w:r>
        <w:r w:rsidR="00BF0B2D">
          <w:rPr>
            <w:noProof/>
            <w:webHidden/>
          </w:rPr>
          <w:fldChar w:fldCharType="begin"/>
        </w:r>
        <w:r w:rsidR="00BF0B2D">
          <w:rPr>
            <w:noProof/>
            <w:webHidden/>
          </w:rPr>
          <w:instrText xml:space="preserve"> PAGEREF _Toc139436572 \h </w:instrText>
        </w:r>
        <w:r w:rsidR="00BF0B2D">
          <w:rPr>
            <w:noProof/>
            <w:webHidden/>
          </w:rPr>
        </w:r>
        <w:r w:rsidR="00BF0B2D">
          <w:rPr>
            <w:noProof/>
            <w:webHidden/>
          </w:rPr>
          <w:fldChar w:fldCharType="separate"/>
        </w:r>
        <w:r w:rsidR="005F6A3C">
          <w:rPr>
            <w:noProof/>
            <w:webHidden/>
          </w:rPr>
          <w:t>37</w:t>
        </w:r>
        <w:r w:rsidR="00BF0B2D">
          <w:rPr>
            <w:noProof/>
            <w:webHidden/>
          </w:rPr>
          <w:fldChar w:fldCharType="end"/>
        </w:r>
      </w:hyperlink>
    </w:p>
    <w:p w14:paraId="47B88FF2" w14:textId="28BC36EB"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3" w:history="1">
        <w:r w:rsidR="00BF0B2D" w:rsidRPr="003E37B3">
          <w:rPr>
            <w:rStyle w:val="Hyperlink"/>
            <w:rFonts w:eastAsiaTheme="majorEastAsia"/>
            <w:noProof/>
          </w:rPr>
          <w:t>Figure 4.10: Bind data to grid</w:t>
        </w:r>
        <w:r w:rsidR="00BF0B2D">
          <w:rPr>
            <w:noProof/>
            <w:webHidden/>
          </w:rPr>
          <w:tab/>
        </w:r>
        <w:r w:rsidR="00BF0B2D">
          <w:rPr>
            <w:noProof/>
            <w:webHidden/>
          </w:rPr>
          <w:fldChar w:fldCharType="begin"/>
        </w:r>
        <w:r w:rsidR="00BF0B2D">
          <w:rPr>
            <w:noProof/>
            <w:webHidden/>
          </w:rPr>
          <w:instrText xml:space="preserve"> PAGEREF _Toc139436573 \h </w:instrText>
        </w:r>
        <w:r w:rsidR="00BF0B2D">
          <w:rPr>
            <w:noProof/>
            <w:webHidden/>
          </w:rPr>
        </w:r>
        <w:r w:rsidR="00BF0B2D">
          <w:rPr>
            <w:noProof/>
            <w:webHidden/>
          </w:rPr>
          <w:fldChar w:fldCharType="separate"/>
        </w:r>
        <w:r w:rsidR="005F6A3C">
          <w:rPr>
            <w:noProof/>
            <w:webHidden/>
          </w:rPr>
          <w:t>38</w:t>
        </w:r>
        <w:r w:rsidR="00BF0B2D">
          <w:rPr>
            <w:noProof/>
            <w:webHidden/>
          </w:rPr>
          <w:fldChar w:fldCharType="end"/>
        </w:r>
      </w:hyperlink>
    </w:p>
    <w:p w14:paraId="0A9F18B5" w14:textId="5781BE9E"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5" w:history="1">
        <w:r w:rsidR="00BF0B2D" w:rsidRPr="003E37B3">
          <w:rPr>
            <w:rStyle w:val="Hyperlink"/>
            <w:rFonts w:eastAsiaTheme="majorEastAsia"/>
            <w:noProof/>
          </w:rPr>
          <w:t>Figure 4.11: Calculated field</w:t>
        </w:r>
        <w:r w:rsidR="00BF0B2D">
          <w:rPr>
            <w:noProof/>
            <w:webHidden/>
          </w:rPr>
          <w:tab/>
        </w:r>
        <w:r w:rsidR="00BF0B2D">
          <w:rPr>
            <w:noProof/>
            <w:webHidden/>
          </w:rPr>
          <w:fldChar w:fldCharType="begin"/>
        </w:r>
        <w:r w:rsidR="00BF0B2D">
          <w:rPr>
            <w:noProof/>
            <w:webHidden/>
          </w:rPr>
          <w:instrText xml:space="preserve"> PAGEREF _Toc139436575 \h </w:instrText>
        </w:r>
        <w:r w:rsidR="00BF0B2D">
          <w:rPr>
            <w:noProof/>
            <w:webHidden/>
          </w:rPr>
        </w:r>
        <w:r w:rsidR="00BF0B2D">
          <w:rPr>
            <w:noProof/>
            <w:webHidden/>
          </w:rPr>
          <w:fldChar w:fldCharType="separate"/>
        </w:r>
        <w:r w:rsidR="005F6A3C">
          <w:rPr>
            <w:noProof/>
            <w:webHidden/>
          </w:rPr>
          <w:t>40</w:t>
        </w:r>
        <w:r w:rsidR="00BF0B2D">
          <w:rPr>
            <w:noProof/>
            <w:webHidden/>
          </w:rPr>
          <w:fldChar w:fldCharType="end"/>
        </w:r>
      </w:hyperlink>
    </w:p>
    <w:p w14:paraId="14839D97" w14:textId="23163402"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6" w:history="1">
        <w:r w:rsidR="00BF0B2D" w:rsidRPr="003E37B3">
          <w:rPr>
            <w:rStyle w:val="Hyperlink"/>
            <w:rFonts w:eastAsiaTheme="majorEastAsia"/>
            <w:noProof/>
          </w:rPr>
          <w:t>Figure 4.12: Dashboard</w:t>
        </w:r>
        <w:r w:rsidR="00BF0B2D">
          <w:rPr>
            <w:noProof/>
            <w:webHidden/>
          </w:rPr>
          <w:tab/>
        </w:r>
        <w:r w:rsidR="00BF0B2D">
          <w:rPr>
            <w:noProof/>
            <w:webHidden/>
          </w:rPr>
          <w:fldChar w:fldCharType="begin"/>
        </w:r>
        <w:r w:rsidR="00BF0B2D">
          <w:rPr>
            <w:noProof/>
            <w:webHidden/>
          </w:rPr>
          <w:instrText xml:space="preserve"> PAGEREF _Toc139436576 \h </w:instrText>
        </w:r>
        <w:r w:rsidR="00BF0B2D">
          <w:rPr>
            <w:noProof/>
            <w:webHidden/>
          </w:rPr>
        </w:r>
        <w:r w:rsidR="00BF0B2D">
          <w:rPr>
            <w:noProof/>
            <w:webHidden/>
          </w:rPr>
          <w:fldChar w:fldCharType="separate"/>
        </w:r>
        <w:r w:rsidR="005F6A3C">
          <w:rPr>
            <w:noProof/>
            <w:webHidden/>
          </w:rPr>
          <w:t>41</w:t>
        </w:r>
        <w:r w:rsidR="00BF0B2D">
          <w:rPr>
            <w:noProof/>
            <w:webHidden/>
          </w:rPr>
          <w:fldChar w:fldCharType="end"/>
        </w:r>
      </w:hyperlink>
    </w:p>
    <w:p w14:paraId="1841686C" w14:textId="1B441DAF"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7" w:history="1">
        <w:r w:rsidR="00BF0B2D" w:rsidRPr="003E37B3">
          <w:rPr>
            <w:rStyle w:val="Hyperlink"/>
            <w:rFonts w:eastAsiaTheme="majorEastAsia"/>
            <w:noProof/>
          </w:rPr>
          <w:t>Figure 4.13: Sample message [15]</w:t>
        </w:r>
        <w:r w:rsidR="00BF0B2D">
          <w:rPr>
            <w:noProof/>
            <w:webHidden/>
          </w:rPr>
          <w:tab/>
        </w:r>
        <w:r w:rsidR="00BF0B2D">
          <w:rPr>
            <w:noProof/>
            <w:webHidden/>
          </w:rPr>
          <w:fldChar w:fldCharType="begin"/>
        </w:r>
        <w:r w:rsidR="00BF0B2D">
          <w:rPr>
            <w:noProof/>
            <w:webHidden/>
          </w:rPr>
          <w:instrText xml:space="preserve"> PAGEREF _Toc139436577 \h </w:instrText>
        </w:r>
        <w:r w:rsidR="00BF0B2D">
          <w:rPr>
            <w:noProof/>
            <w:webHidden/>
          </w:rPr>
        </w:r>
        <w:r w:rsidR="00BF0B2D">
          <w:rPr>
            <w:noProof/>
            <w:webHidden/>
          </w:rPr>
          <w:fldChar w:fldCharType="separate"/>
        </w:r>
        <w:r w:rsidR="005F6A3C">
          <w:rPr>
            <w:noProof/>
            <w:webHidden/>
          </w:rPr>
          <w:t>43</w:t>
        </w:r>
        <w:r w:rsidR="00BF0B2D">
          <w:rPr>
            <w:noProof/>
            <w:webHidden/>
          </w:rPr>
          <w:fldChar w:fldCharType="end"/>
        </w:r>
      </w:hyperlink>
    </w:p>
    <w:p w14:paraId="204FC46A" w14:textId="16050E39"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78" w:history="1">
        <w:r w:rsidR="00BF0B2D" w:rsidRPr="003E37B3">
          <w:rPr>
            <w:rStyle w:val="Hyperlink"/>
            <w:rFonts w:eastAsiaTheme="majorEastAsia"/>
            <w:noProof/>
          </w:rPr>
          <w:t>Figure 4.14: Sorted messages [15]</w:t>
        </w:r>
        <w:r w:rsidR="00BF0B2D">
          <w:rPr>
            <w:noProof/>
            <w:webHidden/>
          </w:rPr>
          <w:tab/>
        </w:r>
        <w:r w:rsidR="00BF0B2D">
          <w:rPr>
            <w:noProof/>
            <w:webHidden/>
          </w:rPr>
          <w:fldChar w:fldCharType="begin"/>
        </w:r>
        <w:r w:rsidR="00BF0B2D">
          <w:rPr>
            <w:noProof/>
            <w:webHidden/>
          </w:rPr>
          <w:instrText xml:space="preserve"> PAGEREF _Toc139436578 \h </w:instrText>
        </w:r>
        <w:r w:rsidR="00BF0B2D">
          <w:rPr>
            <w:noProof/>
            <w:webHidden/>
          </w:rPr>
        </w:r>
        <w:r w:rsidR="00BF0B2D">
          <w:rPr>
            <w:noProof/>
            <w:webHidden/>
          </w:rPr>
          <w:fldChar w:fldCharType="separate"/>
        </w:r>
        <w:r w:rsidR="005F6A3C">
          <w:rPr>
            <w:noProof/>
            <w:webHidden/>
          </w:rPr>
          <w:t>44</w:t>
        </w:r>
        <w:r w:rsidR="00BF0B2D">
          <w:rPr>
            <w:noProof/>
            <w:webHidden/>
          </w:rPr>
          <w:fldChar w:fldCharType="end"/>
        </w:r>
      </w:hyperlink>
    </w:p>
    <w:p w14:paraId="5C5B36B4" w14:textId="11A0917D"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81" w:history="1">
        <w:r w:rsidR="00BF0B2D" w:rsidRPr="003E37B3">
          <w:rPr>
            <w:rStyle w:val="Hyperlink"/>
            <w:rFonts w:eastAsiaTheme="majorEastAsia"/>
            <w:noProof/>
          </w:rPr>
          <w:t>Figure 4.15: Input array (left) and output array (right) [15]</w:t>
        </w:r>
        <w:r w:rsidR="00BF0B2D">
          <w:rPr>
            <w:noProof/>
            <w:webHidden/>
          </w:rPr>
          <w:tab/>
        </w:r>
        <w:r w:rsidR="00BF0B2D">
          <w:rPr>
            <w:noProof/>
            <w:webHidden/>
          </w:rPr>
          <w:fldChar w:fldCharType="begin"/>
        </w:r>
        <w:r w:rsidR="00BF0B2D">
          <w:rPr>
            <w:noProof/>
            <w:webHidden/>
          </w:rPr>
          <w:instrText xml:space="preserve"> PAGEREF _Toc139436581 \h </w:instrText>
        </w:r>
        <w:r w:rsidR="00BF0B2D">
          <w:rPr>
            <w:noProof/>
            <w:webHidden/>
          </w:rPr>
        </w:r>
        <w:r w:rsidR="00BF0B2D">
          <w:rPr>
            <w:noProof/>
            <w:webHidden/>
          </w:rPr>
          <w:fldChar w:fldCharType="separate"/>
        </w:r>
        <w:r w:rsidR="005F6A3C">
          <w:rPr>
            <w:noProof/>
            <w:webHidden/>
          </w:rPr>
          <w:t>47</w:t>
        </w:r>
        <w:r w:rsidR="00BF0B2D">
          <w:rPr>
            <w:noProof/>
            <w:webHidden/>
          </w:rPr>
          <w:fldChar w:fldCharType="end"/>
        </w:r>
      </w:hyperlink>
    </w:p>
    <w:p w14:paraId="324E76DA" w14:textId="32D89072"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82" w:history="1">
        <w:r w:rsidR="00BF0B2D" w:rsidRPr="003E37B3">
          <w:rPr>
            <w:rStyle w:val="Hyperlink"/>
            <w:rFonts w:eastAsiaTheme="majorEastAsia"/>
            <w:noProof/>
          </w:rPr>
          <w:t>Figure 4.16: Multidimensional input array [15]</w:t>
        </w:r>
        <w:r w:rsidR="00BF0B2D">
          <w:rPr>
            <w:noProof/>
            <w:webHidden/>
          </w:rPr>
          <w:tab/>
        </w:r>
        <w:r w:rsidR="00BF0B2D">
          <w:rPr>
            <w:noProof/>
            <w:webHidden/>
          </w:rPr>
          <w:fldChar w:fldCharType="begin"/>
        </w:r>
        <w:r w:rsidR="00BF0B2D">
          <w:rPr>
            <w:noProof/>
            <w:webHidden/>
          </w:rPr>
          <w:instrText xml:space="preserve"> PAGEREF _Toc139436582 \h </w:instrText>
        </w:r>
        <w:r w:rsidR="00BF0B2D">
          <w:rPr>
            <w:noProof/>
            <w:webHidden/>
          </w:rPr>
        </w:r>
        <w:r w:rsidR="00BF0B2D">
          <w:rPr>
            <w:noProof/>
            <w:webHidden/>
          </w:rPr>
          <w:fldChar w:fldCharType="separate"/>
        </w:r>
        <w:r w:rsidR="005F6A3C">
          <w:rPr>
            <w:noProof/>
            <w:webHidden/>
          </w:rPr>
          <w:t>48</w:t>
        </w:r>
        <w:r w:rsidR="00BF0B2D">
          <w:rPr>
            <w:noProof/>
            <w:webHidden/>
          </w:rPr>
          <w:fldChar w:fldCharType="end"/>
        </w:r>
      </w:hyperlink>
    </w:p>
    <w:p w14:paraId="2FAA0900" w14:textId="23A43F7A" w:rsidR="00BF0B2D" w:rsidRDefault="00000000">
      <w:pPr>
        <w:pStyle w:val="TOC1"/>
        <w:rPr>
          <w:rFonts w:asciiTheme="minorHAnsi" w:eastAsiaTheme="minorEastAsia" w:hAnsiTheme="minorHAnsi" w:cstheme="minorBidi"/>
          <w:noProof/>
          <w:kern w:val="2"/>
          <w:sz w:val="22"/>
          <w:lang w:val="en-US" w:eastAsia="en-US"/>
          <w14:ligatures w14:val="standardContextual"/>
        </w:rPr>
      </w:pPr>
      <w:hyperlink w:anchor="_Toc139436584" w:history="1">
        <w:r w:rsidR="00BF0B2D" w:rsidRPr="003E37B3">
          <w:rPr>
            <w:rStyle w:val="Hyperlink"/>
            <w:rFonts w:eastAsiaTheme="majorEastAsia"/>
            <w:noProof/>
          </w:rPr>
          <w:t>Figure 5.1: Controller overview [16]</w:t>
        </w:r>
        <w:r w:rsidR="00BF0B2D">
          <w:rPr>
            <w:noProof/>
            <w:webHidden/>
          </w:rPr>
          <w:tab/>
        </w:r>
        <w:r w:rsidR="00BF0B2D">
          <w:rPr>
            <w:noProof/>
            <w:webHidden/>
          </w:rPr>
          <w:fldChar w:fldCharType="begin"/>
        </w:r>
        <w:r w:rsidR="00BF0B2D">
          <w:rPr>
            <w:noProof/>
            <w:webHidden/>
          </w:rPr>
          <w:instrText xml:space="preserve"> PAGEREF _Toc139436584 \h </w:instrText>
        </w:r>
        <w:r w:rsidR="00BF0B2D">
          <w:rPr>
            <w:noProof/>
            <w:webHidden/>
          </w:rPr>
        </w:r>
        <w:r w:rsidR="00BF0B2D">
          <w:rPr>
            <w:noProof/>
            <w:webHidden/>
          </w:rPr>
          <w:fldChar w:fldCharType="separate"/>
        </w:r>
        <w:r w:rsidR="005F6A3C">
          <w:rPr>
            <w:noProof/>
            <w:webHidden/>
          </w:rPr>
          <w:t>50</w:t>
        </w:r>
        <w:r w:rsidR="00BF0B2D">
          <w:rPr>
            <w:noProof/>
            <w:webHidden/>
          </w:rPr>
          <w:fldChar w:fldCharType="end"/>
        </w:r>
      </w:hyperlink>
    </w:p>
    <w:p w14:paraId="44389977" w14:textId="292808F6" w:rsidR="000873B7" w:rsidRDefault="00EE261C"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4F7F2EAF" w:rsidR="00540BFA" w:rsidRPr="00540BFA" w:rsidRDefault="00BF0B2D" w:rsidP="00540BFA">
            <w:r w:rsidRPr="00BF0B2D">
              <w:t>AI-CAMPUS COURSE: LERNFABRIK</w:t>
            </w:r>
          </w:p>
        </w:tc>
        <w:tc>
          <w:tcPr>
            <w:tcW w:w="990" w:type="dxa"/>
          </w:tcPr>
          <w:p w14:paraId="3466F520" w14:textId="77777777" w:rsidR="00540BFA" w:rsidRPr="00540BFA" w:rsidRDefault="00540BFA" w:rsidP="003801E8"/>
        </w:tc>
        <w:tc>
          <w:tcPr>
            <w:tcW w:w="1170" w:type="dxa"/>
          </w:tcPr>
          <w:p w14:paraId="6CD699F3" w14:textId="15C46C3D" w:rsidR="00540BFA" w:rsidRPr="00540BFA" w:rsidRDefault="00573CDB" w:rsidP="00540BFA">
            <w:pPr>
              <w:jc w:val="center"/>
            </w:pPr>
            <w:r>
              <w:t>55</w:t>
            </w:r>
          </w:p>
        </w:tc>
      </w:tr>
      <w:tr w:rsidR="00BF0B2D" w:rsidRPr="00540BFA" w14:paraId="0CB5D1C1" w14:textId="77777777" w:rsidTr="00540BFA">
        <w:tc>
          <w:tcPr>
            <w:tcW w:w="1615" w:type="dxa"/>
          </w:tcPr>
          <w:p w14:paraId="293C1378" w14:textId="363C865F" w:rsidR="00BF0B2D" w:rsidRDefault="00BF0B2D" w:rsidP="00540BFA">
            <w:pPr>
              <w:jc w:val="center"/>
            </w:pPr>
            <w:r>
              <w:t>B</w:t>
            </w:r>
          </w:p>
        </w:tc>
        <w:tc>
          <w:tcPr>
            <w:tcW w:w="4500" w:type="dxa"/>
          </w:tcPr>
          <w:p w14:paraId="00C3B82B" w14:textId="57050E81" w:rsidR="00BF0B2D" w:rsidRPr="00BF0B2D" w:rsidRDefault="00BF0B2D" w:rsidP="00BF0B2D">
            <w:pPr>
              <w:jc w:val="left"/>
            </w:pPr>
            <w:r w:rsidRPr="00BF0B2D">
              <w:t>SOLUTION EXERCISES STEP BY STEP</w:t>
            </w:r>
          </w:p>
        </w:tc>
        <w:tc>
          <w:tcPr>
            <w:tcW w:w="990" w:type="dxa"/>
          </w:tcPr>
          <w:p w14:paraId="6F7CE75D" w14:textId="77777777" w:rsidR="00BF0B2D" w:rsidRPr="00540BFA" w:rsidRDefault="00BF0B2D" w:rsidP="003801E8"/>
        </w:tc>
        <w:tc>
          <w:tcPr>
            <w:tcW w:w="1170" w:type="dxa"/>
          </w:tcPr>
          <w:p w14:paraId="25C4DF43" w14:textId="255B34AE" w:rsidR="00BF0B2D" w:rsidRPr="00540BFA" w:rsidRDefault="00573CDB" w:rsidP="00540BFA">
            <w:pPr>
              <w:jc w:val="center"/>
              <w:rPr>
                <w:highlight w:val="yellow"/>
              </w:rPr>
            </w:pPr>
            <w:r w:rsidRPr="00573CDB">
              <w:t>152</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9420252"/>
      <w:bookmarkStart w:id="3" w:name="_Toc139421698"/>
      <w:bookmarkStart w:id="4" w:name="_Toc139436544"/>
      <w:bookmarkStart w:id="5" w:name="_Toc139436718"/>
      <w:r>
        <w:t>INTRODUCTION</w:t>
      </w:r>
      <w:bookmarkEnd w:id="2"/>
      <w:bookmarkEnd w:id="3"/>
      <w:bookmarkEnd w:id="4"/>
      <w:bookmarkEnd w:id="5"/>
    </w:p>
    <w:p w14:paraId="26E34E78" w14:textId="4C2A1A1A" w:rsidR="0089694E" w:rsidRDefault="007454EE" w:rsidP="0089694E">
      <w:pPr>
        <w:pStyle w:val="Heading2"/>
      </w:pPr>
      <w:bookmarkStart w:id="6" w:name="_Toc139436719"/>
      <w:r>
        <w:t>Background Study</w:t>
      </w:r>
      <w:bookmarkEnd w:id="6"/>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681B95AD" w:rsidR="00E40691" w:rsidRDefault="00E40691" w:rsidP="00E40691">
      <w:pPr>
        <w:rPr>
          <w:rStyle w:val="nobr"/>
        </w:rPr>
      </w:pPr>
      <w:r>
        <w:rPr>
          <w:rStyle w:val="nobr"/>
        </w:rPr>
        <w:t>One goal of Industry 4.0 is to connect workers and machines. Digitalization is providing a platform to collect production data from machines as well as humans. The</w:t>
      </w:r>
      <w:r w:rsidR="003B6F1D">
        <w:rPr>
          <w:rStyle w:val="nobr"/>
        </w:rPr>
        <w:t xml:space="preserve"> collected information</w:t>
      </w:r>
      <w:r>
        <w:rPr>
          <w:rStyle w:val="nobr"/>
        </w:rPr>
        <w:t xml:space="preserve">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w:t>
      </w:r>
      <w:r w:rsidR="003B6F1D">
        <w:rPr>
          <w:rStyle w:val="nobr"/>
        </w:rPr>
        <w:t>s</w:t>
      </w:r>
      <w:r>
        <w:rPr>
          <w:rStyle w:val="nobr"/>
        </w:rPr>
        <w:t xml:space="preserve"> can not handle, as example working in a hot environment. The third pillar, Artificial intelligence, is advancing the processing</w:t>
      </w:r>
      <w:r w:rsidR="003B6F1D">
        <w:rPr>
          <w:rStyle w:val="nobr"/>
        </w:rPr>
        <w:t xml:space="preserve"> and analysis</w:t>
      </w:r>
      <w:r>
        <w:rPr>
          <w:rStyle w:val="nobr"/>
        </w:rPr>
        <w:t xml:space="preserve"> of production data. </w:t>
      </w:r>
    </w:p>
    <w:p w14:paraId="677E7941" w14:textId="1A1F468A" w:rsidR="009B75EB" w:rsidRDefault="00E40691" w:rsidP="00E40691">
      <w:pPr>
        <w:rPr>
          <w:color w:val="000000" w:themeColor="text1"/>
        </w:rPr>
      </w:pPr>
      <w:r>
        <w:t xml:space="preserve">The goal of this project is to work on a factory simulation that is capable of all the previous requirements for a future factory. The factory is completely operated by robots, to establish one </w:t>
      </w:r>
      <w:r w:rsidRPr="00ED74D0">
        <w:rPr>
          <w:color w:val="000000" w:themeColor="text1"/>
        </w:rPr>
        <w:t xml:space="preserve">pillar. </w:t>
      </w:r>
      <w:r w:rsidR="009B75EB" w:rsidRPr="009B75EB">
        <w:t xml:space="preserve">For this project a Manufacturing Execution System </w:t>
      </w:r>
      <w:r w:rsidR="009B75EB" w:rsidRPr="009B75EB">
        <w:lastRenderedPageBreak/>
        <w:t>(MES) should be established. It is used to collect the sensor data, safe it to a cloud and then send it to inform the workers and machines that are part of the production. This means that it takes the pillar of Digitalization. The third pillar, the artificial intelligence, would be used to analyse the production data.</w:t>
      </w:r>
    </w:p>
    <w:p w14:paraId="63563250" w14:textId="1FD91EC7"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Heading2"/>
      </w:pPr>
      <w:bookmarkStart w:id="7" w:name="_Toc139436720"/>
      <w:r>
        <w:t>Problem Statement</w:t>
      </w:r>
      <w:bookmarkEnd w:id="7"/>
      <w:r>
        <w:t xml:space="preserve"> </w:t>
      </w:r>
    </w:p>
    <w:p w14:paraId="4B472C7F" w14:textId="2B5CEE40"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w:t>
      </w:r>
      <w:r w:rsidR="003B6F1D">
        <w:t xml:space="preserve">in most cases </w:t>
      </w:r>
      <w:r w:rsidR="003756A4">
        <w:t>they are not digitised</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To 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w:t>
      </w:r>
      <w:r w:rsidR="00F80AF0">
        <w:lastRenderedPageBreak/>
        <w:t>and therefore the learning factory can be used to show that it achievable for everyone.</w:t>
      </w:r>
    </w:p>
    <w:p w14:paraId="247AF247" w14:textId="119E2448" w:rsidR="006C288D" w:rsidRPr="006C288D" w:rsidRDefault="006C288D" w:rsidP="006C288D">
      <w:pPr>
        <w:pStyle w:val="Heading2"/>
      </w:pPr>
      <w:bookmarkStart w:id="8" w:name="_Toc139436721"/>
      <w:r>
        <w:t>Real World Example</w:t>
      </w:r>
      <w:bookmarkEnd w:id="8"/>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9BC0418"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w:t>
      </w:r>
      <w:r w:rsidR="006315C2" w:rsidRPr="00FB51B9">
        <w:lastRenderedPageBreak/>
        <w:t xml:space="preserve">production system, </w:t>
      </w:r>
      <w:r w:rsidR="006315C2">
        <w:t>companies</w:t>
      </w:r>
      <w:r w:rsidR="006315C2" w:rsidRPr="00FB51B9">
        <w:t xml:space="preserve"> can also use the other benefits that are coming along. As examples one can take </w:t>
      </w:r>
      <w:r w:rsidR="007A0E2F">
        <w:t>the improved traceability of the workpieces and information chain for the customers.</w:t>
      </w:r>
    </w:p>
    <w:p w14:paraId="353AD448" w14:textId="680844D2" w:rsidR="00521C7F" w:rsidRDefault="00521C7F" w:rsidP="00521C7F">
      <w:pPr>
        <w:pStyle w:val="Heading2"/>
      </w:pPr>
      <w:bookmarkStart w:id="9" w:name="_Toc139436722"/>
      <w:r>
        <w:t>Objectives</w:t>
      </w:r>
      <w:bookmarkEnd w:id="9"/>
    </w:p>
    <w:p w14:paraId="44B162FB" w14:textId="2C6571FD" w:rsidR="00E40691" w:rsidRDefault="00E40691" w:rsidP="00511451">
      <w:r>
        <w:t xml:space="preserve">This chapter provides the specification of the project. </w:t>
      </w:r>
      <w:r w:rsidR="007A0E2F">
        <w:t>Definitions will be given on</w:t>
      </w:r>
      <w:r>
        <w:t xml:space="preserve">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0E35579C"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w:t>
      </w:r>
      <w:r w:rsidR="007A0E2F">
        <w:t>ese</w:t>
      </w:r>
      <w:r>
        <w:t xml:space="preserve"> implementation</w:t>
      </w:r>
      <w:r w:rsidR="007A0E2F">
        <w:t>s</w:t>
      </w:r>
      <w:r>
        <w:t xml:space="preserve"> can then be presented and explained closer with an user guideline.</w:t>
      </w:r>
    </w:p>
    <w:p w14:paraId="423A8157" w14:textId="42734B4C"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w:t>
      </w:r>
      <w:r w:rsidR="007A0E2F">
        <w:t>must</w:t>
      </w:r>
      <w:r>
        <w:t xml:space="preserve"> be based on the AI </w:t>
      </w:r>
      <w:proofErr w:type="spellStart"/>
      <w:r>
        <w:t>Lernfabrik</w:t>
      </w:r>
      <w:proofErr w:type="spellEnd"/>
      <w:r>
        <w:t xml:space="preserve">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5B0ED1B0" w:rsidR="00E40691" w:rsidRDefault="00787CD8" w:rsidP="00CA5522">
      <w:pPr>
        <w:pStyle w:val="Heading3"/>
      </w:pPr>
      <w:bookmarkStart w:id="10" w:name="_Toc139436723"/>
      <w:r>
        <w:t>G</w:t>
      </w:r>
      <w:r w:rsidR="00E40691">
        <w:t xml:space="preserve">eneral </w:t>
      </w:r>
      <w:r>
        <w:t>D</w:t>
      </w:r>
      <w:r w:rsidR="00E40691">
        <w:t>escription</w:t>
      </w:r>
      <w:r w:rsidR="00511451">
        <w:t xml:space="preserve"> of the </w:t>
      </w:r>
      <w:r w:rsidR="00A15A34">
        <w:t>P</w:t>
      </w:r>
      <w:r w:rsidR="00511451">
        <w:t>roduct</w:t>
      </w:r>
      <w:bookmarkEnd w:id="10"/>
    </w:p>
    <w:p w14:paraId="15FE65FD" w14:textId="628F396F"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w:t>
      </w:r>
      <w:r w:rsidR="00A15A34">
        <w:t>s</w:t>
      </w:r>
      <w:r w:rsidR="00511451">
        <w:t xml:space="preserve"> like. They are also a guideline during development.</w:t>
      </w:r>
    </w:p>
    <w:p w14:paraId="1752234A" w14:textId="7BD0E8E4" w:rsidR="00E40691" w:rsidRDefault="00E40691" w:rsidP="00787CD8">
      <w:pPr>
        <w:pStyle w:val="Heading4"/>
      </w:pPr>
      <w:r>
        <w:lastRenderedPageBreak/>
        <w:t xml:space="preserve"> Product </w:t>
      </w:r>
      <w:r w:rsidR="00A15A34">
        <w:t>F</w:t>
      </w:r>
      <w:r>
        <w:t>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4D63123B" w:rsidR="00E40691" w:rsidRDefault="00E40691" w:rsidP="00CA5522">
      <w:pPr>
        <w:pStyle w:val="Heading4"/>
      </w:pPr>
      <w:r>
        <w:t xml:space="preserve">Product </w:t>
      </w:r>
      <w:r w:rsidR="00A15A34">
        <w:t>P</w:t>
      </w:r>
      <w:r>
        <w:t>erspective</w:t>
      </w:r>
    </w:p>
    <w:p w14:paraId="5E7586EE" w14:textId="7FF56AC0"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xml:space="preserve">, </w:t>
      </w:r>
      <w:r w:rsidR="00A15A34">
        <w:t>that</w:t>
      </w:r>
      <w:r w:rsidR="00670B11">
        <w:t xml:space="preserve"> the prospect</w:t>
      </w:r>
      <w:r w:rsidR="00DC6230">
        <w:t>s</w:t>
      </w:r>
      <w:r w:rsidR="00670B11">
        <w:t xml:space="preserve"> are able to compare what they can see happening at the factory and how the dashboard is visualizing it.</w:t>
      </w:r>
    </w:p>
    <w:p w14:paraId="1AFF9D8E" w14:textId="7048362B" w:rsidR="00A15A34"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w:t>
      </w:r>
      <w:r w:rsidR="00A15A34">
        <w:t>as well as</w:t>
      </w:r>
      <w:r w:rsidR="00670B11">
        <w:t xml:space="preserve"> a </w:t>
      </w:r>
      <w:r w:rsidR="002A31E7">
        <w:t>step-by-step</w:t>
      </w:r>
      <w:r w:rsidR="00670B11">
        <w:t xml:space="preserve"> instruction to solve example tasks.</w:t>
      </w:r>
    </w:p>
    <w:p w14:paraId="1D530483" w14:textId="77777777" w:rsidR="00A15A34" w:rsidRDefault="00A15A34">
      <w:pPr>
        <w:tabs>
          <w:tab w:val="clear" w:pos="720"/>
        </w:tabs>
        <w:spacing w:after="160" w:line="259" w:lineRule="auto"/>
        <w:jc w:val="left"/>
      </w:pPr>
      <w:r>
        <w:br w:type="page"/>
      </w:r>
    </w:p>
    <w:p w14:paraId="12387DF7" w14:textId="0228FD63" w:rsidR="00E40691" w:rsidRDefault="00E40691" w:rsidP="00E40691">
      <w:pPr>
        <w:pStyle w:val="Heading4"/>
      </w:pPr>
      <w:r>
        <w:lastRenderedPageBreak/>
        <w:t xml:space="preserve">User </w:t>
      </w:r>
      <w:r w:rsidR="00A15A34">
        <w:t>C</w:t>
      </w:r>
      <w:r>
        <w:t xml:space="preserve">haracteristics </w:t>
      </w:r>
    </w:p>
    <w:p w14:paraId="1C4526F4" w14:textId="02B386F4" w:rsidR="00E40691" w:rsidRDefault="00E40691" w:rsidP="00E40691">
      <w:r>
        <w:t xml:space="preserve">The expected users divide into </w:t>
      </w:r>
      <w:r w:rsidR="00DC6230">
        <w:t>t</w:t>
      </w:r>
      <w:r w:rsidR="00670B11">
        <w:t>wo</w:t>
      </w:r>
      <w:r>
        <w:t xml:space="preserve"> groups: Worker</w:t>
      </w:r>
      <w:r w:rsidR="00670B11">
        <w:t xml:space="preserve">s </w:t>
      </w:r>
      <w:r>
        <w:t>and Manager</w:t>
      </w:r>
      <w:r w:rsidR="00670B11">
        <w:t>s</w:t>
      </w:r>
      <w:r>
        <w:t>.</w:t>
      </w:r>
    </w:p>
    <w:p w14:paraId="23F4174A" w14:textId="0FA725DF"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rsidR="00A15A34">
        <w:t>, MES Software nor the AI code</w:t>
      </w:r>
      <w:r>
        <w:t>.</w:t>
      </w:r>
      <w:r w:rsidR="00670B11">
        <w:t xml:space="preserve"> It will also be hard for him to read complex graphs. This means that data shown on the dashboard must be simple.</w:t>
      </w:r>
    </w:p>
    <w:p w14:paraId="662E31A5" w14:textId="3B692F19" w:rsidR="00E40691" w:rsidRDefault="00E40691" w:rsidP="00E40691">
      <w:r>
        <w:t>The manager will have higher education. He has experiences with complex software. He needs to overview that the MES</w:t>
      </w:r>
      <w:r w:rsidR="00A15A34">
        <w:t xml:space="preserve"> or AI</w:t>
      </w:r>
      <w:r>
        <w:t xml:space="preserve"> software is running correctly.</w:t>
      </w:r>
      <w:r w:rsidR="00670B11">
        <w:t xml:space="preserve"> </w:t>
      </w:r>
    </w:p>
    <w:p w14:paraId="58BB89CF" w14:textId="77777777" w:rsidR="00BF7B5B" w:rsidRDefault="00BF7B5B" w:rsidP="00BF7B5B">
      <w:pPr>
        <w:pStyle w:val="Heading2"/>
      </w:pPr>
      <w:bookmarkStart w:id="11" w:name="_Toc139436724"/>
      <w:r>
        <w:t>Scope of Study</w:t>
      </w:r>
      <w:bookmarkEnd w:id="11"/>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04496442" w:rsidR="00906B20" w:rsidRDefault="00906B20" w:rsidP="000C5F57"/>
    <w:p w14:paraId="0E97E4B6" w14:textId="77777777" w:rsidR="00906B20" w:rsidRDefault="00906B20">
      <w:pPr>
        <w:tabs>
          <w:tab w:val="clear" w:pos="720"/>
        </w:tabs>
        <w:spacing w:after="160" w:line="259" w:lineRule="auto"/>
        <w:jc w:val="left"/>
      </w:pPr>
      <w:r>
        <w:br w:type="page"/>
      </w:r>
    </w:p>
    <w:p w14:paraId="2F3FADF9" w14:textId="7EBE1B87" w:rsidR="00E40691" w:rsidRDefault="00C83326" w:rsidP="00C83326">
      <w:pPr>
        <w:pStyle w:val="Heading3"/>
      </w:pPr>
      <w:bookmarkStart w:id="12" w:name="_Toc139436725"/>
      <w:r>
        <w:lastRenderedPageBreak/>
        <w:t>F</w:t>
      </w:r>
      <w:r w:rsidR="00E40691">
        <w:t xml:space="preserve">unctional </w:t>
      </w:r>
      <w:r>
        <w:t>R</w:t>
      </w:r>
      <w:r w:rsidR="00E40691">
        <w:t>equirements</w:t>
      </w:r>
      <w:bookmarkEnd w:id="12"/>
    </w:p>
    <w:p w14:paraId="3ECAC6D6" w14:textId="42802205" w:rsidR="002636AE" w:rsidRPr="002636AE" w:rsidRDefault="002636AE" w:rsidP="002636AE">
      <w:r>
        <w:t>This chapter gives the functional requirements in table format.</w:t>
      </w:r>
    </w:p>
    <w:p w14:paraId="3901F583" w14:textId="1DA3797E" w:rsidR="00E40691" w:rsidRDefault="00E40691" w:rsidP="00C83326">
      <w:pPr>
        <w:pStyle w:val="Heading4"/>
      </w:pPr>
      <w:r>
        <w:t xml:space="preserve">MES </w:t>
      </w:r>
      <w:r w:rsidR="00906B20">
        <w:t>S</w:t>
      </w:r>
      <w:r>
        <w:t>oftware</w:t>
      </w:r>
    </w:p>
    <w:p w14:paraId="356FABF9" w14:textId="61B5D26C" w:rsidR="00906B20" w:rsidRPr="00906B20" w:rsidRDefault="00906B20" w:rsidP="00906B20">
      <w:pPr>
        <w:pStyle w:val="Caption"/>
      </w:pPr>
      <w:bookmarkStart w:id="13" w:name="_Toc139421699"/>
      <w:bookmarkStart w:id="14" w:name="_Toc139436545"/>
      <w:r>
        <w:t>Table 1.1: MES Software</w:t>
      </w:r>
      <w:bookmarkEnd w:id="13"/>
      <w:bookmarkEnd w:id="14"/>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550B2FE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68D53B44" w14:textId="02027BC4" w:rsidR="00906B20" w:rsidRDefault="00906B20" w:rsidP="00906B20"/>
    <w:p w14:paraId="3452BD7C" w14:textId="77777777" w:rsidR="00906B20" w:rsidRDefault="00906B20">
      <w:pPr>
        <w:tabs>
          <w:tab w:val="clear" w:pos="720"/>
        </w:tabs>
        <w:spacing w:after="160" w:line="259" w:lineRule="auto"/>
        <w:jc w:val="left"/>
      </w:pPr>
      <w:r>
        <w:br w:type="page"/>
      </w:r>
    </w:p>
    <w:p w14:paraId="2516A0A2" w14:textId="30272578" w:rsidR="00E40691" w:rsidRDefault="00C83326" w:rsidP="00C83326">
      <w:pPr>
        <w:pStyle w:val="Heading4"/>
      </w:pPr>
      <w:r>
        <w:lastRenderedPageBreak/>
        <w:t>MES E</w:t>
      </w:r>
      <w:r w:rsidR="00E40691">
        <w:t xml:space="preserve">xternal </w:t>
      </w:r>
      <w:r>
        <w:t>I</w:t>
      </w:r>
      <w:r w:rsidR="00E40691">
        <w:t>nterfaces</w:t>
      </w:r>
    </w:p>
    <w:p w14:paraId="66FFC316" w14:textId="1125B899" w:rsidR="00906B20" w:rsidRPr="00906B20" w:rsidRDefault="00906B20" w:rsidP="00906B20">
      <w:pPr>
        <w:pStyle w:val="Caption"/>
      </w:pPr>
      <w:bookmarkStart w:id="15" w:name="_Toc139421700"/>
      <w:bookmarkStart w:id="16" w:name="_Toc139436546"/>
      <w:r>
        <w:t>Table 1.2: Interfaces</w:t>
      </w:r>
      <w:bookmarkEnd w:id="15"/>
      <w:bookmarkEnd w:id="16"/>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79583025" w:rsidR="00E40691" w:rsidRDefault="00E40691" w:rsidP="00C83326">
      <w:pPr>
        <w:pStyle w:val="Heading4"/>
      </w:pPr>
      <w:r>
        <w:t xml:space="preserve">KI </w:t>
      </w:r>
      <w:r w:rsidR="00906B20">
        <w:t>L</w:t>
      </w:r>
      <w:r>
        <w:t xml:space="preserve">earning </w:t>
      </w:r>
      <w:r w:rsidR="00906B20">
        <w:t>F</w:t>
      </w:r>
      <w:r>
        <w:t>actory</w:t>
      </w:r>
    </w:p>
    <w:p w14:paraId="574DD247" w14:textId="115F8283" w:rsidR="00906B20" w:rsidRPr="00906B20" w:rsidRDefault="00906B20" w:rsidP="00906B20">
      <w:pPr>
        <w:pStyle w:val="Caption"/>
      </w:pPr>
      <w:bookmarkStart w:id="17" w:name="_Toc139421701"/>
      <w:bookmarkStart w:id="18" w:name="_Toc139436547"/>
      <w:r>
        <w:t>Table 1.3: LI Learning Factory</w:t>
      </w:r>
      <w:bookmarkEnd w:id="17"/>
      <w:bookmarkEnd w:id="18"/>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9AEED5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Understand if a connection to the factory hardware is possible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742DDE73" w:rsidR="00E40691" w:rsidRDefault="003A207B" w:rsidP="003A207B">
      <w:pPr>
        <w:pStyle w:val="Heading3"/>
      </w:pPr>
      <w:bookmarkStart w:id="19" w:name="_Toc139436726"/>
      <w:r>
        <w:lastRenderedPageBreak/>
        <w:t>N</w:t>
      </w:r>
      <w:r w:rsidR="00E40691">
        <w:t>on-</w:t>
      </w:r>
      <w:r>
        <w:t>F</w:t>
      </w:r>
      <w:r w:rsidR="00E40691">
        <w:t xml:space="preserve">unctional </w:t>
      </w:r>
      <w:r>
        <w:t>R</w:t>
      </w:r>
      <w:r w:rsidR="00E40691">
        <w:t>equirements</w:t>
      </w:r>
      <w:bookmarkEnd w:id="19"/>
    </w:p>
    <w:p w14:paraId="63B034FF" w14:textId="14364AF2" w:rsidR="00906B20" w:rsidRPr="00906B20" w:rsidRDefault="00906B20" w:rsidP="00906B20">
      <w:pPr>
        <w:pStyle w:val="Caption"/>
      </w:pPr>
      <w:bookmarkStart w:id="20" w:name="_Toc139421702"/>
      <w:bookmarkStart w:id="21" w:name="_Toc139436548"/>
      <w:r>
        <w:t>Table 1.4: Non-Functional Requirements</w:t>
      </w:r>
      <w:bookmarkEnd w:id="20"/>
      <w:bookmarkEnd w:id="21"/>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0664BC79"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3FEE5CA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Connection to the server established</w:t>
            </w: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Heading1"/>
        <w:ind w:left="0" w:firstLine="0"/>
      </w:pPr>
      <w:r>
        <w:lastRenderedPageBreak/>
        <w:br/>
      </w:r>
      <w:r>
        <w:br/>
      </w:r>
      <w:r>
        <w:br/>
      </w:r>
      <w:r>
        <w:br/>
      </w:r>
      <w:r>
        <w:br/>
      </w:r>
      <w:bookmarkStart w:id="22" w:name="_Toc139420253"/>
      <w:bookmarkStart w:id="23" w:name="_Toc139421703"/>
      <w:bookmarkStart w:id="24" w:name="_Toc139436549"/>
      <w:bookmarkStart w:id="25" w:name="_Toc139436727"/>
      <w:r>
        <w:t>LITERATURE REVIEW</w:t>
      </w:r>
      <w:bookmarkEnd w:id="22"/>
      <w:bookmarkEnd w:id="23"/>
      <w:bookmarkEnd w:id="24"/>
      <w:bookmarkEnd w:id="25"/>
    </w:p>
    <w:p w14:paraId="1A3E283C" w14:textId="51A7FCE4" w:rsidR="00611DB4" w:rsidRDefault="00611DB4" w:rsidP="00611DB4">
      <w:r>
        <w:t>Keeping pace with digitalization and ever-shorter innovation cycles is a major challenge for companies. Therefore, ongoing networking, knowledge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3CC6AF5F" w:rsidR="00611DB4" w:rsidRDefault="00611DB4" w:rsidP="00611DB4">
      <w:r>
        <w:t xml:space="preserve">It </w:t>
      </w:r>
      <w:r w:rsidR="008C1B67">
        <w:t>is pointed out,</w:t>
      </w:r>
      <w:r>
        <w:t xml:space="preserve"> that the exchange of knowledge and technologies between research institutions, companies, industries and sectors, as well as public administration, represents a great added value for innovative capacity. In particular, where experts from different disciplines meet, disruptive ideas can emerge and horizons can be enlarged. </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a large number of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services and business models. In this context, the state also provides a wide range of transfer </w:t>
      </w:r>
      <w:r>
        <w:lastRenderedPageBreak/>
        <w:t>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in particular will help to develop new transfer offerings beyond what has been known to date and facilitate access to important expert knowledge in a wide range of industry and technology fields, including for new user groups.</w:t>
      </w:r>
    </w:p>
    <w:p w14:paraId="49CC6222" w14:textId="4C91F251" w:rsidR="00493327" w:rsidRPr="00493327" w:rsidRDefault="007A1BCA" w:rsidP="00493327">
      <w:r>
        <w:t>To start with</w:t>
      </w:r>
      <w:r w:rsidR="008C1B67">
        <w:t xml:space="preserve"> knowledge transfer the theory of the </w:t>
      </w:r>
      <w:r w:rsidR="00493327">
        <w:t xml:space="preserve">project’s </w:t>
      </w:r>
      <w:r w:rsidR="008C1B67">
        <w:t>topics needs to be explained</w:t>
      </w:r>
      <w:r w:rsidR="00493327">
        <w:t xml:space="preserve">. </w:t>
      </w:r>
      <w:r w:rsidR="008C1B67">
        <w:t xml:space="preserve">This will be covered by the following chapter. </w:t>
      </w:r>
      <w:r w:rsidR="00493327">
        <w:t xml:space="preserve">The first part will </w:t>
      </w:r>
      <w:r w:rsidR="008C1B67">
        <w:t>be about</w:t>
      </w:r>
      <w:r w:rsidR="00493327">
        <w:t xml:space="preserve"> </w:t>
      </w:r>
      <w:r w:rsidR="008C1B67">
        <w:t>Manufacturing Execution Systems</w:t>
      </w:r>
      <w:r w:rsidR="00493327">
        <w:t xml:space="preserve">. The second part </w:t>
      </w:r>
      <w:r w:rsidR="00DC6230">
        <w:t>gives</w:t>
      </w:r>
      <w:r w:rsidR="00493327">
        <w:t xml:space="preserve"> the basics for the Artificial Intelligence </w:t>
      </w:r>
      <w:proofErr w:type="spellStart"/>
      <w:r w:rsidR="00493327">
        <w:t>Lernfabrik</w:t>
      </w:r>
      <w:proofErr w:type="spellEnd"/>
      <w:r w:rsidR="00493327">
        <w:t xml:space="preserve">. </w:t>
      </w:r>
    </w:p>
    <w:p w14:paraId="1873A7C4" w14:textId="39FD690D" w:rsidR="000E2930" w:rsidRDefault="00E40691" w:rsidP="00E40691">
      <w:pPr>
        <w:pStyle w:val="Heading2"/>
      </w:pPr>
      <w:bookmarkStart w:id="26" w:name="_Toc139436728"/>
      <w:r>
        <w:t>MES</w:t>
      </w:r>
      <w:bookmarkEnd w:id="26"/>
    </w:p>
    <w:p w14:paraId="687BBA32" w14:textId="30369624" w:rsidR="00E40691" w:rsidRPr="00944D5F" w:rsidRDefault="00E40691" w:rsidP="00E40691">
      <w:pPr>
        <w:rPr>
          <w:lang w:val="en-US"/>
        </w:rPr>
      </w:pPr>
      <w:bookmarkStart w:id="27"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28" w:name="_Toc139436729"/>
      <w:r>
        <w:rPr>
          <w:lang w:val="en-US"/>
        </w:rPr>
        <w:t>Functionality of a MES</w:t>
      </w:r>
      <w:bookmarkEnd w:id="28"/>
    </w:p>
    <w:p w14:paraId="21B80ED8" w14:textId="03198EB3"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In the best case all sensor data and actuator states are available</w:t>
      </w:r>
      <w:r w:rsidR="007A1BCA">
        <w:rPr>
          <w:lang w:val="en-US"/>
        </w:rPr>
        <w:t xml:space="preserve"> permanently,</w:t>
      </w:r>
      <w:r>
        <w:rPr>
          <w:lang w:val="en-US"/>
        </w:rPr>
        <w:t xml:space="preserve"> otherwise additional data has to be provided manually.</w:t>
      </w:r>
    </w:p>
    <w:p w14:paraId="2D1E2C24" w14:textId="1E30A5DC" w:rsidR="00E40691" w:rsidRDefault="00A97AE1" w:rsidP="00E40691">
      <w:pPr>
        <w:rPr>
          <w:lang w:val="en-US"/>
        </w:rPr>
      </w:pPr>
      <w:proofErr w:type="spellStart"/>
      <w:r>
        <w:rPr>
          <w:lang w:val="en-US"/>
        </w:rPr>
        <w:t>Kletti</w:t>
      </w:r>
      <w:proofErr w:type="spellEnd"/>
      <w:r>
        <w:rPr>
          <w:lang w:val="en-US"/>
        </w:rPr>
        <w:t xml:space="preserve"> [</w:t>
      </w:r>
      <w:r w:rsidR="00E15965">
        <w:rPr>
          <w:lang w:val="en-US"/>
        </w:rPr>
        <w:t>3</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lastRenderedPageBreak/>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53038FDE" w:rsidR="00E40691" w:rsidRPr="00F628D4" w:rsidRDefault="00E40691" w:rsidP="00EA29C3">
      <w:pPr>
        <w:pStyle w:val="Caption"/>
        <w:rPr>
          <w:lang w:val="en-US"/>
        </w:rPr>
      </w:pPr>
      <w:bookmarkStart w:id="29" w:name="_Toc139436550"/>
      <w:r>
        <w:rPr>
          <w:lang w:val="en-US"/>
        </w:rPr>
        <w:t>Figure 2.</w:t>
      </w:r>
      <w:r w:rsidR="00F54889">
        <w:rPr>
          <w:lang w:val="en-US"/>
        </w:rPr>
        <w:t>1</w:t>
      </w:r>
      <w:r>
        <w:rPr>
          <w:lang w:val="en-US"/>
        </w:rPr>
        <w:t>: Architecture of an enterprise with MES</w:t>
      </w:r>
      <w:bookmarkEnd w:id="29"/>
      <w:r w:rsidR="00906B20">
        <w:rPr>
          <w:lang w:val="en-US"/>
        </w:rPr>
        <w:t xml:space="preserve"> </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0DBD964" w:rsidR="00E40691" w:rsidRPr="0051147F" w:rsidRDefault="00E40691" w:rsidP="00E40691">
      <w:pPr>
        <w:pStyle w:val="Heading3"/>
        <w:rPr>
          <w:lang w:val="en-US"/>
        </w:rPr>
      </w:pPr>
      <w:bookmarkStart w:id="30" w:name="_Toc139436730"/>
      <w:r w:rsidRPr="0051147F">
        <w:rPr>
          <w:lang w:val="en-US"/>
        </w:rPr>
        <w:lastRenderedPageBreak/>
        <w:t xml:space="preserve">MES in the </w:t>
      </w:r>
      <w:r w:rsidR="00461FC9">
        <w:rPr>
          <w:lang w:val="en-US"/>
        </w:rPr>
        <w:t>C</w:t>
      </w:r>
      <w:r w:rsidRPr="0051147F">
        <w:rPr>
          <w:lang w:val="en-US"/>
        </w:rPr>
        <w:t>ontext of Industry 4.0</w:t>
      </w:r>
      <w:bookmarkEnd w:id="30"/>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27"/>
    </w:p>
    <w:p w14:paraId="7DCAD8F4" w14:textId="72F14695" w:rsidR="00E40691" w:rsidRDefault="00EA29C3" w:rsidP="00EA29C3">
      <w:pPr>
        <w:pStyle w:val="Heading3"/>
        <w:rPr>
          <w:lang w:val="en-US"/>
        </w:rPr>
      </w:pPr>
      <w:bookmarkStart w:id="31" w:name="_Toc139436731"/>
      <w:proofErr w:type="spellStart"/>
      <w:r>
        <w:rPr>
          <w:lang w:val="en-US"/>
        </w:rPr>
        <w:t>Arcstone’s</w:t>
      </w:r>
      <w:proofErr w:type="spellEnd"/>
      <w:r>
        <w:rPr>
          <w:lang w:val="en-US"/>
        </w:rPr>
        <w:t xml:space="preserve"> MES solutions</w:t>
      </w:r>
      <w:bookmarkEnd w:id="31"/>
    </w:p>
    <w:p w14:paraId="2A3BA808" w14:textId="468221B7" w:rsidR="00CB1D31" w:rsidRDefault="008C17DC" w:rsidP="00CB1D31">
      <w:proofErr w:type="spellStart"/>
      <w:r>
        <w:t>Arcstone</w:t>
      </w:r>
      <w:proofErr w:type="spellEnd"/>
      <w:r>
        <w:t xml:space="preserve"> enables all enterprises to unlock the value of data [</w:t>
      </w:r>
      <w:r w:rsidR="00E15965">
        <w:t>6</w:t>
      </w:r>
      <w:r>
        <w:t>] by making it visible and traceable. T</w:t>
      </w:r>
      <w:r w:rsidR="00012088">
        <w:t>o do so t</w:t>
      </w:r>
      <w:r>
        <w:t xml:space="preserve">hey provide the MES </w:t>
      </w:r>
      <w:proofErr w:type="spellStart"/>
      <w:r w:rsidR="00CB1D31">
        <w:t>arc.ops</w:t>
      </w:r>
      <w:proofErr w:type="spellEnd"/>
      <w:r w:rsidR="00CB1D31">
        <w:t xml:space="preserve"> </w:t>
      </w:r>
      <w:r w:rsidR="005631DB">
        <w:t>that comes with 20 modules.</w:t>
      </w:r>
      <w:r w:rsidR="00CB1D31">
        <w:t xml:space="preserve"> It features a specific tool for connecting to machines and pull the data named </w:t>
      </w:r>
      <w:proofErr w:type="spellStart"/>
      <w:r w:rsidR="00CB1D31">
        <w:t>arc.quire</w:t>
      </w:r>
      <w:proofErr w:type="spellEnd"/>
      <w:r w:rsidR="00CB1D31">
        <w:t xml:space="preserv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rsidR="00CB1D31">
        <w:t xml:space="preserve"> A complete overview of </w:t>
      </w:r>
      <w:proofErr w:type="spellStart"/>
      <w:r w:rsidR="00CB1D31">
        <w:t>Arcstone</w:t>
      </w:r>
      <w:r w:rsidR="002A31E7">
        <w:t>’</w:t>
      </w:r>
      <w:r w:rsidR="00CB1D31">
        <w:t>s</w:t>
      </w:r>
      <w:proofErr w:type="spellEnd"/>
      <w:r w:rsidR="00CB1D31">
        <w:t xml:space="preserve">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5E900CB" w:rsidR="00CB1D31" w:rsidRDefault="00CB1D31" w:rsidP="00CB1D31">
      <w:pPr>
        <w:pStyle w:val="Caption"/>
      </w:pPr>
      <w:bookmarkStart w:id="32" w:name="_Toc139436551"/>
      <w:r>
        <w:rPr>
          <w:noProof/>
        </w:rPr>
        <w:lastRenderedPageBreak/>
        <w:drawing>
          <wp:anchor distT="0" distB="0" distL="114300" distR="114300" simplePos="0" relativeHeight="251659776" behindDoc="0" locked="0" layoutInCell="1" allowOverlap="1" wp14:anchorId="2709E45E" wp14:editId="091C0A0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r w:rsidR="00906B20">
        <w:t xml:space="preserve"> [6]</w:t>
      </w:r>
      <w:bookmarkEnd w:id="32"/>
    </w:p>
    <w:p w14:paraId="4DA9F68C" w14:textId="29A20677" w:rsidR="00CB1D31" w:rsidRDefault="00CB1D31" w:rsidP="00CB1D31">
      <w:r>
        <w:t xml:space="preserve">When looked at </w:t>
      </w:r>
      <w:proofErr w:type="spellStart"/>
      <w:r>
        <w:t>Arcstone</w:t>
      </w:r>
      <w:r w:rsidR="002A31E7">
        <w:t>’</w:t>
      </w:r>
      <w:r>
        <w:t>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66E04D07" w:rsidR="00CF6E86" w:rsidRDefault="00216D09" w:rsidP="00906B20">
      <w:pPr>
        <w:pStyle w:val="Caption"/>
      </w:pPr>
      <w:bookmarkStart w:id="33" w:name="_Toc139436552"/>
      <w:r>
        <w:rPr>
          <w:noProof/>
        </w:rPr>
        <w:drawing>
          <wp:anchor distT="0" distB="0" distL="114300" distR="114300" simplePos="0" relativeHeight="251661824" behindDoc="0" locked="0" layoutInCell="1" allowOverlap="1" wp14:anchorId="49478E42" wp14:editId="13B8DF32">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bookmarkEnd w:id="33"/>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Heading2"/>
      </w:pPr>
      <w:r w:rsidRPr="00935584">
        <w:lastRenderedPageBreak/>
        <w:t xml:space="preserve"> </w:t>
      </w:r>
      <w:bookmarkStart w:id="34" w:name="_Toc139436732"/>
      <w:r w:rsidRPr="00935584">
        <w:t>Artificial Intelligence</w:t>
      </w:r>
      <w:bookmarkEnd w:id="34"/>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w:t>
      </w:r>
      <w:proofErr w:type="spellStart"/>
      <w:r>
        <w:t>behavior</w:t>
      </w:r>
      <w:proofErr w:type="spellEnd"/>
      <w:r>
        <w:t xml:space="preserve">”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2A7F670F" w:rsidR="00E40691" w:rsidRDefault="00E40691" w:rsidP="00E40691">
      <w:pPr>
        <w:pStyle w:val="Heading3"/>
      </w:pPr>
      <w:bookmarkStart w:id="35" w:name="_Toc139436733"/>
      <w:r>
        <w:t xml:space="preserve">Neuronal Network in </w:t>
      </w:r>
      <w:r w:rsidR="00461FC9">
        <w:t>G</w:t>
      </w:r>
      <w:r>
        <w:t>eneral</w:t>
      </w:r>
      <w:bookmarkEnd w:id="35"/>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4075413B" w14:textId="77777777" w:rsidR="00FF5D92"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w:t>
      </w:r>
    </w:p>
    <w:p w14:paraId="170C5A2E" w14:textId="00D6833C" w:rsidR="00E40691" w:rsidRDefault="00E40691" w:rsidP="00E40691">
      <w:r>
        <w:t xml:space="preserve">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5B74FEF8" w14:textId="73A6A3A0" w:rsidR="00E15965" w:rsidRDefault="00E40691" w:rsidP="00E40691">
      <w:r w:rsidRPr="00FF5D92">
        <w:rPr>
          <w:rStyle w:val="Strong"/>
          <w:b w:val="0"/>
          <w:bCs w:val="0"/>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w:t>
      </w:r>
      <w:r>
        <w:lastRenderedPageBreak/>
        <w:t>stronger their connection will be. For an artificial neuronal network 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w:t>
      </w:r>
      <w:r w:rsidR="00FF5D92">
        <w:t>ese</w:t>
      </w:r>
      <w:r>
        <w:t xml:space="preserve">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proofErr w:type="spellStart"/>
      <w:r>
        <w:t>Ertel</w:t>
      </w:r>
      <w:proofErr w:type="spellEnd"/>
      <w:r>
        <w:t xml:space="preserve">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162DC6F3" w:rsidR="00E40691" w:rsidRDefault="00E40691" w:rsidP="00EA29C3">
      <w:pPr>
        <w:pStyle w:val="Caption"/>
      </w:pPr>
      <w:bookmarkStart w:id="36" w:name="_Toc139436553"/>
      <w:r>
        <w:t>Figure 2.</w:t>
      </w:r>
      <w:r w:rsidR="00F54889">
        <w:t>4</w:t>
      </w:r>
      <w:r>
        <w:t>: Model of network</w:t>
      </w:r>
      <w:r w:rsidR="00906B20">
        <w:t xml:space="preserve"> [10]</w:t>
      </w:r>
      <w:bookmarkEnd w:id="36"/>
    </w:p>
    <w:p w14:paraId="5A9FCD5B" w14:textId="24BBD949" w:rsidR="00E40691" w:rsidRDefault="00FF5D92" w:rsidP="00E40691">
      <w:r>
        <w:t>F</w:t>
      </w:r>
      <w:r w:rsidR="00E40691">
        <w:t xml:space="preserve">igure </w:t>
      </w:r>
      <w:r w:rsidR="00F54889">
        <w:t xml:space="preserve">2.4 </w:t>
      </w:r>
      <w:r w:rsidR="00E40691">
        <w:t>represents the network. The green triangles are the neurons connected by wires. The following</w:t>
      </w:r>
      <w:r w:rsidR="006F4013">
        <w:t xml:space="preserve"> </w:t>
      </w:r>
      <w:r w:rsidR="00E40691">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7A838414" w:rsidR="00E40691" w:rsidRDefault="00E40691" w:rsidP="00EA29C3">
      <w:pPr>
        <w:pStyle w:val="Caption"/>
      </w:pPr>
      <w:bookmarkStart w:id="37" w:name="_Toc139436554"/>
      <w:r>
        <w:t>Figure 2.</w:t>
      </w:r>
      <w:r w:rsidR="00F54889">
        <w:t>5</w:t>
      </w:r>
      <w:r>
        <w:t>: Mathematical Neuron</w:t>
      </w:r>
      <w:r w:rsidR="00906B20">
        <w:t xml:space="preserve"> [10]</w:t>
      </w:r>
      <w:bookmarkEnd w:id="37"/>
    </w:p>
    <w:p w14:paraId="556F5E69" w14:textId="77777777" w:rsidR="00E40691" w:rsidRDefault="00E40691" w:rsidP="00E40691">
      <w:r>
        <w:lastRenderedPageBreak/>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52EAF5A4" w:rsidR="00E40691" w:rsidRDefault="00E40691" w:rsidP="00E40691">
      <w:r>
        <w:t>Despite its called learning network in most networks the input data is processed through fixed calculations. In most cases it is a kind of matrix multiplication or applying filters and mask</w:t>
      </w:r>
      <w:r w:rsidR="00FF5D92">
        <w:t>s</w:t>
      </w:r>
      <w:r>
        <w:t xml:space="preserve">. It is also possible to </w:t>
      </w:r>
      <w:r w:rsidR="00FF5D92">
        <w:t xml:space="preserve">perform </w:t>
      </w:r>
      <w:r>
        <w:t>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65920" behindDoc="0" locked="0" layoutInCell="1" allowOverlap="1" wp14:anchorId="28225982" wp14:editId="4E3CFEB4">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47455153" w:rsidR="00E40691" w:rsidRPr="00DC6230" w:rsidRDefault="00E40691" w:rsidP="00DC6230">
      <w:pPr>
        <w:pStyle w:val="Caption"/>
      </w:pPr>
      <w:bookmarkStart w:id="38" w:name="_Toc139436555"/>
      <w:r>
        <w:t>Figure 2.</w:t>
      </w:r>
      <w:r w:rsidR="00F54889">
        <w:t>6</w:t>
      </w:r>
      <w:r>
        <w:t>: Pattern of number 2</w:t>
      </w:r>
      <w:r w:rsidR="00906B20">
        <w:t xml:space="preserve"> [10]</w:t>
      </w:r>
      <w:bookmarkEnd w:id="38"/>
    </w:p>
    <w:p w14:paraId="310F3BE2" w14:textId="42E01471" w:rsidR="00E40691" w:rsidRDefault="00E40691" w:rsidP="00E40691">
      <w:r>
        <w:t xml:space="preserve">In the </w:t>
      </w:r>
      <w:r w:rsidR="00444D9C">
        <w:t>above</w:t>
      </w:r>
      <w:r w:rsidR="00FF5D92">
        <w:t xml:space="preserve"> figure</w:t>
      </w:r>
      <w:r w:rsidR="00444D9C">
        <w:t xml:space="preserve"> </w:t>
      </w:r>
      <w:proofErr w:type="spellStart"/>
      <w:r w:rsidR="00E15965">
        <w:t>Ertel</w:t>
      </w:r>
      <w:proofErr w:type="spellEnd"/>
      <w:r w:rsidR="00E15965">
        <w:t xml:space="preserve"> gives an </w:t>
      </w:r>
      <w:r>
        <w:t>example of pattern image recognition. The network is trained to detect numbers</w:t>
      </w:r>
      <w:r w:rsidR="00FF5D92">
        <w:t xml:space="preserve"> the number 2</w:t>
      </w:r>
      <w:r>
        <w:t xml:space="preserve">. </w:t>
      </w:r>
      <w:r w:rsidR="00FF5D92">
        <w:t>The ideal picture of the number is shown in the left side of the figure</w:t>
      </w:r>
      <w:r>
        <w:t>. The network should then be able to recognize the 2</w:t>
      </w:r>
      <w:r w:rsidR="00FF5D92">
        <w:t xml:space="preserve"> in other pictures</w:t>
      </w:r>
      <w:r>
        <w:t>.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297CFA92" w:rsidR="00E40691" w:rsidRDefault="00E40691" w:rsidP="00E40691">
      <w:r>
        <w:lastRenderedPageBreak/>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w:t>
      </w:r>
      <w:r w:rsidR="00FF5D92">
        <w:t>d</w:t>
      </w:r>
      <w:r>
        <w:t xml:space="preserv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Heading3"/>
      </w:pPr>
      <w:bookmarkStart w:id="39" w:name="_Toc139436734"/>
      <w:r>
        <w:t>Convolutional Neuronal Network</w:t>
      </w:r>
      <w:bookmarkEnd w:id="39"/>
    </w:p>
    <w:p w14:paraId="65837FCC" w14:textId="25C3886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w:t>
      </w:r>
      <w:r w:rsidR="003B2967">
        <w:t xml:space="preserve"> and</w:t>
      </w:r>
      <w:r>
        <w:t xml:space="preser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lastRenderedPageBreak/>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66B47BE1" w:rsidR="00E40691" w:rsidRDefault="00E40691" w:rsidP="00EA29C3">
      <w:pPr>
        <w:pStyle w:val="Caption"/>
      </w:pPr>
      <w:bookmarkStart w:id="40" w:name="_Toc139436556"/>
      <w:r>
        <w:t>Figure 2.</w:t>
      </w:r>
      <w:r w:rsidR="00444D9C">
        <w:t>7</w:t>
      </w:r>
      <w:r>
        <w:t>: CNN working principle</w:t>
      </w:r>
      <w:r w:rsidR="00906B20">
        <w:t xml:space="preserve"> [10]</w:t>
      </w:r>
      <w:bookmarkEnd w:id="40"/>
    </w:p>
    <w:p w14:paraId="3C98CF40" w14:textId="597F5584" w:rsidR="00E40691" w:rsidRDefault="00E40691" w:rsidP="00E40691">
      <w:r>
        <w:t xml:space="preserve">The figure </w:t>
      </w:r>
      <w:r w:rsidR="00444D9C">
        <w:t>2.7</w:t>
      </w:r>
      <w:r w:rsidR="00E15965">
        <w:t xml:space="preserve">, </w:t>
      </w:r>
      <w:proofErr w:type="spellStart"/>
      <w:r w:rsidR="00E15965">
        <w:t>Ertel</w:t>
      </w:r>
      <w:proofErr w:type="spellEnd"/>
      <w:r w:rsidR="00E15965">
        <w:t xml:space="preserve"> </w:t>
      </w:r>
      <w:r>
        <w:t xml:space="preserve">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w:t>
      </w:r>
      <w:r w:rsidR="003B2967">
        <w:t>Repetitions of t</w:t>
      </w:r>
      <w:r>
        <w:t xml:space="preserve">he two steps will be </w:t>
      </w:r>
      <w:r w:rsidR="003B2967">
        <w:t>executed</w:t>
      </w:r>
      <w:r>
        <w:t xml:space="preserve">. The goal is to have a smaller set of extracted data. </w:t>
      </w:r>
    </w:p>
    <w:p w14:paraId="02865651" w14:textId="77777777" w:rsidR="003B2967" w:rsidRDefault="003B2967" w:rsidP="00E40691"/>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5F707755" w:rsidR="00E40691" w:rsidRDefault="00E40691" w:rsidP="00E40691">
      <w:r>
        <w:t xml:space="preserve">The results of </w:t>
      </w:r>
      <w:r w:rsidR="003B2967">
        <w:t xml:space="preserve">correct implemented </w:t>
      </w:r>
      <w:r>
        <w:t xml:space="preserve">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41" w:name="_Toc139436735"/>
      <w:r>
        <w:lastRenderedPageBreak/>
        <w:t>Recurrent Neuronal Network</w:t>
      </w:r>
      <w:bookmarkEnd w:id="41"/>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40FDB56A" w:rsidR="00E40691" w:rsidRDefault="00E40691" w:rsidP="00EA29C3">
      <w:pPr>
        <w:pStyle w:val="Caption"/>
      </w:pPr>
      <w:bookmarkStart w:id="42" w:name="_Toc139436557"/>
      <w:r>
        <w:t>Figure 2.</w:t>
      </w:r>
      <w:r w:rsidR="00444D9C">
        <w:t>8</w:t>
      </w:r>
      <w:r>
        <w:t>: Recurrent Neuronal Network</w:t>
      </w:r>
      <w:r w:rsidR="00906B20">
        <w:t xml:space="preserve"> [11]</w:t>
      </w:r>
      <w:bookmarkEnd w:id="42"/>
    </w:p>
    <w:p w14:paraId="77788522" w14:textId="67FF3852" w:rsidR="00E40691" w:rsidRDefault="003B2967" w:rsidP="00E40691">
      <w:r>
        <w:t>F</w:t>
      </w:r>
      <w:r w:rsidR="00E40691">
        <w:t xml:space="preserve">igure </w:t>
      </w:r>
      <w:r w:rsidR="00444D9C">
        <w:t xml:space="preserve">2.8 </w:t>
      </w:r>
      <w:r w:rsidR="006F4013">
        <w:t xml:space="preserve">from </w:t>
      </w:r>
      <w:proofErr w:type="spellStart"/>
      <w:r w:rsidR="006F4013">
        <w:t>Grum</w:t>
      </w:r>
      <w:proofErr w:type="spellEnd"/>
      <w:r w:rsidR="006F4013">
        <w:t xml:space="preserve"> [</w:t>
      </w:r>
      <w:r w:rsidR="004528F4">
        <w:t>1</w:t>
      </w:r>
      <w:r w:rsidR="003C1059">
        <w:t>1</w:t>
      </w:r>
      <w:r w:rsidR="006F4013">
        <w:t>]</w:t>
      </w:r>
      <w:r w:rsidR="00E40691">
        <w:t xml:space="preserve"> is a simplified visualization </w:t>
      </w:r>
      <w:r>
        <w:t>of</w:t>
      </w:r>
      <w:r w:rsidR="00E40691">
        <w:t xml:space="preserve"> the working principle. The blue points represent the neurons with connections between them. The processing order is from left to right.</w:t>
      </w:r>
      <w:r>
        <w:t xml:space="preserve"> T</w:t>
      </w:r>
      <w:r w:rsidR="00E40691">
        <w:t>his kind of network</w:t>
      </w:r>
      <w:r>
        <w:t xml:space="preserve"> is</w:t>
      </w:r>
      <w:r w:rsidR="00E40691">
        <w:t xml:space="preserve"> special</w:t>
      </w:r>
      <w:r>
        <w:t>, because of the</w:t>
      </w:r>
      <w:r w:rsidR="00E40691">
        <w:t xml:space="preserve"> red connections. The dark red connections are between the same layer level, the brighter red connections are to a neuron itself. This can lead to processing of a specific information for several times. It can even be transferred between different neurons </w:t>
      </w:r>
      <w:r w:rsidR="00BB6E73">
        <w:t xml:space="preserve">of </w:t>
      </w:r>
      <w:r w:rsidR="00E40691">
        <w:t xml:space="preserve">a layer for several times, which makes an information available a longer time. This </w:t>
      </w:r>
      <w:r w:rsidR="00BB6E73">
        <w:t>construction of a</w:t>
      </w:r>
      <w:r w:rsidR="00E40691">
        <w:t xml:space="preserve"> network</w:t>
      </w:r>
      <w:r w:rsidR="00BB6E73">
        <w:t xml:space="preserve"> is the counter part of the human’s</w:t>
      </w:r>
      <w:r w:rsidR="00E40691">
        <w:t xml:space="preserve"> short-term memory.</w:t>
      </w:r>
    </w:p>
    <w:p w14:paraId="659855EC" w14:textId="232AEF9E" w:rsidR="00E40691" w:rsidRDefault="00E40691" w:rsidP="00E40691">
      <w:pPr>
        <w:pStyle w:val="Heading3"/>
      </w:pPr>
      <w:bookmarkStart w:id="43" w:name="_Toc139436736"/>
      <w:r>
        <w:t>Summary Neuronal Networks</w:t>
      </w:r>
      <w:bookmarkEnd w:id="43"/>
    </w:p>
    <w:p w14:paraId="20252038" w14:textId="4F945345" w:rsidR="00E40691" w:rsidRPr="00C72D48" w:rsidRDefault="00E40691" w:rsidP="00E40691">
      <w:r w:rsidRPr="00C72D48">
        <w:t xml:space="preserve">For </w:t>
      </w:r>
      <w:r w:rsidR="00BB6E73">
        <w:t>h</w:t>
      </w:r>
      <w:r w:rsidRPr="00C72D48">
        <w:t>uman</w:t>
      </w:r>
      <w:r w:rsidR="00BB6E73">
        <w:t>s</w:t>
      </w:r>
      <w:r w:rsidRPr="00C72D48">
        <w:t xml:space="preserve">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w:t>
      </w:r>
      <w:r>
        <w:lastRenderedPageBreak/>
        <w:t>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44" w:name="_Toc139420261"/>
      <w:bookmarkStart w:id="45" w:name="_Toc139421712"/>
      <w:bookmarkStart w:id="46" w:name="_Toc139436558"/>
      <w:bookmarkStart w:id="47" w:name="_Toc139436737"/>
      <w:r>
        <w:t>METHODOLOGY</w:t>
      </w:r>
      <w:bookmarkEnd w:id="44"/>
      <w:bookmarkEnd w:id="45"/>
      <w:bookmarkEnd w:id="46"/>
      <w:bookmarkEnd w:id="47"/>
    </w:p>
    <w:p w14:paraId="1286A721" w14:textId="3D38E0CF" w:rsidR="00012160" w:rsidRDefault="00E91398" w:rsidP="00E91398">
      <w:pPr>
        <w:pStyle w:val="Heading2"/>
      </w:pPr>
      <w:bookmarkStart w:id="48" w:name="_Toc139436738"/>
      <w:r>
        <w:t xml:space="preserve">Flow </w:t>
      </w:r>
      <w:r w:rsidR="00461FC9">
        <w:t>C</w:t>
      </w:r>
      <w:r>
        <w:t>hart</w:t>
      </w:r>
      <w:bookmarkEnd w:id="48"/>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D140774" w:rsidR="009C16A3" w:rsidRDefault="009C16A3" w:rsidP="0013701D">
      <w:r>
        <w:t>After the start</w:t>
      </w:r>
      <w:r w:rsidR="0013701D">
        <w:t xml:space="preserve"> of the MES project</w:t>
      </w:r>
      <w:r>
        <w:t xml:space="preserve"> the objectives and requirements were defined. They serve as a guideline for the following parts of the project. </w:t>
      </w:r>
      <w:r w:rsidR="0013701D">
        <w:t xml:space="preserve">To have basic knowledge about the subject, </w:t>
      </w:r>
      <w:r>
        <w:t>a literature review</w:t>
      </w:r>
      <w:r w:rsidR="0013701D">
        <w:t xml:space="preserve"> was performed</w:t>
      </w:r>
      <w:r>
        <w:t>, followed</w:t>
      </w:r>
      <w:r w:rsidR="0013701D">
        <w:t xml:space="preserve"> by</w:t>
      </w:r>
      <w:r>
        <w:t xml:space="preserve"> the implementation, with the steps to collect the data from PLC to UPCUA server, fetching the information from the server and writing them into the UTHM database and finally to create a dashboard. After these steps are completed, </w:t>
      </w:r>
      <w:r w:rsidR="00DD22C3">
        <w:t>the</w:t>
      </w:r>
      <w:r>
        <w:t xml:space="preserve"> </w:t>
      </w:r>
      <w:r w:rsidR="00DD22C3">
        <w:t xml:space="preserve">fulfilment of the </w:t>
      </w:r>
      <w:r>
        <w:t>requirements</w:t>
      </w:r>
      <w:r w:rsidR="00DD22C3">
        <w:t xml:space="preserve"> needs to be checked</w:t>
      </w:r>
      <w:r>
        <w:t>. If</w:t>
      </w:r>
      <w:r w:rsidR="00DD22C3">
        <w:t xml:space="preserve"> a requirement is not fulfilled</w:t>
      </w:r>
      <w:r>
        <w:t xml:space="preserve">, the above-named implementation steps will be repeated. As soon as all requirements are met, the report can be created and submitted. </w:t>
      </w:r>
    </w:p>
    <w:p w14:paraId="0FDC24DC" w14:textId="334C09DB"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w:t>
      </w:r>
      <w:r w:rsidR="00DD22C3">
        <w:t>ed</w:t>
      </w:r>
      <w:r>
        <w:t xml:space="preserve"> until the requirements are met. Then the report can be written. </w:t>
      </w:r>
      <w:r w:rsidR="00DD22C3">
        <w:t xml:space="preserve">After the introduction, a literature review about neuronal networks were conducted. This is followed by the implementation of the project. </w:t>
      </w:r>
      <w:r>
        <w:t xml:space="preserve">Steps that are </w:t>
      </w:r>
      <w:r w:rsidR="00DD22C3">
        <w:t>performed</w:t>
      </w:r>
      <w:r>
        <w:t xml:space="preserve"> are named in the following text. </w:t>
      </w:r>
      <w:r w:rsidR="00DD22C3">
        <w:t>The first step here is to u</w:t>
      </w:r>
      <w:r>
        <w:t>nderstand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w:t>
      </w:r>
      <w:r>
        <w:lastRenderedPageBreak/>
        <w:t xml:space="preserve">perform the course tasks and write a documentation for the solutions. The first two branches then combine again as the analysation about the learned </w:t>
      </w:r>
      <w:r w:rsidR="00C645A6">
        <w:t>is</w:t>
      </w:r>
      <w:r>
        <w:t xml:space="preserv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drawing>
          <wp:inline distT="0" distB="0" distL="0" distR="0" wp14:anchorId="08EEEA58" wp14:editId="7FFE49C1">
            <wp:extent cx="2727108" cy="6878128"/>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38742" cy="6907470"/>
                    </a:xfrm>
                    <a:prstGeom prst="rect">
                      <a:avLst/>
                    </a:prstGeom>
                    <a:noFill/>
                    <a:ln>
                      <a:noFill/>
                    </a:ln>
                  </pic:spPr>
                </pic:pic>
              </a:graphicData>
            </a:graphic>
          </wp:inline>
        </w:drawing>
      </w:r>
    </w:p>
    <w:p w14:paraId="7CB2BC5F" w14:textId="4128C92C" w:rsidR="00986CEE" w:rsidRDefault="00986CEE" w:rsidP="00986CEE">
      <w:pPr>
        <w:pStyle w:val="Caption"/>
      </w:pPr>
      <w:bookmarkStart w:id="49" w:name="_Toc139436559"/>
      <w:r>
        <w:t xml:space="preserve">Figure 3.1: MES </w:t>
      </w:r>
      <w:r w:rsidR="009C16A3">
        <w:t>F</w:t>
      </w:r>
      <w:r>
        <w:t>lowchart</w:t>
      </w:r>
      <w:bookmarkEnd w:id="49"/>
    </w:p>
    <w:p w14:paraId="31C35606" w14:textId="16EE5D85"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70015" behindDoc="0" locked="0" layoutInCell="1" allowOverlap="1" wp14:anchorId="6C215FFB" wp14:editId="69A56EE6">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bookmarkStart w:id="50" w:name="_Toc139436560"/>
      <w:r>
        <w:t xml:space="preserve">Figure 3.2: AI-Learning </w:t>
      </w:r>
      <w:r w:rsidR="009C16A3">
        <w:t>F</w:t>
      </w:r>
      <w:r>
        <w:t xml:space="preserve">actory </w:t>
      </w:r>
      <w:r w:rsidR="009C16A3">
        <w:t>Flowchart</w:t>
      </w:r>
      <w:bookmarkEnd w:id="50"/>
    </w:p>
    <w:p w14:paraId="4819DBD4" w14:textId="480217EE" w:rsidR="00456324" w:rsidRDefault="008E6AF3" w:rsidP="00456324">
      <w:pPr>
        <w:pStyle w:val="Heading2"/>
      </w:pPr>
      <w:bookmarkStart w:id="51" w:name="_Toc139436739"/>
      <w:r>
        <w:lastRenderedPageBreak/>
        <w:t>Previous State of the Learning Factory</w:t>
      </w:r>
      <w:bookmarkEnd w:id="51"/>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31813A57" w:rsidR="00456324" w:rsidRDefault="00456324" w:rsidP="00456324">
      <w:pPr>
        <w:pStyle w:val="Caption"/>
      </w:pPr>
      <w:bookmarkStart w:id="52" w:name="_Toc139436561"/>
      <w:r>
        <w:rPr>
          <w:noProof/>
        </w:rPr>
        <w:drawing>
          <wp:anchor distT="0" distB="0" distL="114300" distR="114300" simplePos="0" relativeHeight="251668992" behindDoc="0" locked="0" layoutInCell="1" allowOverlap="1" wp14:anchorId="4414E9B0" wp14:editId="57407583">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r w:rsidR="00906B20">
        <w:t>[13]</w:t>
      </w:r>
      <w:bookmarkEnd w:id="52"/>
    </w:p>
    <w:p w14:paraId="19857CC9" w14:textId="4E49A41A" w:rsidR="00456324" w:rsidRDefault="00456324" w:rsidP="00456324">
      <w:r>
        <w:t xml:space="preserve">The </w:t>
      </w:r>
      <w:proofErr w:type="spellStart"/>
      <w:r>
        <w:t>Fischertechnik</w:t>
      </w:r>
      <w:proofErr w:type="spellEnd"/>
      <w:r>
        <w:t xml:space="preserve">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E8E0FF1"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rsidR="00E31B20">
        <w:t>.</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31B20">
        <w:t xml:space="preserve">is </w:t>
      </w:r>
      <w:r>
        <w:t>milled.</w:t>
      </w:r>
    </w:p>
    <w:p w14:paraId="5B8D5C50" w14:textId="5D85F93F" w:rsidR="00456324" w:rsidRPr="003602D9" w:rsidRDefault="00474CF7" w:rsidP="00456324">
      <w:r>
        <w:rPr>
          <w:noProof/>
        </w:rPr>
        <w:lastRenderedPageBreak/>
        <w:drawing>
          <wp:anchor distT="0" distB="0" distL="114300" distR="114300" simplePos="0" relativeHeight="251675136" behindDoc="0" locked="0" layoutInCell="1" allowOverlap="1" wp14:anchorId="6A55FDED" wp14:editId="0BFB5F15">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5F776BBD" w:rsidR="00456324" w:rsidRDefault="00456324" w:rsidP="00456324">
      <w:pPr>
        <w:pStyle w:val="Caption"/>
      </w:pPr>
      <w:bookmarkStart w:id="53" w:name="_Toc139436562"/>
      <w:r>
        <w:t xml:space="preserve">Figure </w:t>
      </w:r>
      <w:r w:rsidR="00BD2E89">
        <w:t>3</w:t>
      </w:r>
      <w:r>
        <w:t>.</w:t>
      </w:r>
      <w:r w:rsidR="00BD2E89">
        <w:t>4</w:t>
      </w:r>
      <w:r>
        <w:t xml:space="preserve">: Schematic </w:t>
      </w:r>
      <w:r w:rsidR="00BD2E89">
        <w:t>P</w:t>
      </w:r>
      <w:r>
        <w:t xml:space="preserve">lan of the </w:t>
      </w:r>
      <w:r w:rsidR="00BD2E89">
        <w:t>Learning</w:t>
      </w:r>
      <w:r>
        <w:t xml:space="preserve"> Factory</w:t>
      </w:r>
      <w:r w:rsidR="00906B20">
        <w:t xml:space="preserve"> [</w:t>
      </w:r>
      <w:r w:rsidR="006F4B4C">
        <w:t>15</w:t>
      </w:r>
      <w:r w:rsidR="00906B20">
        <w:t>]</w:t>
      </w:r>
      <w:bookmarkEnd w:id="53"/>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54" w:name="_Toc139420266"/>
      <w:bookmarkStart w:id="55" w:name="_Toc139421717"/>
      <w:bookmarkStart w:id="56" w:name="_Toc139436563"/>
      <w:bookmarkStart w:id="57" w:name="_Toc139436740"/>
      <w:r>
        <w:t>RESULTS AND DISCUSSION</w:t>
      </w:r>
      <w:bookmarkEnd w:id="54"/>
      <w:bookmarkEnd w:id="55"/>
      <w:bookmarkEnd w:id="56"/>
      <w:bookmarkEnd w:id="57"/>
    </w:p>
    <w:p w14:paraId="2601E55E" w14:textId="77777777" w:rsidR="004F213F" w:rsidRPr="004F213F" w:rsidRDefault="004F213F" w:rsidP="004F213F"/>
    <w:p w14:paraId="6D3DA983" w14:textId="1EF58696" w:rsidR="00291F46" w:rsidRDefault="00C21E70" w:rsidP="00E91398">
      <w:pPr>
        <w:pStyle w:val="Heading2"/>
      </w:pPr>
      <w:bookmarkStart w:id="58" w:name="_Toc139436741"/>
      <w:r>
        <w:t xml:space="preserve">Dataflow from </w:t>
      </w:r>
      <w:r w:rsidR="00461FC9">
        <w:t>A</w:t>
      </w:r>
      <w:r>
        <w:t xml:space="preserve">utomation </w:t>
      </w:r>
      <w:r w:rsidR="00461FC9">
        <w:t>L</w:t>
      </w:r>
      <w:r>
        <w:t>evel to MES</w:t>
      </w:r>
      <w:bookmarkEnd w:id="58"/>
    </w:p>
    <w:p w14:paraId="55A72BB6" w14:textId="5EB4C93B" w:rsidR="00E91398" w:rsidRDefault="00C21E70" w:rsidP="00E91398">
      <w:r>
        <w:t>In this chapter the data flow from the automation at shopfloor level to the MES software is described. For that</w:t>
      </w:r>
      <w:r w:rsidR="00461FC9">
        <w:t xml:space="preserve"> purpose</w:t>
      </w:r>
      <w:r>
        <w:t xml:space="preserve">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bookmarkStart w:id="59" w:name="_Toc139436564"/>
      <w:r>
        <w:t xml:space="preserve">Figure </w:t>
      </w:r>
      <w:r w:rsidR="00474CF7">
        <w:t>4</w:t>
      </w:r>
      <w:r>
        <w:t>.</w:t>
      </w:r>
      <w:r w:rsidR="00474CF7">
        <w:t>1</w:t>
      </w:r>
      <w:r>
        <w:t>: Dataflow from the automation software to the MES</w:t>
      </w:r>
      <w:bookmarkEnd w:id="59"/>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3E633875" w:rsidR="00C21E70" w:rsidRDefault="00C21E70" w:rsidP="00C21E70">
      <w:pPr>
        <w:pStyle w:val="Heading3"/>
      </w:pPr>
      <w:bookmarkStart w:id="60" w:name="_Toc139436742"/>
      <w:r>
        <w:lastRenderedPageBreak/>
        <w:t xml:space="preserve">Architecture of the </w:t>
      </w:r>
      <w:r w:rsidR="00461FC9">
        <w:t>C</w:t>
      </w:r>
      <w:r>
        <w:t xml:space="preserve">onnection between </w:t>
      </w:r>
      <w:r w:rsidR="00461FC9">
        <w:t>A</w:t>
      </w:r>
      <w:r>
        <w:t xml:space="preserve">utomation </w:t>
      </w:r>
      <w:r w:rsidR="00461FC9">
        <w:t>S</w:t>
      </w:r>
      <w:r>
        <w:t xml:space="preserve">oftware and </w:t>
      </w:r>
      <w:r w:rsidR="00461FC9">
        <w:t>S</w:t>
      </w:r>
      <w:r>
        <w:t>erver</w:t>
      </w:r>
      <w:bookmarkEnd w:id="60"/>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03CAC3FE"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w:t>
      </w:r>
      <w:r w:rsidR="003C1059">
        <w:t>4</w:t>
      </w:r>
      <w:r w:rsidR="00012088">
        <w:t>]</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Caption"/>
      </w:pPr>
      <w:bookmarkStart w:id="61" w:name="_Toc139436565"/>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bookmarkEnd w:id="61"/>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Caption"/>
      </w:pPr>
      <w:bookmarkStart w:id="62" w:name="_Toc139436566"/>
      <w:r>
        <w:rPr>
          <w:noProof/>
        </w:rPr>
        <w:lastRenderedPageBreak/>
        <w:drawing>
          <wp:anchor distT="0" distB="0" distL="114300" distR="114300" simplePos="0" relativeHeight="251639296" behindDoc="0" locked="0" layoutInCell="1" allowOverlap="1" wp14:anchorId="0E05FEFB" wp14:editId="19815F52">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bookmarkEnd w:id="62"/>
    </w:p>
    <w:p w14:paraId="01C5FA34" w14:textId="2DF47DF7" w:rsidR="00217311" w:rsidRDefault="00217311" w:rsidP="00217311">
      <w:pPr>
        <w:pStyle w:val="Heading3"/>
      </w:pPr>
      <w:bookmarkStart w:id="63" w:name="_Toc139436743"/>
      <w:r>
        <w:t xml:space="preserve">Pull </w:t>
      </w:r>
      <w:r w:rsidR="00461FC9">
        <w:t>D</w:t>
      </w:r>
      <w:r>
        <w:t xml:space="preserve">ata from the </w:t>
      </w:r>
      <w:r w:rsidR="00461FC9">
        <w:t>S</w:t>
      </w:r>
      <w:r>
        <w:t xml:space="preserve">erver to the MES </w:t>
      </w:r>
      <w:r w:rsidR="00461FC9">
        <w:t>D</w:t>
      </w:r>
      <w:r>
        <w:t>atabase</w:t>
      </w:r>
      <w:bookmarkEnd w:id="63"/>
    </w:p>
    <w:p w14:paraId="0480EBBF" w14:textId="650F9883"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73140EBC"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w:t>
      </w:r>
      <w:r w:rsidR="001B54C4">
        <w:t>ning</w:t>
      </w:r>
      <w:r>
        <w:t>,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36A536D9" w:rsidR="007762A4" w:rsidRDefault="00474CF7" w:rsidP="007762A4">
      <w:pPr>
        <w:pStyle w:val="Caption"/>
      </w:pPr>
      <w:bookmarkStart w:id="64" w:name="_Toc139436567"/>
      <w:r>
        <w:rPr>
          <w:noProof/>
        </w:rPr>
        <w:lastRenderedPageBreak/>
        <w:drawing>
          <wp:anchor distT="0" distB="0" distL="114300" distR="114300" simplePos="0" relativeHeight="251649536" behindDoc="0" locked="0" layoutInCell="1" allowOverlap="1" wp14:anchorId="3BD4D267" wp14:editId="206A5242">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r w:rsidR="007762A4">
        <w:t>arc.quire</w:t>
      </w:r>
      <w:proofErr w:type="spellEnd"/>
      <w:r w:rsidR="007762A4">
        <w:t xml:space="preserve"> profile</w:t>
      </w:r>
      <w:bookmarkEnd w:id="64"/>
      <w:r w:rsidR="007762A4">
        <w:br w:type="page"/>
      </w:r>
    </w:p>
    <w:p w14:paraId="440D3707" w14:textId="794C56E1" w:rsidR="007762A4" w:rsidRPr="007762A4" w:rsidRDefault="007762A4" w:rsidP="007762A4">
      <w:pPr>
        <w:pStyle w:val="Caption"/>
      </w:pPr>
      <w:bookmarkStart w:id="65" w:name="_Toc139436568"/>
      <w:r>
        <w:lastRenderedPageBreak/>
        <w:t xml:space="preserve">Figure </w:t>
      </w:r>
      <w:r w:rsidR="00444D9C">
        <w:t>4</w:t>
      </w:r>
      <w:r>
        <w:t>.</w:t>
      </w:r>
      <w:r w:rsidR="00444D9C">
        <w:t>5</w:t>
      </w:r>
      <w:r>
        <w:t xml:space="preserve">: Source setup of </w:t>
      </w:r>
      <w:proofErr w:type="spellStart"/>
      <w:r>
        <w:t>arc.quire</w:t>
      </w:r>
      <w:proofErr w:type="spellEnd"/>
      <w:r>
        <w:t xml:space="preserve"> profile</w:t>
      </w:r>
      <w:r>
        <w:br w:type="page"/>
      </w:r>
      <w:r>
        <w:rPr>
          <w:noProof/>
        </w:rPr>
        <w:drawing>
          <wp:anchor distT="0" distB="0" distL="114300" distR="114300" simplePos="0" relativeHeight="251643392" behindDoc="0" locked="0" layoutInCell="1" allowOverlap="1" wp14:anchorId="6443BD24" wp14:editId="1449F8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bookmarkEnd w:id="65"/>
    </w:p>
    <w:p w14:paraId="26E2D87F" w14:textId="442C6D76" w:rsidR="007762A4" w:rsidRDefault="007762A4" w:rsidP="007762A4">
      <w:pPr>
        <w:pStyle w:val="Caption"/>
        <w:rPr>
          <w:noProof/>
        </w:rPr>
      </w:pPr>
      <w:bookmarkStart w:id="66" w:name="_Toc139436569"/>
      <w:r>
        <w:rPr>
          <w:noProof/>
        </w:rPr>
        <w:lastRenderedPageBreak/>
        <w:drawing>
          <wp:anchor distT="0" distB="0" distL="114300" distR="114300" simplePos="0" relativeHeight="251645440" behindDoc="0" locked="0" layoutInCell="1" allowOverlap="1" wp14:anchorId="06BB4D0B" wp14:editId="74D0E5F4">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r>
        <w:t>arc.quire</w:t>
      </w:r>
      <w:proofErr w:type="spellEnd"/>
      <w:r>
        <w:t xml:space="preserve"> profile</w:t>
      </w:r>
      <w:bookmarkEnd w:id="66"/>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bookmarkStart w:id="67" w:name="_Toc139436570"/>
      <w:r>
        <w:t xml:space="preserve">Figure </w:t>
      </w:r>
      <w:r w:rsidR="002B0F7D">
        <w:t>4</w:t>
      </w:r>
      <w:r>
        <w:t>.</w:t>
      </w:r>
      <w:r w:rsidR="002B0F7D">
        <w:t>7</w:t>
      </w:r>
      <w:r>
        <w:t>: Microsoft SQL Server Management Studio</w:t>
      </w:r>
      <w:bookmarkEnd w:id="67"/>
    </w:p>
    <w:p w14:paraId="191080AA" w14:textId="0B4BE6A3" w:rsidR="007762A4" w:rsidRDefault="007762A4" w:rsidP="007762A4">
      <w:pPr>
        <w:pStyle w:val="Heading3"/>
      </w:pPr>
      <w:bookmarkStart w:id="68" w:name="_Toc139436744"/>
      <w:r>
        <w:t xml:space="preserve">Access </w:t>
      </w:r>
      <w:r w:rsidR="001B54C4">
        <w:t>D</w:t>
      </w:r>
      <w:r>
        <w:t xml:space="preserve">ata </w:t>
      </w:r>
      <w:r w:rsidR="001B54C4">
        <w:t>I</w:t>
      </w:r>
      <w:r>
        <w:t>nside the MES</w:t>
      </w:r>
      <w:bookmarkEnd w:id="6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2EFF3A70" w:rsidR="007762A4" w:rsidRDefault="007762A4" w:rsidP="007762A4">
      <w:pPr>
        <w:pStyle w:val="Caption"/>
      </w:pPr>
      <w:bookmarkStart w:id="69" w:name="_Toc139436571"/>
      <w:r>
        <w:rPr>
          <w:noProof/>
        </w:rPr>
        <w:lastRenderedPageBreak/>
        <w:drawing>
          <wp:anchor distT="0" distB="0" distL="114300" distR="114300" simplePos="0" relativeHeight="251655680" behindDoc="0" locked="0" layoutInCell="1" allowOverlap="1" wp14:anchorId="3A258A93" wp14:editId="51510524">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bookmarkEnd w:id="69"/>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bookmarkStart w:id="70" w:name="_Toc139436572"/>
      <w:r>
        <w:rPr>
          <w:noProof/>
        </w:rPr>
        <w:drawing>
          <wp:anchor distT="0" distB="0" distL="114300" distR="114300" simplePos="0" relativeHeight="251663872" behindDoc="0" locked="0" layoutInCell="1" allowOverlap="1" wp14:anchorId="14E4D2A3" wp14:editId="36574D4B">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bookmarkEnd w:id="70"/>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bookmarkStart w:id="71" w:name="_Toc139436573"/>
      <w:r>
        <w:rPr>
          <w:noProof/>
        </w:rPr>
        <w:drawing>
          <wp:anchor distT="0" distB="0" distL="114300" distR="114300" simplePos="0" relativeHeight="251653632" behindDoc="0" locked="0" layoutInCell="1" allowOverlap="1" wp14:anchorId="4C3905B7" wp14:editId="7175DA9F">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bookmarkEnd w:id="71"/>
    </w:p>
    <w:p w14:paraId="0BAF2489" w14:textId="591949D9" w:rsidR="006F4B4C" w:rsidRDefault="006F4B4C">
      <w:pPr>
        <w:tabs>
          <w:tab w:val="clear" w:pos="720"/>
        </w:tabs>
        <w:spacing w:after="160" w:line="259" w:lineRule="auto"/>
        <w:jc w:val="left"/>
      </w:pPr>
      <w:r>
        <w:br w:type="page"/>
      </w:r>
    </w:p>
    <w:p w14:paraId="20C62376" w14:textId="67716CA3" w:rsidR="00FC58D8" w:rsidRDefault="00FC58D8" w:rsidP="00B2208C">
      <w:pPr>
        <w:pStyle w:val="Heading2"/>
      </w:pPr>
      <w:bookmarkStart w:id="72" w:name="_Toc139436745"/>
      <w:r>
        <w:lastRenderedPageBreak/>
        <w:t xml:space="preserve">Creating the </w:t>
      </w:r>
      <w:r w:rsidR="001B54C4">
        <w:t>D</w:t>
      </w:r>
      <w:r>
        <w:t>ashboard</w:t>
      </w:r>
      <w:bookmarkEnd w:id="72"/>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0B103A8C" w:rsidR="00E72212" w:rsidRDefault="00E72212" w:rsidP="00FC58D8">
      <w:r>
        <w:t>The multi-processing station is divided in two separate stations for the visualization. Starting with the oven, which is running as long as the end-switch of the slide S3_I6 is pressed. In contrast to the previous stations the logic is inverted here</w:t>
      </w:r>
      <w:r w:rsidR="001B54C4">
        <w:t>,</w:t>
      </w:r>
      <w:r>
        <w:t xml:space="preserv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w:t>
      </w:r>
      <w:r w:rsidR="001B54C4">
        <w:t>,</w:t>
      </w:r>
      <w:r w:rsidR="004758CB">
        <w:t xml:space="preserve">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6CF15619" w14:textId="4DB1D007" w:rsidR="006F4B4C" w:rsidRDefault="006F4B4C">
      <w:pPr>
        <w:tabs>
          <w:tab w:val="clear" w:pos="720"/>
        </w:tabs>
        <w:spacing w:after="160" w:line="259" w:lineRule="auto"/>
        <w:jc w:val="left"/>
      </w:pPr>
      <w:r>
        <w:br w:type="page"/>
      </w:r>
    </w:p>
    <w:p w14:paraId="70220AE5" w14:textId="6C07E240" w:rsidR="00E94D6F" w:rsidRDefault="00E94D6F" w:rsidP="00E94D6F">
      <w:pPr>
        <w:pStyle w:val="Caption"/>
      </w:pPr>
      <w:bookmarkStart w:id="73" w:name="_Toc139420277"/>
      <w:bookmarkStart w:id="74" w:name="_Toc139421728"/>
      <w:bookmarkStart w:id="75" w:name="_Toc139436574"/>
      <w:r>
        <w:lastRenderedPageBreak/>
        <w:t xml:space="preserve">Table </w:t>
      </w:r>
      <w:r w:rsidR="002B0F7D">
        <w:t>4</w:t>
      </w:r>
      <w:r>
        <w:t>.</w:t>
      </w:r>
      <w:r w:rsidR="002B0F7D">
        <w:t>1</w:t>
      </w:r>
      <w:r>
        <w:t>: State of each station and the chutes</w:t>
      </w:r>
      <w:bookmarkEnd w:id="73"/>
      <w:bookmarkEnd w:id="74"/>
      <w:bookmarkEnd w:id="75"/>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6F4B4C">
            <w:r>
              <w:t>Station</w:t>
            </w:r>
          </w:p>
        </w:tc>
        <w:tc>
          <w:tcPr>
            <w:tcW w:w="958" w:type="pct"/>
          </w:tcPr>
          <w:p w14:paraId="22E72172" w14:textId="77777777" w:rsidR="00E94D6F" w:rsidRDefault="00E94D6F" w:rsidP="006F4B4C">
            <w:pPr>
              <w:tabs>
                <w:tab w:val="center" w:pos="1734"/>
              </w:tabs>
            </w:pPr>
            <w:r>
              <w:t>Sensor</w:t>
            </w:r>
          </w:p>
        </w:tc>
        <w:tc>
          <w:tcPr>
            <w:tcW w:w="1408" w:type="pct"/>
          </w:tcPr>
          <w:p w14:paraId="17FAC751" w14:textId="77777777" w:rsidR="00E94D6F" w:rsidRDefault="00E94D6F" w:rsidP="006F4B4C">
            <w:pPr>
              <w:tabs>
                <w:tab w:val="center" w:pos="1734"/>
              </w:tabs>
            </w:pPr>
            <w:r>
              <w:t>State</w:t>
            </w:r>
          </w:p>
        </w:tc>
        <w:tc>
          <w:tcPr>
            <w:tcW w:w="1001" w:type="pct"/>
          </w:tcPr>
          <w:p w14:paraId="0ABD2B0C" w14:textId="77777777" w:rsidR="00E94D6F" w:rsidRDefault="00E94D6F" w:rsidP="006F4B4C">
            <w:r>
              <w:t>Sensor value</w:t>
            </w:r>
          </w:p>
        </w:tc>
      </w:tr>
      <w:tr w:rsidR="00E94D6F" w14:paraId="3CBD9AA6" w14:textId="77777777" w:rsidTr="00D94B34">
        <w:tc>
          <w:tcPr>
            <w:tcW w:w="1633" w:type="pct"/>
            <w:vMerge w:val="restart"/>
            <w:vAlign w:val="center"/>
          </w:tcPr>
          <w:p w14:paraId="42432CE8" w14:textId="77777777" w:rsidR="00E94D6F" w:rsidRDefault="00E94D6F" w:rsidP="006F4B4C">
            <w:pPr>
              <w:jc w:val="left"/>
            </w:pPr>
            <w:r>
              <w:t>High-bay warehouse</w:t>
            </w:r>
          </w:p>
        </w:tc>
        <w:tc>
          <w:tcPr>
            <w:tcW w:w="958" w:type="pct"/>
            <w:vMerge w:val="restart"/>
            <w:vAlign w:val="center"/>
          </w:tcPr>
          <w:p w14:paraId="261E95DA" w14:textId="77777777" w:rsidR="00E94D6F" w:rsidRDefault="00E94D6F" w:rsidP="006F4B4C">
            <w:pPr>
              <w:jc w:val="left"/>
            </w:pPr>
            <w:r>
              <w:t>S1_I1</w:t>
            </w:r>
          </w:p>
        </w:tc>
        <w:tc>
          <w:tcPr>
            <w:tcW w:w="1408" w:type="pct"/>
          </w:tcPr>
          <w:p w14:paraId="7E67904D" w14:textId="77777777" w:rsidR="00E94D6F" w:rsidRDefault="00E94D6F" w:rsidP="006F4B4C">
            <w:r>
              <w:t>Running</w:t>
            </w:r>
          </w:p>
        </w:tc>
        <w:tc>
          <w:tcPr>
            <w:tcW w:w="1001" w:type="pct"/>
          </w:tcPr>
          <w:p w14:paraId="6617DE72" w14:textId="77777777" w:rsidR="00E94D6F" w:rsidRDefault="00E94D6F" w:rsidP="006F4B4C">
            <w:r>
              <w:t>false</w:t>
            </w:r>
          </w:p>
        </w:tc>
      </w:tr>
      <w:tr w:rsidR="00E94D6F" w14:paraId="226BAF72" w14:textId="77777777" w:rsidTr="00D94B34">
        <w:tc>
          <w:tcPr>
            <w:tcW w:w="1633" w:type="pct"/>
            <w:vMerge/>
            <w:vAlign w:val="center"/>
          </w:tcPr>
          <w:p w14:paraId="50E2A6F9" w14:textId="77777777" w:rsidR="00E94D6F" w:rsidRDefault="00E94D6F" w:rsidP="006F4B4C">
            <w:pPr>
              <w:jc w:val="left"/>
            </w:pPr>
          </w:p>
        </w:tc>
        <w:tc>
          <w:tcPr>
            <w:tcW w:w="958" w:type="pct"/>
            <w:vMerge/>
            <w:vAlign w:val="center"/>
          </w:tcPr>
          <w:p w14:paraId="222C820A" w14:textId="77777777" w:rsidR="00E94D6F" w:rsidRDefault="00E94D6F" w:rsidP="006F4B4C">
            <w:pPr>
              <w:jc w:val="left"/>
            </w:pPr>
          </w:p>
        </w:tc>
        <w:tc>
          <w:tcPr>
            <w:tcW w:w="1408" w:type="pct"/>
          </w:tcPr>
          <w:p w14:paraId="20857C79" w14:textId="77777777" w:rsidR="00E94D6F" w:rsidRDefault="00E94D6F" w:rsidP="006F4B4C">
            <w:r>
              <w:t>Inactive</w:t>
            </w:r>
          </w:p>
        </w:tc>
        <w:tc>
          <w:tcPr>
            <w:tcW w:w="1001" w:type="pct"/>
          </w:tcPr>
          <w:p w14:paraId="3C04E255" w14:textId="77777777" w:rsidR="00E94D6F" w:rsidRDefault="00E94D6F" w:rsidP="006F4B4C">
            <w:r>
              <w:t>true</w:t>
            </w:r>
          </w:p>
        </w:tc>
      </w:tr>
      <w:tr w:rsidR="00E94D6F" w14:paraId="571E1DCF" w14:textId="77777777" w:rsidTr="00D94B34">
        <w:tc>
          <w:tcPr>
            <w:tcW w:w="1633" w:type="pct"/>
            <w:vMerge w:val="restart"/>
            <w:vAlign w:val="center"/>
          </w:tcPr>
          <w:p w14:paraId="183676B8" w14:textId="77777777" w:rsidR="00E94D6F" w:rsidRDefault="00E94D6F" w:rsidP="006F4B4C">
            <w:pPr>
              <w:jc w:val="left"/>
            </w:pPr>
            <w:r>
              <w:t>Vacuum gripper robot</w:t>
            </w:r>
          </w:p>
        </w:tc>
        <w:tc>
          <w:tcPr>
            <w:tcW w:w="958" w:type="pct"/>
            <w:vMerge w:val="restart"/>
            <w:vAlign w:val="center"/>
          </w:tcPr>
          <w:p w14:paraId="7C751D33" w14:textId="77777777" w:rsidR="00E94D6F" w:rsidRDefault="00E94D6F" w:rsidP="006F4B4C">
            <w:pPr>
              <w:jc w:val="left"/>
            </w:pPr>
            <w:r>
              <w:t>S2_I2</w:t>
            </w:r>
          </w:p>
        </w:tc>
        <w:tc>
          <w:tcPr>
            <w:tcW w:w="1408" w:type="pct"/>
          </w:tcPr>
          <w:p w14:paraId="33EE1BBF" w14:textId="77777777" w:rsidR="00E94D6F" w:rsidRDefault="00E94D6F" w:rsidP="006F4B4C">
            <w:r>
              <w:t>Running</w:t>
            </w:r>
          </w:p>
        </w:tc>
        <w:tc>
          <w:tcPr>
            <w:tcW w:w="1001" w:type="pct"/>
          </w:tcPr>
          <w:p w14:paraId="50AB4FB8" w14:textId="77777777" w:rsidR="00E94D6F" w:rsidRDefault="00E94D6F" w:rsidP="006F4B4C">
            <w:r>
              <w:t>false</w:t>
            </w:r>
          </w:p>
        </w:tc>
      </w:tr>
      <w:tr w:rsidR="00E94D6F" w14:paraId="0979455C" w14:textId="77777777" w:rsidTr="00D94B34">
        <w:tc>
          <w:tcPr>
            <w:tcW w:w="1633" w:type="pct"/>
            <w:vMerge/>
            <w:vAlign w:val="center"/>
          </w:tcPr>
          <w:p w14:paraId="396A717B" w14:textId="77777777" w:rsidR="00E94D6F" w:rsidRDefault="00E94D6F" w:rsidP="006F4B4C">
            <w:pPr>
              <w:jc w:val="left"/>
            </w:pPr>
          </w:p>
        </w:tc>
        <w:tc>
          <w:tcPr>
            <w:tcW w:w="958" w:type="pct"/>
            <w:vMerge/>
            <w:vAlign w:val="center"/>
          </w:tcPr>
          <w:p w14:paraId="43904902" w14:textId="77777777" w:rsidR="00E94D6F" w:rsidRDefault="00E94D6F" w:rsidP="006F4B4C">
            <w:pPr>
              <w:jc w:val="left"/>
            </w:pPr>
          </w:p>
        </w:tc>
        <w:tc>
          <w:tcPr>
            <w:tcW w:w="1408" w:type="pct"/>
          </w:tcPr>
          <w:p w14:paraId="114DBCF4" w14:textId="77777777" w:rsidR="00E94D6F" w:rsidRDefault="00E94D6F" w:rsidP="006F4B4C">
            <w:r>
              <w:t>Inactive</w:t>
            </w:r>
          </w:p>
        </w:tc>
        <w:tc>
          <w:tcPr>
            <w:tcW w:w="1001" w:type="pct"/>
          </w:tcPr>
          <w:p w14:paraId="6E568D57" w14:textId="77777777" w:rsidR="00E94D6F" w:rsidRDefault="00E94D6F" w:rsidP="006F4B4C">
            <w:r>
              <w:t>true</w:t>
            </w:r>
          </w:p>
        </w:tc>
      </w:tr>
      <w:tr w:rsidR="00E94D6F" w14:paraId="4B968CD4" w14:textId="77777777" w:rsidTr="00D94B34">
        <w:tc>
          <w:tcPr>
            <w:tcW w:w="1633" w:type="pct"/>
            <w:vMerge w:val="restart"/>
            <w:vAlign w:val="center"/>
          </w:tcPr>
          <w:p w14:paraId="0C668C8D" w14:textId="77777777" w:rsidR="00E94D6F" w:rsidRDefault="00E94D6F" w:rsidP="006F4B4C">
            <w:pPr>
              <w:jc w:val="left"/>
            </w:pPr>
            <w:r>
              <w:t>Oven</w:t>
            </w:r>
          </w:p>
        </w:tc>
        <w:tc>
          <w:tcPr>
            <w:tcW w:w="958" w:type="pct"/>
            <w:vMerge w:val="restart"/>
            <w:vAlign w:val="center"/>
          </w:tcPr>
          <w:p w14:paraId="552AC48E" w14:textId="77777777" w:rsidR="00E94D6F" w:rsidRDefault="00E94D6F" w:rsidP="006F4B4C">
            <w:pPr>
              <w:jc w:val="left"/>
            </w:pPr>
            <w:r>
              <w:t>S3_I6</w:t>
            </w:r>
          </w:p>
        </w:tc>
        <w:tc>
          <w:tcPr>
            <w:tcW w:w="1408" w:type="pct"/>
          </w:tcPr>
          <w:p w14:paraId="64C3526D" w14:textId="77777777" w:rsidR="00E94D6F" w:rsidRDefault="00E94D6F" w:rsidP="006F4B4C">
            <w:r>
              <w:t>Running</w:t>
            </w:r>
          </w:p>
        </w:tc>
        <w:tc>
          <w:tcPr>
            <w:tcW w:w="1001" w:type="pct"/>
          </w:tcPr>
          <w:p w14:paraId="343E0D72" w14:textId="77777777" w:rsidR="00E94D6F" w:rsidRDefault="00E94D6F" w:rsidP="006F4B4C">
            <w:r>
              <w:t>true</w:t>
            </w:r>
          </w:p>
        </w:tc>
      </w:tr>
      <w:tr w:rsidR="00E94D6F" w14:paraId="565FCD6C" w14:textId="77777777" w:rsidTr="00D94B34">
        <w:tc>
          <w:tcPr>
            <w:tcW w:w="1633" w:type="pct"/>
            <w:vMerge/>
            <w:vAlign w:val="center"/>
          </w:tcPr>
          <w:p w14:paraId="69A5869E" w14:textId="77777777" w:rsidR="00E94D6F" w:rsidRDefault="00E94D6F" w:rsidP="006F4B4C">
            <w:pPr>
              <w:jc w:val="left"/>
            </w:pPr>
          </w:p>
        </w:tc>
        <w:tc>
          <w:tcPr>
            <w:tcW w:w="958" w:type="pct"/>
            <w:vMerge/>
            <w:vAlign w:val="center"/>
          </w:tcPr>
          <w:p w14:paraId="0E2A40EE" w14:textId="77777777" w:rsidR="00E94D6F" w:rsidRDefault="00E94D6F" w:rsidP="006F4B4C">
            <w:pPr>
              <w:jc w:val="left"/>
            </w:pPr>
          </w:p>
        </w:tc>
        <w:tc>
          <w:tcPr>
            <w:tcW w:w="1408" w:type="pct"/>
          </w:tcPr>
          <w:p w14:paraId="0609A2A9" w14:textId="77777777" w:rsidR="00E94D6F" w:rsidRDefault="00E94D6F" w:rsidP="006F4B4C">
            <w:r>
              <w:t>Inactive</w:t>
            </w:r>
          </w:p>
        </w:tc>
        <w:tc>
          <w:tcPr>
            <w:tcW w:w="1001" w:type="pct"/>
          </w:tcPr>
          <w:p w14:paraId="3AB1E9B6" w14:textId="77777777" w:rsidR="00E94D6F" w:rsidRDefault="00E94D6F" w:rsidP="006F4B4C">
            <w:r>
              <w:t>false</w:t>
            </w:r>
          </w:p>
        </w:tc>
      </w:tr>
      <w:tr w:rsidR="00E94D6F" w14:paraId="3152C040" w14:textId="77777777" w:rsidTr="00D94B34">
        <w:tc>
          <w:tcPr>
            <w:tcW w:w="1633" w:type="pct"/>
            <w:vMerge w:val="restart"/>
            <w:vAlign w:val="center"/>
          </w:tcPr>
          <w:p w14:paraId="34588E10" w14:textId="77777777" w:rsidR="00E94D6F" w:rsidRDefault="00E94D6F" w:rsidP="006F4B4C">
            <w:pPr>
              <w:jc w:val="left"/>
            </w:pPr>
            <w:r>
              <w:t>Milling machine</w:t>
            </w:r>
          </w:p>
        </w:tc>
        <w:tc>
          <w:tcPr>
            <w:tcW w:w="958" w:type="pct"/>
            <w:vMerge w:val="restart"/>
            <w:vAlign w:val="center"/>
          </w:tcPr>
          <w:p w14:paraId="444ECFE2" w14:textId="77777777" w:rsidR="00E94D6F" w:rsidRDefault="00E94D6F" w:rsidP="006F4B4C">
            <w:pPr>
              <w:jc w:val="left"/>
            </w:pPr>
            <w:r>
              <w:t>S3_I1</w:t>
            </w:r>
          </w:p>
        </w:tc>
        <w:tc>
          <w:tcPr>
            <w:tcW w:w="1408" w:type="pct"/>
          </w:tcPr>
          <w:p w14:paraId="1E89E34D" w14:textId="77777777" w:rsidR="00E94D6F" w:rsidRDefault="00E94D6F" w:rsidP="006F4B4C">
            <w:r>
              <w:t>Running</w:t>
            </w:r>
          </w:p>
        </w:tc>
        <w:tc>
          <w:tcPr>
            <w:tcW w:w="1001" w:type="pct"/>
          </w:tcPr>
          <w:p w14:paraId="2AE1BE6A" w14:textId="77777777" w:rsidR="00E94D6F" w:rsidRDefault="00E94D6F" w:rsidP="006F4B4C">
            <w:r>
              <w:t>false</w:t>
            </w:r>
          </w:p>
        </w:tc>
      </w:tr>
      <w:tr w:rsidR="00E94D6F" w14:paraId="1401EC19" w14:textId="77777777" w:rsidTr="00D94B34">
        <w:tc>
          <w:tcPr>
            <w:tcW w:w="1633" w:type="pct"/>
            <w:vMerge/>
            <w:vAlign w:val="center"/>
          </w:tcPr>
          <w:p w14:paraId="4EA625A0" w14:textId="77777777" w:rsidR="00E94D6F" w:rsidRDefault="00E94D6F" w:rsidP="006F4B4C">
            <w:pPr>
              <w:jc w:val="left"/>
            </w:pPr>
          </w:p>
        </w:tc>
        <w:tc>
          <w:tcPr>
            <w:tcW w:w="958" w:type="pct"/>
            <w:vMerge/>
            <w:vAlign w:val="center"/>
          </w:tcPr>
          <w:p w14:paraId="56FE44D0" w14:textId="77777777" w:rsidR="00E94D6F" w:rsidRDefault="00E94D6F" w:rsidP="006F4B4C">
            <w:pPr>
              <w:jc w:val="left"/>
            </w:pPr>
          </w:p>
        </w:tc>
        <w:tc>
          <w:tcPr>
            <w:tcW w:w="1408" w:type="pct"/>
          </w:tcPr>
          <w:p w14:paraId="73A2C9A8" w14:textId="77777777" w:rsidR="00E94D6F" w:rsidRDefault="00E94D6F" w:rsidP="006F4B4C">
            <w:r>
              <w:t>Inactive</w:t>
            </w:r>
          </w:p>
        </w:tc>
        <w:tc>
          <w:tcPr>
            <w:tcW w:w="1001" w:type="pct"/>
          </w:tcPr>
          <w:p w14:paraId="471F3A07" w14:textId="77777777" w:rsidR="00E94D6F" w:rsidRDefault="00E94D6F" w:rsidP="006F4B4C">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6F4B4C">
            <w:pPr>
              <w:jc w:val="left"/>
            </w:pPr>
            <w:r>
              <w:t>White chute</w:t>
            </w:r>
          </w:p>
        </w:tc>
        <w:tc>
          <w:tcPr>
            <w:tcW w:w="958" w:type="pct"/>
            <w:vMerge w:val="restart"/>
            <w:vAlign w:val="center"/>
          </w:tcPr>
          <w:p w14:paraId="15C315C1" w14:textId="77777777" w:rsidR="00E94D6F" w:rsidRDefault="00E94D6F" w:rsidP="006F4B4C">
            <w:pPr>
              <w:jc w:val="left"/>
            </w:pPr>
            <w:r>
              <w:t>S4_I4</w:t>
            </w:r>
          </w:p>
        </w:tc>
        <w:tc>
          <w:tcPr>
            <w:tcW w:w="1408" w:type="pct"/>
          </w:tcPr>
          <w:p w14:paraId="78264442" w14:textId="77777777" w:rsidR="00E94D6F" w:rsidRDefault="00E94D6F" w:rsidP="006F4B4C">
            <w:r>
              <w:t>Full</w:t>
            </w:r>
          </w:p>
        </w:tc>
        <w:tc>
          <w:tcPr>
            <w:tcW w:w="1001" w:type="pct"/>
          </w:tcPr>
          <w:p w14:paraId="6F158C30" w14:textId="77777777" w:rsidR="00E94D6F" w:rsidRDefault="00E94D6F" w:rsidP="006F4B4C">
            <w:r>
              <w:t>false</w:t>
            </w:r>
          </w:p>
        </w:tc>
      </w:tr>
      <w:tr w:rsidR="00E94D6F" w14:paraId="2A89464D" w14:textId="77777777" w:rsidTr="00D94B34">
        <w:trPr>
          <w:trHeight w:val="132"/>
        </w:trPr>
        <w:tc>
          <w:tcPr>
            <w:tcW w:w="1633" w:type="pct"/>
            <w:vMerge/>
            <w:vAlign w:val="center"/>
          </w:tcPr>
          <w:p w14:paraId="0375B06F" w14:textId="77777777" w:rsidR="00E94D6F" w:rsidRDefault="00E94D6F" w:rsidP="006F4B4C">
            <w:pPr>
              <w:jc w:val="left"/>
            </w:pPr>
          </w:p>
        </w:tc>
        <w:tc>
          <w:tcPr>
            <w:tcW w:w="958" w:type="pct"/>
            <w:vMerge/>
            <w:vAlign w:val="center"/>
          </w:tcPr>
          <w:p w14:paraId="54FE4DD1" w14:textId="77777777" w:rsidR="00E94D6F" w:rsidRDefault="00E94D6F" w:rsidP="006F4B4C">
            <w:pPr>
              <w:jc w:val="left"/>
            </w:pPr>
          </w:p>
        </w:tc>
        <w:tc>
          <w:tcPr>
            <w:tcW w:w="1408" w:type="pct"/>
          </w:tcPr>
          <w:p w14:paraId="3AFC2D4F" w14:textId="77777777" w:rsidR="00E94D6F" w:rsidRDefault="00E94D6F" w:rsidP="006F4B4C">
            <w:r>
              <w:t>Empty</w:t>
            </w:r>
          </w:p>
        </w:tc>
        <w:tc>
          <w:tcPr>
            <w:tcW w:w="1001" w:type="pct"/>
          </w:tcPr>
          <w:p w14:paraId="7762F621" w14:textId="77777777" w:rsidR="00E94D6F" w:rsidRDefault="00E94D6F" w:rsidP="006F4B4C">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6F4B4C">
            <w:pPr>
              <w:jc w:val="left"/>
            </w:pPr>
            <w:r>
              <w:t>Red chute</w:t>
            </w:r>
          </w:p>
        </w:tc>
        <w:tc>
          <w:tcPr>
            <w:tcW w:w="958" w:type="pct"/>
            <w:vMerge w:val="restart"/>
            <w:vAlign w:val="center"/>
          </w:tcPr>
          <w:p w14:paraId="091BF6A7" w14:textId="77777777" w:rsidR="00E94D6F" w:rsidRDefault="00E94D6F" w:rsidP="006F4B4C">
            <w:pPr>
              <w:jc w:val="left"/>
            </w:pPr>
            <w:r>
              <w:t>S4_I5</w:t>
            </w:r>
          </w:p>
        </w:tc>
        <w:tc>
          <w:tcPr>
            <w:tcW w:w="1408" w:type="pct"/>
          </w:tcPr>
          <w:p w14:paraId="10D223D6" w14:textId="77777777" w:rsidR="00E94D6F" w:rsidRDefault="00E94D6F" w:rsidP="006F4B4C">
            <w:r>
              <w:t>Full</w:t>
            </w:r>
          </w:p>
        </w:tc>
        <w:tc>
          <w:tcPr>
            <w:tcW w:w="1001" w:type="pct"/>
          </w:tcPr>
          <w:p w14:paraId="68B580F0" w14:textId="77777777" w:rsidR="00E94D6F" w:rsidRDefault="00E94D6F" w:rsidP="006F4B4C">
            <w:r>
              <w:t>false</w:t>
            </w:r>
          </w:p>
        </w:tc>
      </w:tr>
      <w:tr w:rsidR="00E94D6F" w14:paraId="3BF63D35" w14:textId="77777777" w:rsidTr="00D94B34">
        <w:trPr>
          <w:trHeight w:val="132"/>
        </w:trPr>
        <w:tc>
          <w:tcPr>
            <w:tcW w:w="1633" w:type="pct"/>
            <w:vMerge/>
            <w:vAlign w:val="center"/>
          </w:tcPr>
          <w:p w14:paraId="72247BF4" w14:textId="77777777" w:rsidR="00E94D6F" w:rsidRDefault="00E94D6F" w:rsidP="006F4B4C">
            <w:pPr>
              <w:jc w:val="left"/>
            </w:pPr>
          </w:p>
        </w:tc>
        <w:tc>
          <w:tcPr>
            <w:tcW w:w="958" w:type="pct"/>
            <w:vMerge/>
            <w:vAlign w:val="center"/>
          </w:tcPr>
          <w:p w14:paraId="7CB42577" w14:textId="77777777" w:rsidR="00E94D6F" w:rsidRDefault="00E94D6F" w:rsidP="006F4B4C">
            <w:pPr>
              <w:jc w:val="left"/>
            </w:pPr>
          </w:p>
        </w:tc>
        <w:tc>
          <w:tcPr>
            <w:tcW w:w="1408" w:type="pct"/>
          </w:tcPr>
          <w:p w14:paraId="260E40BD" w14:textId="77777777" w:rsidR="00E94D6F" w:rsidRDefault="00E94D6F" w:rsidP="006F4B4C">
            <w:r>
              <w:t>Empty</w:t>
            </w:r>
          </w:p>
        </w:tc>
        <w:tc>
          <w:tcPr>
            <w:tcW w:w="1001" w:type="pct"/>
          </w:tcPr>
          <w:p w14:paraId="0BD66BE7" w14:textId="77777777" w:rsidR="00E94D6F" w:rsidRDefault="00E94D6F" w:rsidP="006F4B4C">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6F4B4C">
            <w:pPr>
              <w:jc w:val="left"/>
            </w:pPr>
            <w:r>
              <w:t>Blue chute</w:t>
            </w:r>
          </w:p>
        </w:tc>
        <w:tc>
          <w:tcPr>
            <w:tcW w:w="958" w:type="pct"/>
            <w:vMerge w:val="restart"/>
            <w:vAlign w:val="center"/>
          </w:tcPr>
          <w:p w14:paraId="693ED87A" w14:textId="77777777" w:rsidR="00E94D6F" w:rsidRDefault="00E94D6F" w:rsidP="006F4B4C">
            <w:pPr>
              <w:jc w:val="left"/>
            </w:pPr>
            <w:r>
              <w:t>S4_I6</w:t>
            </w:r>
          </w:p>
        </w:tc>
        <w:tc>
          <w:tcPr>
            <w:tcW w:w="1408" w:type="pct"/>
          </w:tcPr>
          <w:p w14:paraId="2B03A83F" w14:textId="77777777" w:rsidR="00E94D6F" w:rsidRDefault="00E94D6F" w:rsidP="006F4B4C">
            <w:r>
              <w:t>Full</w:t>
            </w:r>
          </w:p>
        </w:tc>
        <w:tc>
          <w:tcPr>
            <w:tcW w:w="1001" w:type="pct"/>
          </w:tcPr>
          <w:p w14:paraId="465A5041" w14:textId="77777777" w:rsidR="00E94D6F" w:rsidRDefault="00E94D6F" w:rsidP="006F4B4C">
            <w:r>
              <w:t>false</w:t>
            </w:r>
          </w:p>
        </w:tc>
      </w:tr>
      <w:tr w:rsidR="00E94D6F" w14:paraId="42D17750" w14:textId="77777777" w:rsidTr="00D94B34">
        <w:trPr>
          <w:trHeight w:val="132"/>
        </w:trPr>
        <w:tc>
          <w:tcPr>
            <w:tcW w:w="1633" w:type="pct"/>
            <w:vMerge/>
          </w:tcPr>
          <w:p w14:paraId="65852C85" w14:textId="77777777" w:rsidR="00E94D6F" w:rsidRDefault="00E94D6F" w:rsidP="006F4B4C"/>
        </w:tc>
        <w:tc>
          <w:tcPr>
            <w:tcW w:w="958" w:type="pct"/>
            <w:vMerge/>
          </w:tcPr>
          <w:p w14:paraId="4109D28B" w14:textId="77777777" w:rsidR="00E94D6F" w:rsidRDefault="00E94D6F" w:rsidP="006F4B4C"/>
        </w:tc>
        <w:tc>
          <w:tcPr>
            <w:tcW w:w="1408" w:type="pct"/>
          </w:tcPr>
          <w:p w14:paraId="30DEEB60" w14:textId="77777777" w:rsidR="00E94D6F" w:rsidRDefault="00E94D6F" w:rsidP="006F4B4C">
            <w:r>
              <w:t>Empty</w:t>
            </w:r>
          </w:p>
        </w:tc>
        <w:tc>
          <w:tcPr>
            <w:tcW w:w="1001" w:type="pct"/>
          </w:tcPr>
          <w:p w14:paraId="72F88349" w14:textId="77777777" w:rsidR="00E94D6F" w:rsidRDefault="00E94D6F" w:rsidP="006F4B4C">
            <w:r>
              <w:t>true</w:t>
            </w:r>
          </w:p>
        </w:tc>
      </w:tr>
    </w:tbl>
    <w:p w14:paraId="61E88245" w14:textId="77777777" w:rsidR="00E94D6F" w:rsidRDefault="00E94D6F" w:rsidP="00FC58D8"/>
    <w:p w14:paraId="6D067298" w14:textId="78602870" w:rsidR="002C7810" w:rsidRDefault="006F4B4C" w:rsidP="002C7810">
      <w:r>
        <w:rPr>
          <w:noProof/>
        </w:rPr>
        <w:drawing>
          <wp:anchor distT="0" distB="0" distL="114300" distR="114300" simplePos="0" relativeHeight="251673088" behindDoc="0" locked="0" layoutInCell="1" allowOverlap="1" wp14:anchorId="071E5804" wp14:editId="2DA41D0E">
            <wp:simplePos x="0" y="0"/>
            <wp:positionH relativeFrom="margin">
              <wp:posOffset>292123</wp:posOffset>
            </wp:positionH>
            <wp:positionV relativeFrom="paragraph">
              <wp:posOffset>1315085</wp:posOffset>
            </wp:positionV>
            <wp:extent cx="4471035" cy="2922270"/>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471035" cy="2922270"/>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3D6575AC" w:rsidR="002C7810" w:rsidRPr="000D7C49" w:rsidRDefault="002C7810" w:rsidP="002C7810">
      <w:pPr>
        <w:pStyle w:val="Caption"/>
      </w:pPr>
      <w:bookmarkStart w:id="76" w:name="_Toc139436575"/>
      <w:r>
        <w:t xml:space="preserve">Figure </w:t>
      </w:r>
      <w:r w:rsidR="002B0F7D">
        <w:t>4</w:t>
      </w:r>
      <w:r>
        <w:t>.</w:t>
      </w:r>
      <w:r w:rsidR="002B0F7D">
        <w:t>11</w:t>
      </w:r>
      <w:r>
        <w:t>: Calculated field</w:t>
      </w:r>
      <w:bookmarkEnd w:id="76"/>
    </w:p>
    <w:p w14:paraId="1AF2BB41" w14:textId="25455C76" w:rsidR="002C7810" w:rsidRDefault="00067867" w:rsidP="00FC58D8">
      <w:r>
        <w:lastRenderedPageBreak/>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bookmarkStart w:id="77" w:name="_Toc139436576"/>
      <w:r>
        <w:t xml:space="preserve">Figure </w:t>
      </w:r>
      <w:r w:rsidR="002B0F7D">
        <w:t>4</w:t>
      </w:r>
      <w:r>
        <w:t>.</w:t>
      </w:r>
      <w:r w:rsidR="002B0F7D">
        <w:t>12</w:t>
      </w:r>
      <w:r>
        <w:t>: Dashboard</w:t>
      </w:r>
      <w:bookmarkEnd w:id="77"/>
    </w:p>
    <w:p w14:paraId="38F460F5" w14:textId="7D8FB989" w:rsidR="00E91398" w:rsidRDefault="00B2208C" w:rsidP="00B2208C">
      <w:pPr>
        <w:pStyle w:val="Heading2"/>
      </w:pPr>
      <w:bookmarkStart w:id="78" w:name="_Toc139436746"/>
      <w:r>
        <w:t xml:space="preserve">How the </w:t>
      </w:r>
      <w:r w:rsidR="00FC58D8">
        <w:t>AI-</w:t>
      </w:r>
      <w:proofErr w:type="spellStart"/>
      <w:r>
        <w:t>Lernfabrik</w:t>
      </w:r>
      <w:proofErr w:type="spellEnd"/>
      <w:r>
        <w:t xml:space="preserve"> </w:t>
      </w:r>
      <w:r w:rsidR="001B54C4">
        <w:t>W</w:t>
      </w:r>
      <w:r>
        <w:t>orks</w:t>
      </w:r>
      <w:bookmarkEnd w:id="78"/>
    </w:p>
    <w:p w14:paraId="099C19EA" w14:textId="17A03E1A" w:rsidR="0072241B"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w:t>
      </w:r>
      <w:r w:rsidR="00012088">
        <w:t>[1</w:t>
      </w:r>
      <w:r w:rsidR="003C1059">
        <w:t>5</w:t>
      </w:r>
      <w:r w:rsidR="00012088">
        <w:t xml:space="preserve">] </w:t>
      </w:r>
      <w:r>
        <w:t xml:space="preserve">of the learning factory. </w:t>
      </w:r>
      <w:r w:rsidR="0072241B">
        <w:t xml:space="preserve">Notice that the </w:t>
      </w:r>
      <w:proofErr w:type="spellStart"/>
      <w:r w:rsidR="0072241B">
        <w:t>Lernfabrik</w:t>
      </w:r>
      <w:proofErr w:type="spellEnd"/>
      <w:r w:rsidR="0072241B">
        <w:t xml:space="preserve"> differs from the learning factory that is used in the laboratory, which makes it hard to apply on the learning factory. Therefore, this should only provide information on what may be possible with the model in the laboratory, rather than actually make it work. More about this can be found in chapter 5.</w:t>
      </w:r>
    </w:p>
    <w:p w14:paraId="7A56AB33" w14:textId="689E7D5D" w:rsidR="00BF2ED3" w:rsidRDefault="00BF2ED3" w:rsidP="00BF2ED3">
      <w:r>
        <w:t>The focus will only be on the software tools and their application. The overall goal is to set up a system that is capable of monitoring and controlling the factory. The course</w:t>
      </w:r>
      <w:r w:rsidR="003C1059">
        <w:t xml:space="preserve"> </w:t>
      </w:r>
      <w:r>
        <w:t xml:space="preserve">is showing all the steps which are necessary for implementation. In the following paragraphs each step will be </w:t>
      </w:r>
      <w:r w:rsidR="003C1059">
        <w:t xml:space="preserve">summarized and </w:t>
      </w:r>
      <w:r>
        <w:t>analysed.</w:t>
      </w:r>
      <w:r w:rsidR="0072241B">
        <w:t xml:space="preserve"> The full course and the task solutions can be reviewed in Appendix A and B.</w:t>
      </w:r>
    </w:p>
    <w:p w14:paraId="69F2B112" w14:textId="323F7B35" w:rsidR="00BF2ED3" w:rsidRDefault="00BF2ED3" w:rsidP="00BF2ED3">
      <w:r>
        <w:t>To monitor the factory, the artificial intelligence system needs to fetch the available data</w:t>
      </w:r>
      <w:r w:rsidR="0072241B">
        <w:t xml:space="preserve"> and store them into a cloud</w:t>
      </w:r>
      <w:r>
        <w:t xml:space="preserve">. Most of the available data are sensor signals. The </w:t>
      </w:r>
      <w:r>
        <w:lastRenderedPageBreak/>
        <w:t xml:space="preserve">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language are of advantage. The user should also be familiar with command language as the execution is performed via the Python Hub. </w:t>
      </w:r>
    </w:p>
    <w:p w14:paraId="2CFF0AAA" w14:textId="2A90A552" w:rsidR="00BF2ED3" w:rsidRDefault="00BF2ED3" w:rsidP="00BF2ED3">
      <w:r>
        <w:t xml:space="preserve">As a next step, sensor data is put into graphs. This step is not essential for the factory control, but interesting for factory analysation. Therefore, the data is </w:t>
      </w:r>
      <w:proofErr w:type="spellStart"/>
      <w:r w:rsidR="0072241B">
        <w:t>transfered</w:t>
      </w:r>
      <w:proofErr w:type="spellEnd"/>
      <w:r>
        <w:t xml:space="preserve">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EA1B8BE" w:rsidR="00BF2ED3" w:rsidRPr="0045734A" w:rsidRDefault="00BF2ED3" w:rsidP="00BF2ED3">
      <w:r>
        <w:t xml:space="preserve">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w:t>
      </w:r>
      <w:r w:rsidR="0072241B">
        <w:t>t</w:t>
      </w:r>
      <w:r>
        <w:t>o accomplish this. The next subchapter describes the application of the two used neuronal networks in detail.</w:t>
      </w:r>
    </w:p>
    <w:p w14:paraId="5A2FE450" w14:textId="612DF0D0" w:rsidR="00BF2ED3" w:rsidRPr="00BF2ED3" w:rsidRDefault="00BF2ED3" w:rsidP="00BF2ED3">
      <w:pPr>
        <w:pStyle w:val="Heading3"/>
      </w:pPr>
      <w:bookmarkStart w:id="79" w:name="_Toc139436747"/>
      <w:r>
        <w:t>Applying the Neuronal Networks</w:t>
      </w:r>
      <w:bookmarkEnd w:id="79"/>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 xml:space="preserve">a neuronal network is </w:t>
      </w:r>
      <w:r w:rsidR="006A1B94">
        <w:lastRenderedPageBreak/>
        <w:t>applicable on it</w:t>
      </w:r>
      <w:r>
        <w:t xml:space="preserve">. How to preprocess the data in that manner </w:t>
      </w:r>
      <w:r w:rsidR="006A1B94">
        <w:t xml:space="preserve">and how to train and test the neuronal networks </w:t>
      </w:r>
      <w:r>
        <w:t>is described in the followin</w:t>
      </w:r>
      <w:r w:rsidR="00BF2ED3">
        <w:t>g</w:t>
      </w:r>
      <w:r>
        <w:t>.</w:t>
      </w:r>
    </w:p>
    <w:p w14:paraId="0CE0177F" w14:textId="5992D725" w:rsidR="00116119" w:rsidRDefault="00116119" w:rsidP="00116119">
      <w:pPr>
        <w:pStyle w:val="Heading4"/>
      </w:pPr>
      <w:r>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w:t>
      </w:r>
      <w:proofErr w:type="spellStart"/>
      <w:r>
        <w:t>Lernfabrik</w:t>
      </w:r>
      <w:proofErr w:type="spellEnd"/>
      <w:r>
        <w:t xml:space="preserve">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36A79FF1" w:rsidR="00B2208C" w:rsidRDefault="002C3AC6" w:rsidP="00B2208C">
      <w:pPr>
        <w:pStyle w:val="Caption"/>
      </w:pPr>
      <w:bookmarkStart w:id="80" w:name="_Toc139436577"/>
      <w:r w:rsidRPr="00F24863">
        <w:rPr>
          <w:noProof/>
        </w:rPr>
        <w:drawing>
          <wp:anchor distT="0" distB="0" distL="114300" distR="114300" simplePos="0" relativeHeight="251647488" behindDoc="0" locked="0" layoutInCell="1" allowOverlap="1" wp14:anchorId="350A895D" wp14:editId="0D12AC58">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r w:rsidR="006F4B4C">
        <w:t xml:space="preserve"> [15]</w:t>
      </w:r>
      <w:bookmarkEnd w:id="80"/>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1A73076E" w:rsidR="00B2208C" w:rsidRDefault="002C3AC6" w:rsidP="00B2208C">
      <w:pPr>
        <w:pStyle w:val="Caption"/>
      </w:pPr>
      <w:bookmarkStart w:id="81" w:name="_Toc139436578"/>
      <w:r w:rsidRPr="00F24863">
        <w:rPr>
          <w:noProof/>
        </w:rPr>
        <w:lastRenderedPageBreak/>
        <w:drawing>
          <wp:anchor distT="0" distB="0" distL="114300" distR="114300" simplePos="0" relativeHeight="251651584" behindDoc="0" locked="0" layoutInCell="1" allowOverlap="1" wp14:anchorId="0FF28F61" wp14:editId="29E280D9">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r w:rsidR="006F4B4C">
        <w:t xml:space="preserve"> [15]</w:t>
      </w:r>
      <w:bookmarkEnd w:id="81"/>
    </w:p>
    <w:p w14:paraId="11B48ECD" w14:textId="11B8F785" w:rsidR="001A4F10" w:rsidRDefault="00B2208C" w:rsidP="00B2208C">
      <w:r>
        <w:t xml:space="preserve">Now the raw data needs to be converted into a form that allows the models of the neuronal networks to work with it. The relevant data are the code, the active state and the target, which </w:t>
      </w:r>
      <w:r w:rsidR="00554518">
        <w:t>must</w:t>
      </w:r>
      <w:r>
        <w:t xml:space="preserve">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w:t>
      </w:r>
      <w:r w:rsidR="00554518">
        <w:t>s</w:t>
      </w:r>
      <w:r>
        <w:t xml:space="preserve">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bookmarkStart w:id="82" w:name="_Toc139420282"/>
      <w:bookmarkStart w:id="83" w:name="_Toc139421733"/>
      <w:bookmarkStart w:id="84" w:name="_Toc139436579"/>
      <w:r>
        <w:t xml:space="preserve">Table </w:t>
      </w:r>
      <w:r w:rsidR="0096481B">
        <w:t>4</w:t>
      </w:r>
      <w:r>
        <w:t>.</w:t>
      </w:r>
      <w:r w:rsidR="0096481B">
        <w:t>2</w:t>
      </w:r>
      <w:r>
        <w:t>: Possible active state, code and target of each station</w:t>
      </w:r>
      <w:bookmarkEnd w:id="82"/>
      <w:bookmarkEnd w:id="83"/>
      <w:bookmarkEnd w:id="84"/>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7030BBCF" w:rsidR="006F4B4C"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18A1DBD4" w14:textId="77777777" w:rsidR="006F4B4C" w:rsidRDefault="006F4B4C">
      <w:pPr>
        <w:tabs>
          <w:tab w:val="clear" w:pos="720"/>
        </w:tabs>
        <w:spacing w:after="160" w:line="259" w:lineRule="auto"/>
        <w:jc w:val="left"/>
      </w:pPr>
      <w:r>
        <w:br w:type="page"/>
      </w:r>
    </w:p>
    <w:p w14:paraId="38973B82" w14:textId="0957DC72" w:rsidR="0096481B" w:rsidRDefault="0096481B" w:rsidP="0096481B">
      <w:pPr>
        <w:pStyle w:val="Caption"/>
      </w:pPr>
      <w:bookmarkStart w:id="85" w:name="_Toc139420283"/>
      <w:bookmarkStart w:id="86" w:name="_Toc139421734"/>
      <w:bookmarkStart w:id="87" w:name="_Toc139436580"/>
      <w:r>
        <w:lastRenderedPageBreak/>
        <w:t>Table 4.3: Data</w:t>
      </w:r>
      <w:bookmarkEnd w:id="85"/>
      <w:bookmarkEnd w:id="86"/>
      <w:bookmarkEnd w:id="87"/>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7FFC760A" w:rsidR="00116119" w:rsidRDefault="00B2208C" w:rsidP="00B2208C">
      <w:r>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w:t>
      </w:r>
      <w:r w:rsidR="00554518">
        <w:t>n</w:t>
      </w:r>
      <w:r>
        <w:t xml:space="preserve">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00A1AC7E" w:rsidR="00E751E5" w:rsidRDefault="00E751E5" w:rsidP="00E751E5">
      <w:pPr>
        <w:pStyle w:val="Heading4"/>
      </w:pPr>
      <w:r>
        <w:lastRenderedPageBreak/>
        <w:t xml:space="preserve">Create and </w:t>
      </w:r>
      <w:r w:rsidR="00554518">
        <w:t>T</w:t>
      </w:r>
      <w:r>
        <w: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313217CE" w:rsidR="00BF2ED3" w:rsidRDefault="00BF2ED3" w:rsidP="00BF2ED3">
      <w:pPr>
        <w:pStyle w:val="Caption"/>
      </w:pPr>
      <w:bookmarkStart w:id="88" w:name="_Toc139436581"/>
      <w:r>
        <w:rPr>
          <w:noProof/>
        </w:rPr>
        <w:drawing>
          <wp:anchor distT="0" distB="0" distL="114300" distR="114300" simplePos="0" relativeHeight="251641344" behindDoc="0" locked="0" layoutInCell="1" allowOverlap="1" wp14:anchorId="2B339321" wp14:editId="133285F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r w:rsidR="006F4B4C">
        <w:t xml:space="preserve"> [15]</w:t>
      </w:r>
      <w:bookmarkEnd w:id="88"/>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w:t>
      </w:r>
      <w:r>
        <w:lastRenderedPageBreak/>
        <w:t>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434C3A02" w:rsidR="00B2208C" w:rsidRDefault="002C3AC6" w:rsidP="00B2208C">
      <w:pPr>
        <w:pStyle w:val="Caption"/>
      </w:pPr>
      <w:bookmarkStart w:id="89" w:name="_Toc139436582"/>
      <w:r w:rsidRPr="00973647">
        <w:rPr>
          <w:noProof/>
        </w:rPr>
        <w:drawing>
          <wp:anchor distT="0" distB="0" distL="114300" distR="114300" simplePos="0" relativeHeight="251657728" behindDoc="0" locked="0" layoutInCell="1" allowOverlap="1" wp14:anchorId="4A86FF4E" wp14:editId="2C3F07D4">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r w:rsidR="006F4B4C">
        <w:t xml:space="preserve"> [15]</w:t>
      </w:r>
      <w:bookmarkEnd w:id="89"/>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90" w:name="_Toc139420286"/>
      <w:bookmarkStart w:id="91" w:name="_Toc139421737"/>
      <w:bookmarkStart w:id="92" w:name="_Toc139436583"/>
      <w:bookmarkStart w:id="93" w:name="_Toc139436748"/>
      <w:r>
        <w:t>CONCUSSION AND RECOMMENDATIONS</w:t>
      </w:r>
      <w:bookmarkEnd w:id="90"/>
      <w:bookmarkEnd w:id="91"/>
      <w:bookmarkEnd w:id="92"/>
      <w:bookmarkEnd w:id="93"/>
    </w:p>
    <w:p w14:paraId="0AA7F7B9" w14:textId="47EF7756" w:rsidR="00621CEA" w:rsidRDefault="00482854" w:rsidP="00482854">
      <w:pPr>
        <w:pStyle w:val="Heading2"/>
      </w:pPr>
      <w:bookmarkStart w:id="94" w:name="_Toc139436749"/>
      <w:r>
        <w:t>MES</w:t>
      </w:r>
      <w:bookmarkEnd w:id="94"/>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r w:rsidR="002636AE">
        <w:t>example,</w:t>
      </w:r>
      <w:r w:rsidR="00A97B50">
        <w:t xml:space="preserv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w:t>
      </w:r>
      <w:r w:rsidR="002A31E7">
        <w:t>c</w:t>
      </w:r>
      <w:r w:rsidR="00A205D3">
        <w:t>.quire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Heading2"/>
      </w:pPr>
      <w:bookmarkStart w:id="95" w:name="_Toc139436750"/>
      <w:r>
        <w:t xml:space="preserve">AI </w:t>
      </w:r>
      <w:proofErr w:type="spellStart"/>
      <w:r>
        <w:t>Lernfabrik</w:t>
      </w:r>
      <w:bookmarkEnd w:id="95"/>
      <w:proofErr w:type="spellEnd"/>
    </w:p>
    <w:p w14:paraId="5C35DE66" w14:textId="19792B02" w:rsidR="00BC3205" w:rsidRDefault="00BC3205" w:rsidP="00B2208C">
      <w:r w:rsidRPr="00CF72FB">
        <w:t xml:space="preserve">This chapter </w:t>
      </w:r>
      <w:r>
        <w:t>conclude</w:t>
      </w:r>
      <w:r w:rsidR="003C1059">
        <w:t>s</w:t>
      </w:r>
      <w:r>
        <w:t xml:space="preserve"> the project AI-Learning factory and give</w:t>
      </w:r>
      <w:r w:rsidR="00B874DA">
        <w:t>s</w:t>
      </w:r>
      <w:r>
        <w:t xml:space="preserve"> recommendations. To analyse if the project was conducted successfully all requirements must be fulfilled. After the literature review the AI-</w:t>
      </w:r>
      <w:proofErr w:type="spellStart"/>
      <w:r>
        <w:t>Lernfabrik</w:t>
      </w:r>
      <w:proofErr w:type="spellEnd"/>
      <w:r>
        <w:t xml:space="preserve"> course was attended and the task were performed. Based on that the workshop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rsidR="00B874DA">
        <w:t>Then t</w:t>
      </w:r>
      <w:r>
        <w:t xml:space="preserve">he working principle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29.05pt;z-index:251667456;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fillcolor="#4472c4 [3204]" strokecolor="#2f5496 [2404]" strokeweight="1pt">
            <v:textbox>
              <w:txbxContent>
                <w:p w14:paraId="6D01934B" w14:textId="77777777" w:rsidR="00B2208C" w:rsidRPr="00B874DA" w:rsidRDefault="00B2208C" w:rsidP="00B2208C">
                  <w:pPr>
                    <w:rPr>
                      <w:color w:val="FFFFFF" w:themeColor="background1"/>
                      <w:sz w:val="18"/>
                      <w:szCs w:val="18"/>
                      <w:lang w:val="de-DE"/>
                    </w:rPr>
                  </w:pPr>
                  <w:r w:rsidRPr="00B874DA">
                    <w:rPr>
                      <w:color w:val="FFFFFF" w:themeColor="background1"/>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67968" behindDoc="0" locked="0" layoutInCell="1" allowOverlap="1" wp14:anchorId="4786EA0D" wp14:editId="15040BAC">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1FB2F187" w14:textId="77777777" w:rsidR="00F757A6" w:rsidRDefault="00B2208C" w:rsidP="00F757A6">
      <w:pPr>
        <w:pStyle w:val="Caption"/>
      </w:pPr>
      <w:bookmarkStart w:id="96" w:name="_Toc139436584"/>
      <w:r w:rsidRPr="00614D2C">
        <w:t xml:space="preserve">Figure </w:t>
      </w:r>
      <w:r w:rsidR="00402B23">
        <w:t>5</w:t>
      </w:r>
      <w:r w:rsidRPr="00614D2C">
        <w:t>.</w:t>
      </w:r>
      <w:r w:rsidR="00402B23">
        <w:t>1</w:t>
      </w:r>
      <w:r w:rsidRPr="00614D2C">
        <w:t xml:space="preserve">: Controller </w:t>
      </w:r>
      <w:r w:rsidR="00560257">
        <w:t>o</w:t>
      </w:r>
      <w:r w:rsidRPr="00614D2C">
        <w:t xml:space="preserve">verview </w:t>
      </w:r>
      <w:r w:rsidR="00F757A6">
        <w:t>[16]</w:t>
      </w:r>
      <w:bookmarkEnd w:id="96"/>
    </w:p>
    <w:p w14:paraId="22D35FF8" w14:textId="295AE93F" w:rsidR="00B2208C" w:rsidRPr="006B6387" w:rsidRDefault="00B2208C" w:rsidP="00F757A6">
      <w:r w:rsidRPr="006B6387">
        <w:lastRenderedPageBreak/>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6542F9B1" w:rsidR="00B2208C" w:rsidRDefault="00B2208C" w:rsidP="00B2208C">
      <w:r>
        <w:t xml:space="preserve">These values of the sensors get collected and </w:t>
      </w:r>
      <w:r w:rsidR="00560257">
        <w:t>analysed</w:t>
      </w:r>
      <w:r>
        <w:t>. They help to monitor the factory. With them, one can make sure that the production process is always within limits.</w:t>
      </w:r>
    </w:p>
    <w:p w14:paraId="36B57401" w14:textId="4BC798BB" w:rsidR="00B2208C" w:rsidRDefault="00B2208C" w:rsidP="00B2208C">
      <w:r>
        <w:t xml:space="preserve">Highlighted by the green circle is the delivery station. The whole station is </w:t>
      </w:r>
      <w:r w:rsidR="00560257">
        <w:t xml:space="preserve">not present in the </w:t>
      </w:r>
      <w:proofErr w:type="spellStart"/>
      <w:r w:rsidR="00B874DA">
        <w:t>Innovationslab</w:t>
      </w:r>
      <w:proofErr w:type="spellEnd"/>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it is. </w:t>
      </w:r>
      <w:r w:rsidR="002636AE">
        <w:t>Thus,</w:t>
      </w:r>
      <w:r>
        <w:t xml:space="preserve"> this step is used as a simulation to real world factories, the NFC chip of </w:t>
      </w:r>
      <w:r>
        <w:lastRenderedPageBreak/>
        <w:t>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42F1F02"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w:t>
      </w:r>
      <w:r w:rsidR="00B874DA">
        <w:t xml:space="preserve">utilised </w:t>
      </w:r>
      <w:r>
        <w:t xml:space="preserve">software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4D4EEDAB" w:rsidR="003A40EC" w:rsidRPr="006B6387" w:rsidRDefault="003A40EC" w:rsidP="00B2208C">
      <w:r>
        <w:t>As important hardware</w:t>
      </w:r>
      <w:r w:rsidR="00B874DA">
        <w:t xml:space="preserve"> is</w:t>
      </w:r>
      <w:r>
        <w:t xml:space="preserve"> missing</w:t>
      </w:r>
      <w:r w:rsidR="00B874DA">
        <w:t>,</w:t>
      </w:r>
      <w:r>
        <w:t xml:space="preserve"> the course of university </w:t>
      </w:r>
      <w:proofErr w:type="spellStart"/>
      <w:r>
        <w:t>Albstadt-Sigmaringen</w:t>
      </w:r>
      <w:proofErr w:type="spellEnd"/>
      <w:r>
        <w:t xml:space="preserve"> can not be applied to the learning factory in the </w:t>
      </w:r>
      <w:proofErr w:type="spellStart"/>
      <w:r>
        <w:t>Innovationslab</w:t>
      </w:r>
      <w:proofErr w:type="spellEnd"/>
      <w:r>
        <w:t>. But the major takeaways are pointed out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Labour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proofErr w:type="spellStart"/>
            <w:r>
              <w:t>Kletti</w:t>
            </w:r>
            <w:proofErr w:type="spellEnd"/>
            <w:r>
              <w:t xml:space="preserve">, J.. </w:t>
            </w:r>
            <w:r w:rsidRPr="00541FE0">
              <w:rPr>
                <w:i/>
                <w:iCs/>
              </w:rPr>
              <w:t>MES – Manufacturing Execution System</w:t>
            </w:r>
            <w:r>
              <w:t>. 2</w:t>
            </w:r>
            <w:r>
              <w:rPr>
                <w:vertAlign w:val="superscript"/>
              </w:rPr>
              <w:t>nd</w:t>
            </w:r>
            <w:r>
              <w:t xml:space="preserve"> Ed. </w:t>
            </w:r>
            <w:proofErr w:type="spellStart"/>
            <w:r>
              <w:t>Mosbach</w:t>
            </w:r>
            <w:proofErr w:type="spellEnd"/>
            <w:r>
              <w:t xml:space="preserve">. Springer </w:t>
            </w:r>
            <w:proofErr w:type="spellStart"/>
            <w:r>
              <w:t>Vieweg</w:t>
            </w:r>
            <w:proofErr w:type="spellEnd"/>
            <w:r>
              <w:t>.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w:t>
            </w:r>
            <w:proofErr w:type="spellStart"/>
            <w:r>
              <w:t>Ingenieure</w:t>
            </w:r>
            <w:proofErr w:type="spellEnd"/>
            <w:r>
              <w:t xml:space="preserve">. </w:t>
            </w:r>
            <w:r w:rsidRPr="000A42B1">
              <w:rPr>
                <w:i/>
                <w:iCs/>
              </w:rPr>
              <w:t>Manufacturing execution systems (MES)</w:t>
            </w:r>
            <w:r w:rsidRPr="000A42B1">
              <w:t>.</w:t>
            </w:r>
            <w:r>
              <w:t>Düsseldorf.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proofErr w:type="spellStart"/>
            <w:r>
              <w:t>Arcstone</w:t>
            </w:r>
            <w:proofErr w:type="spellEnd"/>
            <w:r>
              <w:t xml:space="preserv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D.. </w:t>
            </w:r>
            <w:proofErr w:type="spellStart"/>
            <w:r w:rsidRPr="00906D48">
              <w:rPr>
                <w:i/>
                <w:iCs/>
              </w:rPr>
              <w:t>Neuronale</w:t>
            </w:r>
            <w:proofErr w:type="spellEnd"/>
            <w:r w:rsidRPr="00906D48">
              <w:rPr>
                <w:i/>
                <w:iCs/>
              </w:rPr>
              <w:t xml:space="preserve"> </w:t>
            </w:r>
            <w:proofErr w:type="spellStart"/>
            <w:r w:rsidRPr="00906D48">
              <w:rPr>
                <w:i/>
                <w:iCs/>
              </w:rPr>
              <w:t>Netzwerke</w:t>
            </w:r>
            <w:proofErr w:type="spellEnd"/>
            <w:r w:rsidRPr="00906D48">
              <w:rPr>
                <w:i/>
                <w:iCs/>
              </w:rPr>
              <w:t xml:space="preserve"> </w:t>
            </w:r>
            <w:proofErr w:type="spellStart"/>
            <w:r w:rsidRPr="00906D48">
              <w:rPr>
                <w:i/>
                <w:iCs/>
              </w:rPr>
              <w:t>kompakt</w:t>
            </w:r>
            <w:proofErr w:type="spellEnd"/>
            <w:r>
              <w:t xml:space="preserve">. </w:t>
            </w:r>
            <w:r w:rsidRPr="00C80F1E">
              <w:t>1</w:t>
            </w:r>
            <w:r w:rsidRPr="00C80F1E">
              <w:rPr>
                <w:vertAlign w:val="superscript"/>
              </w:rPr>
              <w:t>st</w:t>
            </w:r>
            <w:r w:rsidRPr="00C80F1E">
              <w:t xml:space="preserve"> Ed</w:t>
            </w:r>
            <w:r>
              <w:t xml:space="preserve">. Hamburg. Springer </w:t>
            </w:r>
            <w:proofErr w:type="spellStart"/>
            <w:r>
              <w:t>Vieweg</w:t>
            </w:r>
            <w:proofErr w:type="spellEnd"/>
            <w:r>
              <w:t>.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proofErr w:type="spellStart"/>
            <w:r>
              <w:t>Fischertechnik</w:t>
            </w:r>
            <w:proofErr w:type="spellEnd"/>
            <w:r>
              <w:t xml:space="preserve"> (2023). </w:t>
            </w:r>
            <w:proofErr w:type="spellStart"/>
            <w:r w:rsidRPr="007E30E2">
              <w:rPr>
                <w:i/>
                <w:iCs/>
              </w:rPr>
              <w:t>Lernfabrik</w:t>
            </w:r>
            <w:proofErr w:type="spellEnd"/>
            <w:r w:rsidRPr="007E30E2">
              <w:rPr>
                <w:i/>
                <w:iCs/>
              </w:rPr>
              <w:t xml:space="preserve">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4B442CED" w14:textId="798D941B" w:rsidR="00D44E16" w:rsidRDefault="00D44E16" w:rsidP="00D44E16">
            <w:pPr>
              <w:jc w:val="left"/>
            </w:pPr>
            <w:r>
              <w:t xml:space="preserve">Beckhoff (2023). </w:t>
            </w:r>
            <w:r w:rsidRPr="00F80467">
              <w:rPr>
                <w:i/>
                <w:iCs/>
              </w:rPr>
              <w:t>TF6100 | TwinCAT 3 OPC UA</w:t>
            </w:r>
            <w:r>
              <w:t xml:space="preserve">. Retrieved on May 20, 2023, from </w:t>
            </w:r>
            <w:r w:rsidR="006F4B4C" w:rsidRPr="006F4B4C">
              <w:rPr>
                <w:sz w:val="24"/>
              </w:rPr>
              <w:t>https://infosys.beckhoff.com</w:t>
            </w:r>
          </w:p>
          <w:p w14:paraId="5C618289" w14:textId="6132A1A6" w:rsidR="006F4B4C" w:rsidRDefault="006F4B4C" w:rsidP="00D44E16">
            <w:pPr>
              <w:jc w:val="left"/>
            </w:pPr>
          </w:p>
        </w:tc>
      </w:tr>
      <w:tr w:rsidR="00D44E16" w14:paraId="118B2FF8" w14:textId="77777777" w:rsidTr="00012088">
        <w:tc>
          <w:tcPr>
            <w:tcW w:w="675" w:type="dxa"/>
          </w:tcPr>
          <w:p w14:paraId="2E2CBB83" w14:textId="05ED2242" w:rsidR="00D44E16" w:rsidRDefault="00D44E16" w:rsidP="00D44E16">
            <w:r>
              <w:lastRenderedPageBreak/>
              <w:t>15.</w:t>
            </w:r>
          </w:p>
        </w:tc>
        <w:tc>
          <w:tcPr>
            <w:tcW w:w="7761" w:type="dxa"/>
          </w:tcPr>
          <w:p w14:paraId="052257B3" w14:textId="6E703A97" w:rsidR="00D44E16" w:rsidRDefault="00D44E16" w:rsidP="00D44E16">
            <w:pPr>
              <w:jc w:val="left"/>
            </w:pPr>
            <w:r>
              <w:t xml:space="preserve">KI Campus (2022). </w:t>
            </w:r>
            <w:proofErr w:type="spellStart"/>
            <w:r w:rsidRPr="00E00D5D">
              <w:rPr>
                <w:i/>
                <w:iCs/>
              </w:rPr>
              <w:t>Lernfabrik</w:t>
            </w:r>
            <w:proofErr w:type="spellEnd"/>
            <w:r w:rsidRPr="00E00D5D">
              <w:rPr>
                <w:i/>
                <w:iCs/>
              </w:rPr>
              <w:t xml:space="preserve"> 4.0 – </w:t>
            </w:r>
            <w:proofErr w:type="spellStart"/>
            <w:r w:rsidRPr="00E00D5D">
              <w:rPr>
                <w:i/>
                <w:iCs/>
              </w:rPr>
              <w:t>Steuerung</w:t>
            </w:r>
            <w:proofErr w:type="spellEnd"/>
            <w:r w:rsidRPr="00E00D5D">
              <w:rPr>
                <w:i/>
                <w:iCs/>
              </w:rPr>
              <w:t>, Monitoring und NN-Modell</w:t>
            </w:r>
            <w:r w:rsidRPr="00E00D5D">
              <w:t>.</w:t>
            </w:r>
            <w:r>
              <w:t xml:space="preserve"> Retrieved on June 25, 2023, from </w:t>
            </w:r>
            <w:r w:rsidRPr="00E00D5D">
              <w:t>https://learn.ki-campus.org</w:t>
            </w:r>
          </w:p>
        </w:tc>
      </w:tr>
      <w:tr w:rsidR="006F4B4C" w14:paraId="2D8E4F21" w14:textId="77777777" w:rsidTr="00012088">
        <w:tc>
          <w:tcPr>
            <w:tcW w:w="675" w:type="dxa"/>
          </w:tcPr>
          <w:p w14:paraId="26C2675B" w14:textId="4DE32EB8" w:rsidR="006F4B4C" w:rsidRDefault="006F4B4C" w:rsidP="00D44E16">
            <w:r>
              <w:t>16.</w:t>
            </w:r>
          </w:p>
        </w:tc>
        <w:tc>
          <w:tcPr>
            <w:tcW w:w="7761" w:type="dxa"/>
          </w:tcPr>
          <w:p w14:paraId="1F843066" w14:textId="03D90C0C" w:rsidR="006F4B4C" w:rsidRPr="00614D2C" w:rsidRDefault="006F4B4C" w:rsidP="006F4B4C">
            <w:pPr>
              <w:jc w:val="left"/>
            </w:pPr>
            <w:r w:rsidRPr="00614D2C">
              <w:t>Klein, M.</w:t>
            </w:r>
            <w:r>
              <w:t xml:space="preserve"> (2022). </w:t>
            </w:r>
            <w:proofErr w:type="spellStart"/>
            <w:r w:rsidRPr="006F4B4C">
              <w:rPr>
                <w:i/>
                <w:iCs/>
              </w:rPr>
              <w:t>Osteraktion</w:t>
            </w:r>
            <w:proofErr w:type="spellEnd"/>
            <w:r w:rsidRPr="006F4B4C">
              <w:rPr>
                <w:i/>
                <w:iCs/>
              </w:rPr>
              <w:t xml:space="preserve"> 12 </w:t>
            </w:r>
            <w:proofErr w:type="spellStart"/>
            <w:r w:rsidRPr="006F4B4C">
              <w:rPr>
                <w:i/>
                <w:iCs/>
              </w:rPr>
              <w:t>Weiterbildung</w:t>
            </w:r>
            <w:proofErr w:type="spellEnd"/>
            <w:r>
              <w:rPr>
                <w:i/>
                <w:iCs/>
              </w:rPr>
              <w:t>.</w:t>
            </w:r>
            <w:r>
              <w:t xml:space="preserve"> Retrieved on May 26, 2023, from</w:t>
            </w:r>
            <w:r w:rsidRPr="00614D2C">
              <w:t xml:space="preserve"> </w:t>
            </w:r>
            <w:r w:rsidRPr="006F4B4C">
              <w:rPr>
                <w:rFonts w:eastAsiaTheme="majorEastAsia"/>
                <w:sz w:val="24"/>
              </w:rPr>
              <w:t>https://www.hs-albsig.de</w:t>
            </w:r>
          </w:p>
          <w:p w14:paraId="0B03D851" w14:textId="77777777" w:rsidR="006F4B4C" w:rsidRDefault="006F4B4C" w:rsidP="00D44E16">
            <w:pPr>
              <w:jc w:val="left"/>
            </w:pP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9927F1" w14:textId="77777777" w:rsidR="00D21F04" w:rsidRDefault="00D21F04" w:rsidP="000A6C47">
      <w:pPr>
        <w:spacing w:line="240" w:lineRule="auto"/>
      </w:pPr>
      <w:r>
        <w:separator/>
      </w:r>
    </w:p>
  </w:endnote>
  <w:endnote w:type="continuationSeparator" w:id="0">
    <w:p w14:paraId="37E2DE51" w14:textId="77777777" w:rsidR="00D21F04" w:rsidRDefault="00D21F04"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6AD2D1A" w14:textId="77777777" w:rsidR="00D21F04" w:rsidRDefault="00D21F04" w:rsidP="000A6C47">
      <w:pPr>
        <w:spacing w:line="240" w:lineRule="auto"/>
      </w:pPr>
      <w:r>
        <w:separator/>
      </w:r>
    </w:p>
  </w:footnote>
  <w:footnote w:type="continuationSeparator" w:id="0">
    <w:p w14:paraId="368D87A4" w14:textId="77777777" w:rsidR="00D21F04" w:rsidRDefault="00D21F04"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C04E35" w14:textId="77777777" w:rsidR="009B75EB" w:rsidRDefault="009B75EB">
    <w:pPr>
      <w:pStyle w:val="Header"/>
      <w:jc w:val="right"/>
    </w:pPr>
  </w:p>
  <w:p w14:paraId="1D85394C" w14:textId="77777777" w:rsidR="009B75EB" w:rsidRDefault="009B75EB">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34618576"/>
      <w:docPartObj>
        <w:docPartGallery w:val="Page Numbers (Top of Page)"/>
        <w:docPartUnique/>
      </w:docPartObj>
    </w:sdtPr>
    <w:sdtEndPr>
      <w:rPr>
        <w:noProof/>
      </w:rPr>
    </w:sdtEndPr>
    <w:sdtContent>
      <w:p w14:paraId="1A41A79E" w14:textId="77777777" w:rsidR="009B75EB" w:rsidRDefault="009B75EB">
        <w:pPr>
          <w:pStyle w:val="Header"/>
          <w:jc w:val="right"/>
        </w:pPr>
        <w:r>
          <w:fldChar w:fldCharType="begin"/>
        </w:r>
        <w:r w:rsidRPr="00817ECB">
          <w:instrText xml:space="preserve"> PAGE   \* MERGEFORMAT </w:instrText>
        </w:r>
        <w:r>
          <w:fldChar w:fldCharType="separate"/>
        </w:r>
        <w:r>
          <w:rPr>
            <w:noProof/>
          </w:rPr>
          <w:t>i</w:t>
        </w:r>
        <w:r>
          <w:rPr>
            <w:noProof/>
          </w:rPr>
          <w:fldChar w:fldCharType="end"/>
        </w:r>
      </w:p>
    </w:sdtContent>
  </w:sdt>
  <w:p w14:paraId="63C81BD5" w14:textId="77777777" w:rsidR="009B75EB" w:rsidRDefault="009B75EB">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p w14:paraId="39F5F1E1" w14:textId="77777777" w:rsidR="00696BF0" w:rsidRDefault="00696BF0"/>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3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27B33"/>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0F6D"/>
    <w:rsid w:val="000F743E"/>
    <w:rsid w:val="0011431D"/>
    <w:rsid w:val="001153AC"/>
    <w:rsid w:val="00116119"/>
    <w:rsid w:val="001177C6"/>
    <w:rsid w:val="001259D2"/>
    <w:rsid w:val="00126978"/>
    <w:rsid w:val="00130B66"/>
    <w:rsid w:val="001326B9"/>
    <w:rsid w:val="00133B3D"/>
    <w:rsid w:val="0013701D"/>
    <w:rsid w:val="00143703"/>
    <w:rsid w:val="001473D9"/>
    <w:rsid w:val="00152F73"/>
    <w:rsid w:val="00160E08"/>
    <w:rsid w:val="00160ED5"/>
    <w:rsid w:val="00161204"/>
    <w:rsid w:val="001633B7"/>
    <w:rsid w:val="00181EC3"/>
    <w:rsid w:val="00182AA3"/>
    <w:rsid w:val="0018308C"/>
    <w:rsid w:val="001833BB"/>
    <w:rsid w:val="0018561C"/>
    <w:rsid w:val="001A4F10"/>
    <w:rsid w:val="001B0DD4"/>
    <w:rsid w:val="001B54C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57E56"/>
    <w:rsid w:val="002636AE"/>
    <w:rsid w:val="002662A3"/>
    <w:rsid w:val="0026654C"/>
    <w:rsid w:val="002833B3"/>
    <w:rsid w:val="00285B45"/>
    <w:rsid w:val="00291F46"/>
    <w:rsid w:val="00294F56"/>
    <w:rsid w:val="002A13A8"/>
    <w:rsid w:val="002A31E7"/>
    <w:rsid w:val="002A576B"/>
    <w:rsid w:val="002B0F7D"/>
    <w:rsid w:val="002B18AA"/>
    <w:rsid w:val="002B7576"/>
    <w:rsid w:val="002C3AC6"/>
    <w:rsid w:val="002C7810"/>
    <w:rsid w:val="002D0E03"/>
    <w:rsid w:val="002D13E0"/>
    <w:rsid w:val="0030487E"/>
    <w:rsid w:val="0031304C"/>
    <w:rsid w:val="00317B6C"/>
    <w:rsid w:val="00324141"/>
    <w:rsid w:val="0034072F"/>
    <w:rsid w:val="003431AE"/>
    <w:rsid w:val="003437B2"/>
    <w:rsid w:val="00350999"/>
    <w:rsid w:val="00366306"/>
    <w:rsid w:val="003756A4"/>
    <w:rsid w:val="00375A90"/>
    <w:rsid w:val="003801E8"/>
    <w:rsid w:val="00380566"/>
    <w:rsid w:val="0038337A"/>
    <w:rsid w:val="003862B3"/>
    <w:rsid w:val="00386A8B"/>
    <w:rsid w:val="003A207B"/>
    <w:rsid w:val="003A21EF"/>
    <w:rsid w:val="003A2EF6"/>
    <w:rsid w:val="003A40EC"/>
    <w:rsid w:val="003A4795"/>
    <w:rsid w:val="003B2967"/>
    <w:rsid w:val="003B53A1"/>
    <w:rsid w:val="003B6F1D"/>
    <w:rsid w:val="003C1059"/>
    <w:rsid w:val="003E0FE8"/>
    <w:rsid w:val="00402B23"/>
    <w:rsid w:val="004069DA"/>
    <w:rsid w:val="00410230"/>
    <w:rsid w:val="00411503"/>
    <w:rsid w:val="00416099"/>
    <w:rsid w:val="00422279"/>
    <w:rsid w:val="00436575"/>
    <w:rsid w:val="00444D9C"/>
    <w:rsid w:val="004523B6"/>
    <w:rsid w:val="004528F4"/>
    <w:rsid w:val="00456324"/>
    <w:rsid w:val="00461FC9"/>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4518"/>
    <w:rsid w:val="00555F79"/>
    <w:rsid w:val="0055624A"/>
    <w:rsid w:val="00560257"/>
    <w:rsid w:val="005631DB"/>
    <w:rsid w:val="00572B86"/>
    <w:rsid w:val="00573CDB"/>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5F6A3C"/>
    <w:rsid w:val="00606B68"/>
    <w:rsid w:val="006103D3"/>
    <w:rsid w:val="00611DB4"/>
    <w:rsid w:val="00621CEA"/>
    <w:rsid w:val="00627367"/>
    <w:rsid w:val="006315C2"/>
    <w:rsid w:val="0066096E"/>
    <w:rsid w:val="00660EB1"/>
    <w:rsid w:val="00670B11"/>
    <w:rsid w:val="00696BF0"/>
    <w:rsid w:val="006A1B94"/>
    <w:rsid w:val="006A665E"/>
    <w:rsid w:val="006C288D"/>
    <w:rsid w:val="006C399B"/>
    <w:rsid w:val="006D45A7"/>
    <w:rsid w:val="006D45E9"/>
    <w:rsid w:val="006E297B"/>
    <w:rsid w:val="006E7A72"/>
    <w:rsid w:val="006F4013"/>
    <w:rsid w:val="006F4B4C"/>
    <w:rsid w:val="006F51B3"/>
    <w:rsid w:val="0072241B"/>
    <w:rsid w:val="00722D1F"/>
    <w:rsid w:val="0072539E"/>
    <w:rsid w:val="00725E44"/>
    <w:rsid w:val="007360BF"/>
    <w:rsid w:val="007454EE"/>
    <w:rsid w:val="007762A4"/>
    <w:rsid w:val="0078376F"/>
    <w:rsid w:val="00787CD8"/>
    <w:rsid w:val="00792A85"/>
    <w:rsid w:val="007A0943"/>
    <w:rsid w:val="007A0A28"/>
    <w:rsid w:val="007A0E2F"/>
    <w:rsid w:val="007A1BCA"/>
    <w:rsid w:val="007B0673"/>
    <w:rsid w:val="007C1A9F"/>
    <w:rsid w:val="007C3052"/>
    <w:rsid w:val="007C3D07"/>
    <w:rsid w:val="007E27F5"/>
    <w:rsid w:val="00806DE4"/>
    <w:rsid w:val="00817ECB"/>
    <w:rsid w:val="00823DBB"/>
    <w:rsid w:val="00885A47"/>
    <w:rsid w:val="00887E0D"/>
    <w:rsid w:val="00895B0D"/>
    <w:rsid w:val="0089694E"/>
    <w:rsid w:val="008C02DA"/>
    <w:rsid w:val="008C17DC"/>
    <w:rsid w:val="008C1B67"/>
    <w:rsid w:val="008C4B9D"/>
    <w:rsid w:val="008C73FA"/>
    <w:rsid w:val="008D6881"/>
    <w:rsid w:val="008E6AF3"/>
    <w:rsid w:val="008F035B"/>
    <w:rsid w:val="00900BB1"/>
    <w:rsid w:val="00906B20"/>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B75EB"/>
    <w:rsid w:val="009C16A3"/>
    <w:rsid w:val="009C6FC6"/>
    <w:rsid w:val="009E63AA"/>
    <w:rsid w:val="009F188E"/>
    <w:rsid w:val="009F2412"/>
    <w:rsid w:val="00A15A34"/>
    <w:rsid w:val="00A15CD8"/>
    <w:rsid w:val="00A205D3"/>
    <w:rsid w:val="00A52DE9"/>
    <w:rsid w:val="00A55AF9"/>
    <w:rsid w:val="00A62B8F"/>
    <w:rsid w:val="00A93DA9"/>
    <w:rsid w:val="00A97AE1"/>
    <w:rsid w:val="00A97B50"/>
    <w:rsid w:val="00AA31A8"/>
    <w:rsid w:val="00AC4CC2"/>
    <w:rsid w:val="00AC5498"/>
    <w:rsid w:val="00B13D73"/>
    <w:rsid w:val="00B2208C"/>
    <w:rsid w:val="00B42342"/>
    <w:rsid w:val="00B448D7"/>
    <w:rsid w:val="00B45F83"/>
    <w:rsid w:val="00B66F66"/>
    <w:rsid w:val="00B7664F"/>
    <w:rsid w:val="00B84D09"/>
    <w:rsid w:val="00B874DA"/>
    <w:rsid w:val="00B95FA8"/>
    <w:rsid w:val="00BB4ED7"/>
    <w:rsid w:val="00BB6E73"/>
    <w:rsid w:val="00BB7E5D"/>
    <w:rsid w:val="00BC3205"/>
    <w:rsid w:val="00BC6DF7"/>
    <w:rsid w:val="00BD0CB6"/>
    <w:rsid w:val="00BD2E89"/>
    <w:rsid w:val="00BD6BF4"/>
    <w:rsid w:val="00BE6E36"/>
    <w:rsid w:val="00BF0B2D"/>
    <w:rsid w:val="00BF2ED3"/>
    <w:rsid w:val="00BF5013"/>
    <w:rsid w:val="00BF7B5B"/>
    <w:rsid w:val="00C040FE"/>
    <w:rsid w:val="00C07E31"/>
    <w:rsid w:val="00C17184"/>
    <w:rsid w:val="00C21E70"/>
    <w:rsid w:val="00C32DA7"/>
    <w:rsid w:val="00C543AA"/>
    <w:rsid w:val="00C645A6"/>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21F04"/>
    <w:rsid w:val="00D44E16"/>
    <w:rsid w:val="00D508DD"/>
    <w:rsid w:val="00D63894"/>
    <w:rsid w:val="00D6645B"/>
    <w:rsid w:val="00D679C4"/>
    <w:rsid w:val="00D82AEF"/>
    <w:rsid w:val="00DA150B"/>
    <w:rsid w:val="00DB654E"/>
    <w:rsid w:val="00DC6230"/>
    <w:rsid w:val="00DD22C3"/>
    <w:rsid w:val="00DE4020"/>
    <w:rsid w:val="00E15965"/>
    <w:rsid w:val="00E27AD6"/>
    <w:rsid w:val="00E31B20"/>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D74D0"/>
    <w:rsid w:val="00EE0812"/>
    <w:rsid w:val="00EE0A3D"/>
    <w:rsid w:val="00EE261C"/>
    <w:rsid w:val="00EE29CC"/>
    <w:rsid w:val="00EF06FA"/>
    <w:rsid w:val="00F151CB"/>
    <w:rsid w:val="00F36132"/>
    <w:rsid w:val="00F404C4"/>
    <w:rsid w:val="00F54889"/>
    <w:rsid w:val="00F62CA0"/>
    <w:rsid w:val="00F65786"/>
    <w:rsid w:val="00F738C0"/>
    <w:rsid w:val="00F757A6"/>
    <w:rsid w:val="00F80467"/>
    <w:rsid w:val="00F80AF0"/>
    <w:rsid w:val="00F821EF"/>
    <w:rsid w:val="00F83240"/>
    <w:rsid w:val="00FA4A75"/>
    <w:rsid w:val="00FA67FB"/>
    <w:rsid w:val="00FA75B4"/>
    <w:rsid w:val="00FC3EA5"/>
    <w:rsid w:val="00FC58D8"/>
    <w:rsid w:val="00FC5E0C"/>
    <w:rsid w:val="00FC6C16"/>
    <w:rsid w:val="00FE6C2C"/>
    <w:rsid w:val="00FF2F10"/>
    <w:rsid w:val="00FF5D9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3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 w:type="character" w:styleId="FollowedHyperlink">
    <w:name w:val="FollowedHyperlink"/>
    <w:basedOn w:val="DefaultParagraphFont"/>
    <w:uiPriority w:val="99"/>
    <w:semiHidden/>
    <w:unhideWhenUsed/>
    <w:rsid w:val="004528F4"/>
    <w:rPr>
      <w:color w:val="954F72" w:themeColor="followedHyperlink"/>
      <w:u w:val="single"/>
    </w:rPr>
  </w:style>
  <w:style w:type="character" w:styleId="UnresolvedMention">
    <w:name w:val="Unresolved Mention"/>
    <w:basedOn w:val="DefaultParagraphFont"/>
    <w:uiPriority w:val="99"/>
    <w:semiHidden/>
    <w:unhideWhenUsed/>
    <w:rsid w:val="006F4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4.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eader" Target="header3.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67</Pages>
  <Words>12579</Words>
  <Characters>71705</Characters>
  <Application>Microsoft Office Word</Application>
  <DocSecurity>0</DocSecurity>
  <Lines>597</Lines>
  <Paragraphs>168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84116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Mattis Ritter</cp:lastModifiedBy>
  <cp:revision>107</cp:revision>
  <cp:lastPrinted>2023-07-05T07:34:00Z</cp:lastPrinted>
  <dcterms:created xsi:type="dcterms:W3CDTF">2017-12-17T04:51:00Z</dcterms:created>
  <dcterms:modified xsi:type="dcterms:W3CDTF">2023-07-05T07:34:00Z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